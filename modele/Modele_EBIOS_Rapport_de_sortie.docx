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27E233" w14:textId="77777777" w:rsidR="00404405" w:rsidRPr="00F84B4A" w:rsidRDefault="00404405" w:rsidP="00404405">
      <w:pPr>
        <w:pStyle w:val="En-tte"/>
        <w:jc w:val="center"/>
        <w:rPr>
          <w:rFonts w:ascii="Helvetica" w:hAnsi="Helvetica"/>
        </w:rPr>
      </w:pPr>
      <w:r w:rsidRPr="00F84B4A">
        <w:rPr>
          <w:noProof/>
          <w:lang w:eastAsia="fr-FR"/>
        </w:rPr>
        <w:drawing>
          <wp:inline distT="0" distB="0" distL="0" distR="0" wp14:anchorId="20E664E6" wp14:editId="2763D797">
            <wp:extent cx="2282521" cy="2581275"/>
            <wp:effectExtent l="0" t="0" r="3810" b="0"/>
            <wp:docPr id="16" name="Image 0" descr="LOGO-CLUBEBIOS-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pic:cNvPicPr/>
                  </pic:nvPicPr>
                  <pic:blipFill>
                    <a:blip r:embed="rId11">
                      <a:extLst>
                        <a:ext uri="{28A0092B-C50C-407E-A947-70E740481C1C}">
                          <a14:useLocalDpi xmlns:a14="http://schemas.microsoft.com/office/drawing/2010/main" val="0"/>
                        </a:ext>
                      </a:extLst>
                    </a:blip>
                    <a:stretch>
                      <a:fillRect/>
                    </a:stretch>
                  </pic:blipFill>
                  <pic:spPr>
                    <a:xfrm>
                      <a:off x="0" y="0"/>
                      <a:ext cx="2282521" cy="2581275"/>
                    </a:xfrm>
                    <a:prstGeom prst="rect">
                      <a:avLst/>
                    </a:prstGeom>
                  </pic:spPr>
                </pic:pic>
              </a:graphicData>
            </a:graphic>
          </wp:inline>
        </w:drawing>
      </w:r>
    </w:p>
    <w:p w14:paraId="6B1D8EB3" w14:textId="77777777" w:rsidR="00404405" w:rsidRPr="00F84B4A" w:rsidRDefault="00404405" w:rsidP="00404405">
      <w:pPr>
        <w:spacing w:after="80"/>
      </w:pPr>
    </w:p>
    <w:p w14:paraId="3F854CDF" w14:textId="50F98A2B" w:rsidR="00404405" w:rsidRPr="00F84B4A" w:rsidRDefault="000E4365" w:rsidP="00B375C4">
      <w:pPr>
        <w:spacing w:after="0"/>
        <w:jc w:val="center"/>
        <w:rPr>
          <w:rFonts w:ascii="Times New Roman" w:hAnsi="Times New Roman" w:cs="Times New Roman"/>
          <w:sz w:val="40"/>
          <w:szCs w:val="40"/>
        </w:rPr>
      </w:pPr>
      <w:sdt>
        <w:sdtPr>
          <w:rPr>
            <w:rFonts w:ascii="Times New Roman" w:hAnsi="Times New Roman" w:cs="Times New Roman"/>
            <w:b/>
            <w:bCs/>
            <w:sz w:val="40"/>
            <w:szCs w:val="40"/>
          </w:rPr>
          <w:alias w:val="Objet "/>
          <w:id w:val="286334715"/>
          <w:placeholder>
            <w:docPart w:val="3F2CD94891E14A7EA417B20CE0C4C485"/>
          </w:placeholder>
          <w:dataBinding w:prefixMappings="xmlns:ns0='http://purl.org/dc/elements/1.1/' xmlns:ns1='http://schemas.openxmlformats.org/package/2006/metadata/core-properties' " w:xpath="/ns1:coreProperties[1]/ns0:subject[1]" w:storeItemID="{6C3C8BC8-F283-45AE-878A-BAB7291924A1}"/>
          <w:text/>
        </w:sdtPr>
        <w:sdtEndPr/>
        <w:sdtContent>
          <w:r w:rsidR="000047E3" w:rsidRPr="00F84B4A">
            <w:rPr>
              <w:rFonts w:ascii="Times New Roman" w:hAnsi="Times New Roman" w:cs="Times New Roman"/>
              <w:b/>
              <w:bCs/>
              <w:sz w:val="40"/>
              <w:szCs w:val="40"/>
            </w:rPr>
            <w:t>Réalisation d’un exemple de matrice de rapport de sortie</w:t>
          </w:r>
        </w:sdtContent>
      </w:sdt>
    </w:p>
    <w:p w14:paraId="77E2CEF1" w14:textId="77777777" w:rsidR="00404405" w:rsidRPr="00F84B4A" w:rsidRDefault="00404405" w:rsidP="004D5433">
      <w:pPr>
        <w:pBdr>
          <w:bottom w:val="single" w:sz="8" w:space="1" w:color="808080"/>
        </w:pBdr>
        <w:spacing w:after="0"/>
        <w:rPr>
          <w:rFonts w:ascii="Times New Roman" w:hAnsi="Times New Roman" w:cs="Times New Roman"/>
          <w:b/>
          <w:smallCaps/>
          <w:color w:val="808080"/>
          <w:sz w:val="24"/>
          <w:szCs w:val="24"/>
        </w:rPr>
      </w:pPr>
    </w:p>
    <w:p w14:paraId="5329DBC6" w14:textId="7628EBDF" w:rsidR="00404405" w:rsidRPr="00F84B4A" w:rsidRDefault="000E4365" w:rsidP="00A132D9">
      <w:pPr>
        <w:spacing w:before="120" w:after="120"/>
        <w:jc w:val="center"/>
        <w:rPr>
          <w:rFonts w:ascii="Times New Roman" w:hAnsi="Times New Roman" w:cs="Times New Roman"/>
          <w:b/>
          <w:sz w:val="52"/>
          <w:szCs w:val="52"/>
        </w:rPr>
      </w:pPr>
      <w:sdt>
        <w:sdtPr>
          <w:rPr>
            <w:rFonts w:ascii="Times New Roman" w:hAnsi="Times New Roman" w:cs="Times New Roman"/>
            <w:b/>
            <w:sz w:val="40"/>
            <w:szCs w:val="40"/>
          </w:rPr>
          <w:alias w:val="Titre "/>
          <w:id w:val="286334717"/>
          <w:placeholder>
            <w:docPart w:val="0A55BAB67D3A4F58AD1546F08CBEAC7F"/>
          </w:placeholder>
          <w:dataBinding w:prefixMappings="xmlns:ns0='http://purl.org/dc/elements/1.1/' xmlns:ns1='http://schemas.openxmlformats.org/package/2006/metadata/core-properties' " w:xpath="/ns1:coreProperties[1]/ns0:title[1]" w:storeItemID="{6C3C8BC8-F283-45AE-878A-BAB7291924A1}"/>
          <w:text/>
        </w:sdtPr>
        <w:sdtEndPr/>
        <w:sdtContent>
          <w:r w:rsidR="001F30A0" w:rsidRPr="00F84B4A">
            <w:rPr>
              <w:rFonts w:ascii="Times New Roman" w:hAnsi="Times New Roman" w:cs="Times New Roman"/>
              <w:b/>
              <w:sz w:val="40"/>
              <w:szCs w:val="40"/>
            </w:rPr>
            <w:t xml:space="preserve">Matrice de rapport </w:t>
          </w:r>
          <w:r w:rsidR="00374CDF" w:rsidRPr="00F84B4A">
            <w:rPr>
              <w:rFonts w:ascii="Times New Roman" w:hAnsi="Times New Roman" w:cs="Times New Roman"/>
              <w:b/>
              <w:sz w:val="40"/>
              <w:szCs w:val="40"/>
            </w:rPr>
            <w:t>de sortie</w:t>
          </w:r>
        </w:sdtContent>
      </w:sdt>
    </w:p>
    <w:tbl>
      <w:tblPr>
        <w:tblStyle w:val="Grilledutableau"/>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9"/>
        <w:gridCol w:w="283"/>
        <w:gridCol w:w="5493"/>
      </w:tblGrid>
      <w:tr w:rsidR="00404405" w:rsidRPr="00F84B4A" w14:paraId="3EB3B793" w14:textId="77777777" w:rsidTr="00893245">
        <w:tc>
          <w:tcPr>
            <w:tcW w:w="4289" w:type="dxa"/>
            <w:vAlign w:val="center"/>
          </w:tcPr>
          <w:p w14:paraId="7F62EF5F" w14:textId="77777777" w:rsidR="00404405" w:rsidRPr="00F84B4A" w:rsidRDefault="00404405"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Date</w:t>
            </w:r>
          </w:p>
        </w:tc>
        <w:tc>
          <w:tcPr>
            <w:tcW w:w="283" w:type="dxa"/>
          </w:tcPr>
          <w:p w14:paraId="11861064" w14:textId="77777777" w:rsidR="00404405" w:rsidRPr="00F84B4A" w:rsidRDefault="00404405" w:rsidP="00A132D9">
            <w:pPr>
              <w:spacing w:before="120" w:after="120"/>
              <w:rPr>
                <w:rFonts w:ascii="Times New Roman" w:hAnsi="Times New Roman" w:cs="Times New Roman"/>
                <w:sz w:val="24"/>
                <w:szCs w:val="24"/>
              </w:rPr>
            </w:pPr>
            <w:r w:rsidRPr="00F84B4A">
              <w:rPr>
                <w:rFonts w:ascii="Times New Roman" w:hAnsi="Times New Roman" w:cs="Times New Roman"/>
                <w:sz w:val="24"/>
                <w:szCs w:val="24"/>
              </w:rPr>
              <w:t>:</w:t>
            </w:r>
          </w:p>
        </w:tc>
        <w:tc>
          <w:tcPr>
            <w:tcW w:w="5493" w:type="dxa"/>
            <w:vAlign w:val="center"/>
          </w:tcPr>
          <w:p w14:paraId="5F2F8FFD" w14:textId="5FC11ED2" w:rsidR="00404405" w:rsidRPr="00F84B4A" w:rsidRDefault="000E4365" w:rsidP="00F273B8">
            <w:pPr>
              <w:spacing w:before="120" w:after="120"/>
              <w:rPr>
                <w:rFonts w:ascii="Times New Roman" w:hAnsi="Times New Roman" w:cs="Times New Roman"/>
                <w:sz w:val="24"/>
                <w:szCs w:val="24"/>
              </w:rPr>
            </w:pPr>
            <w:sdt>
              <w:sdtPr>
                <w:rPr>
                  <w:rFonts w:ascii="Times New Roman" w:hAnsi="Times New Roman" w:cs="Times New Roman"/>
                  <w:sz w:val="24"/>
                  <w:szCs w:val="24"/>
                </w:rPr>
                <w:alias w:val="Mots clés "/>
                <w:id w:val="286334648"/>
                <w:placeholder>
                  <w:docPart w:val="DB0D6F5716D1457DBCCBE39A609AE377"/>
                </w:placeholder>
                <w:dataBinding w:prefixMappings="xmlns:ns0='http://purl.org/dc/elements/1.1/' xmlns:ns1='http://schemas.openxmlformats.org/package/2006/metadata/core-properties' " w:xpath="/ns1:coreProperties[1]/ns1:keywords[1]" w:storeItemID="{6C3C8BC8-F283-45AE-878A-BAB7291924A1}"/>
                <w:text/>
              </w:sdtPr>
              <w:sdtEndPr/>
              <w:sdtContent>
                <w:r w:rsidR="00F966F7" w:rsidRPr="00F966F7">
                  <w:rPr>
                    <w:rFonts w:ascii="Times New Roman" w:hAnsi="Times New Roman" w:cs="Times New Roman"/>
                    <w:sz w:val="24"/>
                    <w:szCs w:val="24"/>
                  </w:rPr>
                  <w:t>19</w:t>
                </w:r>
                <w:r w:rsidR="00F273B8" w:rsidRPr="00F966F7">
                  <w:rPr>
                    <w:rFonts w:ascii="Times New Roman" w:hAnsi="Times New Roman" w:cs="Times New Roman"/>
                    <w:sz w:val="24"/>
                    <w:szCs w:val="24"/>
                  </w:rPr>
                  <w:t>/01/2021</w:t>
                </w:r>
              </w:sdtContent>
            </w:sdt>
          </w:p>
        </w:tc>
      </w:tr>
      <w:tr w:rsidR="00404405" w:rsidRPr="00F84B4A" w14:paraId="207D0282" w14:textId="77777777" w:rsidTr="00893245">
        <w:tc>
          <w:tcPr>
            <w:tcW w:w="4289" w:type="dxa"/>
            <w:vAlign w:val="center"/>
          </w:tcPr>
          <w:p w14:paraId="0F965401" w14:textId="77777777" w:rsidR="00404405" w:rsidRPr="00F84B4A" w:rsidRDefault="00404405"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Statut</w:t>
            </w:r>
          </w:p>
        </w:tc>
        <w:tc>
          <w:tcPr>
            <w:tcW w:w="283" w:type="dxa"/>
          </w:tcPr>
          <w:p w14:paraId="1521566D" w14:textId="77777777" w:rsidR="00404405" w:rsidRPr="00F84B4A" w:rsidRDefault="00404405" w:rsidP="00A132D9">
            <w:pPr>
              <w:spacing w:before="120" w:after="120"/>
              <w:rPr>
                <w:rFonts w:ascii="Times New Roman" w:hAnsi="Times New Roman" w:cs="Times New Roman"/>
                <w:sz w:val="24"/>
                <w:szCs w:val="24"/>
              </w:rPr>
            </w:pPr>
            <w:r w:rsidRPr="00F84B4A">
              <w:rPr>
                <w:rFonts w:ascii="Times New Roman" w:hAnsi="Times New Roman" w:cs="Times New Roman"/>
                <w:sz w:val="24"/>
                <w:szCs w:val="24"/>
              </w:rPr>
              <w:t>:</w:t>
            </w:r>
          </w:p>
        </w:tc>
        <w:tc>
          <w:tcPr>
            <w:tcW w:w="5493" w:type="dxa"/>
            <w:vAlign w:val="center"/>
          </w:tcPr>
          <w:p w14:paraId="3AFD3F95" w14:textId="1FB7532C" w:rsidR="00404405" w:rsidRPr="00F84B4A" w:rsidRDefault="000E4365" w:rsidP="00404405">
            <w:pPr>
              <w:spacing w:before="120" w:after="120"/>
              <w:rPr>
                <w:rFonts w:ascii="Times New Roman" w:hAnsi="Times New Roman" w:cs="Times New Roman"/>
                <w:sz w:val="24"/>
                <w:szCs w:val="24"/>
              </w:rPr>
            </w:pPr>
            <w:sdt>
              <w:sdtPr>
                <w:rPr>
                  <w:rFonts w:ascii="Times New Roman" w:hAnsi="Times New Roman" w:cs="Times New Roman"/>
                  <w:sz w:val="24"/>
                  <w:szCs w:val="24"/>
                  <w:highlight w:val="yellow"/>
                </w:rPr>
                <w:alias w:val="État "/>
                <w:id w:val="286334641"/>
                <w:placeholder>
                  <w:docPart w:val="FE9F98EC52F94489B9B559BC51ADA526"/>
                </w:placeholder>
                <w:dataBinding w:prefixMappings="xmlns:ns0='http://purl.org/dc/elements/1.1/' xmlns:ns1='http://schemas.openxmlformats.org/package/2006/metadata/core-properties' " w:xpath="/ns1:coreProperties[1]/ns1:contentStatus[1]" w:storeItemID="{6C3C8BC8-F283-45AE-878A-BAB7291924A1}"/>
                <w:text/>
              </w:sdtPr>
              <w:sdtEndPr/>
              <w:sdtContent>
                <w:r w:rsidR="001F30A0" w:rsidRPr="00F966F7">
                  <w:rPr>
                    <w:rFonts w:ascii="Times New Roman" w:hAnsi="Times New Roman" w:cs="Times New Roman"/>
                    <w:sz w:val="24"/>
                    <w:szCs w:val="24"/>
                    <w:highlight w:val="yellow"/>
                  </w:rPr>
                  <w:t>en cours</w:t>
                </w:r>
              </w:sdtContent>
            </w:sdt>
          </w:p>
        </w:tc>
      </w:tr>
      <w:tr w:rsidR="00404405" w:rsidRPr="00F84B4A" w14:paraId="540092F3" w14:textId="77777777" w:rsidTr="00893245">
        <w:tc>
          <w:tcPr>
            <w:tcW w:w="4289" w:type="dxa"/>
            <w:vAlign w:val="center"/>
          </w:tcPr>
          <w:p w14:paraId="76D604B9" w14:textId="7FF1BCD4" w:rsidR="00404405" w:rsidRPr="00F84B4A" w:rsidRDefault="00404405"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C</w:t>
            </w:r>
            <w:r w:rsidR="00861F2D">
              <w:rPr>
                <w:rFonts w:ascii="Times New Roman" w:hAnsi="Times New Roman" w:cs="Times New Roman"/>
                <w:b/>
                <w:bCs/>
                <w:sz w:val="24"/>
                <w:szCs w:val="24"/>
              </w:rPr>
              <w:t>onfidentialité</w:t>
            </w:r>
          </w:p>
        </w:tc>
        <w:tc>
          <w:tcPr>
            <w:tcW w:w="283" w:type="dxa"/>
          </w:tcPr>
          <w:p w14:paraId="0B8022B3" w14:textId="77777777" w:rsidR="00404405" w:rsidRPr="00F84B4A" w:rsidRDefault="00404405" w:rsidP="00A132D9">
            <w:pPr>
              <w:spacing w:before="120" w:after="120"/>
              <w:rPr>
                <w:rFonts w:ascii="Times New Roman" w:hAnsi="Times New Roman" w:cs="Times New Roman"/>
                <w:sz w:val="24"/>
                <w:szCs w:val="24"/>
              </w:rPr>
            </w:pPr>
            <w:r w:rsidRPr="00F84B4A">
              <w:rPr>
                <w:rFonts w:ascii="Times New Roman" w:hAnsi="Times New Roman" w:cs="Times New Roman"/>
                <w:sz w:val="24"/>
                <w:szCs w:val="24"/>
              </w:rPr>
              <w:t>:</w:t>
            </w:r>
          </w:p>
        </w:tc>
        <w:tc>
          <w:tcPr>
            <w:tcW w:w="5493" w:type="dxa"/>
            <w:vAlign w:val="center"/>
          </w:tcPr>
          <w:p w14:paraId="4DBFD94F" w14:textId="42C6383D" w:rsidR="00404405" w:rsidRPr="00F84B4A" w:rsidRDefault="000E4365" w:rsidP="00404405">
            <w:pPr>
              <w:spacing w:before="120" w:after="120"/>
              <w:rPr>
                <w:rFonts w:ascii="Times New Roman" w:hAnsi="Times New Roman" w:cs="Times New Roman"/>
                <w:sz w:val="24"/>
                <w:szCs w:val="24"/>
              </w:rPr>
            </w:pPr>
            <w:sdt>
              <w:sdtPr>
                <w:rPr>
                  <w:rFonts w:ascii="Times New Roman" w:hAnsi="Times New Roman" w:cs="Times New Roman"/>
                  <w:bCs/>
                  <w:sz w:val="24"/>
                  <w:szCs w:val="24"/>
                </w:rPr>
                <w:alias w:val="Catégorie "/>
                <w:id w:val="286334659"/>
                <w:placeholder>
                  <w:docPart w:val="8B48C9F347354886BACE7904255A358B"/>
                </w:placeholder>
                <w:dataBinding w:prefixMappings="xmlns:ns0='http://purl.org/dc/elements/1.1/' xmlns:ns1='http://schemas.openxmlformats.org/package/2006/metadata/core-properties' " w:xpath="/ns1:coreProperties[1]/ns1:category[1]" w:storeItemID="{6C3C8BC8-F283-45AE-878A-BAB7291924A1}"/>
                <w:text/>
              </w:sdtPr>
              <w:sdtEndPr/>
              <w:sdtContent>
                <w:r w:rsidR="001F30A0" w:rsidRPr="00F84B4A">
                  <w:rPr>
                    <w:rFonts w:ascii="Times New Roman" w:hAnsi="Times New Roman" w:cs="Times New Roman"/>
                    <w:bCs/>
                    <w:sz w:val="24"/>
                    <w:szCs w:val="24"/>
                  </w:rPr>
                  <w:t>N</w:t>
                </w:r>
                <w:r w:rsidR="00B74EBD" w:rsidRPr="00F84B4A">
                  <w:rPr>
                    <w:rFonts w:ascii="Times New Roman" w:hAnsi="Times New Roman" w:cs="Times New Roman"/>
                    <w:bCs/>
                    <w:sz w:val="24"/>
                    <w:szCs w:val="24"/>
                  </w:rPr>
                  <w:t>ON PROTEGE</w:t>
                </w:r>
              </w:sdtContent>
            </w:sdt>
          </w:p>
        </w:tc>
      </w:tr>
      <w:tr w:rsidR="00404405" w:rsidRPr="00F84B4A" w14:paraId="73327169" w14:textId="77777777" w:rsidTr="00893245">
        <w:tc>
          <w:tcPr>
            <w:tcW w:w="4289" w:type="dxa"/>
            <w:vAlign w:val="center"/>
          </w:tcPr>
          <w:p w14:paraId="351259A8" w14:textId="77777777" w:rsidR="00404405" w:rsidRPr="00F84B4A" w:rsidRDefault="00404405"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Nombre de pages</w:t>
            </w:r>
          </w:p>
        </w:tc>
        <w:tc>
          <w:tcPr>
            <w:tcW w:w="283" w:type="dxa"/>
          </w:tcPr>
          <w:p w14:paraId="1C0652A8" w14:textId="77777777" w:rsidR="00404405" w:rsidRPr="00F84B4A" w:rsidRDefault="00404405" w:rsidP="00A132D9">
            <w:pPr>
              <w:spacing w:before="120" w:after="120"/>
              <w:rPr>
                <w:rFonts w:ascii="Times New Roman" w:hAnsi="Times New Roman" w:cs="Times New Roman"/>
                <w:sz w:val="24"/>
                <w:szCs w:val="24"/>
              </w:rPr>
            </w:pPr>
            <w:r w:rsidRPr="00F84B4A">
              <w:rPr>
                <w:rFonts w:ascii="Times New Roman" w:hAnsi="Times New Roman" w:cs="Times New Roman"/>
                <w:sz w:val="24"/>
                <w:szCs w:val="24"/>
              </w:rPr>
              <w:t>:</w:t>
            </w:r>
          </w:p>
        </w:tc>
        <w:tc>
          <w:tcPr>
            <w:tcW w:w="5493" w:type="dxa"/>
            <w:vAlign w:val="center"/>
          </w:tcPr>
          <w:p w14:paraId="399DBB97" w14:textId="0B3A808B" w:rsidR="00404405" w:rsidRPr="00F84B4A" w:rsidRDefault="00404405" w:rsidP="00F273B8">
            <w:pPr>
              <w:spacing w:before="120" w:after="120"/>
              <w:rPr>
                <w:rFonts w:ascii="Times New Roman" w:hAnsi="Times New Roman" w:cs="Times New Roman"/>
                <w:sz w:val="24"/>
                <w:szCs w:val="24"/>
              </w:rPr>
            </w:pPr>
            <w:r w:rsidRPr="00F84B4A">
              <w:rPr>
                <w:rStyle w:val="Numrodepage"/>
                <w:rFonts w:ascii="Times New Roman" w:hAnsi="Times New Roman" w:cs="Times New Roman"/>
                <w:sz w:val="24"/>
                <w:szCs w:val="24"/>
              </w:rPr>
              <w:fldChar w:fldCharType="begin"/>
            </w:r>
            <w:r w:rsidRPr="00F84B4A">
              <w:rPr>
                <w:rStyle w:val="Numrodepage"/>
                <w:rFonts w:ascii="Times New Roman" w:hAnsi="Times New Roman" w:cs="Times New Roman"/>
                <w:sz w:val="24"/>
                <w:szCs w:val="24"/>
              </w:rPr>
              <w:instrText xml:space="preserve"> NUMPAGES </w:instrText>
            </w:r>
            <w:r w:rsidRPr="00F84B4A">
              <w:rPr>
                <w:rStyle w:val="Numrodepage"/>
                <w:rFonts w:ascii="Times New Roman" w:hAnsi="Times New Roman" w:cs="Times New Roman"/>
                <w:sz w:val="24"/>
                <w:szCs w:val="24"/>
              </w:rPr>
              <w:fldChar w:fldCharType="separate"/>
            </w:r>
            <w:r w:rsidR="00F273B8">
              <w:rPr>
                <w:rStyle w:val="Numrodepage"/>
                <w:rFonts w:ascii="Times New Roman" w:hAnsi="Times New Roman" w:cs="Times New Roman"/>
                <w:sz w:val="24"/>
                <w:szCs w:val="24"/>
              </w:rPr>
              <w:t>33</w:t>
            </w:r>
            <w:r w:rsidRPr="00F84B4A">
              <w:rPr>
                <w:rStyle w:val="Numrodepage"/>
                <w:rFonts w:ascii="Times New Roman" w:hAnsi="Times New Roman" w:cs="Times New Roman"/>
                <w:sz w:val="24"/>
                <w:szCs w:val="24"/>
              </w:rPr>
              <w:fldChar w:fldCharType="end"/>
            </w:r>
          </w:p>
        </w:tc>
      </w:tr>
      <w:tr w:rsidR="00A132D9" w:rsidRPr="00F84B4A" w14:paraId="4751CCCE" w14:textId="77777777" w:rsidTr="00893245">
        <w:tc>
          <w:tcPr>
            <w:tcW w:w="4289" w:type="dxa"/>
            <w:vAlign w:val="center"/>
          </w:tcPr>
          <w:p w14:paraId="6D175D20" w14:textId="37C2665D" w:rsidR="00A132D9" w:rsidRPr="00F84B4A" w:rsidRDefault="00A132D9"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Réalisation</w:t>
            </w:r>
          </w:p>
        </w:tc>
        <w:tc>
          <w:tcPr>
            <w:tcW w:w="283" w:type="dxa"/>
          </w:tcPr>
          <w:p w14:paraId="345C97C0" w14:textId="77777777" w:rsidR="00A132D9" w:rsidRPr="00F84B4A" w:rsidRDefault="00A132D9" w:rsidP="00A132D9">
            <w:pPr>
              <w:spacing w:before="120" w:after="120"/>
              <w:rPr>
                <w:rFonts w:ascii="Times New Roman" w:hAnsi="Times New Roman" w:cs="Times New Roman"/>
                <w:sz w:val="24"/>
                <w:szCs w:val="24"/>
              </w:rPr>
            </w:pPr>
          </w:p>
        </w:tc>
        <w:tc>
          <w:tcPr>
            <w:tcW w:w="5493" w:type="dxa"/>
            <w:vAlign w:val="center"/>
          </w:tcPr>
          <w:p w14:paraId="5F3675CB" w14:textId="770F7558" w:rsidR="00A132D9" w:rsidRPr="00F84B4A" w:rsidRDefault="1A083201" w:rsidP="00404405">
            <w:pPr>
              <w:spacing w:before="120" w:after="120"/>
              <w:rPr>
                <w:rStyle w:val="Numrodepage"/>
                <w:rFonts w:ascii="Times New Roman" w:hAnsi="Times New Roman" w:cs="Times New Roman"/>
                <w:sz w:val="24"/>
                <w:szCs w:val="24"/>
              </w:rPr>
            </w:pPr>
            <w:r w:rsidRPr="00F84B4A">
              <w:rPr>
                <w:rStyle w:val="Numrodepage"/>
                <w:rFonts w:ascii="Times New Roman" w:hAnsi="Times New Roman" w:cs="Times New Roman"/>
                <w:sz w:val="24"/>
                <w:szCs w:val="24"/>
              </w:rPr>
              <w:t>Document réalisé par le club EBIOS</w:t>
            </w:r>
          </w:p>
        </w:tc>
      </w:tr>
      <w:tr w:rsidR="00404405" w:rsidRPr="00F84B4A" w14:paraId="4D4327C9" w14:textId="77777777" w:rsidTr="00893245">
        <w:tc>
          <w:tcPr>
            <w:tcW w:w="4289" w:type="dxa"/>
            <w:vAlign w:val="center"/>
          </w:tcPr>
          <w:p w14:paraId="7135B603" w14:textId="77777777" w:rsidR="00404405" w:rsidRPr="00F84B4A" w:rsidRDefault="00404405"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Responsable des travaux</w:t>
            </w:r>
          </w:p>
        </w:tc>
        <w:tc>
          <w:tcPr>
            <w:tcW w:w="283" w:type="dxa"/>
          </w:tcPr>
          <w:p w14:paraId="34948E72" w14:textId="77777777" w:rsidR="00404405" w:rsidRPr="00F84B4A" w:rsidRDefault="00404405" w:rsidP="00A132D9">
            <w:pPr>
              <w:spacing w:before="120" w:after="120"/>
              <w:rPr>
                <w:rFonts w:ascii="Times New Roman" w:hAnsi="Times New Roman" w:cs="Times New Roman"/>
                <w:sz w:val="24"/>
                <w:szCs w:val="24"/>
              </w:rPr>
            </w:pPr>
            <w:r w:rsidRPr="00F84B4A">
              <w:rPr>
                <w:rFonts w:ascii="Times New Roman" w:hAnsi="Times New Roman" w:cs="Times New Roman"/>
                <w:sz w:val="24"/>
                <w:szCs w:val="24"/>
              </w:rPr>
              <w:t>:</w:t>
            </w:r>
          </w:p>
        </w:tc>
        <w:tc>
          <w:tcPr>
            <w:tcW w:w="5493" w:type="dxa"/>
            <w:vAlign w:val="center"/>
          </w:tcPr>
          <w:p w14:paraId="422980E8" w14:textId="07A54E5F" w:rsidR="00404405" w:rsidRPr="00F84B4A" w:rsidRDefault="000E4365" w:rsidP="00404405">
            <w:pPr>
              <w:spacing w:before="120" w:after="120"/>
              <w:rPr>
                <w:rFonts w:ascii="Times New Roman" w:hAnsi="Times New Roman" w:cs="Times New Roman"/>
                <w:sz w:val="24"/>
                <w:szCs w:val="24"/>
              </w:rPr>
            </w:pPr>
            <w:sdt>
              <w:sdtPr>
                <w:rPr>
                  <w:rFonts w:ascii="Times New Roman" w:hAnsi="Times New Roman" w:cs="Times New Roman"/>
                  <w:sz w:val="24"/>
                  <w:szCs w:val="24"/>
                </w:rPr>
                <w:alias w:val="Auteur "/>
                <w:id w:val="286334711"/>
                <w:placeholder>
                  <w:docPart w:val="99E424629EF942028786AE9EE0084559"/>
                </w:placeholder>
                <w:dataBinding w:prefixMappings="xmlns:ns0='http://purl.org/dc/elements/1.1/' xmlns:ns1='http://schemas.openxmlformats.org/package/2006/metadata/core-properties' " w:xpath="/ns1:coreProperties[1]/ns0:creator[1]" w:storeItemID="{6C3C8BC8-F283-45AE-878A-BAB7291924A1}"/>
                <w:text/>
              </w:sdtPr>
              <w:sdtEndPr/>
              <w:sdtContent>
                <w:r w:rsidR="00893245" w:rsidRPr="00F84B4A">
                  <w:rPr>
                    <w:rFonts w:ascii="Times New Roman" w:hAnsi="Times New Roman" w:cs="Times New Roman"/>
                    <w:sz w:val="24"/>
                    <w:szCs w:val="24"/>
                  </w:rPr>
                  <w:t>GUILLOT Vincent – Armée de l’</w:t>
                </w:r>
                <w:r w:rsidR="002A4603">
                  <w:rPr>
                    <w:rFonts w:ascii="Times New Roman" w:hAnsi="Times New Roman" w:cs="Times New Roman"/>
                    <w:sz w:val="24"/>
                    <w:szCs w:val="24"/>
                  </w:rPr>
                  <w:t>A</w:t>
                </w:r>
                <w:r w:rsidR="00893245" w:rsidRPr="00F84B4A">
                  <w:rPr>
                    <w:rFonts w:ascii="Times New Roman" w:hAnsi="Times New Roman" w:cs="Times New Roman"/>
                    <w:sz w:val="24"/>
                    <w:szCs w:val="24"/>
                  </w:rPr>
                  <w:t>ir</w:t>
                </w:r>
                <w:r w:rsidR="00893245">
                  <w:rPr>
                    <w:rFonts w:ascii="Times New Roman" w:hAnsi="Times New Roman" w:cs="Times New Roman"/>
                    <w:sz w:val="24"/>
                    <w:szCs w:val="24"/>
                  </w:rPr>
                  <w:t xml:space="preserve"> et de l’espace</w:t>
                </w:r>
              </w:sdtContent>
            </w:sdt>
          </w:p>
        </w:tc>
      </w:tr>
      <w:tr w:rsidR="00A132D9" w:rsidRPr="00F84B4A" w14:paraId="10CA468E" w14:textId="77777777" w:rsidTr="00893245">
        <w:tc>
          <w:tcPr>
            <w:tcW w:w="4289" w:type="dxa"/>
          </w:tcPr>
          <w:p w14:paraId="2822AB85" w14:textId="455E8E84" w:rsidR="00A132D9" w:rsidRPr="00F84B4A" w:rsidRDefault="00A132D9" w:rsidP="00A132D9">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Contributeurs</w:t>
            </w:r>
          </w:p>
        </w:tc>
        <w:tc>
          <w:tcPr>
            <w:tcW w:w="283" w:type="dxa"/>
          </w:tcPr>
          <w:p w14:paraId="551AD1BA" w14:textId="77777777" w:rsidR="00A132D9" w:rsidRPr="00F84B4A" w:rsidRDefault="00A132D9" w:rsidP="00A132D9">
            <w:pPr>
              <w:spacing w:before="120" w:after="120"/>
              <w:rPr>
                <w:rFonts w:ascii="Times New Roman" w:hAnsi="Times New Roman" w:cs="Times New Roman"/>
                <w:sz w:val="24"/>
                <w:szCs w:val="24"/>
              </w:rPr>
            </w:pPr>
          </w:p>
        </w:tc>
        <w:tc>
          <w:tcPr>
            <w:tcW w:w="5493" w:type="dxa"/>
            <w:vAlign w:val="center"/>
          </w:tcPr>
          <w:p w14:paraId="7FCBDA1C" w14:textId="77777777" w:rsidR="00A132D9" w:rsidRPr="00893245" w:rsidRDefault="00A132D9" w:rsidP="00404405">
            <w:pPr>
              <w:spacing w:before="120" w:after="120"/>
              <w:rPr>
                <w:rFonts w:ascii="Times New Roman" w:hAnsi="Times New Roman" w:cs="Times New Roman"/>
                <w:sz w:val="24"/>
                <w:szCs w:val="24"/>
                <w:lang w:val="en-US"/>
              </w:rPr>
            </w:pPr>
            <w:r w:rsidRPr="00893245">
              <w:rPr>
                <w:rFonts w:ascii="Times New Roman" w:hAnsi="Times New Roman" w:cs="Times New Roman"/>
                <w:sz w:val="24"/>
                <w:szCs w:val="24"/>
                <w:lang w:val="en-US"/>
              </w:rPr>
              <w:t>HANNA Georges – SERMA NES</w:t>
            </w:r>
          </w:p>
          <w:p w14:paraId="34252FF9" w14:textId="1D2B214A" w:rsidR="00A132D9" w:rsidRDefault="00A132D9" w:rsidP="00404405">
            <w:pPr>
              <w:spacing w:before="120" w:after="120"/>
              <w:rPr>
                <w:rFonts w:ascii="Times New Roman" w:hAnsi="Times New Roman" w:cs="Times New Roman"/>
                <w:sz w:val="24"/>
                <w:szCs w:val="24"/>
                <w:lang w:val="en-US"/>
              </w:rPr>
            </w:pPr>
            <w:r w:rsidRPr="00893245">
              <w:rPr>
                <w:rFonts w:ascii="Times New Roman" w:hAnsi="Times New Roman" w:cs="Times New Roman"/>
                <w:sz w:val="24"/>
                <w:szCs w:val="24"/>
                <w:lang w:val="en-US"/>
              </w:rPr>
              <w:t>HEDOUX Tony – ALL4TEC</w:t>
            </w:r>
          </w:p>
          <w:p w14:paraId="4FB89580" w14:textId="04A91667" w:rsidR="00C12231" w:rsidRPr="00F84B4A" w:rsidRDefault="00C12231" w:rsidP="00C12231">
            <w:pPr>
              <w:spacing w:before="120" w:after="120"/>
              <w:rPr>
                <w:rFonts w:ascii="Times New Roman" w:hAnsi="Times New Roman" w:cs="Times New Roman"/>
                <w:sz w:val="24"/>
                <w:szCs w:val="24"/>
              </w:rPr>
            </w:pPr>
            <w:r w:rsidRPr="00F84B4A">
              <w:rPr>
                <w:rFonts w:ascii="Times New Roman" w:hAnsi="Times New Roman" w:cs="Times New Roman"/>
                <w:sz w:val="24"/>
                <w:szCs w:val="24"/>
              </w:rPr>
              <w:t>OLIVE Jean – CGI</w:t>
            </w:r>
          </w:p>
          <w:p w14:paraId="0848D051" w14:textId="231DCE8E" w:rsidR="00C12231" w:rsidRPr="00F84B4A" w:rsidRDefault="00C12231" w:rsidP="00C12231">
            <w:pPr>
              <w:spacing w:before="120" w:after="120"/>
              <w:rPr>
                <w:rFonts w:ascii="Times New Roman" w:hAnsi="Times New Roman" w:cs="Times New Roman"/>
                <w:sz w:val="24"/>
                <w:szCs w:val="24"/>
              </w:rPr>
            </w:pPr>
            <w:r w:rsidRPr="00F84B4A">
              <w:rPr>
                <w:rFonts w:ascii="Times New Roman" w:hAnsi="Times New Roman" w:cs="Times New Roman"/>
                <w:sz w:val="24"/>
                <w:szCs w:val="24"/>
              </w:rPr>
              <w:t>PAUL Stéphane – Thales</w:t>
            </w:r>
          </w:p>
          <w:p w14:paraId="4989ED89" w14:textId="4B1FC73C" w:rsidR="007056F1" w:rsidRPr="00F84B4A" w:rsidRDefault="007056F1" w:rsidP="00C12231">
            <w:pPr>
              <w:spacing w:before="120" w:after="120"/>
              <w:rPr>
                <w:rFonts w:ascii="Times New Roman" w:hAnsi="Times New Roman" w:cs="Times New Roman"/>
                <w:sz w:val="24"/>
                <w:szCs w:val="24"/>
              </w:rPr>
            </w:pPr>
            <w:r w:rsidRPr="00F84B4A">
              <w:rPr>
                <w:rFonts w:ascii="Times New Roman" w:hAnsi="Times New Roman" w:cs="Times New Roman"/>
                <w:sz w:val="24"/>
                <w:szCs w:val="24"/>
              </w:rPr>
              <w:t>REY Sébastien – Armée de l’Air</w:t>
            </w:r>
            <w:r w:rsidR="00940939">
              <w:rPr>
                <w:rFonts w:ascii="Times New Roman" w:hAnsi="Times New Roman" w:cs="Times New Roman"/>
                <w:sz w:val="24"/>
                <w:szCs w:val="24"/>
              </w:rPr>
              <w:t xml:space="preserve"> et de l’espace</w:t>
            </w:r>
          </w:p>
          <w:p w14:paraId="2D656E5B" w14:textId="77777777" w:rsidR="007056F1" w:rsidRDefault="00C12231" w:rsidP="00404405">
            <w:pPr>
              <w:spacing w:before="120" w:after="120"/>
              <w:rPr>
                <w:rFonts w:ascii="Times New Roman" w:hAnsi="Times New Roman" w:cs="Times New Roman"/>
                <w:sz w:val="24"/>
                <w:szCs w:val="24"/>
              </w:rPr>
            </w:pPr>
            <w:r w:rsidRPr="00F84B4A">
              <w:rPr>
                <w:rFonts w:ascii="Times New Roman" w:hAnsi="Times New Roman" w:cs="Times New Roman"/>
                <w:sz w:val="24"/>
                <w:szCs w:val="24"/>
              </w:rPr>
              <w:t xml:space="preserve">VAN CAUTER </w:t>
            </w:r>
            <w:r w:rsidR="00DC5F5B" w:rsidRPr="00F84B4A">
              <w:rPr>
                <w:rFonts w:ascii="Times New Roman" w:hAnsi="Times New Roman" w:cs="Times New Roman"/>
                <w:sz w:val="24"/>
                <w:szCs w:val="24"/>
              </w:rPr>
              <w:t>Nicolas – Thales</w:t>
            </w:r>
          </w:p>
          <w:p w14:paraId="00ECA032" w14:textId="76F9624C" w:rsidR="002B1468" w:rsidRPr="002B1468" w:rsidRDefault="002B1468" w:rsidP="00404405">
            <w:pPr>
              <w:spacing w:before="120" w:after="120"/>
              <w:rPr>
                <w:rFonts w:ascii="Times New Roman" w:hAnsi="Times New Roman" w:cs="Times New Roman"/>
                <w:sz w:val="24"/>
                <w:szCs w:val="24"/>
                <w:lang w:val="en-US"/>
              </w:rPr>
            </w:pPr>
            <w:r>
              <w:rPr>
                <w:rFonts w:ascii="Times New Roman" w:hAnsi="Times New Roman" w:cs="Times New Roman"/>
                <w:sz w:val="24"/>
                <w:szCs w:val="24"/>
                <w:lang w:val="en-US"/>
              </w:rPr>
              <w:t xml:space="preserve">VIE Anne Catherine </w:t>
            </w:r>
            <w:r w:rsidRPr="00893245">
              <w:rPr>
                <w:rFonts w:ascii="Times New Roman" w:hAnsi="Times New Roman" w:cs="Times New Roman"/>
                <w:sz w:val="24"/>
                <w:szCs w:val="24"/>
                <w:lang w:val="en-US"/>
              </w:rPr>
              <w:t>– ALL4TEC</w:t>
            </w:r>
          </w:p>
        </w:tc>
      </w:tr>
      <w:tr w:rsidR="00404405" w:rsidRPr="00F84B4A" w14:paraId="47AAE59B" w14:textId="77777777" w:rsidTr="00893245">
        <w:tc>
          <w:tcPr>
            <w:tcW w:w="4289" w:type="dxa"/>
            <w:vAlign w:val="center"/>
          </w:tcPr>
          <w:p w14:paraId="245A2C41" w14:textId="77777777" w:rsidR="00404405" w:rsidRPr="00F84B4A" w:rsidRDefault="00404405"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Validation</w:t>
            </w:r>
          </w:p>
        </w:tc>
        <w:tc>
          <w:tcPr>
            <w:tcW w:w="283" w:type="dxa"/>
          </w:tcPr>
          <w:p w14:paraId="3260721C" w14:textId="77777777" w:rsidR="00404405" w:rsidRPr="00F84B4A" w:rsidRDefault="00404405" w:rsidP="00A132D9">
            <w:pPr>
              <w:spacing w:before="120" w:after="120"/>
              <w:rPr>
                <w:rFonts w:ascii="Times New Roman" w:hAnsi="Times New Roman" w:cs="Times New Roman"/>
                <w:sz w:val="24"/>
                <w:szCs w:val="24"/>
              </w:rPr>
            </w:pPr>
            <w:r w:rsidRPr="00F84B4A">
              <w:rPr>
                <w:rFonts w:ascii="Times New Roman" w:hAnsi="Times New Roman" w:cs="Times New Roman"/>
                <w:sz w:val="24"/>
                <w:szCs w:val="24"/>
              </w:rPr>
              <w:t>:</w:t>
            </w:r>
          </w:p>
        </w:tc>
        <w:tc>
          <w:tcPr>
            <w:tcW w:w="5493" w:type="dxa"/>
            <w:vAlign w:val="center"/>
          </w:tcPr>
          <w:p w14:paraId="3906745D" w14:textId="77777777" w:rsidR="00404405" w:rsidRPr="00F84B4A" w:rsidRDefault="00404405" w:rsidP="00404405">
            <w:pPr>
              <w:spacing w:before="120" w:after="120"/>
              <w:rPr>
                <w:rFonts w:ascii="Times New Roman" w:hAnsi="Times New Roman" w:cs="Times New Roman"/>
                <w:sz w:val="24"/>
                <w:szCs w:val="24"/>
              </w:rPr>
            </w:pPr>
            <w:r w:rsidRPr="00F84B4A">
              <w:rPr>
                <w:rFonts w:ascii="Times New Roman" w:hAnsi="Times New Roman" w:cs="Times New Roman"/>
                <w:sz w:val="24"/>
                <w:szCs w:val="24"/>
              </w:rPr>
              <w:t>Groupe de travail</w:t>
            </w:r>
          </w:p>
        </w:tc>
      </w:tr>
      <w:tr w:rsidR="00404405" w:rsidRPr="00F84B4A" w14:paraId="2741C0D8" w14:textId="77777777" w:rsidTr="00893245">
        <w:tc>
          <w:tcPr>
            <w:tcW w:w="4289" w:type="dxa"/>
            <w:vAlign w:val="center"/>
          </w:tcPr>
          <w:p w14:paraId="023752A4" w14:textId="77777777" w:rsidR="00404405" w:rsidRPr="00F84B4A" w:rsidRDefault="00404405"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Approbation</w:t>
            </w:r>
          </w:p>
        </w:tc>
        <w:tc>
          <w:tcPr>
            <w:tcW w:w="283" w:type="dxa"/>
          </w:tcPr>
          <w:p w14:paraId="1F69FD33" w14:textId="77777777" w:rsidR="00404405" w:rsidRPr="00F84B4A" w:rsidRDefault="00404405" w:rsidP="00A132D9">
            <w:pPr>
              <w:spacing w:before="120" w:after="120"/>
              <w:rPr>
                <w:rFonts w:ascii="Times New Roman" w:hAnsi="Times New Roman" w:cs="Times New Roman"/>
                <w:sz w:val="24"/>
                <w:szCs w:val="24"/>
              </w:rPr>
            </w:pPr>
            <w:r w:rsidRPr="00F84B4A">
              <w:rPr>
                <w:rFonts w:ascii="Times New Roman" w:hAnsi="Times New Roman" w:cs="Times New Roman"/>
                <w:sz w:val="24"/>
                <w:szCs w:val="24"/>
              </w:rPr>
              <w:t>:</w:t>
            </w:r>
          </w:p>
        </w:tc>
        <w:tc>
          <w:tcPr>
            <w:tcW w:w="5493" w:type="dxa"/>
            <w:vAlign w:val="center"/>
          </w:tcPr>
          <w:p w14:paraId="40235A08" w14:textId="77777777" w:rsidR="00404405" w:rsidRPr="00F84B4A" w:rsidRDefault="00404405" w:rsidP="00404405">
            <w:pPr>
              <w:spacing w:before="120" w:after="120"/>
              <w:rPr>
                <w:rFonts w:ascii="Times New Roman" w:hAnsi="Times New Roman" w:cs="Times New Roman"/>
                <w:sz w:val="24"/>
                <w:szCs w:val="24"/>
              </w:rPr>
            </w:pPr>
            <w:r w:rsidRPr="00F84B4A">
              <w:rPr>
                <w:rFonts w:ascii="Times New Roman" w:hAnsi="Times New Roman" w:cs="Times New Roman"/>
                <w:sz w:val="24"/>
                <w:szCs w:val="24"/>
              </w:rPr>
              <w:t>Conseil d’administration</w:t>
            </w:r>
          </w:p>
        </w:tc>
      </w:tr>
      <w:tr w:rsidR="00404405" w:rsidRPr="00F84B4A" w14:paraId="79B76FF6" w14:textId="77777777" w:rsidTr="00893245">
        <w:tc>
          <w:tcPr>
            <w:tcW w:w="4289" w:type="dxa"/>
            <w:vAlign w:val="center"/>
          </w:tcPr>
          <w:p w14:paraId="208FF371" w14:textId="77777777" w:rsidR="00404405" w:rsidRPr="00F84B4A" w:rsidRDefault="00404405" w:rsidP="00404405">
            <w:pPr>
              <w:spacing w:before="120" w:after="120"/>
              <w:jc w:val="right"/>
              <w:rPr>
                <w:rFonts w:ascii="Times New Roman" w:hAnsi="Times New Roman" w:cs="Times New Roman"/>
                <w:b/>
                <w:bCs/>
                <w:sz w:val="24"/>
                <w:szCs w:val="24"/>
              </w:rPr>
            </w:pPr>
            <w:r w:rsidRPr="00F84B4A">
              <w:rPr>
                <w:rFonts w:ascii="Times New Roman" w:hAnsi="Times New Roman" w:cs="Times New Roman"/>
                <w:b/>
                <w:bCs/>
                <w:sz w:val="24"/>
                <w:szCs w:val="24"/>
              </w:rPr>
              <w:t>Licence</w:t>
            </w:r>
          </w:p>
        </w:tc>
        <w:tc>
          <w:tcPr>
            <w:tcW w:w="283" w:type="dxa"/>
          </w:tcPr>
          <w:p w14:paraId="4D7AE8C7" w14:textId="77777777" w:rsidR="00404405" w:rsidRPr="00F84B4A" w:rsidRDefault="00404405" w:rsidP="00A132D9">
            <w:pPr>
              <w:spacing w:before="120" w:after="120"/>
              <w:rPr>
                <w:rFonts w:ascii="Times New Roman" w:hAnsi="Times New Roman" w:cs="Times New Roman"/>
                <w:sz w:val="24"/>
                <w:szCs w:val="24"/>
              </w:rPr>
            </w:pPr>
            <w:r w:rsidRPr="00F84B4A">
              <w:rPr>
                <w:rFonts w:ascii="Times New Roman" w:hAnsi="Times New Roman" w:cs="Times New Roman"/>
                <w:sz w:val="24"/>
                <w:szCs w:val="24"/>
              </w:rPr>
              <w:t>:</w:t>
            </w:r>
          </w:p>
        </w:tc>
        <w:tc>
          <w:tcPr>
            <w:tcW w:w="5493" w:type="dxa"/>
            <w:vAlign w:val="center"/>
          </w:tcPr>
          <w:p w14:paraId="7F40F301" w14:textId="68B48A1F" w:rsidR="00404405" w:rsidRPr="00F84B4A" w:rsidRDefault="00404405" w:rsidP="00404405">
            <w:pPr>
              <w:spacing w:before="120" w:after="120"/>
              <w:rPr>
                <w:rFonts w:ascii="Times New Roman" w:hAnsi="Times New Roman" w:cs="Times New Roman"/>
                <w:sz w:val="24"/>
                <w:szCs w:val="24"/>
              </w:rPr>
            </w:pPr>
            <w:r w:rsidRPr="00F84B4A">
              <w:rPr>
                <w:noProof/>
                <w:lang w:eastAsia="fr-FR"/>
              </w:rPr>
              <w:drawing>
                <wp:inline distT="0" distB="0" distL="0" distR="0" wp14:anchorId="7123C3B7" wp14:editId="0BC0EB6C">
                  <wp:extent cx="762269" cy="266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62269" cy="266700"/>
                          </a:xfrm>
                          <a:prstGeom prst="rect">
                            <a:avLst/>
                          </a:prstGeom>
                        </pic:spPr>
                      </pic:pic>
                    </a:graphicData>
                  </a:graphic>
                </wp:inline>
              </w:drawing>
            </w:r>
          </w:p>
        </w:tc>
      </w:tr>
    </w:tbl>
    <w:p w14:paraId="3040517A" w14:textId="77777777" w:rsidR="00D474BB" w:rsidRPr="00F84B4A" w:rsidRDefault="00D474BB" w:rsidP="00CE0DDF">
      <w:pPr>
        <w:spacing w:after="0"/>
        <w:jc w:val="center"/>
        <w:rPr>
          <w:sz w:val="20"/>
          <w:szCs w:val="10"/>
        </w:rPr>
        <w:sectPr w:rsidR="00D474BB" w:rsidRPr="00F84B4A" w:rsidSect="00404405">
          <w:headerReference w:type="default" r:id="rId13"/>
          <w:footerReference w:type="default" r:id="rId14"/>
          <w:headerReference w:type="first" r:id="rId15"/>
          <w:footerReference w:type="first" r:id="rId16"/>
          <w:pgSz w:w="11906" w:h="16838"/>
          <w:pgMar w:top="1332" w:right="964" w:bottom="1701" w:left="964" w:header="709" w:footer="709" w:gutter="0"/>
          <w:cols w:space="708"/>
          <w:titlePg/>
          <w:docGrid w:linePitch="360"/>
        </w:sectPr>
      </w:pPr>
    </w:p>
    <w:p w14:paraId="00EF3C66" w14:textId="1F636F33" w:rsidR="006B5A37" w:rsidRPr="00F84B4A" w:rsidRDefault="006B5A37" w:rsidP="004D13DC">
      <w:pPr>
        <w:spacing w:before="240"/>
        <w:jc w:val="center"/>
        <w:rPr>
          <w:rFonts w:ascii="Times New Roman" w:hAnsi="Times New Roman" w:cs="Times New Roman"/>
          <w:b/>
          <w:bCs/>
          <w:sz w:val="40"/>
          <w:szCs w:val="40"/>
        </w:rPr>
      </w:pPr>
      <w:r w:rsidRPr="00F84B4A">
        <w:rPr>
          <w:rFonts w:ascii="Times New Roman" w:hAnsi="Times New Roman" w:cs="Times New Roman"/>
          <w:b/>
          <w:bCs/>
          <w:sz w:val="40"/>
          <w:szCs w:val="40"/>
        </w:rPr>
        <w:lastRenderedPageBreak/>
        <w:t>Historique des modifications</w:t>
      </w:r>
    </w:p>
    <w:tbl>
      <w:tblPr>
        <w:tblW w:w="5000" w:type="pct"/>
        <w:jc w:val="center"/>
        <w:tblCellMar>
          <w:left w:w="70" w:type="dxa"/>
          <w:right w:w="70" w:type="dxa"/>
        </w:tblCellMar>
        <w:tblLook w:val="0000" w:firstRow="0" w:lastRow="0" w:firstColumn="0" w:lastColumn="0" w:noHBand="0" w:noVBand="0"/>
      </w:tblPr>
      <w:tblGrid>
        <w:gridCol w:w="1340"/>
        <w:gridCol w:w="3762"/>
        <w:gridCol w:w="2489"/>
        <w:gridCol w:w="2387"/>
      </w:tblGrid>
      <w:tr w:rsidR="006B5A37" w:rsidRPr="00F84B4A" w14:paraId="2FB0DDC9" w14:textId="77777777" w:rsidTr="009D2765">
        <w:trPr>
          <w:cantSplit/>
          <w:jc w:val="center"/>
        </w:trPr>
        <w:tc>
          <w:tcPr>
            <w:tcW w:w="671" w:type="pct"/>
          </w:tcPr>
          <w:p w14:paraId="74ECB439" w14:textId="77777777" w:rsidR="006B5A37" w:rsidRPr="00F84B4A" w:rsidRDefault="006B5A37" w:rsidP="00AE4696">
            <w:pPr>
              <w:spacing w:before="120" w:after="120"/>
              <w:jc w:val="center"/>
              <w:rPr>
                <w:rFonts w:ascii="Times New Roman" w:hAnsi="Times New Roman" w:cs="Times New Roman"/>
                <w:b/>
                <w:sz w:val="24"/>
                <w:szCs w:val="24"/>
              </w:rPr>
            </w:pPr>
            <w:r w:rsidRPr="00F84B4A">
              <w:rPr>
                <w:rFonts w:ascii="Times New Roman" w:hAnsi="Times New Roman" w:cs="Times New Roman"/>
                <w:b/>
                <w:sz w:val="24"/>
                <w:szCs w:val="24"/>
              </w:rPr>
              <w:t>Date</w:t>
            </w:r>
          </w:p>
        </w:tc>
        <w:tc>
          <w:tcPr>
            <w:tcW w:w="1885" w:type="pct"/>
          </w:tcPr>
          <w:p w14:paraId="37CADE21" w14:textId="77777777" w:rsidR="006B5A37" w:rsidRPr="00F84B4A" w:rsidRDefault="006B5A37" w:rsidP="009A56B9">
            <w:pPr>
              <w:spacing w:before="120" w:after="120"/>
              <w:rPr>
                <w:rFonts w:ascii="Times New Roman" w:hAnsi="Times New Roman" w:cs="Times New Roman"/>
                <w:b/>
                <w:sz w:val="24"/>
                <w:szCs w:val="24"/>
              </w:rPr>
            </w:pPr>
            <w:r w:rsidRPr="00F84B4A">
              <w:rPr>
                <w:rFonts w:ascii="Times New Roman" w:hAnsi="Times New Roman" w:cs="Times New Roman"/>
                <w:b/>
                <w:sz w:val="24"/>
                <w:szCs w:val="24"/>
              </w:rPr>
              <w:t>Objet de la modification</w:t>
            </w:r>
          </w:p>
        </w:tc>
        <w:tc>
          <w:tcPr>
            <w:tcW w:w="1247" w:type="pct"/>
          </w:tcPr>
          <w:p w14:paraId="7CB85AE5" w14:textId="77777777" w:rsidR="006B5A37" w:rsidRPr="00F84B4A" w:rsidRDefault="006B5A37" w:rsidP="00AE4696">
            <w:pPr>
              <w:spacing w:before="120" w:after="120"/>
              <w:jc w:val="center"/>
              <w:rPr>
                <w:rFonts w:ascii="Times New Roman" w:hAnsi="Times New Roman" w:cs="Times New Roman"/>
                <w:b/>
                <w:sz w:val="24"/>
                <w:szCs w:val="24"/>
              </w:rPr>
            </w:pPr>
            <w:r w:rsidRPr="00F84B4A">
              <w:rPr>
                <w:rFonts w:ascii="Times New Roman" w:hAnsi="Times New Roman" w:cs="Times New Roman"/>
                <w:b/>
                <w:sz w:val="24"/>
                <w:szCs w:val="24"/>
              </w:rPr>
              <w:t>Auteur(s)</w:t>
            </w:r>
          </w:p>
        </w:tc>
        <w:tc>
          <w:tcPr>
            <w:tcW w:w="1196" w:type="pct"/>
          </w:tcPr>
          <w:p w14:paraId="47840B43" w14:textId="77777777" w:rsidR="006B5A37" w:rsidRPr="00F84B4A" w:rsidRDefault="006B5A37" w:rsidP="00AE4696">
            <w:pPr>
              <w:spacing w:before="120" w:after="120"/>
              <w:jc w:val="center"/>
              <w:rPr>
                <w:rFonts w:ascii="Times New Roman" w:hAnsi="Times New Roman" w:cs="Times New Roman"/>
                <w:b/>
                <w:sz w:val="24"/>
                <w:szCs w:val="24"/>
              </w:rPr>
            </w:pPr>
            <w:r w:rsidRPr="00F84B4A">
              <w:rPr>
                <w:rFonts w:ascii="Times New Roman" w:hAnsi="Times New Roman" w:cs="Times New Roman"/>
                <w:b/>
                <w:sz w:val="24"/>
                <w:szCs w:val="24"/>
              </w:rPr>
              <w:t>Statut</w:t>
            </w:r>
          </w:p>
        </w:tc>
      </w:tr>
      <w:tr w:rsidR="006B5A37" w:rsidRPr="00F84B4A" w14:paraId="25753D67" w14:textId="77777777" w:rsidTr="009D2765">
        <w:trPr>
          <w:cantSplit/>
          <w:jc w:val="center"/>
        </w:trPr>
        <w:tc>
          <w:tcPr>
            <w:tcW w:w="671" w:type="pct"/>
          </w:tcPr>
          <w:p w14:paraId="2F3936B2" w14:textId="72FF264A" w:rsidR="006B5A37" w:rsidRPr="00F84B4A" w:rsidRDefault="00F966F7" w:rsidP="00AE4696">
            <w:pPr>
              <w:spacing w:before="60"/>
              <w:jc w:val="center"/>
              <w:rPr>
                <w:rFonts w:ascii="Times New Roman" w:hAnsi="Times New Roman" w:cs="Times New Roman"/>
              </w:rPr>
            </w:pPr>
            <w:r w:rsidRPr="00F966F7">
              <w:rPr>
                <w:rFonts w:ascii="Times New Roman" w:hAnsi="Times New Roman" w:cs="Times New Roman"/>
              </w:rPr>
              <w:t>19</w:t>
            </w:r>
            <w:r w:rsidR="006B5A37" w:rsidRPr="00F966F7">
              <w:rPr>
                <w:rFonts w:ascii="Times New Roman" w:hAnsi="Times New Roman" w:cs="Times New Roman"/>
              </w:rPr>
              <w:t>/</w:t>
            </w:r>
            <w:r w:rsidRPr="00F966F7">
              <w:rPr>
                <w:rFonts w:ascii="Times New Roman" w:hAnsi="Times New Roman" w:cs="Times New Roman"/>
              </w:rPr>
              <w:t>01</w:t>
            </w:r>
            <w:r w:rsidR="006B5A37" w:rsidRPr="00F966F7">
              <w:rPr>
                <w:rFonts w:ascii="Times New Roman" w:hAnsi="Times New Roman" w:cs="Times New Roman"/>
              </w:rPr>
              <w:t>/2020</w:t>
            </w:r>
          </w:p>
        </w:tc>
        <w:tc>
          <w:tcPr>
            <w:tcW w:w="1885" w:type="pct"/>
          </w:tcPr>
          <w:p w14:paraId="40F419DD" w14:textId="77777777" w:rsidR="006B5A37" w:rsidRPr="00F84B4A" w:rsidRDefault="006B5A37" w:rsidP="00AE4696">
            <w:pPr>
              <w:spacing w:before="60"/>
              <w:rPr>
                <w:rFonts w:ascii="Times New Roman" w:hAnsi="Times New Roman" w:cs="Times New Roman"/>
              </w:rPr>
            </w:pPr>
            <w:r w:rsidRPr="00F84B4A">
              <w:rPr>
                <w:rFonts w:ascii="Times New Roman" w:hAnsi="Times New Roman" w:cs="Times New Roman"/>
              </w:rPr>
              <w:t>Création initiale</w:t>
            </w:r>
          </w:p>
        </w:tc>
        <w:tc>
          <w:tcPr>
            <w:tcW w:w="1247" w:type="pct"/>
          </w:tcPr>
          <w:p w14:paraId="6F910CE6" w14:textId="77777777" w:rsidR="006B5A37" w:rsidRPr="00F84B4A" w:rsidRDefault="006B5A37" w:rsidP="00AE4696">
            <w:pPr>
              <w:spacing w:before="60"/>
              <w:jc w:val="center"/>
              <w:rPr>
                <w:rFonts w:ascii="Times New Roman" w:hAnsi="Times New Roman" w:cs="Times New Roman"/>
              </w:rPr>
            </w:pPr>
            <w:r w:rsidRPr="00F84B4A">
              <w:rPr>
                <w:rFonts w:ascii="Times New Roman" w:hAnsi="Times New Roman" w:cs="Times New Roman"/>
              </w:rPr>
              <w:t>GUILLOT Vincent</w:t>
            </w:r>
          </w:p>
        </w:tc>
        <w:tc>
          <w:tcPr>
            <w:tcW w:w="1196" w:type="pct"/>
          </w:tcPr>
          <w:p w14:paraId="2AA8B6B0" w14:textId="77777777" w:rsidR="006B5A37" w:rsidRPr="00F84B4A" w:rsidRDefault="006B5A37" w:rsidP="00AE4696">
            <w:pPr>
              <w:spacing w:before="60"/>
              <w:jc w:val="center"/>
              <w:rPr>
                <w:rFonts w:ascii="Times New Roman" w:hAnsi="Times New Roman" w:cs="Times New Roman"/>
              </w:rPr>
            </w:pPr>
            <w:r w:rsidRPr="00F966F7">
              <w:rPr>
                <w:rFonts w:ascii="Times New Roman" w:hAnsi="Times New Roman" w:cs="Times New Roman"/>
                <w:highlight w:val="yellow"/>
              </w:rPr>
              <w:t>Document de travail</w:t>
            </w:r>
          </w:p>
        </w:tc>
      </w:tr>
      <w:tr w:rsidR="006B5A37" w:rsidRPr="00F84B4A" w14:paraId="14A3CE4C" w14:textId="77777777" w:rsidTr="00603588">
        <w:trPr>
          <w:cantSplit/>
          <w:jc w:val="center"/>
        </w:trPr>
        <w:tc>
          <w:tcPr>
            <w:tcW w:w="671" w:type="pct"/>
            <w:vAlign w:val="center"/>
          </w:tcPr>
          <w:p w14:paraId="1D751450" w14:textId="77777777" w:rsidR="006B5A37" w:rsidRPr="00F84B4A" w:rsidRDefault="006B5A37" w:rsidP="00603588">
            <w:pPr>
              <w:spacing w:before="60"/>
              <w:jc w:val="center"/>
              <w:rPr>
                <w:rFonts w:ascii="Times New Roman" w:hAnsi="Times New Roman" w:cs="Times New Roman"/>
              </w:rPr>
            </w:pPr>
          </w:p>
        </w:tc>
        <w:tc>
          <w:tcPr>
            <w:tcW w:w="1885" w:type="pct"/>
          </w:tcPr>
          <w:p w14:paraId="2F9904CD" w14:textId="77777777" w:rsidR="006B5A37" w:rsidRPr="00F84B4A" w:rsidRDefault="006B5A37" w:rsidP="00AE4696">
            <w:pPr>
              <w:spacing w:before="60"/>
              <w:rPr>
                <w:rFonts w:ascii="Times New Roman" w:hAnsi="Times New Roman" w:cs="Times New Roman"/>
              </w:rPr>
            </w:pPr>
          </w:p>
        </w:tc>
        <w:tc>
          <w:tcPr>
            <w:tcW w:w="1247" w:type="pct"/>
          </w:tcPr>
          <w:p w14:paraId="1C59E7BE" w14:textId="77777777" w:rsidR="006B5A37" w:rsidRPr="00F84B4A" w:rsidRDefault="006B5A37" w:rsidP="00AE4696">
            <w:pPr>
              <w:spacing w:before="60"/>
              <w:jc w:val="center"/>
              <w:rPr>
                <w:rFonts w:ascii="Times New Roman" w:hAnsi="Times New Roman" w:cs="Times New Roman"/>
              </w:rPr>
            </w:pPr>
          </w:p>
        </w:tc>
        <w:tc>
          <w:tcPr>
            <w:tcW w:w="1196" w:type="pct"/>
          </w:tcPr>
          <w:p w14:paraId="401C3180" w14:textId="77777777" w:rsidR="006B5A37" w:rsidRPr="00F84B4A" w:rsidRDefault="006B5A37" w:rsidP="00AE4696">
            <w:pPr>
              <w:spacing w:before="60"/>
              <w:jc w:val="center"/>
              <w:rPr>
                <w:rFonts w:ascii="Times New Roman" w:hAnsi="Times New Roman" w:cs="Times New Roman"/>
              </w:rPr>
            </w:pPr>
          </w:p>
        </w:tc>
      </w:tr>
      <w:tr w:rsidR="006B5A37" w:rsidRPr="00F84B4A" w14:paraId="3A903362" w14:textId="77777777" w:rsidTr="009D2765">
        <w:trPr>
          <w:cantSplit/>
          <w:jc w:val="center"/>
        </w:trPr>
        <w:tc>
          <w:tcPr>
            <w:tcW w:w="671" w:type="pct"/>
          </w:tcPr>
          <w:p w14:paraId="6B2E086E" w14:textId="77777777" w:rsidR="006B5A37" w:rsidRPr="00F84B4A" w:rsidRDefault="006B5A37" w:rsidP="00AE4696">
            <w:pPr>
              <w:spacing w:before="60"/>
              <w:jc w:val="center"/>
              <w:rPr>
                <w:rFonts w:ascii="Times New Roman" w:hAnsi="Times New Roman" w:cs="Times New Roman"/>
              </w:rPr>
            </w:pPr>
          </w:p>
        </w:tc>
        <w:tc>
          <w:tcPr>
            <w:tcW w:w="1885" w:type="pct"/>
          </w:tcPr>
          <w:p w14:paraId="60066775" w14:textId="77777777" w:rsidR="006B5A37" w:rsidRPr="00F84B4A" w:rsidRDefault="006B5A37" w:rsidP="00AE4696">
            <w:pPr>
              <w:pStyle w:val="Adresseexpditeur"/>
              <w:spacing w:before="60"/>
              <w:rPr>
                <w:rFonts w:ascii="Times New Roman" w:hAnsi="Times New Roman" w:cs="Times New Roman"/>
              </w:rPr>
            </w:pPr>
          </w:p>
        </w:tc>
        <w:tc>
          <w:tcPr>
            <w:tcW w:w="1247" w:type="pct"/>
          </w:tcPr>
          <w:p w14:paraId="70BBEB50" w14:textId="77777777" w:rsidR="006B5A37" w:rsidRPr="00F84B4A" w:rsidRDefault="006B5A37" w:rsidP="00AE4696">
            <w:pPr>
              <w:pStyle w:val="Adresseexpditeur"/>
              <w:spacing w:before="60"/>
              <w:jc w:val="center"/>
              <w:rPr>
                <w:rFonts w:ascii="Times New Roman" w:hAnsi="Times New Roman" w:cs="Times New Roman"/>
              </w:rPr>
            </w:pPr>
          </w:p>
        </w:tc>
        <w:tc>
          <w:tcPr>
            <w:tcW w:w="1196" w:type="pct"/>
          </w:tcPr>
          <w:p w14:paraId="743F46E8" w14:textId="77777777" w:rsidR="006B5A37" w:rsidRPr="00F84B4A" w:rsidRDefault="006B5A37" w:rsidP="00AE4696">
            <w:pPr>
              <w:pStyle w:val="Adresseexpditeur"/>
              <w:spacing w:before="60"/>
              <w:jc w:val="center"/>
              <w:rPr>
                <w:rFonts w:ascii="Times New Roman" w:hAnsi="Times New Roman" w:cs="Times New Roman"/>
              </w:rPr>
            </w:pPr>
          </w:p>
        </w:tc>
      </w:tr>
      <w:tr w:rsidR="006B5A37" w:rsidRPr="00F84B4A" w14:paraId="31A1BC0D" w14:textId="77777777" w:rsidTr="009D2765">
        <w:trPr>
          <w:cantSplit/>
          <w:jc w:val="center"/>
        </w:trPr>
        <w:tc>
          <w:tcPr>
            <w:tcW w:w="671" w:type="pct"/>
          </w:tcPr>
          <w:p w14:paraId="49100F3E" w14:textId="77777777" w:rsidR="006B5A37" w:rsidRPr="00F84B4A" w:rsidRDefault="006B5A37" w:rsidP="00AE4696">
            <w:pPr>
              <w:spacing w:before="60"/>
              <w:jc w:val="center"/>
              <w:rPr>
                <w:rFonts w:ascii="Times New Roman" w:hAnsi="Times New Roman" w:cs="Times New Roman"/>
              </w:rPr>
            </w:pPr>
          </w:p>
        </w:tc>
        <w:tc>
          <w:tcPr>
            <w:tcW w:w="1885" w:type="pct"/>
          </w:tcPr>
          <w:p w14:paraId="082592CC" w14:textId="77777777" w:rsidR="006B5A37" w:rsidRPr="00F84B4A" w:rsidRDefault="006B5A37" w:rsidP="00AE4696">
            <w:pPr>
              <w:pStyle w:val="Adresseexpditeur"/>
              <w:spacing w:before="60"/>
              <w:rPr>
                <w:rFonts w:ascii="Times New Roman" w:hAnsi="Times New Roman" w:cs="Times New Roman"/>
              </w:rPr>
            </w:pPr>
          </w:p>
        </w:tc>
        <w:tc>
          <w:tcPr>
            <w:tcW w:w="1247" w:type="pct"/>
          </w:tcPr>
          <w:p w14:paraId="247D4459" w14:textId="77777777" w:rsidR="006B5A37" w:rsidRPr="00F84B4A" w:rsidRDefault="006B5A37" w:rsidP="00AE4696">
            <w:pPr>
              <w:pStyle w:val="Adresseexpditeur"/>
              <w:spacing w:before="60"/>
              <w:jc w:val="center"/>
              <w:rPr>
                <w:rFonts w:ascii="Times New Roman" w:hAnsi="Times New Roman" w:cs="Times New Roman"/>
              </w:rPr>
            </w:pPr>
          </w:p>
        </w:tc>
        <w:tc>
          <w:tcPr>
            <w:tcW w:w="1196" w:type="pct"/>
          </w:tcPr>
          <w:p w14:paraId="74B3D28F" w14:textId="77777777" w:rsidR="006B5A37" w:rsidRPr="00F84B4A" w:rsidRDefault="006B5A37" w:rsidP="00AE4696">
            <w:pPr>
              <w:pStyle w:val="Adresseexpditeur"/>
              <w:spacing w:before="60"/>
              <w:jc w:val="center"/>
              <w:rPr>
                <w:rFonts w:ascii="Times New Roman" w:hAnsi="Times New Roman" w:cs="Times New Roman"/>
              </w:rPr>
            </w:pPr>
          </w:p>
        </w:tc>
      </w:tr>
    </w:tbl>
    <w:p w14:paraId="25BC16EB" w14:textId="77777777" w:rsidR="006B5A37" w:rsidRPr="00F84B4A" w:rsidRDefault="006B5A37" w:rsidP="00D474BB">
      <w:pPr>
        <w:jc w:val="center"/>
        <w:rPr>
          <w:rFonts w:ascii="Times New Roman" w:hAnsi="Times New Roman" w:cs="Times New Roman"/>
          <w:b/>
          <w:bCs/>
          <w:sz w:val="32"/>
          <w:szCs w:val="18"/>
        </w:rPr>
        <w:sectPr w:rsidR="006B5A37" w:rsidRPr="00F84B4A" w:rsidSect="00404405">
          <w:footerReference w:type="first" r:id="rId17"/>
          <w:pgSz w:w="11906" w:h="16838"/>
          <w:pgMar w:top="1332" w:right="964" w:bottom="1701" w:left="964" w:header="709" w:footer="709" w:gutter="0"/>
          <w:cols w:space="708"/>
          <w:titlePg/>
          <w:docGrid w:linePitch="360"/>
        </w:sectPr>
      </w:pPr>
    </w:p>
    <w:p w14:paraId="68B498B4" w14:textId="52CF3BCC" w:rsidR="00D474BB" w:rsidRPr="00F84B4A" w:rsidRDefault="006B5A37" w:rsidP="006B5A37">
      <w:pPr>
        <w:tabs>
          <w:tab w:val="center" w:pos="4989"/>
          <w:tab w:val="left" w:pos="6060"/>
        </w:tabs>
        <w:rPr>
          <w:rFonts w:ascii="Times New Roman" w:hAnsi="Times New Roman" w:cs="Times New Roman"/>
          <w:b/>
          <w:bCs/>
          <w:sz w:val="40"/>
          <w:szCs w:val="40"/>
        </w:rPr>
      </w:pPr>
      <w:r w:rsidRPr="00F84B4A">
        <w:rPr>
          <w:rFonts w:ascii="Times New Roman" w:hAnsi="Times New Roman" w:cs="Times New Roman"/>
          <w:b/>
          <w:bCs/>
          <w:sz w:val="32"/>
          <w:szCs w:val="18"/>
        </w:rPr>
        <w:lastRenderedPageBreak/>
        <w:tab/>
      </w:r>
      <w:r w:rsidRPr="00F84B4A">
        <w:rPr>
          <w:rFonts w:ascii="Times New Roman" w:hAnsi="Times New Roman" w:cs="Times New Roman"/>
          <w:b/>
          <w:bCs/>
          <w:sz w:val="40"/>
          <w:szCs w:val="40"/>
        </w:rPr>
        <w:t>Préface</w:t>
      </w:r>
    </w:p>
    <w:p w14:paraId="7C7EC18C" w14:textId="5F0D0D65" w:rsidR="006B5A37" w:rsidRPr="00F84B4A" w:rsidRDefault="00923C3B" w:rsidP="006B5A37">
      <w:pPr>
        <w:tabs>
          <w:tab w:val="center" w:pos="4989"/>
          <w:tab w:val="left" w:pos="6060"/>
        </w:tabs>
        <w:rPr>
          <w:rFonts w:ascii="Times New Roman" w:hAnsi="Times New Roman" w:cs="Times New Roman"/>
          <w:b/>
          <w:bCs/>
          <w:sz w:val="28"/>
          <w:szCs w:val="16"/>
          <w:u w:val="single"/>
        </w:rPr>
      </w:pPr>
      <w:r w:rsidRPr="00F84B4A">
        <w:rPr>
          <w:rFonts w:ascii="Times New Roman" w:hAnsi="Times New Roman" w:cs="Times New Roman"/>
          <w:b/>
          <w:bCs/>
          <w:sz w:val="28"/>
          <w:szCs w:val="16"/>
          <w:u w:val="single"/>
        </w:rPr>
        <w:t xml:space="preserve">Préambule </w:t>
      </w:r>
      <w:r w:rsidR="006B5A37" w:rsidRPr="00F84B4A">
        <w:rPr>
          <w:rFonts w:ascii="Times New Roman" w:hAnsi="Times New Roman" w:cs="Times New Roman"/>
          <w:b/>
          <w:bCs/>
          <w:sz w:val="28"/>
          <w:szCs w:val="16"/>
          <w:u w:val="single"/>
        </w:rPr>
        <w:t>:</w:t>
      </w:r>
    </w:p>
    <w:p w14:paraId="12C7D30E" w14:textId="36EBA123" w:rsidR="00901103" w:rsidRPr="00F84B4A" w:rsidRDefault="00901103" w:rsidP="008E03CE">
      <w:pPr>
        <w:pStyle w:val="Corpsdetexte"/>
      </w:pPr>
      <w:r w:rsidRPr="00F84B4A">
        <w:t xml:space="preserve">Le présent document est un modèle de rapport d’analyse des risques par application de la méthode EBIOS Risk Manager. </w:t>
      </w:r>
    </w:p>
    <w:p w14:paraId="08917D5B" w14:textId="3DB8E8D5" w:rsidR="00901103" w:rsidRPr="00F84B4A" w:rsidRDefault="00901103" w:rsidP="008E03CE">
      <w:pPr>
        <w:pStyle w:val="Corpsdetexte"/>
      </w:pPr>
      <w:r w:rsidRPr="00F84B4A">
        <w:t>La méthode est une bo</w:t>
      </w:r>
      <w:r w:rsidR="00A74BF5" w:rsidRPr="00F84B4A">
        <w:t>î</w:t>
      </w:r>
      <w:r w:rsidRPr="00F84B4A">
        <w:t>te à outils d’identification et de gestion des risques. En ce sens, toutes les étapes et techniques proposées dans les guides de l’ANSSI ne sont pas obligatoirement complètement utilisé</w:t>
      </w:r>
      <w:r w:rsidR="00A74BF5" w:rsidRPr="00F84B4A">
        <w:t>e</w:t>
      </w:r>
      <w:r w:rsidRPr="00F84B4A">
        <w:t>s dans une étude. De ce fait, le présent modèle est adaptable : les chapitres ou sous-chapitres peuvent être supprimés ou les tableaux peuvent être modifiés, en respect des règles précisées ci-dessous, afin de s’adapter aux pratiques de l’utilisateur et à la finalité de l’étude.</w:t>
      </w:r>
    </w:p>
    <w:p w14:paraId="68B5133E" w14:textId="68CFD6BB" w:rsidR="00777C92" w:rsidRPr="00F84B4A" w:rsidRDefault="00B31516" w:rsidP="008E03CE">
      <w:pPr>
        <w:tabs>
          <w:tab w:val="center" w:pos="4989"/>
          <w:tab w:val="left" w:pos="6060"/>
        </w:tabs>
        <w:spacing w:before="240"/>
        <w:rPr>
          <w:rFonts w:ascii="Times New Roman" w:hAnsi="Times New Roman" w:cs="Times New Roman"/>
          <w:b/>
          <w:bCs/>
          <w:sz w:val="28"/>
          <w:szCs w:val="16"/>
          <w:u w:val="single"/>
        </w:rPr>
      </w:pPr>
      <w:bookmarkStart w:id="0" w:name="_Hlk59121508"/>
      <w:r w:rsidRPr="00F84B4A">
        <w:rPr>
          <w:rFonts w:ascii="Times New Roman" w:hAnsi="Times New Roman" w:cs="Times New Roman"/>
          <w:b/>
          <w:bCs/>
          <w:sz w:val="28"/>
          <w:szCs w:val="16"/>
          <w:u w:val="single"/>
        </w:rPr>
        <w:t>Utilisation de la matrice</w:t>
      </w:r>
      <w:r w:rsidR="00923C3B" w:rsidRPr="00F84B4A">
        <w:rPr>
          <w:rFonts w:ascii="Times New Roman" w:hAnsi="Times New Roman" w:cs="Times New Roman"/>
          <w:b/>
          <w:bCs/>
          <w:sz w:val="28"/>
          <w:szCs w:val="16"/>
          <w:u w:val="single"/>
        </w:rPr>
        <w:t> :</w:t>
      </w:r>
    </w:p>
    <w:bookmarkEnd w:id="0"/>
    <w:p w14:paraId="314591E3" w14:textId="21085132" w:rsidR="009A3438" w:rsidRPr="00F84B4A" w:rsidRDefault="009A3438" w:rsidP="008E03CE">
      <w:pPr>
        <w:pStyle w:val="Corpsdetexte"/>
      </w:pPr>
      <w:r w:rsidRPr="00F84B4A">
        <w:t>La matrice de rapport peut être utilisé</w:t>
      </w:r>
      <w:r w:rsidR="00E221E8">
        <w:t>e</w:t>
      </w:r>
      <w:r w:rsidRPr="00F84B4A">
        <w:t xml:space="preserve"> : </w:t>
      </w:r>
    </w:p>
    <w:p w14:paraId="1C94CC4B" w14:textId="6B62BB0D" w:rsidR="009A3438" w:rsidRPr="00F84B4A" w:rsidRDefault="009A3438" w:rsidP="008E03CE">
      <w:pPr>
        <w:pStyle w:val="PN1"/>
      </w:pPr>
      <w:r w:rsidRPr="00F84B4A">
        <w:t>directement à l’aide d’une application de traitement de texte tel que WORD afin de compléter les différents tableaux et graphique</w:t>
      </w:r>
      <w:r w:rsidR="005D5FA4" w:rsidRPr="00F84B4A">
        <w:t>s</w:t>
      </w:r>
      <w:r w:rsidR="00F5255F" w:rsidRPr="00F84B4A">
        <w:t>,</w:t>
      </w:r>
    </w:p>
    <w:p w14:paraId="11E31479" w14:textId="2FEA7EB5" w:rsidR="009A3438" w:rsidRPr="00F84B4A" w:rsidRDefault="009A1964" w:rsidP="008E03CE">
      <w:pPr>
        <w:pStyle w:val="PN1"/>
      </w:pPr>
      <w:r w:rsidRPr="00F84B4A">
        <w:t>et/</w:t>
      </w:r>
      <w:r w:rsidR="00CF74BA" w:rsidRPr="00F84B4A">
        <w:t xml:space="preserve">ou </w:t>
      </w:r>
      <w:r w:rsidR="009A3438" w:rsidRPr="00F84B4A">
        <w:t xml:space="preserve">à l’aide d’un script </w:t>
      </w:r>
      <w:r w:rsidRPr="00F84B4A">
        <w:t>P</w:t>
      </w:r>
      <w:r w:rsidR="009A3438" w:rsidRPr="00F84B4A">
        <w:t xml:space="preserve">ython permettant d’insérer les données dans les tableaux </w:t>
      </w:r>
      <w:r w:rsidR="008B323B" w:rsidRPr="00F84B4A">
        <w:t xml:space="preserve">WORD </w:t>
      </w:r>
      <w:r w:rsidR="003E6D98" w:rsidRPr="00F84B4A">
        <w:t>présente</w:t>
      </w:r>
      <w:r w:rsidR="00A66CB4" w:rsidRPr="00F84B4A">
        <w:t>nt</w:t>
      </w:r>
      <w:r w:rsidR="009A3438" w:rsidRPr="00F84B4A">
        <w:t xml:space="preserve"> d</w:t>
      </w:r>
      <w:r w:rsidR="00F5255F" w:rsidRPr="00F84B4A">
        <w:t>ans</w:t>
      </w:r>
      <w:r w:rsidR="009A3438" w:rsidRPr="00F84B4A">
        <w:t xml:space="preserve"> </w:t>
      </w:r>
      <w:r w:rsidRPr="00F84B4A">
        <w:t xml:space="preserve">des </w:t>
      </w:r>
      <w:r w:rsidR="009A3438" w:rsidRPr="00F84B4A">
        <w:t>tableaux Excel</w:t>
      </w:r>
      <w:r w:rsidR="00F5255F" w:rsidRPr="00F84B4A">
        <w:t>.</w:t>
      </w:r>
    </w:p>
    <w:p w14:paraId="05C0BFD8" w14:textId="571FBD0F" w:rsidR="009A3438" w:rsidRPr="00F84B4A" w:rsidRDefault="009A3438" w:rsidP="008E03CE">
      <w:pPr>
        <w:pStyle w:val="Corpsdetexte"/>
      </w:pPr>
      <w:r w:rsidRPr="00F84B4A">
        <w:t xml:space="preserve">Pour utiliser le script </w:t>
      </w:r>
      <w:r w:rsidR="009A1964" w:rsidRPr="00F84B4A">
        <w:t>P</w:t>
      </w:r>
      <w:r w:rsidR="003E6D98" w:rsidRPr="00F84B4A">
        <w:t>ython</w:t>
      </w:r>
      <w:r w:rsidR="00E221E8">
        <w:t>,</w:t>
      </w:r>
      <w:r w:rsidR="003E6D98" w:rsidRPr="00F84B4A">
        <w:t xml:space="preserve"> </w:t>
      </w:r>
      <w:r w:rsidRPr="00F84B4A">
        <w:t xml:space="preserve">le </w:t>
      </w:r>
      <w:r w:rsidRPr="00F84B4A">
        <w:rPr>
          <w:b/>
          <w:bCs/>
        </w:rPr>
        <w:t>titre</w:t>
      </w:r>
      <w:r w:rsidRPr="00F84B4A">
        <w:t xml:space="preserve"> des tableaux et l’</w:t>
      </w:r>
      <w:r w:rsidRPr="00F84B4A">
        <w:rPr>
          <w:b/>
          <w:bCs/>
        </w:rPr>
        <w:t>agencement</w:t>
      </w:r>
      <w:r w:rsidRPr="00F84B4A">
        <w:t xml:space="preserve"> des colonnes doi</w:t>
      </w:r>
      <w:r w:rsidR="008B323B" w:rsidRPr="00F84B4A">
        <w:t>vent</w:t>
      </w:r>
      <w:r w:rsidRPr="00F84B4A">
        <w:t xml:space="preserve"> être conservés</w:t>
      </w:r>
      <w:r w:rsidR="003E6D98" w:rsidRPr="00F84B4A">
        <w:t>.</w:t>
      </w:r>
    </w:p>
    <w:p w14:paraId="6C7E94A5" w14:textId="5E4BF929" w:rsidR="009A3438" w:rsidRPr="00F84B4A" w:rsidRDefault="008B323B" w:rsidP="008E03CE">
      <w:pPr>
        <w:pStyle w:val="Corpsdetexte"/>
      </w:pPr>
      <w:r w:rsidRPr="00F84B4A">
        <w:t xml:space="preserve">L’interface graphique du script permet de choisir le ou les </w:t>
      </w:r>
      <w:r w:rsidR="00BF0CE3" w:rsidRPr="00F84B4A">
        <w:t>éléments (</w:t>
      </w:r>
      <w:r w:rsidRPr="00F84B4A">
        <w:t>tableaux</w:t>
      </w:r>
      <w:r w:rsidR="00BF0CE3" w:rsidRPr="00F84B4A">
        <w:t>, graphiques)</w:t>
      </w:r>
      <w:r w:rsidRPr="00F84B4A">
        <w:t xml:space="preserve"> concernés par l’import de données. Une fois que les travaux d’import</w:t>
      </w:r>
      <w:r w:rsidR="00AE7CB4" w:rsidRPr="00F84B4A">
        <w:t xml:space="preserve"> sont réalisés</w:t>
      </w:r>
      <w:r w:rsidR="009A1964" w:rsidRPr="00F84B4A">
        <w:t>,</w:t>
      </w:r>
      <w:r w:rsidR="00AE7CB4" w:rsidRPr="00F84B4A">
        <w:t xml:space="preserve"> les titres des tableaux peuvent être retirés.</w:t>
      </w:r>
      <w:r w:rsidRPr="00F84B4A">
        <w:t xml:space="preserve"> </w:t>
      </w:r>
      <w:r w:rsidR="009A3438" w:rsidRPr="00F84B4A">
        <w:t xml:space="preserve"> </w:t>
      </w:r>
    </w:p>
    <w:p w14:paraId="674972D0" w14:textId="56FE20F3" w:rsidR="008B323B" w:rsidRPr="00F84B4A" w:rsidRDefault="008B323B" w:rsidP="008E03CE">
      <w:pPr>
        <w:pStyle w:val="Corpsdetexte"/>
      </w:pPr>
      <w:r w:rsidRPr="00F84B4A">
        <w:t xml:space="preserve">Les tableaux EXCEL peuvent être réalisés </w:t>
      </w:r>
      <w:r w:rsidR="006B77D0" w:rsidRPr="00F84B4A">
        <w:t>manuellement ou</w:t>
      </w:r>
      <w:r w:rsidRPr="00F84B4A">
        <w:t xml:space="preserve"> à l’aide d’une application labellisé</w:t>
      </w:r>
      <w:r w:rsidR="00D474B3" w:rsidRPr="00F84B4A">
        <w:t>e</w:t>
      </w:r>
      <w:r w:rsidRPr="00F84B4A">
        <w:t xml:space="preserve"> </w:t>
      </w:r>
      <w:r w:rsidR="00684C83" w:rsidRPr="00F84B4A">
        <w:t xml:space="preserve">EBIOS Risk Manager </w:t>
      </w:r>
      <w:r w:rsidRPr="00F84B4A">
        <w:t xml:space="preserve">par l’ANSSI. </w:t>
      </w:r>
    </w:p>
    <w:p w14:paraId="7D3CAD86" w14:textId="71AF657D" w:rsidR="008B323B" w:rsidRPr="00F84B4A" w:rsidRDefault="008B323B" w:rsidP="008E03CE">
      <w:pPr>
        <w:pStyle w:val="Corpsdetexte"/>
      </w:pPr>
      <w:r w:rsidRPr="00F84B4A">
        <w:t>L</w:t>
      </w:r>
      <w:r w:rsidR="0060718F" w:rsidRPr="00F84B4A">
        <w:t>e</w:t>
      </w:r>
      <w:r w:rsidRPr="00F84B4A">
        <w:t xml:space="preserve"> script est actuellement utilisé par différents utilisateurs avec</w:t>
      </w:r>
      <w:r w:rsidR="00C064B7" w:rsidRPr="00F84B4A">
        <w:t xml:space="preserve"> la</w:t>
      </w:r>
      <w:r w:rsidR="00D474B3" w:rsidRPr="00F84B4A">
        <w:t xml:space="preserve"> matrice au format </w:t>
      </w:r>
      <w:r w:rsidRPr="00F84B4A">
        <w:t xml:space="preserve">WORD </w:t>
      </w:r>
      <w:r w:rsidR="00C064B7" w:rsidRPr="00F84B4A">
        <w:t xml:space="preserve">présentée ci-après </w:t>
      </w:r>
      <w:r w:rsidRPr="00F84B4A">
        <w:t xml:space="preserve">et des fichiers EXCEL produits par l’application </w:t>
      </w:r>
      <w:r w:rsidR="004349CD" w:rsidRPr="00F84B4A">
        <w:t>Agile Risk Manager d’ALL4TEC</w:t>
      </w:r>
      <w:r w:rsidR="00943051" w:rsidRPr="00F84B4A">
        <w:t>.</w:t>
      </w:r>
      <w:r w:rsidRPr="00F84B4A">
        <w:t xml:space="preserve"> </w:t>
      </w:r>
    </w:p>
    <w:p w14:paraId="2EFF63EC" w14:textId="2809D8A9" w:rsidR="0047367D" w:rsidRPr="00F84B4A" w:rsidRDefault="002E16AC" w:rsidP="008E03CE">
      <w:pPr>
        <w:pStyle w:val="Corpsdetexte"/>
      </w:pPr>
      <w:r w:rsidRPr="00F84B4A">
        <w:t xml:space="preserve">La réalisation de ce script en langage </w:t>
      </w:r>
      <w:r w:rsidR="009A1964" w:rsidRPr="00F84B4A">
        <w:t>P</w:t>
      </w:r>
      <w:r w:rsidRPr="00F84B4A">
        <w:t xml:space="preserve">ython </w:t>
      </w:r>
      <w:r w:rsidR="0047367D" w:rsidRPr="00F84B4A">
        <w:t xml:space="preserve">et </w:t>
      </w:r>
      <w:r w:rsidRPr="00F84B4A">
        <w:t xml:space="preserve">de </w:t>
      </w:r>
      <w:r w:rsidR="0047367D" w:rsidRPr="00F84B4A">
        <w:t xml:space="preserve">sa </w:t>
      </w:r>
      <w:r w:rsidR="00D67FEF" w:rsidRPr="00F84B4A">
        <w:t>documentation</w:t>
      </w:r>
      <w:r w:rsidR="0047367D" w:rsidRPr="00F84B4A">
        <w:t xml:space="preserve"> font l’objet d’une contribution distincte</w:t>
      </w:r>
      <w:r w:rsidR="008978C1" w:rsidRPr="00F84B4A">
        <w:t xml:space="preserve"> du club EBIOS.</w:t>
      </w:r>
    </w:p>
    <w:p w14:paraId="73BD1E21" w14:textId="4795DA93" w:rsidR="008978C1" w:rsidRPr="00F84B4A" w:rsidRDefault="008978C1" w:rsidP="008E03CE">
      <w:pPr>
        <w:pStyle w:val="Corpsdetexte"/>
      </w:pPr>
      <w:r w:rsidRPr="00F84B4A">
        <w:t>Nota : la conception du script permet d</w:t>
      </w:r>
      <w:r w:rsidR="004349CD" w:rsidRPr="00F84B4A">
        <w:t>e l’a</w:t>
      </w:r>
      <w:r w:rsidRPr="00F84B4A">
        <w:t>dapter afin de changer l’ordre et le choix des colonnes retenues.</w:t>
      </w:r>
    </w:p>
    <w:p w14:paraId="6CDE821A" w14:textId="06030345" w:rsidR="00C913CB" w:rsidRPr="00F84B4A" w:rsidRDefault="00C913CB" w:rsidP="00C913CB">
      <w:pPr>
        <w:tabs>
          <w:tab w:val="center" w:pos="4989"/>
          <w:tab w:val="left" w:pos="6060"/>
        </w:tabs>
        <w:spacing w:before="240"/>
        <w:rPr>
          <w:rFonts w:ascii="Times New Roman" w:hAnsi="Times New Roman" w:cs="Times New Roman"/>
          <w:b/>
          <w:bCs/>
          <w:sz w:val="28"/>
          <w:szCs w:val="16"/>
          <w:u w:val="single"/>
        </w:rPr>
      </w:pPr>
      <w:r>
        <w:rPr>
          <w:rFonts w:ascii="Times New Roman" w:hAnsi="Times New Roman" w:cs="Times New Roman"/>
          <w:b/>
          <w:bCs/>
          <w:sz w:val="28"/>
          <w:szCs w:val="16"/>
          <w:u w:val="single"/>
        </w:rPr>
        <w:t>Convention d’écriture</w:t>
      </w:r>
      <w:r w:rsidRPr="00F84B4A">
        <w:rPr>
          <w:rFonts w:ascii="Times New Roman" w:hAnsi="Times New Roman" w:cs="Times New Roman"/>
          <w:b/>
          <w:bCs/>
          <w:sz w:val="28"/>
          <w:szCs w:val="16"/>
          <w:u w:val="single"/>
        </w:rPr>
        <w:t> :</w:t>
      </w:r>
    </w:p>
    <w:p w14:paraId="3D350400" w14:textId="2270EBC2" w:rsidR="00C913CB" w:rsidRDefault="00C913CB" w:rsidP="00C913CB">
      <w:pPr>
        <w:pStyle w:val="Corpsdetexte"/>
      </w:pPr>
      <w:r>
        <w:t xml:space="preserve">Les </w:t>
      </w:r>
      <w:r w:rsidR="000D0E22">
        <w:t xml:space="preserve">textes </w:t>
      </w:r>
      <w:r>
        <w:t xml:space="preserve">: </w:t>
      </w:r>
    </w:p>
    <w:p w14:paraId="6DD5D6EC" w14:textId="031D78FF" w:rsidR="00C913CB" w:rsidRPr="000D0E22" w:rsidRDefault="00C913CB" w:rsidP="00C913CB">
      <w:pPr>
        <w:pStyle w:val="PN1"/>
        <w:jc w:val="left"/>
        <w:rPr>
          <w:bCs/>
        </w:rPr>
      </w:pPr>
      <w:r w:rsidRPr="00C913CB">
        <w:rPr>
          <w:highlight w:val="lightGray"/>
        </w:rPr>
        <w:t>surlignés en gris</w:t>
      </w:r>
      <w:r w:rsidRPr="00C913CB">
        <w:t xml:space="preserve"> sont à personnalis</w:t>
      </w:r>
      <w:r>
        <w:t>er</w:t>
      </w:r>
      <w:r w:rsidRPr="00C913CB">
        <w:t xml:space="preserve"> ou à complét</w:t>
      </w:r>
      <w:r>
        <w:t>er</w:t>
      </w:r>
      <w:r w:rsidR="003A4BB7">
        <w:t>,</w:t>
      </w:r>
    </w:p>
    <w:p w14:paraId="1CB779CC" w14:textId="5E532286" w:rsidR="000D0E22" w:rsidRPr="000D0E22" w:rsidRDefault="000D0E22" w:rsidP="00C913CB">
      <w:pPr>
        <w:pStyle w:val="PN1"/>
        <w:jc w:val="left"/>
        <w:rPr>
          <w:bCs/>
          <w:i/>
          <w:iCs/>
          <w:color w:val="008000"/>
        </w:rPr>
      </w:pPr>
      <w:r w:rsidRPr="000D0E22">
        <w:rPr>
          <w:i/>
          <w:iCs/>
          <w:color w:val="008000"/>
        </w:rPr>
        <w:t xml:space="preserve">en italiques et surlignés en vert </w:t>
      </w:r>
      <w:r w:rsidRPr="00CF0140">
        <w:rPr>
          <w:iCs/>
        </w:rPr>
        <w:t>sont des notes à l’attention du rédacteur,</w:t>
      </w:r>
    </w:p>
    <w:p w14:paraId="1F5DA4D9" w14:textId="5F3832C7" w:rsidR="006B5A37" w:rsidRPr="00C913CB" w:rsidRDefault="00C913CB" w:rsidP="00C913CB">
      <w:pPr>
        <w:pStyle w:val="PN1"/>
        <w:jc w:val="left"/>
        <w:rPr>
          <w:bCs/>
        </w:rPr>
      </w:pPr>
      <w:r w:rsidRPr="00C913CB">
        <w:rPr>
          <w:bCs/>
          <w:color w:val="0000FF"/>
        </w:rPr>
        <w:t>écrits en bleu</w:t>
      </w:r>
      <w:r>
        <w:rPr>
          <w:bCs/>
        </w:rPr>
        <w:t xml:space="preserve"> sont des exemples </w:t>
      </w:r>
      <w:r w:rsidR="0098390C">
        <w:rPr>
          <w:bCs/>
        </w:rPr>
        <w:t>à remplacer</w:t>
      </w:r>
      <w:r>
        <w:rPr>
          <w:bCs/>
        </w:rPr>
        <w:t>.</w:t>
      </w:r>
      <w:r w:rsidRPr="00C913CB">
        <w:rPr>
          <w:bCs/>
        </w:rPr>
        <w:t xml:space="preserve"> </w:t>
      </w:r>
      <w:r w:rsidR="00404405" w:rsidRPr="00C913CB">
        <w:rPr>
          <w:bCs/>
        </w:rPr>
        <w:br w:type="page"/>
      </w:r>
    </w:p>
    <w:p w14:paraId="075EFF44" w14:textId="30BAFC65" w:rsidR="009A3898" w:rsidRPr="00F84B4A" w:rsidRDefault="00A25180" w:rsidP="00B878B6">
      <w:pPr>
        <w:pStyle w:val="ZEmetteur"/>
        <w:rPr>
          <w:noProof w:val="0"/>
        </w:rPr>
      </w:pPr>
      <w:r w:rsidRPr="00F84B4A">
        <w:rPr>
          <w:iCs/>
        </w:rPr>
        <w:lastRenderedPageBreak/>
        <w:drawing>
          <wp:anchor distT="0" distB="0" distL="114300" distR="114300" simplePos="0" relativeHeight="251651584" behindDoc="1" locked="0" layoutInCell="1" allowOverlap="1" wp14:anchorId="1BBED913" wp14:editId="039A7EFB">
            <wp:simplePos x="0" y="0"/>
            <wp:positionH relativeFrom="column">
              <wp:posOffset>0</wp:posOffset>
            </wp:positionH>
            <wp:positionV relativeFrom="paragraph">
              <wp:posOffset>0</wp:posOffset>
            </wp:positionV>
            <wp:extent cx="668578" cy="753465"/>
            <wp:effectExtent l="19050" t="0" r="0" b="0"/>
            <wp:wrapNone/>
            <wp:docPr id="3" name="Image 2" descr="LOGO-CLUBEBIOS-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LUBEBIOS-CMJN.jpg"/>
                    <pic:cNvPicPr/>
                  </pic:nvPicPr>
                  <pic:blipFill>
                    <a:blip r:embed="rId18"/>
                    <a:stretch>
                      <a:fillRect/>
                    </a:stretch>
                  </pic:blipFill>
                  <pic:spPr>
                    <a:xfrm>
                      <a:off x="0" y="0"/>
                      <a:ext cx="668578" cy="753465"/>
                    </a:xfrm>
                    <a:prstGeom prst="rect">
                      <a:avLst/>
                    </a:prstGeom>
                  </pic:spPr>
                </pic:pic>
              </a:graphicData>
            </a:graphic>
          </wp:anchor>
        </w:drawing>
      </w:r>
    </w:p>
    <w:p w14:paraId="64229A5C" w14:textId="77777777" w:rsidR="009A3898" w:rsidRPr="00F84B4A" w:rsidRDefault="00473332" w:rsidP="00AE1ABE">
      <w:pPr>
        <w:pStyle w:val="ZEmetteur"/>
        <w:spacing w:before="80"/>
        <w:rPr>
          <w:rFonts w:ascii="Times New Roman" w:hAnsi="Times New Roman" w:cs="Times New Roman"/>
          <w:noProof w:val="0"/>
        </w:rPr>
      </w:pPr>
      <w:r w:rsidRPr="00F84B4A">
        <w:rPr>
          <w:rFonts w:ascii="Times New Roman" w:hAnsi="Times New Roman" w:cs="Times New Roman"/>
          <w:noProof w:val="0"/>
        </w:rPr>
        <w:t>Nom Entreprise</w:t>
      </w:r>
    </w:p>
    <w:p w14:paraId="025FCC8A" w14:textId="77777777" w:rsidR="003D7EB3" w:rsidRPr="00F84B4A" w:rsidRDefault="00473332" w:rsidP="003E3965">
      <w:pPr>
        <w:pStyle w:val="ZEmetteur"/>
        <w:spacing w:before="80" w:after="80"/>
        <w:rPr>
          <w:rFonts w:ascii="Times New Roman" w:hAnsi="Times New Roman" w:cs="Times New Roman"/>
          <w:noProof w:val="0"/>
        </w:rPr>
      </w:pPr>
      <w:r w:rsidRPr="00F84B4A">
        <w:rPr>
          <w:rFonts w:ascii="Times New Roman" w:hAnsi="Times New Roman" w:cs="Times New Roman"/>
          <w:noProof w:val="0"/>
        </w:rPr>
        <w:t>Département</w:t>
      </w:r>
    </w:p>
    <w:p w14:paraId="08D49549" w14:textId="77777777" w:rsidR="003D7EB3" w:rsidRPr="00F84B4A" w:rsidRDefault="00473332" w:rsidP="003D7EB3">
      <w:pPr>
        <w:pStyle w:val="ZEmetteur"/>
        <w:spacing w:before="80" w:after="80"/>
        <w:rPr>
          <w:rFonts w:ascii="Times New Roman" w:hAnsi="Times New Roman" w:cs="Times New Roman"/>
          <w:noProof w:val="0"/>
        </w:rPr>
      </w:pPr>
      <w:r w:rsidRPr="00F84B4A">
        <w:rPr>
          <w:rFonts w:ascii="Times New Roman" w:hAnsi="Times New Roman" w:cs="Times New Roman"/>
          <w:noProof w:val="0"/>
        </w:rPr>
        <w:t>Service</w:t>
      </w:r>
    </w:p>
    <w:p w14:paraId="12D19898" w14:textId="0BA8DECF" w:rsidR="000047E3" w:rsidRPr="00F84B4A" w:rsidRDefault="00721A4D" w:rsidP="008523FA">
      <w:pPr>
        <w:pStyle w:val="Corpsdetexte"/>
        <w:jc w:val="center"/>
        <w:rPr>
          <w:b/>
          <w:bCs/>
          <w:sz w:val="32"/>
          <w:szCs w:val="32"/>
        </w:rPr>
      </w:pPr>
      <w:r w:rsidRPr="00F84B4A">
        <w:rPr>
          <w:b/>
          <w:bCs/>
          <w:sz w:val="32"/>
          <w:szCs w:val="32"/>
        </w:rPr>
        <w:t>« </w:t>
      </w:r>
      <w:r w:rsidR="00FD5B4F" w:rsidRPr="00F84B4A">
        <w:rPr>
          <w:b/>
          <w:bCs/>
          <w:sz w:val="32"/>
          <w:szCs w:val="32"/>
        </w:rPr>
        <w:t>Analyse de risque</w:t>
      </w:r>
      <w:r w:rsidR="00AE3A72" w:rsidRPr="00F84B4A">
        <w:rPr>
          <w:b/>
          <w:bCs/>
          <w:sz w:val="32"/>
          <w:szCs w:val="32"/>
        </w:rPr>
        <w:t>s</w:t>
      </w:r>
      <w:r w:rsidR="00FD5B4F" w:rsidRPr="00F84B4A">
        <w:rPr>
          <w:b/>
          <w:bCs/>
          <w:sz w:val="32"/>
          <w:szCs w:val="32"/>
        </w:rPr>
        <w:t xml:space="preserve"> cyber</w:t>
      </w:r>
      <w:r w:rsidR="00E135D8">
        <w:rPr>
          <w:b/>
          <w:bCs/>
          <w:sz w:val="32"/>
          <w:szCs w:val="32"/>
        </w:rPr>
        <w:t>sécurité</w:t>
      </w:r>
      <w:r w:rsidR="00774FEA" w:rsidRPr="00F84B4A">
        <w:rPr>
          <w:b/>
          <w:bCs/>
          <w:sz w:val="32"/>
          <w:szCs w:val="32"/>
        </w:rPr>
        <w:t xml:space="preserve"> </w:t>
      </w:r>
    </w:p>
    <w:p w14:paraId="16777EEC" w14:textId="7AD28EA3" w:rsidR="00FD5B4F" w:rsidRPr="00F84B4A" w:rsidRDefault="0055572F" w:rsidP="008523FA">
      <w:pPr>
        <w:pStyle w:val="Corpsdetexte"/>
        <w:jc w:val="center"/>
        <w:rPr>
          <w:b/>
          <w:bCs/>
          <w:sz w:val="32"/>
          <w:szCs w:val="32"/>
        </w:rPr>
      </w:pPr>
      <w:r w:rsidRPr="00F84B4A">
        <w:rPr>
          <w:b/>
          <w:bCs/>
          <w:sz w:val="32"/>
          <w:szCs w:val="32"/>
        </w:rPr>
        <w:t xml:space="preserve">du système </w:t>
      </w:r>
      <w:r w:rsidR="00F949BB" w:rsidRPr="007C6428">
        <w:rPr>
          <w:b/>
          <w:bCs/>
          <w:sz w:val="32"/>
          <w:szCs w:val="32"/>
        </w:rPr>
        <w:t>Ω</w:t>
      </w:r>
      <w:r w:rsidR="00721A4D" w:rsidRPr="00F84B4A">
        <w:rPr>
          <w:b/>
          <w:bCs/>
          <w:sz w:val="32"/>
          <w:szCs w:val="32"/>
        </w:rPr>
        <w:t> »</w:t>
      </w:r>
    </w:p>
    <w:p w14:paraId="6737EF72" w14:textId="433B7311" w:rsidR="0081053C" w:rsidRPr="00F84B4A" w:rsidRDefault="0081053C" w:rsidP="0081053C">
      <w:pPr>
        <w:pStyle w:val="Corpsdetexte"/>
        <w:jc w:val="center"/>
      </w:pPr>
    </w:p>
    <w:tbl>
      <w:tblPr>
        <w:tblStyle w:val="Grilledutableau"/>
        <w:tblW w:w="0" w:type="auto"/>
        <w:tblInd w:w="421" w:type="dxa"/>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Look w:val="04A0" w:firstRow="1" w:lastRow="0" w:firstColumn="1" w:lastColumn="0" w:noHBand="0" w:noVBand="1"/>
      </w:tblPr>
      <w:tblGrid>
        <w:gridCol w:w="9054"/>
      </w:tblGrid>
      <w:tr w:rsidR="0081053C" w:rsidRPr="00F84B4A" w14:paraId="1586A62F" w14:textId="77777777" w:rsidTr="001C5FFD">
        <w:tc>
          <w:tcPr>
            <w:tcW w:w="9054" w:type="dxa"/>
          </w:tcPr>
          <w:p w14:paraId="3657A4AA" w14:textId="33E088EB" w:rsidR="0081053C" w:rsidRPr="00F84B4A" w:rsidRDefault="0081053C" w:rsidP="0081053C">
            <w:pPr>
              <w:pStyle w:val="Corpsdetexte"/>
              <w:spacing w:after="120"/>
              <w:jc w:val="center"/>
              <w:rPr>
                <w:b/>
                <w:bCs/>
                <w:color w:val="FF0000"/>
              </w:rPr>
            </w:pPr>
            <w:r w:rsidRPr="00F84B4A">
              <w:rPr>
                <w:b/>
                <w:bCs/>
                <w:color w:val="FF0000"/>
              </w:rPr>
              <w:t>NIVEAU DE CONFIDENTIALITÉ</w:t>
            </w:r>
            <w:r w:rsidR="00861F2D">
              <w:rPr>
                <w:rStyle w:val="Appelnotedebasdep"/>
                <w:b/>
                <w:bCs/>
                <w:color w:val="FF0000"/>
              </w:rPr>
              <w:footnoteReference w:id="2"/>
            </w:r>
            <w:r w:rsidRPr="00F84B4A">
              <w:rPr>
                <w:b/>
                <w:bCs/>
                <w:color w:val="FF0000"/>
              </w:rPr>
              <w:t xml:space="preserve"> </w:t>
            </w:r>
            <w:r w:rsidR="00A74BF5" w:rsidRPr="00F84B4A">
              <w:rPr>
                <w:b/>
                <w:bCs/>
                <w:color w:val="FF0000"/>
              </w:rPr>
              <w:t>À</w:t>
            </w:r>
            <w:r w:rsidRPr="00F84B4A">
              <w:rPr>
                <w:b/>
                <w:bCs/>
                <w:color w:val="FF0000"/>
              </w:rPr>
              <w:t xml:space="preserve"> PR</w:t>
            </w:r>
            <w:r w:rsidR="00A74BF5" w:rsidRPr="00F84B4A">
              <w:rPr>
                <w:b/>
                <w:bCs/>
                <w:color w:val="FF0000"/>
              </w:rPr>
              <w:t>É</w:t>
            </w:r>
            <w:r w:rsidRPr="00F84B4A">
              <w:rPr>
                <w:b/>
                <w:bCs/>
                <w:color w:val="FF0000"/>
              </w:rPr>
              <w:t>CISER</w:t>
            </w:r>
          </w:p>
          <w:p w14:paraId="22619B11" w14:textId="45809F18" w:rsidR="0081053C" w:rsidRPr="00F84B4A" w:rsidRDefault="0081053C" w:rsidP="00F908CF">
            <w:pPr>
              <w:pStyle w:val="Corpsdetexte"/>
              <w:spacing w:after="120"/>
              <w:jc w:val="center"/>
            </w:pPr>
            <w:r w:rsidRPr="00F84B4A">
              <w:t>Ce document ne doit être communiqué qu’aux personnes qualifiées pour le conna</w:t>
            </w:r>
            <w:r w:rsidR="00A74BF5" w:rsidRPr="00F84B4A">
              <w:t>î</w:t>
            </w:r>
            <w:r w:rsidRPr="00F84B4A">
              <w:t>tre</w:t>
            </w:r>
            <w:r w:rsidR="001C5FFD" w:rsidRPr="00F84B4A">
              <w:t>.</w:t>
            </w:r>
          </w:p>
        </w:tc>
      </w:tr>
    </w:tbl>
    <w:p w14:paraId="7964528B" w14:textId="5E685E17" w:rsidR="000565EF" w:rsidRPr="00F84B4A" w:rsidRDefault="000565EF" w:rsidP="0059335A">
      <w:pPr>
        <w:pStyle w:val="Corpsdetexte"/>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2963"/>
        <w:gridCol w:w="4394"/>
      </w:tblGrid>
      <w:tr w:rsidR="0055572F" w:rsidRPr="00F84B4A" w14:paraId="166B9C1C" w14:textId="77777777" w:rsidTr="00AA224F">
        <w:trPr>
          <w:trHeight w:val="437"/>
          <w:jc w:val="center"/>
        </w:trPr>
        <w:tc>
          <w:tcPr>
            <w:tcW w:w="1710" w:type="dxa"/>
            <w:shd w:val="pct25" w:color="auto" w:fill="auto"/>
            <w:vAlign w:val="center"/>
          </w:tcPr>
          <w:p w14:paraId="232662EF" w14:textId="77777777" w:rsidR="0055572F" w:rsidRPr="00F84B4A" w:rsidRDefault="0055572F" w:rsidP="00A4689C">
            <w:pPr>
              <w:pStyle w:val="Corpsdetexte"/>
              <w:jc w:val="center"/>
              <w:rPr>
                <w:b/>
              </w:rPr>
            </w:pPr>
            <w:r w:rsidRPr="00F84B4A">
              <w:rPr>
                <w:b/>
              </w:rPr>
              <w:t>Objet</w:t>
            </w:r>
          </w:p>
        </w:tc>
        <w:tc>
          <w:tcPr>
            <w:tcW w:w="7357" w:type="dxa"/>
            <w:gridSpan w:val="2"/>
            <w:shd w:val="pct25" w:color="auto" w:fill="auto"/>
            <w:vAlign w:val="center"/>
          </w:tcPr>
          <w:p w14:paraId="20201275" w14:textId="11E8C4C7" w:rsidR="0055572F" w:rsidRPr="00F84B4A" w:rsidRDefault="0055572F" w:rsidP="00A4689C">
            <w:pPr>
              <w:pStyle w:val="Corpsdetexte"/>
              <w:jc w:val="center"/>
              <w:rPr>
                <w:b/>
              </w:rPr>
            </w:pPr>
            <w:r w:rsidRPr="00F84B4A">
              <w:rPr>
                <w:b/>
              </w:rPr>
              <w:t>Description</w:t>
            </w:r>
          </w:p>
        </w:tc>
      </w:tr>
      <w:tr w:rsidR="00FD5B4F" w:rsidRPr="00F84B4A" w14:paraId="081B53B9" w14:textId="77777777" w:rsidTr="035B12A3">
        <w:trPr>
          <w:trHeight w:val="500"/>
          <w:jc w:val="center"/>
        </w:trPr>
        <w:tc>
          <w:tcPr>
            <w:tcW w:w="1710" w:type="dxa"/>
            <w:shd w:val="clear" w:color="auto" w:fill="auto"/>
            <w:vAlign w:val="center"/>
          </w:tcPr>
          <w:p w14:paraId="6B821E87" w14:textId="1724BF3B" w:rsidR="00FD5B4F" w:rsidRPr="00F84B4A" w:rsidRDefault="00FD5B4F" w:rsidP="00A4689C">
            <w:pPr>
              <w:pStyle w:val="Corpsdetexte"/>
              <w:jc w:val="center"/>
              <w:rPr>
                <w:b/>
              </w:rPr>
            </w:pPr>
            <w:r w:rsidRPr="00F84B4A">
              <w:rPr>
                <w:b/>
              </w:rPr>
              <w:t>Rédacteur</w:t>
            </w:r>
            <w:r w:rsidR="00A90395">
              <w:rPr>
                <w:b/>
              </w:rPr>
              <w:t>(s)</w:t>
            </w:r>
          </w:p>
        </w:tc>
        <w:tc>
          <w:tcPr>
            <w:tcW w:w="2963" w:type="dxa"/>
            <w:tcBorders>
              <w:right w:val="nil"/>
            </w:tcBorders>
            <w:shd w:val="clear" w:color="auto" w:fill="auto"/>
            <w:vAlign w:val="center"/>
          </w:tcPr>
          <w:p w14:paraId="31183133" w14:textId="77777777" w:rsidR="00FD5B4F" w:rsidRDefault="00FD5B4F" w:rsidP="0059335A">
            <w:pPr>
              <w:pStyle w:val="Corpsdetexte"/>
            </w:pPr>
          </w:p>
          <w:p w14:paraId="25C7CC10" w14:textId="77777777" w:rsidR="00A90395" w:rsidRDefault="00A90395" w:rsidP="0059335A">
            <w:pPr>
              <w:pStyle w:val="Corpsdetexte"/>
            </w:pPr>
          </w:p>
          <w:p w14:paraId="0A37501D" w14:textId="58BEAB8B" w:rsidR="00A90395" w:rsidRPr="00F84B4A" w:rsidRDefault="00A90395" w:rsidP="0059335A">
            <w:pPr>
              <w:pStyle w:val="Corpsdetexte"/>
            </w:pPr>
          </w:p>
        </w:tc>
        <w:tc>
          <w:tcPr>
            <w:tcW w:w="4394" w:type="dxa"/>
            <w:tcBorders>
              <w:left w:val="nil"/>
            </w:tcBorders>
            <w:shd w:val="clear" w:color="auto" w:fill="auto"/>
            <w:vAlign w:val="center"/>
          </w:tcPr>
          <w:p w14:paraId="5DAB6C7B" w14:textId="0BBD7E8D" w:rsidR="00FD5B4F" w:rsidRPr="00F84B4A" w:rsidRDefault="00FD5B4F" w:rsidP="0059335A">
            <w:pPr>
              <w:pStyle w:val="Corpsdetexte"/>
            </w:pPr>
          </w:p>
        </w:tc>
      </w:tr>
      <w:tr w:rsidR="00A90395" w:rsidRPr="00F84B4A" w14:paraId="58A5D19C" w14:textId="77777777" w:rsidTr="00A90395">
        <w:trPr>
          <w:trHeight w:val="985"/>
          <w:jc w:val="center"/>
        </w:trPr>
        <w:tc>
          <w:tcPr>
            <w:tcW w:w="1710" w:type="dxa"/>
            <w:shd w:val="clear" w:color="auto" w:fill="auto"/>
            <w:vAlign w:val="center"/>
          </w:tcPr>
          <w:p w14:paraId="1C54D6D7" w14:textId="1F2E1F4A" w:rsidR="00A90395" w:rsidRPr="00F84B4A" w:rsidRDefault="00A90395" w:rsidP="00A4689C">
            <w:pPr>
              <w:pStyle w:val="Corpsdetexte"/>
              <w:jc w:val="center"/>
              <w:rPr>
                <w:b/>
              </w:rPr>
            </w:pPr>
            <w:r w:rsidRPr="00F84B4A">
              <w:rPr>
                <w:b/>
              </w:rPr>
              <w:t>Contributeur</w:t>
            </w:r>
            <w:r>
              <w:rPr>
                <w:b/>
              </w:rPr>
              <w:t>(</w:t>
            </w:r>
            <w:r w:rsidRPr="00F84B4A">
              <w:rPr>
                <w:b/>
              </w:rPr>
              <w:t>s</w:t>
            </w:r>
            <w:r>
              <w:rPr>
                <w:b/>
              </w:rPr>
              <w:t>)</w:t>
            </w:r>
          </w:p>
        </w:tc>
        <w:tc>
          <w:tcPr>
            <w:tcW w:w="7357" w:type="dxa"/>
            <w:gridSpan w:val="2"/>
            <w:shd w:val="clear" w:color="auto" w:fill="auto"/>
            <w:vAlign w:val="center"/>
          </w:tcPr>
          <w:p w14:paraId="6A05A809" w14:textId="395CE10E" w:rsidR="00A90395" w:rsidRPr="00F84B4A" w:rsidRDefault="00A90395" w:rsidP="0059335A">
            <w:pPr>
              <w:pStyle w:val="Corpsdetexte"/>
            </w:pPr>
          </w:p>
        </w:tc>
      </w:tr>
      <w:tr w:rsidR="00AB7FE5" w:rsidRPr="00F84B4A" w14:paraId="122C251F" w14:textId="77777777" w:rsidTr="035B12A3">
        <w:trPr>
          <w:trHeight w:val="585"/>
          <w:jc w:val="center"/>
        </w:trPr>
        <w:tc>
          <w:tcPr>
            <w:tcW w:w="1710" w:type="dxa"/>
            <w:shd w:val="clear" w:color="auto" w:fill="auto"/>
            <w:vAlign w:val="center"/>
          </w:tcPr>
          <w:p w14:paraId="36259E4C" w14:textId="3474EF69" w:rsidR="00AB7FE5" w:rsidRPr="00F84B4A" w:rsidRDefault="00AB7FE5" w:rsidP="00A4689C">
            <w:pPr>
              <w:pStyle w:val="Corpsdetexte"/>
              <w:jc w:val="center"/>
              <w:rPr>
                <w:b/>
              </w:rPr>
            </w:pPr>
            <w:r w:rsidRPr="00F84B4A">
              <w:rPr>
                <w:b/>
              </w:rPr>
              <w:t>Version</w:t>
            </w:r>
          </w:p>
        </w:tc>
        <w:tc>
          <w:tcPr>
            <w:tcW w:w="2963" w:type="dxa"/>
            <w:tcBorders>
              <w:right w:val="nil"/>
            </w:tcBorders>
            <w:shd w:val="clear" w:color="auto" w:fill="auto"/>
            <w:vAlign w:val="center"/>
          </w:tcPr>
          <w:p w14:paraId="5C369CA1" w14:textId="09C77277" w:rsidR="00AB7FE5" w:rsidRPr="00F84B4A" w:rsidRDefault="00AB7FE5" w:rsidP="0098390C">
            <w:pPr>
              <w:pStyle w:val="Corpsdetexte"/>
            </w:pPr>
            <w:r w:rsidRPr="00F84B4A">
              <w:t xml:space="preserve">du </w:t>
            </w:r>
            <w:r w:rsidRPr="00A90395">
              <w:t>xx/xx</w:t>
            </w:r>
            <w:r w:rsidRPr="00F84B4A">
              <w:t>/202</w:t>
            </w:r>
            <w:r w:rsidR="0098390C">
              <w:t>x</w:t>
            </w:r>
          </w:p>
        </w:tc>
        <w:tc>
          <w:tcPr>
            <w:tcW w:w="4394" w:type="dxa"/>
            <w:tcBorders>
              <w:left w:val="nil"/>
            </w:tcBorders>
            <w:shd w:val="clear" w:color="auto" w:fill="auto"/>
            <w:vAlign w:val="center"/>
          </w:tcPr>
          <w:p w14:paraId="3623B038" w14:textId="05B67716" w:rsidR="00AB7FE5" w:rsidRPr="00A90395" w:rsidRDefault="00AB7FE5" w:rsidP="0059335A">
            <w:pPr>
              <w:pStyle w:val="Corpsdetexte"/>
              <w:rPr>
                <w:color w:val="0000FF"/>
              </w:rPr>
            </w:pPr>
            <w:r w:rsidRPr="00A90395">
              <w:rPr>
                <w:color w:val="0000FF"/>
                <w:highlight w:val="lightGray"/>
              </w:rPr>
              <w:t>Création initiale</w:t>
            </w:r>
          </w:p>
        </w:tc>
      </w:tr>
      <w:tr w:rsidR="00AB7FE5" w:rsidRPr="00F84B4A" w14:paraId="61070626" w14:textId="77777777" w:rsidTr="035B12A3">
        <w:trPr>
          <w:trHeight w:val="565"/>
          <w:jc w:val="center"/>
        </w:trPr>
        <w:tc>
          <w:tcPr>
            <w:tcW w:w="1710" w:type="dxa"/>
            <w:shd w:val="clear" w:color="auto" w:fill="auto"/>
            <w:vAlign w:val="center"/>
          </w:tcPr>
          <w:p w14:paraId="26425A88" w14:textId="70BDD38F" w:rsidR="00AB7FE5" w:rsidRPr="00F84B4A" w:rsidRDefault="00861F2D" w:rsidP="00A4689C">
            <w:pPr>
              <w:pStyle w:val="Corpsdetexte"/>
              <w:jc w:val="center"/>
              <w:rPr>
                <w:b/>
              </w:rPr>
            </w:pPr>
            <w:r>
              <w:rPr>
                <w:b/>
              </w:rPr>
              <w:t>Confidentialité</w:t>
            </w:r>
            <w:r w:rsidRPr="00861F2D">
              <w:rPr>
                <w:b/>
                <w:vertAlign w:val="superscript"/>
              </w:rPr>
              <w:t>1</w:t>
            </w:r>
          </w:p>
        </w:tc>
        <w:tc>
          <w:tcPr>
            <w:tcW w:w="7357" w:type="dxa"/>
            <w:gridSpan w:val="2"/>
            <w:shd w:val="clear" w:color="auto" w:fill="auto"/>
            <w:vAlign w:val="center"/>
          </w:tcPr>
          <w:p w14:paraId="0CC0F1C0" w14:textId="6AC48F28" w:rsidR="00AB7FE5" w:rsidRPr="00F84B4A" w:rsidRDefault="00A90395" w:rsidP="0059335A">
            <w:pPr>
              <w:pStyle w:val="Corpsdetexte"/>
            </w:pPr>
            <w:r w:rsidRPr="00A90395">
              <w:rPr>
                <w:color w:val="0000FF"/>
                <w:highlight w:val="lightGray"/>
              </w:rPr>
              <w:t>non protégé</w:t>
            </w:r>
          </w:p>
        </w:tc>
      </w:tr>
      <w:tr w:rsidR="00A90395" w:rsidRPr="00F84B4A" w14:paraId="1B0BBAF2" w14:textId="77777777" w:rsidTr="00A90395">
        <w:trPr>
          <w:trHeight w:val="749"/>
          <w:jc w:val="center"/>
        </w:trPr>
        <w:tc>
          <w:tcPr>
            <w:tcW w:w="1710" w:type="dxa"/>
            <w:shd w:val="clear" w:color="auto" w:fill="auto"/>
            <w:vAlign w:val="center"/>
          </w:tcPr>
          <w:p w14:paraId="3629798F" w14:textId="1E310CC9" w:rsidR="00A90395" w:rsidRPr="00F84B4A" w:rsidRDefault="00A90395" w:rsidP="00A4689C">
            <w:pPr>
              <w:pStyle w:val="Corpsdetexte"/>
              <w:jc w:val="center"/>
              <w:rPr>
                <w:b/>
              </w:rPr>
            </w:pPr>
            <w:r w:rsidRPr="00F84B4A">
              <w:rPr>
                <w:b/>
              </w:rPr>
              <w:t>Licence</w:t>
            </w:r>
          </w:p>
        </w:tc>
        <w:tc>
          <w:tcPr>
            <w:tcW w:w="7357" w:type="dxa"/>
            <w:gridSpan w:val="2"/>
            <w:shd w:val="clear" w:color="auto" w:fill="auto"/>
            <w:vAlign w:val="center"/>
          </w:tcPr>
          <w:p w14:paraId="787E2985" w14:textId="22BFD6A8" w:rsidR="00A90395" w:rsidRPr="00F84B4A" w:rsidRDefault="00A90395" w:rsidP="00A90395">
            <w:pPr>
              <w:pStyle w:val="Corpsdetexte"/>
            </w:pPr>
            <w:r>
              <w:rPr>
                <w:b/>
                <w:bCs/>
                <w:noProof/>
              </w:rPr>
              <w:drawing>
                <wp:anchor distT="0" distB="0" distL="114300" distR="114300" simplePos="0" relativeHeight="251665920" behindDoc="0" locked="0" layoutInCell="1" allowOverlap="1" wp14:anchorId="677E832E" wp14:editId="0314D7B5">
                  <wp:simplePos x="0" y="0"/>
                  <wp:positionH relativeFrom="column">
                    <wp:posOffset>15240</wp:posOffset>
                  </wp:positionH>
                  <wp:positionV relativeFrom="paragraph">
                    <wp:posOffset>6350</wp:posOffset>
                  </wp:positionV>
                  <wp:extent cx="1000125" cy="349885"/>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00125" cy="349885"/>
                          </a:xfrm>
                          <a:prstGeom prst="rect">
                            <a:avLst/>
                          </a:prstGeom>
                        </pic:spPr>
                      </pic:pic>
                    </a:graphicData>
                  </a:graphic>
                  <wp14:sizeRelH relativeFrom="margin">
                    <wp14:pctWidth>0</wp14:pctWidth>
                  </wp14:sizeRelH>
                  <wp14:sizeRelV relativeFrom="margin">
                    <wp14:pctHeight>0</wp14:pctHeight>
                  </wp14:sizeRelV>
                </wp:anchor>
              </w:drawing>
            </w:r>
          </w:p>
        </w:tc>
      </w:tr>
      <w:tr w:rsidR="00AB7FE5" w:rsidRPr="00F84B4A" w14:paraId="7355940B" w14:textId="77777777" w:rsidTr="035B12A3">
        <w:trPr>
          <w:trHeight w:val="617"/>
          <w:jc w:val="center"/>
        </w:trPr>
        <w:tc>
          <w:tcPr>
            <w:tcW w:w="1710" w:type="dxa"/>
            <w:shd w:val="clear" w:color="auto" w:fill="auto"/>
            <w:vAlign w:val="center"/>
          </w:tcPr>
          <w:p w14:paraId="0B913A81" w14:textId="2D8CAF00" w:rsidR="00AB7FE5" w:rsidRPr="00F84B4A" w:rsidRDefault="00AB7FE5" w:rsidP="00A4689C">
            <w:pPr>
              <w:pStyle w:val="Corpsdetexte"/>
              <w:jc w:val="center"/>
              <w:rPr>
                <w:b/>
              </w:rPr>
            </w:pPr>
            <w:r w:rsidRPr="00F84B4A">
              <w:rPr>
                <w:b/>
              </w:rPr>
              <w:t>Méthodologie</w:t>
            </w:r>
          </w:p>
        </w:tc>
        <w:tc>
          <w:tcPr>
            <w:tcW w:w="7357" w:type="dxa"/>
            <w:gridSpan w:val="2"/>
            <w:shd w:val="clear" w:color="auto" w:fill="auto"/>
            <w:vAlign w:val="center"/>
          </w:tcPr>
          <w:p w14:paraId="4D93A4DA" w14:textId="3728AA79" w:rsidR="00AB7FE5" w:rsidRPr="00F84B4A" w:rsidRDefault="00AB7FE5" w:rsidP="0059335A">
            <w:pPr>
              <w:pStyle w:val="Corpsdetexte"/>
            </w:pPr>
            <w:r w:rsidRPr="00F84B4A">
              <w:t>Méthode EBIOS Risk Manager publiée en fin d’année 2018 par l’ANSSI</w:t>
            </w:r>
          </w:p>
        </w:tc>
      </w:tr>
      <w:tr w:rsidR="00AB7FE5" w:rsidRPr="00F84B4A" w14:paraId="42837A5E" w14:textId="77777777" w:rsidTr="00A90395">
        <w:trPr>
          <w:trHeight w:val="2866"/>
          <w:jc w:val="center"/>
        </w:trPr>
        <w:tc>
          <w:tcPr>
            <w:tcW w:w="1710" w:type="dxa"/>
            <w:shd w:val="clear" w:color="auto" w:fill="auto"/>
            <w:vAlign w:val="center"/>
          </w:tcPr>
          <w:p w14:paraId="71BC9C16" w14:textId="77777777" w:rsidR="00AB7FE5" w:rsidRPr="00F84B4A" w:rsidRDefault="00AB7FE5" w:rsidP="00A4689C">
            <w:pPr>
              <w:pStyle w:val="Corpsdetexte"/>
              <w:jc w:val="center"/>
              <w:rPr>
                <w:b/>
              </w:rPr>
            </w:pPr>
            <w:r w:rsidRPr="00F84B4A">
              <w:rPr>
                <w:b/>
              </w:rPr>
              <w:t>Métriques</w:t>
            </w:r>
          </w:p>
          <w:p w14:paraId="6A09E912" w14:textId="77777777" w:rsidR="00AB7FE5" w:rsidRPr="00F84B4A" w:rsidRDefault="00AB7FE5" w:rsidP="00A4689C">
            <w:pPr>
              <w:pStyle w:val="Corpsdetexte"/>
              <w:jc w:val="center"/>
              <w:rPr>
                <w:b/>
              </w:rPr>
            </w:pPr>
            <w:r w:rsidRPr="00F84B4A">
              <w:rPr>
                <w:b/>
              </w:rPr>
              <w:t>-</w:t>
            </w:r>
          </w:p>
          <w:p w14:paraId="5453FA83" w14:textId="77777777" w:rsidR="00AB7FE5" w:rsidRPr="00F84B4A" w:rsidRDefault="00AB7FE5" w:rsidP="00A4689C">
            <w:pPr>
              <w:pStyle w:val="Corpsdetexte"/>
              <w:jc w:val="center"/>
              <w:rPr>
                <w:b/>
              </w:rPr>
            </w:pPr>
            <w:r w:rsidRPr="00F84B4A">
              <w:rPr>
                <w:b/>
              </w:rPr>
              <w:t>Référentiels</w:t>
            </w:r>
          </w:p>
        </w:tc>
        <w:tc>
          <w:tcPr>
            <w:tcW w:w="7357" w:type="dxa"/>
            <w:gridSpan w:val="2"/>
            <w:shd w:val="clear" w:color="auto" w:fill="auto"/>
            <w:vAlign w:val="center"/>
          </w:tcPr>
          <w:p w14:paraId="0164E29A" w14:textId="79414D9D" w:rsidR="00B8267D" w:rsidRPr="00F84B4A" w:rsidRDefault="00B8267D" w:rsidP="00B8267D">
            <w:pPr>
              <w:pStyle w:val="Corpsdetexte"/>
              <w:spacing w:after="120"/>
            </w:pPr>
            <w:r w:rsidRPr="00F84B4A">
              <w:t xml:space="preserve">- </w:t>
            </w:r>
            <w:hyperlink w:anchor="APPENDICE_I" w:history="1">
              <w:r w:rsidRPr="00F84B4A">
                <w:rPr>
                  <w:rStyle w:val="Lienhypertexte"/>
                </w:rPr>
                <w:t>Appendice I : Échelle des besoins de sécurité</w:t>
              </w:r>
            </w:hyperlink>
          </w:p>
          <w:p w14:paraId="4905654C" w14:textId="0FD7883F" w:rsidR="00AB7FE5" w:rsidRDefault="00AB7FE5" w:rsidP="004340C5">
            <w:pPr>
              <w:pStyle w:val="Corpsdetexte"/>
              <w:spacing w:before="0"/>
            </w:pPr>
            <w:r w:rsidRPr="00F84B4A">
              <w:t xml:space="preserve">- </w:t>
            </w:r>
            <w:hyperlink w:anchor="Appendice_II" w:history="1">
              <w:r w:rsidRPr="00F84B4A">
                <w:rPr>
                  <w:rStyle w:val="Lienhypertexte"/>
                </w:rPr>
                <w:t xml:space="preserve">Appendice </w:t>
              </w:r>
              <w:r w:rsidR="00B8267D" w:rsidRPr="00F84B4A">
                <w:rPr>
                  <w:rStyle w:val="Lienhypertexte"/>
                </w:rPr>
                <w:t>I</w:t>
              </w:r>
              <w:r w:rsidRPr="00F84B4A">
                <w:rPr>
                  <w:rStyle w:val="Lienhypertexte"/>
                </w:rPr>
                <w:t xml:space="preserve">I : </w:t>
              </w:r>
              <w:r w:rsidR="00A74BF5" w:rsidRPr="00F84B4A">
                <w:rPr>
                  <w:rStyle w:val="Lienhypertexte"/>
                </w:rPr>
                <w:t>É</w:t>
              </w:r>
              <w:r w:rsidRPr="00F84B4A">
                <w:rPr>
                  <w:rStyle w:val="Lienhypertexte"/>
                </w:rPr>
                <w:t>chelle de gravité</w:t>
              </w:r>
            </w:hyperlink>
            <w:r w:rsidRPr="00F84B4A">
              <w:t xml:space="preserve"> </w:t>
            </w:r>
          </w:p>
          <w:p w14:paraId="5A92895D" w14:textId="3F7001BB" w:rsidR="0067665B" w:rsidRPr="0067665B" w:rsidRDefault="0067665B" w:rsidP="0067665B">
            <w:pPr>
              <w:pStyle w:val="Corpsdetexte"/>
              <w:rPr>
                <w:rStyle w:val="Lienhypertexte"/>
              </w:rPr>
            </w:pPr>
            <w:r>
              <w:t xml:space="preserve">- </w:t>
            </w:r>
            <w:r w:rsidRPr="0067665B">
              <w:rPr>
                <w:rStyle w:val="Lienhypertexte"/>
              </w:rPr>
              <w:t>Appendice II</w:t>
            </w:r>
            <w:r>
              <w:rPr>
                <w:rStyle w:val="Lienhypertexte"/>
              </w:rPr>
              <w:t>I</w:t>
            </w:r>
            <w:r w:rsidRPr="0067665B">
              <w:rPr>
                <w:rStyle w:val="Lienhypertexte"/>
              </w:rPr>
              <w:t xml:space="preserve"> : Catégories de </w:t>
            </w:r>
            <w:hyperlink w:anchor="Appendice_III" w:history="1">
              <w:r w:rsidRPr="00806654">
                <w:rPr>
                  <w:rStyle w:val="Lienhypertexte"/>
                </w:rPr>
                <w:t>sources</w:t>
              </w:r>
            </w:hyperlink>
            <w:r w:rsidRPr="0067665B">
              <w:rPr>
                <w:rStyle w:val="Lienhypertexte"/>
              </w:rPr>
              <w:t xml:space="preserve"> de risques et d’objectifs visés</w:t>
            </w:r>
          </w:p>
          <w:p w14:paraId="76981F09" w14:textId="76E55A1E" w:rsidR="00AB7FE5" w:rsidRPr="00F84B4A" w:rsidRDefault="00AB7FE5" w:rsidP="0059335A">
            <w:pPr>
              <w:pStyle w:val="Corpsdetexte"/>
            </w:pPr>
            <w:r w:rsidRPr="00F84B4A">
              <w:t xml:space="preserve">- </w:t>
            </w:r>
            <w:hyperlink w:anchor="Appendice_IV" w:history="1">
              <w:r w:rsidRPr="00F84B4A">
                <w:rPr>
                  <w:rStyle w:val="Lienhypertexte"/>
                </w:rPr>
                <w:t>Appendice I</w:t>
              </w:r>
              <w:r w:rsidR="0067665B">
                <w:rPr>
                  <w:rStyle w:val="Lienhypertexte"/>
                </w:rPr>
                <w:t>V</w:t>
              </w:r>
              <w:r w:rsidRPr="00F84B4A">
                <w:rPr>
                  <w:rStyle w:val="Lienhypertexte"/>
                </w:rPr>
                <w:t xml:space="preserve"> : </w:t>
              </w:r>
              <w:r w:rsidR="00A74BF5" w:rsidRPr="00F84B4A">
                <w:rPr>
                  <w:rStyle w:val="Lienhypertexte"/>
                </w:rPr>
                <w:t>É</w:t>
              </w:r>
              <w:r w:rsidRPr="00F84B4A">
                <w:rPr>
                  <w:rStyle w:val="Lienhypertexte"/>
                </w:rPr>
                <w:t>chelle d’évaluation des couples SR/OV</w:t>
              </w:r>
            </w:hyperlink>
          </w:p>
          <w:p w14:paraId="4B8F3D1B" w14:textId="56E4303D" w:rsidR="00AB7FE5" w:rsidRPr="00F84B4A" w:rsidRDefault="00AB7FE5" w:rsidP="0059335A">
            <w:pPr>
              <w:pStyle w:val="Corpsdetexte"/>
            </w:pPr>
            <w:r w:rsidRPr="00F84B4A">
              <w:t xml:space="preserve">-- </w:t>
            </w:r>
            <w:hyperlink w:anchor="Appendice_V" w:history="1">
              <w:r w:rsidRPr="00F84B4A">
                <w:rPr>
                  <w:rStyle w:val="Lienhypertexte"/>
                </w:rPr>
                <w:t xml:space="preserve">Appendice V : </w:t>
              </w:r>
              <w:r w:rsidR="00A74BF5" w:rsidRPr="00F84B4A">
                <w:rPr>
                  <w:rStyle w:val="Lienhypertexte"/>
                </w:rPr>
                <w:t>É</w:t>
              </w:r>
              <w:r w:rsidRPr="00F84B4A">
                <w:rPr>
                  <w:rStyle w:val="Lienhypertexte"/>
                </w:rPr>
                <w:t>chelle d’évaluation des parties prenantes</w:t>
              </w:r>
            </w:hyperlink>
          </w:p>
          <w:p w14:paraId="734B22FB" w14:textId="2928176A" w:rsidR="00AB7FE5" w:rsidRPr="00F84B4A" w:rsidRDefault="00AB7FE5" w:rsidP="0059335A">
            <w:pPr>
              <w:pStyle w:val="Corpsdetexte"/>
            </w:pPr>
            <w:r w:rsidRPr="00F84B4A">
              <w:t xml:space="preserve">- </w:t>
            </w:r>
            <w:hyperlink w:anchor="Appendice_VI" w:history="1">
              <w:r w:rsidRPr="00F84B4A">
                <w:rPr>
                  <w:rStyle w:val="Lienhypertexte"/>
                </w:rPr>
                <w:t>Appendice V</w:t>
              </w:r>
              <w:r w:rsidR="0067665B">
                <w:rPr>
                  <w:rStyle w:val="Lienhypertexte"/>
                </w:rPr>
                <w:t>I</w:t>
              </w:r>
              <w:r w:rsidRPr="00F84B4A">
                <w:rPr>
                  <w:rStyle w:val="Lienhypertexte"/>
                </w:rPr>
                <w:t xml:space="preserve"> : </w:t>
              </w:r>
              <w:r w:rsidR="00A74BF5" w:rsidRPr="00F84B4A">
                <w:rPr>
                  <w:rStyle w:val="Lienhypertexte"/>
                </w:rPr>
                <w:t>É</w:t>
              </w:r>
              <w:r w:rsidRPr="00F84B4A">
                <w:rPr>
                  <w:rStyle w:val="Lienhypertexte"/>
                </w:rPr>
                <w:t>chelle de vraisemblance</w:t>
              </w:r>
            </w:hyperlink>
          </w:p>
          <w:p w14:paraId="231AF20B" w14:textId="7A84A633" w:rsidR="00AB7FE5" w:rsidRPr="00F84B4A" w:rsidRDefault="00AB7FE5" w:rsidP="00A90395">
            <w:pPr>
              <w:pStyle w:val="Corpsdetexte"/>
              <w:spacing w:after="120"/>
            </w:pPr>
            <w:r w:rsidRPr="00F84B4A">
              <w:t xml:space="preserve">- </w:t>
            </w:r>
            <w:hyperlink w:anchor="Appendice_VII" w:history="1">
              <w:r w:rsidRPr="00F84B4A">
                <w:rPr>
                  <w:rStyle w:val="Lienhypertexte"/>
                </w:rPr>
                <w:t>Appendice VI</w:t>
              </w:r>
              <w:r w:rsidR="0067665B">
                <w:rPr>
                  <w:rStyle w:val="Lienhypertexte"/>
                </w:rPr>
                <w:t>I</w:t>
              </w:r>
              <w:r w:rsidRPr="00F84B4A">
                <w:rPr>
                  <w:rStyle w:val="Lienhypertexte"/>
                </w:rPr>
                <w:t> : Glossaire méthode EBIOS Risk Manager</w:t>
              </w:r>
            </w:hyperlink>
          </w:p>
        </w:tc>
      </w:tr>
    </w:tbl>
    <w:p w14:paraId="60061E4C" w14:textId="77777777" w:rsidR="00FD5B4F" w:rsidRPr="00F84B4A" w:rsidRDefault="00FD5B4F" w:rsidP="0059335A">
      <w:pPr>
        <w:pStyle w:val="Corpsdetexte"/>
        <w:sectPr w:rsidR="00FD5B4F" w:rsidRPr="00F84B4A" w:rsidSect="00404405">
          <w:footerReference w:type="default" r:id="rId20"/>
          <w:pgSz w:w="11906" w:h="16838"/>
          <w:pgMar w:top="1332" w:right="964" w:bottom="1701" w:left="964" w:header="709" w:footer="709" w:gutter="0"/>
          <w:cols w:space="708"/>
          <w:titlePg/>
          <w:docGrid w:linePitch="360"/>
        </w:sectPr>
      </w:pPr>
    </w:p>
    <w:p w14:paraId="5710C88A" w14:textId="77777777" w:rsidR="006A1DD2" w:rsidRPr="00F84B4A" w:rsidRDefault="000818CB" w:rsidP="00132FF3">
      <w:pPr>
        <w:pStyle w:val="Corpsdetexte"/>
        <w:jc w:val="center"/>
        <w:rPr>
          <w:rFonts w:eastAsiaTheme="minorHAnsi"/>
          <w:b/>
          <w:bCs/>
          <w:sz w:val="32"/>
          <w:szCs w:val="32"/>
        </w:rPr>
      </w:pPr>
      <w:r w:rsidRPr="00F84B4A">
        <w:rPr>
          <w:rFonts w:eastAsiaTheme="minorHAnsi"/>
          <w:b/>
          <w:bCs/>
          <w:sz w:val="32"/>
          <w:szCs w:val="32"/>
        </w:rPr>
        <w:lastRenderedPageBreak/>
        <w:t>SOMMAIRE</w:t>
      </w:r>
    </w:p>
    <w:p w14:paraId="44008864" w14:textId="456BF61B" w:rsidR="00086BE3" w:rsidRDefault="00FE36F5">
      <w:pPr>
        <w:pStyle w:val="TM1"/>
        <w:tabs>
          <w:tab w:val="left" w:pos="440"/>
          <w:tab w:val="right" w:leader="dot" w:pos="9968"/>
        </w:tabs>
        <w:rPr>
          <w:rFonts w:asciiTheme="minorHAnsi" w:eastAsiaTheme="minorEastAsia" w:hAnsiTheme="minorHAnsi"/>
          <w:noProof/>
          <w:lang w:eastAsia="fr-FR"/>
        </w:rPr>
      </w:pPr>
      <w:r w:rsidRPr="00F84B4A">
        <w:fldChar w:fldCharType="begin"/>
      </w:r>
      <w:r w:rsidR="0083400F" w:rsidRPr="00F84B4A">
        <w:instrText xml:space="preserve"> TOC \o "1-3" \h \z \t "*TitreAnnexe;1" </w:instrText>
      </w:r>
      <w:r w:rsidRPr="00F84B4A">
        <w:fldChar w:fldCharType="separate"/>
      </w:r>
      <w:hyperlink w:anchor="_Toc62144122" w:history="1">
        <w:r w:rsidR="00086BE3" w:rsidRPr="00E161BB">
          <w:rPr>
            <w:rStyle w:val="Lienhypertexte"/>
            <w:noProof/>
          </w:rPr>
          <w:t>0.</w:t>
        </w:r>
        <w:r w:rsidR="00086BE3">
          <w:rPr>
            <w:rFonts w:asciiTheme="minorHAnsi" w:eastAsiaTheme="minorEastAsia" w:hAnsiTheme="minorHAnsi"/>
            <w:noProof/>
            <w:lang w:eastAsia="fr-FR"/>
          </w:rPr>
          <w:tab/>
        </w:r>
        <w:r w:rsidR="00086BE3" w:rsidRPr="00E161BB">
          <w:rPr>
            <w:rStyle w:val="Lienhypertexte"/>
            <w:noProof/>
          </w:rPr>
          <w:t>SYNTHESE</w:t>
        </w:r>
        <w:r w:rsidR="00086BE3">
          <w:rPr>
            <w:noProof/>
            <w:webHidden/>
          </w:rPr>
          <w:tab/>
        </w:r>
        <w:r w:rsidR="00086BE3">
          <w:rPr>
            <w:noProof/>
            <w:webHidden/>
          </w:rPr>
          <w:fldChar w:fldCharType="begin"/>
        </w:r>
        <w:r w:rsidR="00086BE3">
          <w:rPr>
            <w:noProof/>
            <w:webHidden/>
          </w:rPr>
          <w:instrText xml:space="preserve"> PAGEREF _Toc62144122 \h </w:instrText>
        </w:r>
        <w:r w:rsidR="00086BE3">
          <w:rPr>
            <w:noProof/>
            <w:webHidden/>
          </w:rPr>
        </w:r>
        <w:r w:rsidR="00086BE3">
          <w:rPr>
            <w:noProof/>
            <w:webHidden/>
          </w:rPr>
          <w:fldChar w:fldCharType="separate"/>
        </w:r>
        <w:r w:rsidR="00086BE3">
          <w:rPr>
            <w:noProof/>
            <w:webHidden/>
          </w:rPr>
          <w:t>7</w:t>
        </w:r>
        <w:r w:rsidR="00086BE3">
          <w:rPr>
            <w:noProof/>
            <w:webHidden/>
          </w:rPr>
          <w:fldChar w:fldCharType="end"/>
        </w:r>
      </w:hyperlink>
    </w:p>
    <w:p w14:paraId="637D3E3E" w14:textId="495E94AD" w:rsidR="00086BE3" w:rsidRDefault="000E4365">
      <w:pPr>
        <w:pStyle w:val="TM1"/>
        <w:tabs>
          <w:tab w:val="left" w:pos="440"/>
          <w:tab w:val="right" w:leader="dot" w:pos="9968"/>
        </w:tabs>
        <w:rPr>
          <w:rFonts w:asciiTheme="minorHAnsi" w:eastAsiaTheme="minorEastAsia" w:hAnsiTheme="minorHAnsi"/>
          <w:noProof/>
          <w:lang w:eastAsia="fr-FR"/>
        </w:rPr>
      </w:pPr>
      <w:hyperlink w:anchor="_Toc62144123" w:history="1">
        <w:r w:rsidR="00086BE3" w:rsidRPr="00E161BB">
          <w:rPr>
            <w:rStyle w:val="Lienhypertexte"/>
            <w:noProof/>
          </w:rPr>
          <w:t>1.</w:t>
        </w:r>
        <w:r w:rsidR="00086BE3">
          <w:rPr>
            <w:rFonts w:asciiTheme="minorHAnsi" w:eastAsiaTheme="minorEastAsia" w:hAnsiTheme="minorHAnsi"/>
            <w:noProof/>
            <w:lang w:eastAsia="fr-FR"/>
          </w:rPr>
          <w:tab/>
        </w:r>
        <w:r w:rsidR="00086BE3" w:rsidRPr="00E161BB">
          <w:rPr>
            <w:rStyle w:val="Lienhypertexte"/>
            <w:noProof/>
          </w:rPr>
          <w:t>CADRAGE ET SOCLE DE SECURITE</w:t>
        </w:r>
        <w:r w:rsidR="00086BE3">
          <w:rPr>
            <w:noProof/>
            <w:webHidden/>
          </w:rPr>
          <w:tab/>
        </w:r>
        <w:r w:rsidR="00086BE3">
          <w:rPr>
            <w:noProof/>
            <w:webHidden/>
          </w:rPr>
          <w:fldChar w:fldCharType="begin"/>
        </w:r>
        <w:r w:rsidR="00086BE3">
          <w:rPr>
            <w:noProof/>
            <w:webHidden/>
          </w:rPr>
          <w:instrText xml:space="preserve"> PAGEREF _Toc62144123 \h </w:instrText>
        </w:r>
        <w:r w:rsidR="00086BE3">
          <w:rPr>
            <w:noProof/>
            <w:webHidden/>
          </w:rPr>
        </w:r>
        <w:r w:rsidR="00086BE3">
          <w:rPr>
            <w:noProof/>
            <w:webHidden/>
          </w:rPr>
          <w:fldChar w:fldCharType="separate"/>
        </w:r>
        <w:r w:rsidR="00086BE3">
          <w:rPr>
            <w:noProof/>
            <w:webHidden/>
          </w:rPr>
          <w:t>7</w:t>
        </w:r>
        <w:r w:rsidR="00086BE3">
          <w:rPr>
            <w:noProof/>
            <w:webHidden/>
          </w:rPr>
          <w:fldChar w:fldCharType="end"/>
        </w:r>
      </w:hyperlink>
    </w:p>
    <w:p w14:paraId="56C9A92A" w14:textId="771B6517" w:rsidR="00086BE3" w:rsidRDefault="000E4365">
      <w:pPr>
        <w:pStyle w:val="TM2"/>
        <w:tabs>
          <w:tab w:val="left" w:pos="880"/>
          <w:tab w:val="right" w:leader="dot" w:pos="9968"/>
        </w:tabs>
        <w:rPr>
          <w:rFonts w:eastAsiaTheme="minorEastAsia"/>
          <w:noProof/>
          <w:lang w:eastAsia="fr-FR"/>
        </w:rPr>
      </w:pPr>
      <w:hyperlink w:anchor="_Toc62144124" w:history="1">
        <w:r w:rsidR="00086BE3" w:rsidRPr="00E161BB">
          <w:rPr>
            <w:rStyle w:val="Lienhypertexte"/>
            <w:noProof/>
          </w:rPr>
          <w:t>1.1.</w:t>
        </w:r>
        <w:r w:rsidR="00086BE3">
          <w:rPr>
            <w:rFonts w:eastAsiaTheme="minorEastAsia"/>
            <w:noProof/>
            <w:lang w:eastAsia="fr-FR"/>
          </w:rPr>
          <w:tab/>
        </w:r>
        <w:r w:rsidR="00086BE3" w:rsidRPr="00E161BB">
          <w:rPr>
            <w:rStyle w:val="Lienhypertexte"/>
            <w:noProof/>
          </w:rPr>
          <w:t>Cadre de l’étude</w:t>
        </w:r>
        <w:r w:rsidR="00086BE3">
          <w:rPr>
            <w:noProof/>
            <w:webHidden/>
          </w:rPr>
          <w:tab/>
        </w:r>
        <w:r w:rsidR="00086BE3">
          <w:rPr>
            <w:noProof/>
            <w:webHidden/>
          </w:rPr>
          <w:fldChar w:fldCharType="begin"/>
        </w:r>
        <w:r w:rsidR="00086BE3">
          <w:rPr>
            <w:noProof/>
            <w:webHidden/>
          </w:rPr>
          <w:instrText xml:space="preserve"> PAGEREF _Toc62144124 \h </w:instrText>
        </w:r>
        <w:r w:rsidR="00086BE3">
          <w:rPr>
            <w:noProof/>
            <w:webHidden/>
          </w:rPr>
        </w:r>
        <w:r w:rsidR="00086BE3">
          <w:rPr>
            <w:noProof/>
            <w:webHidden/>
          </w:rPr>
          <w:fldChar w:fldCharType="separate"/>
        </w:r>
        <w:r w:rsidR="00086BE3">
          <w:rPr>
            <w:noProof/>
            <w:webHidden/>
          </w:rPr>
          <w:t>7</w:t>
        </w:r>
        <w:r w:rsidR="00086BE3">
          <w:rPr>
            <w:noProof/>
            <w:webHidden/>
          </w:rPr>
          <w:fldChar w:fldCharType="end"/>
        </w:r>
      </w:hyperlink>
    </w:p>
    <w:p w14:paraId="116B8588" w14:textId="6413E588" w:rsidR="00086BE3" w:rsidRDefault="000E4365">
      <w:pPr>
        <w:pStyle w:val="TM2"/>
        <w:tabs>
          <w:tab w:val="left" w:pos="880"/>
          <w:tab w:val="right" w:leader="dot" w:pos="9968"/>
        </w:tabs>
        <w:rPr>
          <w:rFonts w:eastAsiaTheme="minorEastAsia"/>
          <w:noProof/>
          <w:lang w:eastAsia="fr-FR"/>
        </w:rPr>
      </w:pPr>
      <w:hyperlink w:anchor="_Toc62144125" w:history="1">
        <w:r w:rsidR="00086BE3" w:rsidRPr="00E161BB">
          <w:rPr>
            <w:rStyle w:val="Lienhypertexte"/>
            <w:noProof/>
          </w:rPr>
          <w:t>1.2.</w:t>
        </w:r>
        <w:r w:rsidR="00086BE3">
          <w:rPr>
            <w:rFonts w:eastAsiaTheme="minorEastAsia"/>
            <w:noProof/>
            <w:lang w:eastAsia="fr-FR"/>
          </w:rPr>
          <w:tab/>
        </w:r>
        <w:r w:rsidR="00086BE3" w:rsidRPr="00E161BB">
          <w:rPr>
            <w:rStyle w:val="Lienhypertexte"/>
            <w:noProof/>
          </w:rPr>
          <w:t>Périmètre métier et technique</w:t>
        </w:r>
        <w:r w:rsidR="00086BE3">
          <w:rPr>
            <w:noProof/>
            <w:webHidden/>
          </w:rPr>
          <w:tab/>
        </w:r>
        <w:r w:rsidR="00086BE3">
          <w:rPr>
            <w:noProof/>
            <w:webHidden/>
          </w:rPr>
          <w:fldChar w:fldCharType="begin"/>
        </w:r>
        <w:r w:rsidR="00086BE3">
          <w:rPr>
            <w:noProof/>
            <w:webHidden/>
          </w:rPr>
          <w:instrText xml:space="preserve"> PAGEREF _Toc62144125 \h </w:instrText>
        </w:r>
        <w:r w:rsidR="00086BE3">
          <w:rPr>
            <w:noProof/>
            <w:webHidden/>
          </w:rPr>
        </w:r>
        <w:r w:rsidR="00086BE3">
          <w:rPr>
            <w:noProof/>
            <w:webHidden/>
          </w:rPr>
          <w:fldChar w:fldCharType="separate"/>
        </w:r>
        <w:r w:rsidR="00086BE3">
          <w:rPr>
            <w:noProof/>
            <w:webHidden/>
          </w:rPr>
          <w:t>7</w:t>
        </w:r>
        <w:r w:rsidR="00086BE3">
          <w:rPr>
            <w:noProof/>
            <w:webHidden/>
          </w:rPr>
          <w:fldChar w:fldCharType="end"/>
        </w:r>
      </w:hyperlink>
    </w:p>
    <w:p w14:paraId="64EE5AA4" w14:textId="005896F3" w:rsidR="00086BE3" w:rsidRDefault="000E4365">
      <w:pPr>
        <w:pStyle w:val="TM3"/>
        <w:tabs>
          <w:tab w:val="left" w:pos="1320"/>
          <w:tab w:val="right" w:leader="dot" w:pos="9968"/>
        </w:tabs>
        <w:rPr>
          <w:rFonts w:eastAsiaTheme="minorEastAsia"/>
          <w:noProof/>
          <w:lang w:eastAsia="fr-FR"/>
        </w:rPr>
      </w:pPr>
      <w:hyperlink w:anchor="_Toc62144126" w:history="1">
        <w:r w:rsidR="00086BE3" w:rsidRPr="00E161BB">
          <w:rPr>
            <w:rStyle w:val="Lienhypertexte"/>
            <w:noProof/>
          </w:rPr>
          <w:t>1.2.1.</w:t>
        </w:r>
        <w:r w:rsidR="00086BE3">
          <w:rPr>
            <w:rFonts w:eastAsiaTheme="minorEastAsia"/>
            <w:noProof/>
            <w:lang w:eastAsia="fr-FR"/>
          </w:rPr>
          <w:tab/>
        </w:r>
        <w:r w:rsidR="00086BE3" w:rsidRPr="00E161BB">
          <w:rPr>
            <w:rStyle w:val="Lienhypertexte"/>
            <w:noProof/>
          </w:rPr>
          <w:t>Présentation du système dans son environnement</w:t>
        </w:r>
        <w:r w:rsidR="00086BE3">
          <w:rPr>
            <w:noProof/>
            <w:webHidden/>
          </w:rPr>
          <w:tab/>
        </w:r>
        <w:r w:rsidR="00086BE3">
          <w:rPr>
            <w:noProof/>
            <w:webHidden/>
          </w:rPr>
          <w:fldChar w:fldCharType="begin"/>
        </w:r>
        <w:r w:rsidR="00086BE3">
          <w:rPr>
            <w:noProof/>
            <w:webHidden/>
          </w:rPr>
          <w:instrText xml:space="preserve"> PAGEREF _Toc62144126 \h </w:instrText>
        </w:r>
        <w:r w:rsidR="00086BE3">
          <w:rPr>
            <w:noProof/>
            <w:webHidden/>
          </w:rPr>
        </w:r>
        <w:r w:rsidR="00086BE3">
          <w:rPr>
            <w:noProof/>
            <w:webHidden/>
          </w:rPr>
          <w:fldChar w:fldCharType="separate"/>
        </w:r>
        <w:r w:rsidR="00086BE3">
          <w:rPr>
            <w:noProof/>
            <w:webHidden/>
          </w:rPr>
          <w:t>7</w:t>
        </w:r>
        <w:r w:rsidR="00086BE3">
          <w:rPr>
            <w:noProof/>
            <w:webHidden/>
          </w:rPr>
          <w:fldChar w:fldCharType="end"/>
        </w:r>
      </w:hyperlink>
    </w:p>
    <w:p w14:paraId="2718342D" w14:textId="24684B8A" w:rsidR="00086BE3" w:rsidRDefault="000E4365">
      <w:pPr>
        <w:pStyle w:val="TM3"/>
        <w:tabs>
          <w:tab w:val="left" w:pos="1320"/>
          <w:tab w:val="right" w:leader="dot" w:pos="9968"/>
        </w:tabs>
        <w:rPr>
          <w:rFonts w:eastAsiaTheme="minorEastAsia"/>
          <w:noProof/>
          <w:lang w:eastAsia="fr-FR"/>
        </w:rPr>
      </w:pPr>
      <w:hyperlink w:anchor="_Toc62144127" w:history="1">
        <w:r w:rsidR="00086BE3" w:rsidRPr="00E161BB">
          <w:rPr>
            <w:rStyle w:val="Lienhypertexte"/>
            <w:noProof/>
          </w:rPr>
          <w:t>1.2.2.</w:t>
        </w:r>
        <w:r w:rsidR="00086BE3">
          <w:rPr>
            <w:rFonts w:eastAsiaTheme="minorEastAsia"/>
            <w:noProof/>
            <w:lang w:eastAsia="fr-FR"/>
          </w:rPr>
          <w:tab/>
        </w:r>
        <w:r w:rsidR="00086BE3" w:rsidRPr="00E161BB">
          <w:rPr>
            <w:rStyle w:val="Lienhypertexte"/>
            <w:noProof/>
          </w:rPr>
          <w:t>Analyse fonctionnelle</w:t>
        </w:r>
        <w:r w:rsidR="00086BE3">
          <w:rPr>
            <w:noProof/>
            <w:webHidden/>
          </w:rPr>
          <w:tab/>
        </w:r>
        <w:r w:rsidR="00086BE3">
          <w:rPr>
            <w:noProof/>
            <w:webHidden/>
          </w:rPr>
          <w:fldChar w:fldCharType="begin"/>
        </w:r>
        <w:r w:rsidR="00086BE3">
          <w:rPr>
            <w:noProof/>
            <w:webHidden/>
          </w:rPr>
          <w:instrText xml:space="preserve"> PAGEREF _Toc62144127 \h </w:instrText>
        </w:r>
        <w:r w:rsidR="00086BE3">
          <w:rPr>
            <w:noProof/>
            <w:webHidden/>
          </w:rPr>
        </w:r>
        <w:r w:rsidR="00086BE3">
          <w:rPr>
            <w:noProof/>
            <w:webHidden/>
          </w:rPr>
          <w:fldChar w:fldCharType="separate"/>
        </w:r>
        <w:r w:rsidR="00086BE3">
          <w:rPr>
            <w:noProof/>
            <w:webHidden/>
          </w:rPr>
          <w:t>7</w:t>
        </w:r>
        <w:r w:rsidR="00086BE3">
          <w:rPr>
            <w:noProof/>
            <w:webHidden/>
          </w:rPr>
          <w:fldChar w:fldCharType="end"/>
        </w:r>
      </w:hyperlink>
    </w:p>
    <w:p w14:paraId="669659B8" w14:textId="61ACC1AE" w:rsidR="00086BE3" w:rsidRDefault="000E4365">
      <w:pPr>
        <w:pStyle w:val="TM3"/>
        <w:tabs>
          <w:tab w:val="left" w:pos="1320"/>
          <w:tab w:val="right" w:leader="dot" w:pos="9968"/>
        </w:tabs>
        <w:rPr>
          <w:rFonts w:eastAsiaTheme="minorEastAsia"/>
          <w:noProof/>
          <w:lang w:eastAsia="fr-FR"/>
        </w:rPr>
      </w:pPr>
      <w:hyperlink w:anchor="_Toc62144128" w:history="1">
        <w:r w:rsidR="00086BE3" w:rsidRPr="00E161BB">
          <w:rPr>
            <w:rStyle w:val="Lienhypertexte"/>
            <w:noProof/>
          </w:rPr>
          <w:t>1.2.3.</w:t>
        </w:r>
        <w:r w:rsidR="00086BE3">
          <w:rPr>
            <w:rFonts w:eastAsiaTheme="minorEastAsia"/>
            <w:noProof/>
            <w:lang w:eastAsia="fr-FR"/>
          </w:rPr>
          <w:tab/>
        </w:r>
        <w:r w:rsidR="00086BE3" w:rsidRPr="00E161BB">
          <w:rPr>
            <w:rStyle w:val="Lienhypertexte"/>
            <w:noProof/>
          </w:rPr>
          <w:t>Valeurs Métier</w:t>
        </w:r>
        <w:r w:rsidR="00086BE3">
          <w:rPr>
            <w:noProof/>
            <w:webHidden/>
          </w:rPr>
          <w:tab/>
        </w:r>
        <w:r w:rsidR="00086BE3">
          <w:rPr>
            <w:noProof/>
            <w:webHidden/>
          </w:rPr>
          <w:fldChar w:fldCharType="begin"/>
        </w:r>
        <w:r w:rsidR="00086BE3">
          <w:rPr>
            <w:noProof/>
            <w:webHidden/>
          </w:rPr>
          <w:instrText xml:space="preserve"> PAGEREF _Toc62144128 \h </w:instrText>
        </w:r>
        <w:r w:rsidR="00086BE3">
          <w:rPr>
            <w:noProof/>
            <w:webHidden/>
          </w:rPr>
        </w:r>
        <w:r w:rsidR="00086BE3">
          <w:rPr>
            <w:noProof/>
            <w:webHidden/>
          </w:rPr>
          <w:fldChar w:fldCharType="separate"/>
        </w:r>
        <w:r w:rsidR="00086BE3">
          <w:rPr>
            <w:noProof/>
            <w:webHidden/>
          </w:rPr>
          <w:t>9</w:t>
        </w:r>
        <w:r w:rsidR="00086BE3">
          <w:rPr>
            <w:noProof/>
            <w:webHidden/>
          </w:rPr>
          <w:fldChar w:fldCharType="end"/>
        </w:r>
      </w:hyperlink>
    </w:p>
    <w:p w14:paraId="30FCCA9A" w14:textId="6AE28B78" w:rsidR="00086BE3" w:rsidRDefault="000E4365">
      <w:pPr>
        <w:pStyle w:val="TM3"/>
        <w:tabs>
          <w:tab w:val="left" w:pos="1320"/>
          <w:tab w:val="right" w:leader="dot" w:pos="9968"/>
        </w:tabs>
        <w:rPr>
          <w:rFonts w:eastAsiaTheme="minorEastAsia"/>
          <w:noProof/>
          <w:lang w:eastAsia="fr-FR"/>
        </w:rPr>
      </w:pPr>
      <w:hyperlink w:anchor="_Toc62144129" w:history="1">
        <w:r w:rsidR="00086BE3" w:rsidRPr="00E161BB">
          <w:rPr>
            <w:rStyle w:val="Lienhypertexte"/>
            <w:noProof/>
          </w:rPr>
          <w:t>1.2.4.</w:t>
        </w:r>
        <w:r w:rsidR="00086BE3">
          <w:rPr>
            <w:rFonts w:eastAsiaTheme="minorEastAsia"/>
            <w:noProof/>
            <w:lang w:eastAsia="fr-FR"/>
          </w:rPr>
          <w:tab/>
        </w:r>
        <w:r w:rsidR="00086BE3" w:rsidRPr="00E161BB">
          <w:rPr>
            <w:rStyle w:val="Lienhypertexte"/>
            <w:noProof/>
          </w:rPr>
          <w:t>Biens supports</w:t>
        </w:r>
        <w:r w:rsidR="00086BE3">
          <w:rPr>
            <w:noProof/>
            <w:webHidden/>
          </w:rPr>
          <w:tab/>
        </w:r>
        <w:r w:rsidR="00086BE3">
          <w:rPr>
            <w:noProof/>
            <w:webHidden/>
          </w:rPr>
          <w:fldChar w:fldCharType="begin"/>
        </w:r>
        <w:r w:rsidR="00086BE3">
          <w:rPr>
            <w:noProof/>
            <w:webHidden/>
          </w:rPr>
          <w:instrText xml:space="preserve"> PAGEREF _Toc62144129 \h </w:instrText>
        </w:r>
        <w:r w:rsidR="00086BE3">
          <w:rPr>
            <w:noProof/>
            <w:webHidden/>
          </w:rPr>
        </w:r>
        <w:r w:rsidR="00086BE3">
          <w:rPr>
            <w:noProof/>
            <w:webHidden/>
          </w:rPr>
          <w:fldChar w:fldCharType="separate"/>
        </w:r>
        <w:r w:rsidR="00086BE3">
          <w:rPr>
            <w:noProof/>
            <w:webHidden/>
          </w:rPr>
          <w:t>9</w:t>
        </w:r>
        <w:r w:rsidR="00086BE3">
          <w:rPr>
            <w:noProof/>
            <w:webHidden/>
          </w:rPr>
          <w:fldChar w:fldCharType="end"/>
        </w:r>
      </w:hyperlink>
    </w:p>
    <w:p w14:paraId="6CF538DB" w14:textId="07EAEEC8" w:rsidR="00086BE3" w:rsidRDefault="000E4365">
      <w:pPr>
        <w:pStyle w:val="TM3"/>
        <w:tabs>
          <w:tab w:val="left" w:pos="1320"/>
          <w:tab w:val="right" w:leader="dot" w:pos="9968"/>
        </w:tabs>
        <w:rPr>
          <w:rFonts w:eastAsiaTheme="minorEastAsia"/>
          <w:noProof/>
          <w:lang w:eastAsia="fr-FR"/>
        </w:rPr>
      </w:pPr>
      <w:hyperlink w:anchor="_Toc62144130" w:history="1">
        <w:r w:rsidR="00086BE3" w:rsidRPr="00E161BB">
          <w:rPr>
            <w:rStyle w:val="Lienhypertexte"/>
            <w:noProof/>
          </w:rPr>
          <w:t>1.2.5.</w:t>
        </w:r>
        <w:r w:rsidR="00086BE3">
          <w:rPr>
            <w:rFonts w:eastAsiaTheme="minorEastAsia"/>
            <w:noProof/>
            <w:lang w:eastAsia="fr-FR"/>
          </w:rPr>
          <w:tab/>
        </w:r>
        <w:r w:rsidR="00086BE3" w:rsidRPr="00E161BB">
          <w:rPr>
            <w:rStyle w:val="Lienhypertexte"/>
            <w:noProof/>
          </w:rPr>
          <w:t>Synthèse du périmètre métier et technique</w:t>
        </w:r>
        <w:r w:rsidR="00086BE3">
          <w:rPr>
            <w:noProof/>
            <w:webHidden/>
          </w:rPr>
          <w:tab/>
        </w:r>
        <w:r w:rsidR="00086BE3">
          <w:rPr>
            <w:noProof/>
            <w:webHidden/>
          </w:rPr>
          <w:fldChar w:fldCharType="begin"/>
        </w:r>
        <w:r w:rsidR="00086BE3">
          <w:rPr>
            <w:noProof/>
            <w:webHidden/>
          </w:rPr>
          <w:instrText xml:space="preserve"> PAGEREF _Toc62144130 \h </w:instrText>
        </w:r>
        <w:r w:rsidR="00086BE3">
          <w:rPr>
            <w:noProof/>
            <w:webHidden/>
          </w:rPr>
        </w:r>
        <w:r w:rsidR="00086BE3">
          <w:rPr>
            <w:noProof/>
            <w:webHidden/>
          </w:rPr>
          <w:fldChar w:fldCharType="separate"/>
        </w:r>
        <w:r w:rsidR="00086BE3">
          <w:rPr>
            <w:noProof/>
            <w:webHidden/>
          </w:rPr>
          <w:t>10</w:t>
        </w:r>
        <w:r w:rsidR="00086BE3">
          <w:rPr>
            <w:noProof/>
            <w:webHidden/>
          </w:rPr>
          <w:fldChar w:fldCharType="end"/>
        </w:r>
      </w:hyperlink>
    </w:p>
    <w:p w14:paraId="16930B45" w14:textId="211CDAF4" w:rsidR="00086BE3" w:rsidRDefault="000E4365">
      <w:pPr>
        <w:pStyle w:val="TM2"/>
        <w:tabs>
          <w:tab w:val="left" w:pos="880"/>
          <w:tab w:val="right" w:leader="dot" w:pos="9968"/>
        </w:tabs>
        <w:rPr>
          <w:rFonts w:eastAsiaTheme="minorEastAsia"/>
          <w:noProof/>
          <w:lang w:eastAsia="fr-FR"/>
        </w:rPr>
      </w:pPr>
      <w:hyperlink w:anchor="_Toc62144131" w:history="1">
        <w:r w:rsidR="00086BE3" w:rsidRPr="00E161BB">
          <w:rPr>
            <w:rStyle w:val="Lienhypertexte"/>
            <w:noProof/>
          </w:rPr>
          <w:t>1.3.</w:t>
        </w:r>
        <w:r w:rsidR="00086BE3">
          <w:rPr>
            <w:rFonts w:eastAsiaTheme="minorEastAsia"/>
            <w:noProof/>
            <w:lang w:eastAsia="fr-FR"/>
          </w:rPr>
          <w:tab/>
        </w:r>
        <w:r w:rsidR="00086BE3" w:rsidRPr="00E161BB">
          <w:rPr>
            <w:rStyle w:val="Lienhypertexte"/>
            <w:noProof/>
          </w:rPr>
          <w:t>Identification des événements redoutés</w:t>
        </w:r>
        <w:r w:rsidR="00086BE3">
          <w:rPr>
            <w:noProof/>
            <w:webHidden/>
          </w:rPr>
          <w:tab/>
        </w:r>
        <w:r w:rsidR="00086BE3">
          <w:rPr>
            <w:noProof/>
            <w:webHidden/>
          </w:rPr>
          <w:fldChar w:fldCharType="begin"/>
        </w:r>
        <w:r w:rsidR="00086BE3">
          <w:rPr>
            <w:noProof/>
            <w:webHidden/>
          </w:rPr>
          <w:instrText xml:space="preserve"> PAGEREF _Toc62144131 \h </w:instrText>
        </w:r>
        <w:r w:rsidR="00086BE3">
          <w:rPr>
            <w:noProof/>
            <w:webHidden/>
          </w:rPr>
        </w:r>
        <w:r w:rsidR="00086BE3">
          <w:rPr>
            <w:noProof/>
            <w:webHidden/>
          </w:rPr>
          <w:fldChar w:fldCharType="separate"/>
        </w:r>
        <w:r w:rsidR="00086BE3">
          <w:rPr>
            <w:noProof/>
            <w:webHidden/>
          </w:rPr>
          <w:t>10</w:t>
        </w:r>
        <w:r w:rsidR="00086BE3">
          <w:rPr>
            <w:noProof/>
            <w:webHidden/>
          </w:rPr>
          <w:fldChar w:fldCharType="end"/>
        </w:r>
      </w:hyperlink>
    </w:p>
    <w:p w14:paraId="22240426" w14:textId="7CD93D11" w:rsidR="00086BE3" w:rsidRDefault="000E4365">
      <w:pPr>
        <w:pStyle w:val="TM2"/>
        <w:tabs>
          <w:tab w:val="left" w:pos="880"/>
          <w:tab w:val="right" w:leader="dot" w:pos="9968"/>
        </w:tabs>
        <w:rPr>
          <w:rFonts w:eastAsiaTheme="minorEastAsia"/>
          <w:noProof/>
          <w:lang w:eastAsia="fr-FR"/>
        </w:rPr>
      </w:pPr>
      <w:hyperlink w:anchor="_Toc62144132" w:history="1">
        <w:r w:rsidR="00086BE3" w:rsidRPr="00E161BB">
          <w:rPr>
            <w:rStyle w:val="Lienhypertexte"/>
            <w:noProof/>
          </w:rPr>
          <w:t>1.4.</w:t>
        </w:r>
        <w:r w:rsidR="00086BE3">
          <w:rPr>
            <w:rFonts w:eastAsiaTheme="minorEastAsia"/>
            <w:noProof/>
            <w:lang w:eastAsia="fr-FR"/>
          </w:rPr>
          <w:tab/>
        </w:r>
        <w:r w:rsidR="00086BE3" w:rsidRPr="00E161BB">
          <w:rPr>
            <w:rStyle w:val="Lienhypertexte"/>
            <w:noProof/>
          </w:rPr>
          <w:t>Relation entre les besoins de sécurité des valeurs métier et la gravité des événements redoutés</w:t>
        </w:r>
        <w:r w:rsidR="00086BE3">
          <w:rPr>
            <w:noProof/>
            <w:webHidden/>
          </w:rPr>
          <w:tab/>
        </w:r>
        <w:r w:rsidR="00086BE3">
          <w:rPr>
            <w:noProof/>
            <w:webHidden/>
          </w:rPr>
          <w:fldChar w:fldCharType="begin"/>
        </w:r>
        <w:r w:rsidR="00086BE3">
          <w:rPr>
            <w:noProof/>
            <w:webHidden/>
          </w:rPr>
          <w:instrText xml:space="preserve"> PAGEREF _Toc62144132 \h </w:instrText>
        </w:r>
        <w:r w:rsidR="00086BE3">
          <w:rPr>
            <w:noProof/>
            <w:webHidden/>
          </w:rPr>
        </w:r>
        <w:r w:rsidR="00086BE3">
          <w:rPr>
            <w:noProof/>
            <w:webHidden/>
          </w:rPr>
          <w:fldChar w:fldCharType="separate"/>
        </w:r>
        <w:r w:rsidR="00086BE3">
          <w:rPr>
            <w:noProof/>
            <w:webHidden/>
          </w:rPr>
          <w:t>11</w:t>
        </w:r>
        <w:r w:rsidR="00086BE3">
          <w:rPr>
            <w:noProof/>
            <w:webHidden/>
          </w:rPr>
          <w:fldChar w:fldCharType="end"/>
        </w:r>
      </w:hyperlink>
    </w:p>
    <w:p w14:paraId="5ABFF47A" w14:textId="70EB5136" w:rsidR="00086BE3" w:rsidRDefault="000E4365">
      <w:pPr>
        <w:pStyle w:val="TM2"/>
        <w:tabs>
          <w:tab w:val="left" w:pos="880"/>
          <w:tab w:val="right" w:leader="dot" w:pos="9968"/>
        </w:tabs>
        <w:rPr>
          <w:rFonts w:eastAsiaTheme="minorEastAsia"/>
          <w:noProof/>
          <w:lang w:eastAsia="fr-FR"/>
        </w:rPr>
      </w:pPr>
      <w:hyperlink w:anchor="_Toc62144133" w:history="1">
        <w:r w:rsidR="00086BE3" w:rsidRPr="00E161BB">
          <w:rPr>
            <w:rStyle w:val="Lienhypertexte"/>
            <w:noProof/>
          </w:rPr>
          <w:t>1.5.</w:t>
        </w:r>
        <w:r w:rsidR="00086BE3">
          <w:rPr>
            <w:rFonts w:eastAsiaTheme="minorEastAsia"/>
            <w:noProof/>
            <w:lang w:eastAsia="fr-FR"/>
          </w:rPr>
          <w:tab/>
        </w:r>
        <w:r w:rsidR="00086BE3" w:rsidRPr="00E161BB">
          <w:rPr>
            <w:rStyle w:val="Lienhypertexte"/>
            <w:noProof/>
          </w:rPr>
          <w:t>Socle de sécurité</w:t>
        </w:r>
        <w:r w:rsidR="00086BE3">
          <w:rPr>
            <w:noProof/>
            <w:webHidden/>
          </w:rPr>
          <w:tab/>
        </w:r>
        <w:r w:rsidR="00086BE3">
          <w:rPr>
            <w:noProof/>
            <w:webHidden/>
          </w:rPr>
          <w:fldChar w:fldCharType="begin"/>
        </w:r>
        <w:r w:rsidR="00086BE3">
          <w:rPr>
            <w:noProof/>
            <w:webHidden/>
          </w:rPr>
          <w:instrText xml:space="preserve"> PAGEREF _Toc62144133 \h </w:instrText>
        </w:r>
        <w:r w:rsidR="00086BE3">
          <w:rPr>
            <w:noProof/>
            <w:webHidden/>
          </w:rPr>
        </w:r>
        <w:r w:rsidR="00086BE3">
          <w:rPr>
            <w:noProof/>
            <w:webHidden/>
          </w:rPr>
          <w:fldChar w:fldCharType="separate"/>
        </w:r>
        <w:r w:rsidR="00086BE3">
          <w:rPr>
            <w:noProof/>
            <w:webHidden/>
          </w:rPr>
          <w:t>11</w:t>
        </w:r>
        <w:r w:rsidR="00086BE3">
          <w:rPr>
            <w:noProof/>
            <w:webHidden/>
          </w:rPr>
          <w:fldChar w:fldCharType="end"/>
        </w:r>
      </w:hyperlink>
    </w:p>
    <w:p w14:paraId="1112E1E3" w14:textId="2DE2E596" w:rsidR="00086BE3" w:rsidRDefault="000E4365">
      <w:pPr>
        <w:pStyle w:val="TM1"/>
        <w:tabs>
          <w:tab w:val="left" w:pos="440"/>
          <w:tab w:val="right" w:leader="dot" w:pos="9968"/>
        </w:tabs>
        <w:rPr>
          <w:rFonts w:asciiTheme="minorHAnsi" w:eastAsiaTheme="minorEastAsia" w:hAnsiTheme="minorHAnsi"/>
          <w:noProof/>
          <w:lang w:eastAsia="fr-FR"/>
        </w:rPr>
      </w:pPr>
      <w:hyperlink w:anchor="_Toc62144134" w:history="1">
        <w:r w:rsidR="00086BE3" w:rsidRPr="00E161BB">
          <w:rPr>
            <w:rStyle w:val="Lienhypertexte"/>
            <w:noProof/>
          </w:rPr>
          <w:t>2.</w:t>
        </w:r>
        <w:r w:rsidR="00086BE3">
          <w:rPr>
            <w:rFonts w:asciiTheme="minorHAnsi" w:eastAsiaTheme="minorEastAsia" w:hAnsiTheme="minorHAnsi"/>
            <w:noProof/>
            <w:lang w:eastAsia="fr-FR"/>
          </w:rPr>
          <w:tab/>
        </w:r>
        <w:r w:rsidR="00086BE3" w:rsidRPr="00E161BB">
          <w:rPr>
            <w:rStyle w:val="Lienhypertexte"/>
            <w:noProof/>
          </w:rPr>
          <w:t>SOURCES DE RISQUE ET OBJECTIFS VISÉS</w:t>
        </w:r>
        <w:r w:rsidR="00086BE3">
          <w:rPr>
            <w:noProof/>
            <w:webHidden/>
          </w:rPr>
          <w:tab/>
        </w:r>
        <w:r w:rsidR="00086BE3">
          <w:rPr>
            <w:noProof/>
            <w:webHidden/>
          </w:rPr>
          <w:fldChar w:fldCharType="begin"/>
        </w:r>
        <w:r w:rsidR="00086BE3">
          <w:rPr>
            <w:noProof/>
            <w:webHidden/>
          </w:rPr>
          <w:instrText xml:space="preserve"> PAGEREF _Toc62144134 \h </w:instrText>
        </w:r>
        <w:r w:rsidR="00086BE3">
          <w:rPr>
            <w:noProof/>
            <w:webHidden/>
          </w:rPr>
        </w:r>
        <w:r w:rsidR="00086BE3">
          <w:rPr>
            <w:noProof/>
            <w:webHidden/>
          </w:rPr>
          <w:fldChar w:fldCharType="separate"/>
        </w:r>
        <w:r w:rsidR="00086BE3">
          <w:rPr>
            <w:noProof/>
            <w:webHidden/>
          </w:rPr>
          <w:t>12</w:t>
        </w:r>
        <w:r w:rsidR="00086BE3">
          <w:rPr>
            <w:noProof/>
            <w:webHidden/>
          </w:rPr>
          <w:fldChar w:fldCharType="end"/>
        </w:r>
      </w:hyperlink>
    </w:p>
    <w:p w14:paraId="1C7074B8" w14:textId="340EA5C7" w:rsidR="00086BE3" w:rsidRDefault="000E4365">
      <w:pPr>
        <w:pStyle w:val="TM2"/>
        <w:tabs>
          <w:tab w:val="left" w:pos="880"/>
          <w:tab w:val="right" w:leader="dot" w:pos="9968"/>
        </w:tabs>
        <w:rPr>
          <w:rFonts w:eastAsiaTheme="minorEastAsia"/>
          <w:noProof/>
          <w:lang w:eastAsia="fr-FR"/>
        </w:rPr>
      </w:pPr>
      <w:hyperlink w:anchor="_Toc62144135" w:history="1">
        <w:r w:rsidR="00086BE3" w:rsidRPr="00E161BB">
          <w:rPr>
            <w:rStyle w:val="Lienhypertexte"/>
            <w:noProof/>
          </w:rPr>
          <w:t>2.1.</w:t>
        </w:r>
        <w:r w:rsidR="00086BE3">
          <w:rPr>
            <w:rFonts w:eastAsiaTheme="minorEastAsia"/>
            <w:noProof/>
            <w:lang w:eastAsia="fr-FR"/>
          </w:rPr>
          <w:tab/>
        </w:r>
        <w:r w:rsidR="00086BE3" w:rsidRPr="00E161BB">
          <w:rPr>
            <w:rStyle w:val="Lienhypertexte"/>
            <w:noProof/>
          </w:rPr>
          <w:t>Sources de risque</w:t>
        </w:r>
        <w:r w:rsidR="00086BE3">
          <w:rPr>
            <w:noProof/>
            <w:webHidden/>
          </w:rPr>
          <w:tab/>
        </w:r>
        <w:r w:rsidR="00086BE3">
          <w:rPr>
            <w:noProof/>
            <w:webHidden/>
          </w:rPr>
          <w:fldChar w:fldCharType="begin"/>
        </w:r>
        <w:r w:rsidR="00086BE3">
          <w:rPr>
            <w:noProof/>
            <w:webHidden/>
          </w:rPr>
          <w:instrText xml:space="preserve"> PAGEREF _Toc62144135 \h </w:instrText>
        </w:r>
        <w:r w:rsidR="00086BE3">
          <w:rPr>
            <w:noProof/>
            <w:webHidden/>
          </w:rPr>
        </w:r>
        <w:r w:rsidR="00086BE3">
          <w:rPr>
            <w:noProof/>
            <w:webHidden/>
          </w:rPr>
          <w:fldChar w:fldCharType="separate"/>
        </w:r>
        <w:r w:rsidR="00086BE3">
          <w:rPr>
            <w:noProof/>
            <w:webHidden/>
          </w:rPr>
          <w:t>12</w:t>
        </w:r>
        <w:r w:rsidR="00086BE3">
          <w:rPr>
            <w:noProof/>
            <w:webHidden/>
          </w:rPr>
          <w:fldChar w:fldCharType="end"/>
        </w:r>
      </w:hyperlink>
    </w:p>
    <w:p w14:paraId="213A739D" w14:textId="322308B5" w:rsidR="00086BE3" w:rsidRDefault="000E4365">
      <w:pPr>
        <w:pStyle w:val="TM2"/>
        <w:tabs>
          <w:tab w:val="left" w:pos="880"/>
          <w:tab w:val="right" w:leader="dot" w:pos="9968"/>
        </w:tabs>
        <w:rPr>
          <w:rFonts w:eastAsiaTheme="minorEastAsia"/>
          <w:noProof/>
          <w:lang w:eastAsia="fr-FR"/>
        </w:rPr>
      </w:pPr>
      <w:hyperlink w:anchor="_Toc62144136" w:history="1">
        <w:r w:rsidR="00086BE3" w:rsidRPr="00E161BB">
          <w:rPr>
            <w:rStyle w:val="Lienhypertexte"/>
            <w:noProof/>
          </w:rPr>
          <w:t>2.2.</w:t>
        </w:r>
        <w:r w:rsidR="00086BE3">
          <w:rPr>
            <w:rFonts w:eastAsiaTheme="minorEastAsia"/>
            <w:noProof/>
            <w:lang w:eastAsia="fr-FR"/>
          </w:rPr>
          <w:tab/>
        </w:r>
        <w:r w:rsidR="00086BE3" w:rsidRPr="00E161BB">
          <w:rPr>
            <w:rStyle w:val="Lienhypertexte"/>
            <w:noProof/>
          </w:rPr>
          <w:t>Objectifs visés</w:t>
        </w:r>
        <w:r w:rsidR="00086BE3">
          <w:rPr>
            <w:noProof/>
            <w:webHidden/>
          </w:rPr>
          <w:tab/>
        </w:r>
        <w:r w:rsidR="00086BE3">
          <w:rPr>
            <w:noProof/>
            <w:webHidden/>
          </w:rPr>
          <w:fldChar w:fldCharType="begin"/>
        </w:r>
        <w:r w:rsidR="00086BE3">
          <w:rPr>
            <w:noProof/>
            <w:webHidden/>
          </w:rPr>
          <w:instrText xml:space="preserve"> PAGEREF _Toc62144136 \h </w:instrText>
        </w:r>
        <w:r w:rsidR="00086BE3">
          <w:rPr>
            <w:noProof/>
            <w:webHidden/>
          </w:rPr>
        </w:r>
        <w:r w:rsidR="00086BE3">
          <w:rPr>
            <w:noProof/>
            <w:webHidden/>
          </w:rPr>
          <w:fldChar w:fldCharType="separate"/>
        </w:r>
        <w:r w:rsidR="00086BE3">
          <w:rPr>
            <w:noProof/>
            <w:webHidden/>
          </w:rPr>
          <w:t>12</w:t>
        </w:r>
        <w:r w:rsidR="00086BE3">
          <w:rPr>
            <w:noProof/>
            <w:webHidden/>
          </w:rPr>
          <w:fldChar w:fldCharType="end"/>
        </w:r>
      </w:hyperlink>
    </w:p>
    <w:p w14:paraId="5A720D6C" w14:textId="797ADCDF" w:rsidR="00086BE3" w:rsidRDefault="000E4365">
      <w:pPr>
        <w:pStyle w:val="TM2"/>
        <w:tabs>
          <w:tab w:val="left" w:pos="880"/>
          <w:tab w:val="right" w:leader="dot" w:pos="9968"/>
        </w:tabs>
        <w:rPr>
          <w:rFonts w:eastAsiaTheme="minorEastAsia"/>
          <w:noProof/>
          <w:lang w:eastAsia="fr-FR"/>
        </w:rPr>
      </w:pPr>
      <w:hyperlink w:anchor="_Toc62144137" w:history="1">
        <w:r w:rsidR="00086BE3" w:rsidRPr="00E161BB">
          <w:rPr>
            <w:rStyle w:val="Lienhypertexte"/>
            <w:noProof/>
          </w:rPr>
          <w:t>2.3.</w:t>
        </w:r>
        <w:r w:rsidR="00086BE3">
          <w:rPr>
            <w:rFonts w:eastAsiaTheme="minorEastAsia"/>
            <w:noProof/>
            <w:lang w:eastAsia="fr-FR"/>
          </w:rPr>
          <w:tab/>
        </w:r>
        <w:r w:rsidR="00086BE3" w:rsidRPr="00E161BB">
          <w:rPr>
            <w:rStyle w:val="Lienhypertexte"/>
            <w:noProof/>
          </w:rPr>
          <w:t>Évaluation des couples de sources de risques et objectifs visés</w:t>
        </w:r>
        <w:r w:rsidR="00086BE3">
          <w:rPr>
            <w:noProof/>
            <w:webHidden/>
          </w:rPr>
          <w:tab/>
        </w:r>
        <w:r w:rsidR="00086BE3">
          <w:rPr>
            <w:noProof/>
            <w:webHidden/>
          </w:rPr>
          <w:fldChar w:fldCharType="begin"/>
        </w:r>
        <w:r w:rsidR="00086BE3">
          <w:rPr>
            <w:noProof/>
            <w:webHidden/>
          </w:rPr>
          <w:instrText xml:space="preserve"> PAGEREF _Toc62144137 \h </w:instrText>
        </w:r>
        <w:r w:rsidR="00086BE3">
          <w:rPr>
            <w:noProof/>
            <w:webHidden/>
          </w:rPr>
        </w:r>
        <w:r w:rsidR="00086BE3">
          <w:rPr>
            <w:noProof/>
            <w:webHidden/>
          </w:rPr>
          <w:fldChar w:fldCharType="separate"/>
        </w:r>
        <w:r w:rsidR="00086BE3">
          <w:rPr>
            <w:noProof/>
            <w:webHidden/>
          </w:rPr>
          <w:t>13</w:t>
        </w:r>
        <w:r w:rsidR="00086BE3">
          <w:rPr>
            <w:noProof/>
            <w:webHidden/>
          </w:rPr>
          <w:fldChar w:fldCharType="end"/>
        </w:r>
      </w:hyperlink>
    </w:p>
    <w:p w14:paraId="6479DBB2" w14:textId="4FF89948" w:rsidR="00086BE3" w:rsidRDefault="000E4365">
      <w:pPr>
        <w:pStyle w:val="TM1"/>
        <w:tabs>
          <w:tab w:val="left" w:pos="440"/>
          <w:tab w:val="right" w:leader="dot" w:pos="9968"/>
        </w:tabs>
        <w:rPr>
          <w:rFonts w:asciiTheme="minorHAnsi" w:eastAsiaTheme="minorEastAsia" w:hAnsiTheme="minorHAnsi"/>
          <w:noProof/>
          <w:lang w:eastAsia="fr-FR"/>
        </w:rPr>
      </w:pPr>
      <w:hyperlink w:anchor="_Toc62144138" w:history="1">
        <w:r w:rsidR="00086BE3" w:rsidRPr="00E161BB">
          <w:rPr>
            <w:rStyle w:val="Lienhypertexte"/>
            <w:noProof/>
          </w:rPr>
          <w:t>3.</w:t>
        </w:r>
        <w:r w:rsidR="00086BE3">
          <w:rPr>
            <w:rFonts w:asciiTheme="minorHAnsi" w:eastAsiaTheme="minorEastAsia" w:hAnsiTheme="minorHAnsi"/>
            <w:noProof/>
            <w:lang w:eastAsia="fr-FR"/>
          </w:rPr>
          <w:tab/>
        </w:r>
        <w:r w:rsidR="00086BE3" w:rsidRPr="00E161BB">
          <w:rPr>
            <w:rStyle w:val="Lienhypertexte"/>
            <w:noProof/>
          </w:rPr>
          <w:t>SCENARIOS STRATEGIQUES</w:t>
        </w:r>
        <w:r w:rsidR="00086BE3">
          <w:rPr>
            <w:noProof/>
            <w:webHidden/>
          </w:rPr>
          <w:tab/>
        </w:r>
        <w:r w:rsidR="00086BE3">
          <w:rPr>
            <w:noProof/>
            <w:webHidden/>
          </w:rPr>
          <w:fldChar w:fldCharType="begin"/>
        </w:r>
        <w:r w:rsidR="00086BE3">
          <w:rPr>
            <w:noProof/>
            <w:webHidden/>
          </w:rPr>
          <w:instrText xml:space="preserve"> PAGEREF _Toc62144138 \h </w:instrText>
        </w:r>
        <w:r w:rsidR="00086BE3">
          <w:rPr>
            <w:noProof/>
            <w:webHidden/>
          </w:rPr>
        </w:r>
        <w:r w:rsidR="00086BE3">
          <w:rPr>
            <w:noProof/>
            <w:webHidden/>
          </w:rPr>
          <w:fldChar w:fldCharType="separate"/>
        </w:r>
        <w:r w:rsidR="00086BE3">
          <w:rPr>
            <w:noProof/>
            <w:webHidden/>
          </w:rPr>
          <w:t>13</w:t>
        </w:r>
        <w:r w:rsidR="00086BE3">
          <w:rPr>
            <w:noProof/>
            <w:webHidden/>
          </w:rPr>
          <w:fldChar w:fldCharType="end"/>
        </w:r>
      </w:hyperlink>
    </w:p>
    <w:p w14:paraId="31EE3859" w14:textId="7DEEEF8C" w:rsidR="00086BE3" w:rsidRDefault="000E4365">
      <w:pPr>
        <w:pStyle w:val="TM2"/>
        <w:tabs>
          <w:tab w:val="left" w:pos="880"/>
          <w:tab w:val="right" w:leader="dot" w:pos="9968"/>
        </w:tabs>
        <w:rPr>
          <w:rFonts w:eastAsiaTheme="minorEastAsia"/>
          <w:noProof/>
          <w:lang w:eastAsia="fr-FR"/>
        </w:rPr>
      </w:pPr>
      <w:hyperlink w:anchor="_Toc62144139" w:history="1">
        <w:r w:rsidR="00086BE3" w:rsidRPr="00E161BB">
          <w:rPr>
            <w:rStyle w:val="Lienhypertexte"/>
            <w:noProof/>
          </w:rPr>
          <w:t>3.1.</w:t>
        </w:r>
        <w:r w:rsidR="00086BE3">
          <w:rPr>
            <w:rFonts w:eastAsiaTheme="minorEastAsia"/>
            <w:noProof/>
            <w:lang w:eastAsia="fr-FR"/>
          </w:rPr>
          <w:tab/>
        </w:r>
        <w:r w:rsidR="00086BE3" w:rsidRPr="00E161BB">
          <w:rPr>
            <w:rStyle w:val="Lienhypertexte"/>
            <w:noProof/>
          </w:rPr>
          <w:t>Elaboration de la cartographie de la menace numérique et sélection des parties prenantes critiques</w:t>
        </w:r>
        <w:r w:rsidR="00086BE3">
          <w:rPr>
            <w:noProof/>
            <w:webHidden/>
          </w:rPr>
          <w:tab/>
        </w:r>
        <w:r w:rsidR="00086BE3">
          <w:rPr>
            <w:noProof/>
            <w:webHidden/>
          </w:rPr>
          <w:fldChar w:fldCharType="begin"/>
        </w:r>
        <w:r w:rsidR="00086BE3">
          <w:rPr>
            <w:noProof/>
            <w:webHidden/>
          </w:rPr>
          <w:instrText xml:space="preserve"> PAGEREF _Toc62144139 \h </w:instrText>
        </w:r>
        <w:r w:rsidR="00086BE3">
          <w:rPr>
            <w:noProof/>
            <w:webHidden/>
          </w:rPr>
        </w:r>
        <w:r w:rsidR="00086BE3">
          <w:rPr>
            <w:noProof/>
            <w:webHidden/>
          </w:rPr>
          <w:fldChar w:fldCharType="separate"/>
        </w:r>
        <w:r w:rsidR="00086BE3">
          <w:rPr>
            <w:noProof/>
            <w:webHidden/>
          </w:rPr>
          <w:t>13</w:t>
        </w:r>
        <w:r w:rsidR="00086BE3">
          <w:rPr>
            <w:noProof/>
            <w:webHidden/>
          </w:rPr>
          <w:fldChar w:fldCharType="end"/>
        </w:r>
      </w:hyperlink>
    </w:p>
    <w:p w14:paraId="1AF46B67" w14:textId="2B128F03" w:rsidR="00086BE3" w:rsidRDefault="000E4365">
      <w:pPr>
        <w:pStyle w:val="TM3"/>
        <w:tabs>
          <w:tab w:val="left" w:pos="1320"/>
          <w:tab w:val="right" w:leader="dot" w:pos="9968"/>
        </w:tabs>
        <w:rPr>
          <w:rFonts w:eastAsiaTheme="minorEastAsia"/>
          <w:noProof/>
          <w:lang w:eastAsia="fr-FR"/>
        </w:rPr>
      </w:pPr>
      <w:hyperlink w:anchor="_Toc62144140" w:history="1">
        <w:r w:rsidR="00086BE3" w:rsidRPr="00E161BB">
          <w:rPr>
            <w:rStyle w:val="Lienhypertexte"/>
            <w:noProof/>
          </w:rPr>
          <w:t>3.1.1.</w:t>
        </w:r>
        <w:r w:rsidR="00086BE3">
          <w:rPr>
            <w:rFonts w:eastAsiaTheme="minorEastAsia"/>
            <w:noProof/>
            <w:lang w:eastAsia="fr-FR"/>
          </w:rPr>
          <w:tab/>
        </w:r>
        <w:r w:rsidR="00086BE3" w:rsidRPr="00E161BB">
          <w:rPr>
            <w:rStyle w:val="Lienhypertexte"/>
            <w:noProof/>
          </w:rPr>
          <w:t>Description des parties prenantes</w:t>
        </w:r>
        <w:r w:rsidR="00086BE3">
          <w:rPr>
            <w:noProof/>
            <w:webHidden/>
          </w:rPr>
          <w:tab/>
        </w:r>
        <w:r w:rsidR="00086BE3">
          <w:rPr>
            <w:noProof/>
            <w:webHidden/>
          </w:rPr>
          <w:fldChar w:fldCharType="begin"/>
        </w:r>
        <w:r w:rsidR="00086BE3">
          <w:rPr>
            <w:noProof/>
            <w:webHidden/>
          </w:rPr>
          <w:instrText xml:space="preserve"> PAGEREF _Toc62144140 \h </w:instrText>
        </w:r>
        <w:r w:rsidR="00086BE3">
          <w:rPr>
            <w:noProof/>
            <w:webHidden/>
          </w:rPr>
        </w:r>
        <w:r w:rsidR="00086BE3">
          <w:rPr>
            <w:noProof/>
            <w:webHidden/>
          </w:rPr>
          <w:fldChar w:fldCharType="separate"/>
        </w:r>
        <w:r w:rsidR="00086BE3">
          <w:rPr>
            <w:noProof/>
            <w:webHidden/>
          </w:rPr>
          <w:t>14</w:t>
        </w:r>
        <w:r w:rsidR="00086BE3">
          <w:rPr>
            <w:noProof/>
            <w:webHidden/>
          </w:rPr>
          <w:fldChar w:fldCharType="end"/>
        </w:r>
      </w:hyperlink>
    </w:p>
    <w:p w14:paraId="2DC90352" w14:textId="19456CC8" w:rsidR="00086BE3" w:rsidRDefault="000E4365">
      <w:pPr>
        <w:pStyle w:val="TM3"/>
        <w:tabs>
          <w:tab w:val="left" w:pos="1320"/>
          <w:tab w:val="right" w:leader="dot" w:pos="9968"/>
        </w:tabs>
        <w:rPr>
          <w:rFonts w:eastAsiaTheme="minorEastAsia"/>
          <w:noProof/>
          <w:lang w:eastAsia="fr-FR"/>
        </w:rPr>
      </w:pPr>
      <w:hyperlink w:anchor="_Toc62144141" w:history="1">
        <w:r w:rsidR="00086BE3" w:rsidRPr="00E161BB">
          <w:rPr>
            <w:rStyle w:val="Lienhypertexte"/>
            <w:noProof/>
          </w:rPr>
          <w:t>3.1.2.</w:t>
        </w:r>
        <w:r w:rsidR="00086BE3">
          <w:rPr>
            <w:rFonts w:eastAsiaTheme="minorEastAsia"/>
            <w:noProof/>
            <w:lang w:eastAsia="fr-FR"/>
          </w:rPr>
          <w:tab/>
        </w:r>
        <w:r w:rsidR="00086BE3" w:rsidRPr="00E161BB">
          <w:rPr>
            <w:rStyle w:val="Lienhypertexte"/>
            <w:noProof/>
          </w:rPr>
          <w:t>Évaluation des parties prenantes</w:t>
        </w:r>
        <w:r w:rsidR="00086BE3">
          <w:rPr>
            <w:noProof/>
            <w:webHidden/>
          </w:rPr>
          <w:tab/>
        </w:r>
        <w:r w:rsidR="00086BE3">
          <w:rPr>
            <w:noProof/>
            <w:webHidden/>
          </w:rPr>
          <w:fldChar w:fldCharType="begin"/>
        </w:r>
        <w:r w:rsidR="00086BE3">
          <w:rPr>
            <w:noProof/>
            <w:webHidden/>
          </w:rPr>
          <w:instrText xml:space="preserve"> PAGEREF _Toc62144141 \h </w:instrText>
        </w:r>
        <w:r w:rsidR="00086BE3">
          <w:rPr>
            <w:noProof/>
            <w:webHidden/>
          </w:rPr>
        </w:r>
        <w:r w:rsidR="00086BE3">
          <w:rPr>
            <w:noProof/>
            <w:webHidden/>
          </w:rPr>
          <w:fldChar w:fldCharType="separate"/>
        </w:r>
        <w:r w:rsidR="00086BE3">
          <w:rPr>
            <w:noProof/>
            <w:webHidden/>
          </w:rPr>
          <w:t>14</w:t>
        </w:r>
        <w:r w:rsidR="00086BE3">
          <w:rPr>
            <w:noProof/>
            <w:webHidden/>
          </w:rPr>
          <w:fldChar w:fldCharType="end"/>
        </w:r>
      </w:hyperlink>
    </w:p>
    <w:p w14:paraId="13911D69" w14:textId="5D934524" w:rsidR="00086BE3" w:rsidRDefault="000E4365">
      <w:pPr>
        <w:pStyle w:val="TM3"/>
        <w:tabs>
          <w:tab w:val="left" w:pos="1320"/>
          <w:tab w:val="right" w:leader="dot" w:pos="9968"/>
        </w:tabs>
        <w:rPr>
          <w:rFonts w:eastAsiaTheme="minorEastAsia"/>
          <w:noProof/>
          <w:lang w:eastAsia="fr-FR"/>
        </w:rPr>
      </w:pPr>
      <w:hyperlink w:anchor="_Toc62144142" w:history="1">
        <w:r w:rsidR="00086BE3" w:rsidRPr="00E161BB">
          <w:rPr>
            <w:rStyle w:val="Lienhypertexte"/>
            <w:noProof/>
          </w:rPr>
          <w:t>3.1.3.</w:t>
        </w:r>
        <w:r w:rsidR="00086BE3">
          <w:rPr>
            <w:rFonts w:eastAsiaTheme="minorEastAsia"/>
            <w:noProof/>
            <w:lang w:eastAsia="fr-FR"/>
          </w:rPr>
          <w:tab/>
        </w:r>
        <w:r w:rsidR="00086BE3" w:rsidRPr="00E161BB">
          <w:rPr>
            <w:rStyle w:val="Lienhypertexte"/>
            <w:noProof/>
          </w:rPr>
          <w:t>Représentation de la cartographie de la menace numérique initiale de l’écosystème</w:t>
        </w:r>
        <w:r w:rsidR="00086BE3">
          <w:rPr>
            <w:noProof/>
            <w:webHidden/>
          </w:rPr>
          <w:tab/>
        </w:r>
        <w:r w:rsidR="00086BE3">
          <w:rPr>
            <w:noProof/>
            <w:webHidden/>
          </w:rPr>
          <w:fldChar w:fldCharType="begin"/>
        </w:r>
        <w:r w:rsidR="00086BE3">
          <w:rPr>
            <w:noProof/>
            <w:webHidden/>
          </w:rPr>
          <w:instrText xml:space="preserve"> PAGEREF _Toc62144142 \h </w:instrText>
        </w:r>
        <w:r w:rsidR="00086BE3">
          <w:rPr>
            <w:noProof/>
            <w:webHidden/>
          </w:rPr>
        </w:r>
        <w:r w:rsidR="00086BE3">
          <w:rPr>
            <w:noProof/>
            <w:webHidden/>
          </w:rPr>
          <w:fldChar w:fldCharType="separate"/>
        </w:r>
        <w:r w:rsidR="00086BE3">
          <w:rPr>
            <w:noProof/>
            <w:webHidden/>
          </w:rPr>
          <w:t>15</w:t>
        </w:r>
        <w:r w:rsidR="00086BE3">
          <w:rPr>
            <w:noProof/>
            <w:webHidden/>
          </w:rPr>
          <w:fldChar w:fldCharType="end"/>
        </w:r>
      </w:hyperlink>
    </w:p>
    <w:p w14:paraId="4121F699" w14:textId="51A7CE83" w:rsidR="00086BE3" w:rsidRDefault="000E4365">
      <w:pPr>
        <w:pStyle w:val="TM2"/>
        <w:tabs>
          <w:tab w:val="left" w:pos="880"/>
          <w:tab w:val="right" w:leader="dot" w:pos="9968"/>
        </w:tabs>
        <w:rPr>
          <w:rFonts w:eastAsiaTheme="minorEastAsia"/>
          <w:noProof/>
          <w:lang w:eastAsia="fr-FR"/>
        </w:rPr>
      </w:pPr>
      <w:hyperlink w:anchor="_Toc62144143" w:history="1">
        <w:r w:rsidR="00086BE3" w:rsidRPr="00E161BB">
          <w:rPr>
            <w:rStyle w:val="Lienhypertexte"/>
            <w:noProof/>
          </w:rPr>
          <w:t>3.2.</w:t>
        </w:r>
        <w:r w:rsidR="00086BE3">
          <w:rPr>
            <w:rFonts w:eastAsiaTheme="minorEastAsia"/>
            <w:noProof/>
            <w:lang w:eastAsia="fr-FR"/>
          </w:rPr>
          <w:tab/>
        </w:r>
        <w:r w:rsidR="00086BE3" w:rsidRPr="00E161BB">
          <w:rPr>
            <w:rStyle w:val="Lienhypertexte"/>
            <w:noProof/>
          </w:rPr>
          <w:t>Élaboration des scénarios stratégiques</w:t>
        </w:r>
        <w:r w:rsidR="00086BE3">
          <w:rPr>
            <w:noProof/>
            <w:webHidden/>
          </w:rPr>
          <w:tab/>
        </w:r>
        <w:r w:rsidR="00086BE3">
          <w:rPr>
            <w:noProof/>
            <w:webHidden/>
          </w:rPr>
          <w:fldChar w:fldCharType="begin"/>
        </w:r>
        <w:r w:rsidR="00086BE3">
          <w:rPr>
            <w:noProof/>
            <w:webHidden/>
          </w:rPr>
          <w:instrText xml:space="preserve"> PAGEREF _Toc62144143 \h </w:instrText>
        </w:r>
        <w:r w:rsidR="00086BE3">
          <w:rPr>
            <w:noProof/>
            <w:webHidden/>
          </w:rPr>
        </w:r>
        <w:r w:rsidR="00086BE3">
          <w:rPr>
            <w:noProof/>
            <w:webHidden/>
          </w:rPr>
          <w:fldChar w:fldCharType="separate"/>
        </w:r>
        <w:r w:rsidR="00086BE3">
          <w:rPr>
            <w:noProof/>
            <w:webHidden/>
          </w:rPr>
          <w:t>15</w:t>
        </w:r>
        <w:r w:rsidR="00086BE3">
          <w:rPr>
            <w:noProof/>
            <w:webHidden/>
          </w:rPr>
          <w:fldChar w:fldCharType="end"/>
        </w:r>
      </w:hyperlink>
    </w:p>
    <w:p w14:paraId="4EFE20ED" w14:textId="5483A7D6" w:rsidR="00086BE3" w:rsidRDefault="000E4365">
      <w:pPr>
        <w:pStyle w:val="TM3"/>
        <w:tabs>
          <w:tab w:val="left" w:pos="1320"/>
          <w:tab w:val="right" w:leader="dot" w:pos="9968"/>
        </w:tabs>
        <w:rPr>
          <w:rFonts w:eastAsiaTheme="minorEastAsia"/>
          <w:noProof/>
          <w:lang w:eastAsia="fr-FR"/>
        </w:rPr>
      </w:pPr>
      <w:hyperlink w:anchor="_Toc62144144" w:history="1">
        <w:r w:rsidR="00086BE3" w:rsidRPr="00E161BB">
          <w:rPr>
            <w:rStyle w:val="Lienhypertexte"/>
            <w:noProof/>
          </w:rPr>
          <w:t>3.2.1.</w:t>
        </w:r>
        <w:r w:rsidR="00086BE3">
          <w:rPr>
            <w:rFonts w:eastAsiaTheme="minorEastAsia"/>
            <w:noProof/>
            <w:lang w:eastAsia="fr-FR"/>
          </w:rPr>
          <w:tab/>
        </w:r>
        <w:r w:rsidR="00086BE3" w:rsidRPr="00E161BB">
          <w:rPr>
            <w:rStyle w:val="Lienhypertexte"/>
            <w:noProof/>
          </w:rPr>
          <w:t>Représentations des scénarios stratégiques</w:t>
        </w:r>
        <w:r w:rsidR="00086BE3">
          <w:rPr>
            <w:noProof/>
            <w:webHidden/>
          </w:rPr>
          <w:tab/>
        </w:r>
        <w:r w:rsidR="00086BE3">
          <w:rPr>
            <w:noProof/>
            <w:webHidden/>
          </w:rPr>
          <w:fldChar w:fldCharType="begin"/>
        </w:r>
        <w:r w:rsidR="00086BE3">
          <w:rPr>
            <w:noProof/>
            <w:webHidden/>
          </w:rPr>
          <w:instrText xml:space="preserve"> PAGEREF _Toc62144144 \h </w:instrText>
        </w:r>
        <w:r w:rsidR="00086BE3">
          <w:rPr>
            <w:noProof/>
            <w:webHidden/>
          </w:rPr>
        </w:r>
        <w:r w:rsidR="00086BE3">
          <w:rPr>
            <w:noProof/>
            <w:webHidden/>
          </w:rPr>
          <w:fldChar w:fldCharType="separate"/>
        </w:r>
        <w:r w:rsidR="00086BE3">
          <w:rPr>
            <w:noProof/>
            <w:webHidden/>
          </w:rPr>
          <w:t>16</w:t>
        </w:r>
        <w:r w:rsidR="00086BE3">
          <w:rPr>
            <w:noProof/>
            <w:webHidden/>
          </w:rPr>
          <w:fldChar w:fldCharType="end"/>
        </w:r>
      </w:hyperlink>
    </w:p>
    <w:p w14:paraId="0641F9AB" w14:textId="3B0520E5" w:rsidR="00086BE3" w:rsidRDefault="000E4365">
      <w:pPr>
        <w:pStyle w:val="TM3"/>
        <w:tabs>
          <w:tab w:val="left" w:pos="1320"/>
          <w:tab w:val="right" w:leader="dot" w:pos="9968"/>
        </w:tabs>
        <w:rPr>
          <w:rFonts w:eastAsiaTheme="minorEastAsia"/>
          <w:noProof/>
          <w:lang w:eastAsia="fr-FR"/>
        </w:rPr>
      </w:pPr>
      <w:hyperlink w:anchor="_Toc62144145" w:history="1">
        <w:r w:rsidR="00086BE3" w:rsidRPr="00E161BB">
          <w:rPr>
            <w:rStyle w:val="Lienhypertexte"/>
            <w:noProof/>
          </w:rPr>
          <w:t>3.2.2.</w:t>
        </w:r>
        <w:r w:rsidR="00086BE3">
          <w:rPr>
            <w:rFonts w:eastAsiaTheme="minorEastAsia"/>
            <w:noProof/>
            <w:lang w:eastAsia="fr-FR"/>
          </w:rPr>
          <w:tab/>
        </w:r>
        <w:r w:rsidR="00086BE3" w:rsidRPr="00E161BB">
          <w:rPr>
            <w:rStyle w:val="Lienhypertexte"/>
            <w:noProof/>
          </w:rPr>
          <w:t>Scénarios stratégiques identifiés</w:t>
        </w:r>
        <w:r w:rsidR="00086BE3">
          <w:rPr>
            <w:noProof/>
            <w:webHidden/>
          </w:rPr>
          <w:tab/>
        </w:r>
        <w:r w:rsidR="00086BE3">
          <w:rPr>
            <w:noProof/>
            <w:webHidden/>
          </w:rPr>
          <w:fldChar w:fldCharType="begin"/>
        </w:r>
        <w:r w:rsidR="00086BE3">
          <w:rPr>
            <w:noProof/>
            <w:webHidden/>
          </w:rPr>
          <w:instrText xml:space="preserve"> PAGEREF _Toc62144145 \h </w:instrText>
        </w:r>
        <w:r w:rsidR="00086BE3">
          <w:rPr>
            <w:noProof/>
            <w:webHidden/>
          </w:rPr>
        </w:r>
        <w:r w:rsidR="00086BE3">
          <w:rPr>
            <w:noProof/>
            <w:webHidden/>
          </w:rPr>
          <w:fldChar w:fldCharType="separate"/>
        </w:r>
        <w:r w:rsidR="00086BE3">
          <w:rPr>
            <w:noProof/>
            <w:webHidden/>
          </w:rPr>
          <w:t>17</w:t>
        </w:r>
        <w:r w:rsidR="00086BE3">
          <w:rPr>
            <w:noProof/>
            <w:webHidden/>
          </w:rPr>
          <w:fldChar w:fldCharType="end"/>
        </w:r>
      </w:hyperlink>
    </w:p>
    <w:p w14:paraId="2C13D93C" w14:textId="63B12366" w:rsidR="00086BE3" w:rsidRDefault="000E4365">
      <w:pPr>
        <w:pStyle w:val="TM2"/>
        <w:tabs>
          <w:tab w:val="left" w:pos="880"/>
          <w:tab w:val="right" w:leader="dot" w:pos="9968"/>
        </w:tabs>
        <w:rPr>
          <w:rFonts w:eastAsiaTheme="minorEastAsia"/>
          <w:noProof/>
          <w:lang w:eastAsia="fr-FR"/>
        </w:rPr>
      </w:pPr>
      <w:hyperlink w:anchor="_Toc62144146" w:history="1">
        <w:r w:rsidR="00086BE3" w:rsidRPr="00E161BB">
          <w:rPr>
            <w:rStyle w:val="Lienhypertexte"/>
            <w:noProof/>
          </w:rPr>
          <w:t>3.3.</w:t>
        </w:r>
        <w:r w:rsidR="00086BE3">
          <w:rPr>
            <w:rFonts w:eastAsiaTheme="minorEastAsia"/>
            <w:noProof/>
            <w:lang w:eastAsia="fr-FR"/>
          </w:rPr>
          <w:tab/>
        </w:r>
        <w:r w:rsidR="00086BE3" w:rsidRPr="00E161BB">
          <w:rPr>
            <w:rStyle w:val="Lienhypertexte"/>
            <w:noProof/>
          </w:rPr>
          <w:t>Mesures de sécurité sur l’écosystème</w:t>
        </w:r>
        <w:r w:rsidR="00086BE3">
          <w:rPr>
            <w:noProof/>
            <w:webHidden/>
          </w:rPr>
          <w:tab/>
        </w:r>
        <w:r w:rsidR="00086BE3">
          <w:rPr>
            <w:noProof/>
            <w:webHidden/>
          </w:rPr>
          <w:fldChar w:fldCharType="begin"/>
        </w:r>
        <w:r w:rsidR="00086BE3">
          <w:rPr>
            <w:noProof/>
            <w:webHidden/>
          </w:rPr>
          <w:instrText xml:space="preserve"> PAGEREF _Toc62144146 \h </w:instrText>
        </w:r>
        <w:r w:rsidR="00086BE3">
          <w:rPr>
            <w:noProof/>
            <w:webHidden/>
          </w:rPr>
        </w:r>
        <w:r w:rsidR="00086BE3">
          <w:rPr>
            <w:noProof/>
            <w:webHidden/>
          </w:rPr>
          <w:fldChar w:fldCharType="separate"/>
        </w:r>
        <w:r w:rsidR="00086BE3">
          <w:rPr>
            <w:noProof/>
            <w:webHidden/>
          </w:rPr>
          <w:t>18</w:t>
        </w:r>
        <w:r w:rsidR="00086BE3">
          <w:rPr>
            <w:noProof/>
            <w:webHidden/>
          </w:rPr>
          <w:fldChar w:fldCharType="end"/>
        </w:r>
      </w:hyperlink>
    </w:p>
    <w:p w14:paraId="10818A8C" w14:textId="2B908780" w:rsidR="00086BE3" w:rsidRDefault="000E4365">
      <w:pPr>
        <w:pStyle w:val="TM2"/>
        <w:tabs>
          <w:tab w:val="left" w:pos="880"/>
          <w:tab w:val="right" w:leader="dot" w:pos="9968"/>
        </w:tabs>
        <w:rPr>
          <w:rFonts w:eastAsiaTheme="minorEastAsia"/>
          <w:noProof/>
          <w:lang w:eastAsia="fr-FR"/>
        </w:rPr>
      </w:pPr>
      <w:hyperlink w:anchor="_Toc62144147" w:history="1">
        <w:r w:rsidR="00086BE3" w:rsidRPr="00E161BB">
          <w:rPr>
            <w:rStyle w:val="Lienhypertexte"/>
            <w:noProof/>
          </w:rPr>
          <w:t>3.4.</w:t>
        </w:r>
        <w:r w:rsidR="00086BE3">
          <w:rPr>
            <w:rFonts w:eastAsiaTheme="minorEastAsia"/>
            <w:noProof/>
            <w:lang w:eastAsia="fr-FR"/>
          </w:rPr>
          <w:tab/>
        </w:r>
        <w:r w:rsidR="00086BE3" w:rsidRPr="00E161BB">
          <w:rPr>
            <w:rStyle w:val="Lienhypertexte"/>
            <w:noProof/>
          </w:rPr>
          <w:t>Évaluation du niveau de menace résiduelle des parties prenantes</w:t>
        </w:r>
        <w:r w:rsidR="00086BE3">
          <w:rPr>
            <w:noProof/>
            <w:webHidden/>
          </w:rPr>
          <w:tab/>
        </w:r>
        <w:r w:rsidR="00086BE3">
          <w:rPr>
            <w:noProof/>
            <w:webHidden/>
          </w:rPr>
          <w:fldChar w:fldCharType="begin"/>
        </w:r>
        <w:r w:rsidR="00086BE3">
          <w:rPr>
            <w:noProof/>
            <w:webHidden/>
          </w:rPr>
          <w:instrText xml:space="preserve"> PAGEREF _Toc62144147 \h </w:instrText>
        </w:r>
        <w:r w:rsidR="00086BE3">
          <w:rPr>
            <w:noProof/>
            <w:webHidden/>
          </w:rPr>
        </w:r>
        <w:r w:rsidR="00086BE3">
          <w:rPr>
            <w:noProof/>
            <w:webHidden/>
          </w:rPr>
          <w:fldChar w:fldCharType="separate"/>
        </w:r>
        <w:r w:rsidR="00086BE3">
          <w:rPr>
            <w:noProof/>
            <w:webHidden/>
          </w:rPr>
          <w:t>18</w:t>
        </w:r>
        <w:r w:rsidR="00086BE3">
          <w:rPr>
            <w:noProof/>
            <w:webHidden/>
          </w:rPr>
          <w:fldChar w:fldCharType="end"/>
        </w:r>
      </w:hyperlink>
    </w:p>
    <w:p w14:paraId="54ACD5BB" w14:textId="47A3FC13" w:rsidR="00086BE3" w:rsidRDefault="000E4365">
      <w:pPr>
        <w:pStyle w:val="TM2"/>
        <w:tabs>
          <w:tab w:val="left" w:pos="880"/>
          <w:tab w:val="right" w:leader="dot" w:pos="9968"/>
        </w:tabs>
        <w:rPr>
          <w:rFonts w:eastAsiaTheme="minorEastAsia"/>
          <w:noProof/>
          <w:lang w:eastAsia="fr-FR"/>
        </w:rPr>
      </w:pPr>
      <w:hyperlink w:anchor="_Toc62144148" w:history="1">
        <w:r w:rsidR="00086BE3" w:rsidRPr="00E161BB">
          <w:rPr>
            <w:rStyle w:val="Lienhypertexte"/>
            <w:noProof/>
          </w:rPr>
          <w:t>3.5.</w:t>
        </w:r>
        <w:r w:rsidR="00086BE3">
          <w:rPr>
            <w:rFonts w:eastAsiaTheme="minorEastAsia"/>
            <w:noProof/>
            <w:lang w:eastAsia="fr-FR"/>
          </w:rPr>
          <w:tab/>
        </w:r>
        <w:r w:rsidR="00086BE3" w:rsidRPr="00E161BB">
          <w:rPr>
            <w:rStyle w:val="Lienhypertexte"/>
            <w:noProof/>
          </w:rPr>
          <w:t>Représentation de la cartographie de la menace numérique résiduelle de l’écosystème</w:t>
        </w:r>
        <w:r w:rsidR="00086BE3">
          <w:rPr>
            <w:noProof/>
            <w:webHidden/>
          </w:rPr>
          <w:tab/>
        </w:r>
        <w:r w:rsidR="00086BE3">
          <w:rPr>
            <w:noProof/>
            <w:webHidden/>
          </w:rPr>
          <w:fldChar w:fldCharType="begin"/>
        </w:r>
        <w:r w:rsidR="00086BE3">
          <w:rPr>
            <w:noProof/>
            <w:webHidden/>
          </w:rPr>
          <w:instrText xml:space="preserve"> PAGEREF _Toc62144148 \h </w:instrText>
        </w:r>
        <w:r w:rsidR="00086BE3">
          <w:rPr>
            <w:noProof/>
            <w:webHidden/>
          </w:rPr>
        </w:r>
        <w:r w:rsidR="00086BE3">
          <w:rPr>
            <w:noProof/>
            <w:webHidden/>
          </w:rPr>
          <w:fldChar w:fldCharType="separate"/>
        </w:r>
        <w:r w:rsidR="00086BE3">
          <w:rPr>
            <w:noProof/>
            <w:webHidden/>
          </w:rPr>
          <w:t>19</w:t>
        </w:r>
        <w:r w:rsidR="00086BE3">
          <w:rPr>
            <w:noProof/>
            <w:webHidden/>
          </w:rPr>
          <w:fldChar w:fldCharType="end"/>
        </w:r>
      </w:hyperlink>
    </w:p>
    <w:p w14:paraId="05903B9B" w14:textId="62DB1707" w:rsidR="00086BE3" w:rsidRDefault="000E4365">
      <w:pPr>
        <w:pStyle w:val="TM1"/>
        <w:tabs>
          <w:tab w:val="left" w:pos="440"/>
          <w:tab w:val="right" w:leader="dot" w:pos="9968"/>
        </w:tabs>
        <w:rPr>
          <w:rFonts w:asciiTheme="minorHAnsi" w:eastAsiaTheme="minorEastAsia" w:hAnsiTheme="minorHAnsi"/>
          <w:noProof/>
          <w:lang w:eastAsia="fr-FR"/>
        </w:rPr>
      </w:pPr>
      <w:hyperlink w:anchor="_Toc62144149" w:history="1">
        <w:r w:rsidR="00086BE3" w:rsidRPr="00E161BB">
          <w:rPr>
            <w:rStyle w:val="Lienhypertexte"/>
            <w:noProof/>
          </w:rPr>
          <w:t>4.</w:t>
        </w:r>
        <w:r w:rsidR="00086BE3">
          <w:rPr>
            <w:rFonts w:asciiTheme="minorHAnsi" w:eastAsiaTheme="minorEastAsia" w:hAnsiTheme="minorHAnsi"/>
            <w:noProof/>
            <w:lang w:eastAsia="fr-FR"/>
          </w:rPr>
          <w:tab/>
        </w:r>
        <w:r w:rsidR="00086BE3" w:rsidRPr="00E161BB">
          <w:rPr>
            <w:rStyle w:val="Lienhypertexte"/>
            <w:noProof/>
          </w:rPr>
          <w:t>SCÉNARIOS OPÉRATIONNELS</w:t>
        </w:r>
        <w:r w:rsidR="00086BE3">
          <w:rPr>
            <w:noProof/>
            <w:webHidden/>
          </w:rPr>
          <w:tab/>
        </w:r>
        <w:r w:rsidR="00086BE3">
          <w:rPr>
            <w:noProof/>
            <w:webHidden/>
          </w:rPr>
          <w:fldChar w:fldCharType="begin"/>
        </w:r>
        <w:r w:rsidR="00086BE3">
          <w:rPr>
            <w:noProof/>
            <w:webHidden/>
          </w:rPr>
          <w:instrText xml:space="preserve"> PAGEREF _Toc62144149 \h </w:instrText>
        </w:r>
        <w:r w:rsidR="00086BE3">
          <w:rPr>
            <w:noProof/>
            <w:webHidden/>
          </w:rPr>
        </w:r>
        <w:r w:rsidR="00086BE3">
          <w:rPr>
            <w:noProof/>
            <w:webHidden/>
          </w:rPr>
          <w:fldChar w:fldCharType="separate"/>
        </w:r>
        <w:r w:rsidR="00086BE3">
          <w:rPr>
            <w:noProof/>
            <w:webHidden/>
          </w:rPr>
          <w:t>19</w:t>
        </w:r>
        <w:r w:rsidR="00086BE3">
          <w:rPr>
            <w:noProof/>
            <w:webHidden/>
          </w:rPr>
          <w:fldChar w:fldCharType="end"/>
        </w:r>
      </w:hyperlink>
    </w:p>
    <w:p w14:paraId="094B6687" w14:textId="1DDE683A" w:rsidR="00086BE3" w:rsidRDefault="000E4365">
      <w:pPr>
        <w:pStyle w:val="TM2"/>
        <w:tabs>
          <w:tab w:val="left" w:pos="880"/>
          <w:tab w:val="right" w:leader="dot" w:pos="9968"/>
        </w:tabs>
        <w:rPr>
          <w:rFonts w:eastAsiaTheme="minorEastAsia"/>
          <w:noProof/>
          <w:lang w:eastAsia="fr-FR"/>
        </w:rPr>
      </w:pPr>
      <w:hyperlink w:anchor="_Toc62144150" w:history="1">
        <w:r w:rsidR="00086BE3" w:rsidRPr="00E161BB">
          <w:rPr>
            <w:rStyle w:val="Lienhypertexte"/>
            <w:noProof/>
          </w:rPr>
          <w:t>4.1.</w:t>
        </w:r>
        <w:r w:rsidR="00086BE3">
          <w:rPr>
            <w:rFonts w:eastAsiaTheme="minorEastAsia"/>
            <w:noProof/>
            <w:lang w:eastAsia="fr-FR"/>
          </w:rPr>
          <w:tab/>
        </w:r>
        <w:r w:rsidR="00086BE3" w:rsidRPr="00E161BB">
          <w:rPr>
            <w:rStyle w:val="Lienhypertexte"/>
            <w:noProof/>
          </w:rPr>
          <w:t>Élaboration des scénarios opérationnels</w:t>
        </w:r>
        <w:r w:rsidR="00086BE3">
          <w:rPr>
            <w:noProof/>
            <w:webHidden/>
          </w:rPr>
          <w:tab/>
        </w:r>
        <w:r w:rsidR="00086BE3">
          <w:rPr>
            <w:noProof/>
            <w:webHidden/>
          </w:rPr>
          <w:fldChar w:fldCharType="begin"/>
        </w:r>
        <w:r w:rsidR="00086BE3">
          <w:rPr>
            <w:noProof/>
            <w:webHidden/>
          </w:rPr>
          <w:instrText xml:space="preserve"> PAGEREF _Toc62144150 \h </w:instrText>
        </w:r>
        <w:r w:rsidR="00086BE3">
          <w:rPr>
            <w:noProof/>
            <w:webHidden/>
          </w:rPr>
        </w:r>
        <w:r w:rsidR="00086BE3">
          <w:rPr>
            <w:noProof/>
            <w:webHidden/>
          </w:rPr>
          <w:fldChar w:fldCharType="separate"/>
        </w:r>
        <w:r w:rsidR="00086BE3">
          <w:rPr>
            <w:noProof/>
            <w:webHidden/>
          </w:rPr>
          <w:t>19</w:t>
        </w:r>
        <w:r w:rsidR="00086BE3">
          <w:rPr>
            <w:noProof/>
            <w:webHidden/>
          </w:rPr>
          <w:fldChar w:fldCharType="end"/>
        </w:r>
      </w:hyperlink>
    </w:p>
    <w:p w14:paraId="2CA90BE1" w14:textId="65454EEA" w:rsidR="00086BE3" w:rsidRDefault="000E4365">
      <w:pPr>
        <w:pStyle w:val="TM3"/>
        <w:tabs>
          <w:tab w:val="left" w:pos="1320"/>
          <w:tab w:val="right" w:leader="dot" w:pos="9968"/>
        </w:tabs>
        <w:rPr>
          <w:rFonts w:eastAsiaTheme="minorEastAsia"/>
          <w:noProof/>
          <w:lang w:eastAsia="fr-FR"/>
        </w:rPr>
      </w:pPr>
      <w:hyperlink w:anchor="_Toc62144151" w:history="1">
        <w:r w:rsidR="00086BE3" w:rsidRPr="00E161BB">
          <w:rPr>
            <w:rStyle w:val="Lienhypertexte"/>
            <w:noProof/>
          </w:rPr>
          <w:t>4.1.1.</w:t>
        </w:r>
        <w:r w:rsidR="00086BE3">
          <w:rPr>
            <w:rFonts w:eastAsiaTheme="minorEastAsia"/>
            <w:noProof/>
            <w:lang w:eastAsia="fr-FR"/>
          </w:rPr>
          <w:tab/>
        </w:r>
        <w:r w:rsidR="00086BE3" w:rsidRPr="00E161BB">
          <w:rPr>
            <w:rStyle w:val="Lienhypertexte"/>
            <w:noProof/>
          </w:rPr>
          <w:t xml:space="preserve">Modélisation et évaluation des modes opératoires du chemin d’attaque </w:t>
        </w:r>
        <w:r w:rsidR="00086BE3" w:rsidRPr="00E161BB">
          <w:rPr>
            <w:rStyle w:val="Lienhypertexte"/>
            <w:noProof/>
            <w:highlight w:val="darkGray"/>
          </w:rPr>
          <w:t>Rxx</w:t>
        </w:r>
        <w:r w:rsidR="00086BE3">
          <w:rPr>
            <w:noProof/>
            <w:webHidden/>
          </w:rPr>
          <w:tab/>
        </w:r>
        <w:r w:rsidR="00086BE3">
          <w:rPr>
            <w:noProof/>
            <w:webHidden/>
          </w:rPr>
          <w:fldChar w:fldCharType="begin"/>
        </w:r>
        <w:r w:rsidR="00086BE3">
          <w:rPr>
            <w:noProof/>
            <w:webHidden/>
          </w:rPr>
          <w:instrText xml:space="preserve"> PAGEREF _Toc62144151 \h </w:instrText>
        </w:r>
        <w:r w:rsidR="00086BE3">
          <w:rPr>
            <w:noProof/>
            <w:webHidden/>
          </w:rPr>
        </w:r>
        <w:r w:rsidR="00086BE3">
          <w:rPr>
            <w:noProof/>
            <w:webHidden/>
          </w:rPr>
          <w:fldChar w:fldCharType="separate"/>
        </w:r>
        <w:r w:rsidR="00086BE3">
          <w:rPr>
            <w:noProof/>
            <w:webHidden/>
          </w:rPr>
          <w:t>20</w:t>
        </w:r>
        <w:r w:rsidR="00086BE3">
          <w:rPr>
            <w:noProof/>
            <w:webHidden/>
          </w:rPr>
          <w:fldChar w:fldCharType="end"/>
        </w:r>
      </w:hyperlink>
    </w:p>
    <w:p w14:paraId="6C399179" w14:textId="1CE13B26" w:rsidR="00086BE3" w:rsidRDefault="000E4365">
      <w:pPr>
        <w:pStyle w:val="TM1"/>
        <w:tabs>
          <w:tab w:val="left" w:pos="440"/>
          <w:tab w:val="right" w:leader="dot" w:pos="9968"/>
        </w:tabs>
        <w:rPr>
          <w:rFonts w:asciiTheme="minorHAnsi" w:eastAsiaTheme="minorEastAsia" w:hAnsiTheme="minorHAnsi"/>
          <w:noProof/>
          <w:lang w:eastAsia="fr-FR"/>
        </w:rPr>
      </w:pPr>
      <w:hyperlink w:anchor="_Toc62144152" w:history="1">
        <w:r w:rsidR="00086BE3" w:rsidRPr="00E161BB">
          <w:rPr>
            <w:rStyle w:val="Lienhypertexte"/>
            <w:noProof/>
          </w:rPr>
          <w:t>5.</w:t>
        </w:r>
        <w:r w:rsidR="00086BE3">
          <w:rPr>
            <w:rFonts w:asciiTheme="minorHAnsi" w:eastAsiaTheme="minorEastAsia" w:hAnsiTheme="minorHAnsi"/>
            <w:noProof/>
            <w:lang w:eastAsia="fr-FR"/>
          </w:rPr>
          <w:tab/>
        </w:r>
        <w:r w:rsidR="00086BE3" w:rsidRPr="00E161BB">
          <w:rPr>
            <w:rStyle w:val="Lienhypertexte"/>
            <w:noProof/>
          </w:rPr>
          <w:t>TRAITEMENT DU RISQUE</w:t>
        </w:r>
        <w:r w:rsidR="00086BE3">
          <w:rPr>
            <w:noProof/>
            <w:webHidden/>
          </w:rPr>
          <w:tab/>
        </w:r>
        <w:r w:rsidR="00086BE3">
          <w:rPr>
            <w:noProof/>
            <w:webHidden/>
          </w:rPr>
          <w:fldChar w:fldCharType="begin"/>
        </w:r>
        <w:r w:rsidR="00086BE3">
          <w:rPr>
            <w:noProof/>
            <w:webHidden/>
          </w:rPr>
          <w:instrText xml:space="preserve"> PAGEREF _Toc62144152 \h </w:instrText>
        </w:r>
        <w:r w:rsidR="00086BE3">
          <w:rPr>
            <w:noProof/>
            <w:webHidden/>
          </w:rPr>
        </w:r>
        <w:r w:rsidR="00086BE3">
          <w:rPr>
            <w:noProof/>
            <w:webHidden/>
          </w:rPr>
          <w:fldChar w:fldCharType="separate"/>
        </w:r>
        <w:r w:rsidR="00086BE3">
          <w:rPr>
            <w:noProof/>
            <w:webHidden/>
          </w:rPr>
          <w:t>21</w:t>
        </w:r>
        <w:r w:rsidR="00086BE3">
          <w:rPr>
            <w:noProof/>
            <w:webHidden/>
          </w:rPr>
          <w:fldChar w:fldCharType="end"/>
        </w:r>
      </w:hyperlink>
    </w:p>
    <w:p w14:paraId="778ECDE2" w14:textId="0067DC03" w:rsidR="00086BE3" w:rsidRDefault="000E4365">
      <w:pPr>
        <w:pStyle w:val="TM2"/>
        <w:tabs>
          <w:tab w:val="left" w:pos="880"/>
          <w:tab w:val="right" w:leader="dot" w:pos="9968"/>
        </w:tabs>
        <w:rPr>
          <w:rFonts w:eastAsiaTheme="minorEastAsia"/>
          <w:noProof/>
          <w:lang w:eastAsia="fr-FR"/>
        </w:rPr>
      </w:pPr>
      <w:hyperlink w:anchor="_Toc62144153" w:history="1">
        <w:r w:rsidR="00086BE3" w:rsidRPr="00E161BB">
          <w:rPr>
            <w:rStyle w:val="Lienhypertexte"/>
            <w:noProof/>
          </w:rPr>
          <w:t>5.1.</w:t>
        </w:r>
        <w:r w:rsidR="00086BE3">
          <w:rPr>
            <w:rFonts w:eastAsiaTheme="minorEastAsia"/>
            <w:noProof/>
            <w:lang w:eastAsia="fr-FR"/>
          </w:rPr>
          <w:tab/>
        </w:r>
        <w:r w:rsidR="00086BE3" w:rsidRPr="00E161BB">
          <w:rPr>
            <w:rStyle w:val="Lienhypertexte"/>
            <w:noProof/>
          </w:rPr>
          <w:t>Stratégie et appétence au risque et objectifs de sécurité</w:t>
        </w:r>
        <w:r w:rsidR="00086BE3">
          <w:rPr>
            <w:noProof/>
            <w:webHidden/>
          </w:rPr>
          <w:tab/>
        </w:r>
        <w:r w:rsidR="00086BE3">
          <w:rPr>
            <w:noProof/>
            <w:webHidden/>
          </w:rPr>
          <w:fldChar w:fldCharType="begin"/>
        </w:r>
        <w:r w:rsidR="00086BE3">
          <w:rPr>
            <w:noProof/>
            <w:webHidden/>
          </w:rPr>
          <w:instrText xml:space="preserve"> PAGEREF _Toc62144153 \h </w:instrText>
        </w:r>
        <w:r w:rsidR="00086BE3">
          <w:rPr>
            <w:noProof/>
            <w:webHidden/>
          </w:rPr>
        </w:r>
        <w:r w:rsidR="00086BE3">
          <w:rPr>
            <w:noProof/>
            <w:webHidden/>
          </w:rPr>
          <w:fldChar w:fldCharType="separate"/>
        </w:r>
        <w:r w:rsidR="00086BE3">
          <w:rPr>
            <w:noProof/>
            <w:webHidden/>
          </w:rPr>
          <w:t>21</w:t>
        </w:r>
        <w:r w:rsidR="00086BE3">
          <w:rPr>
            <w:noProof/>
            <w:webHidden/>
          </w:rPr>
          <w:fldChar w:fldCharType="end"/>
        </w:r>
      </w:hyperlink>
    </w:p>
    <w:p w14:paraId="3C7D4BEA" w14:textId="64D4861C" w:rsidR="00086BE3" w:rsidRDefault="000E4365">
      <w:pPr>
        <w:pStyle w:val="TM2"/>
        <w:tabs>
          <w:tab w:val="left" w:pos="880"/>
          <w:tab w:val="right" w:leader="dot" w:pos="9968"/>
        </w:tabs>
        <w:rPr>
          <w:rFonts w:eastAsiaTheme="minorEastAsia"/>
          <w:noProof/>
          <w:lang w:eastAsia="fr-FR"/>
        </w:rPr>
      </w:pPr>
      <w:hyperlink w:anchor="_Toc62144154" w:history="1">
        <w:r w:rsidR="00086BE3" w:rsidRPr="00E161BB">
          <w:rPr>
            <w:rStyle w:val="Lienhypertexte"/>
            <w:noProof/>
          </w:rPr>
          <w:t>5.2.</w:t>
        </w:r>
        <w:r w:rsidR="00086BE3">
          <w:rPr>
            <w:rFonts w:eastAsiaTheme="minorEastAsia"/>
            <w:noProof/>
            <w:lang w:eastAsia="fr-FR"/>
          </w:rPr>
          <w:tab/>
        </w:r>
        <w:r w:rsidR="00086BE3" w:rsidRPr="00E161BB">
          <w:rPr>
            <w:rStyle w:val="Lienhypertexte"/>
            <w:noProof/>
          </w:rPr>
          <w:t>Synthèse des scénarios de risques</w:t>
        </w:r>
        <w:r w:rsidR="00086BE3">
          <w:rPr>
            <w:noProof/>
            <w:webHidden/>
          </w:rPr>
          <w:tab/>
        </w:r>
        <w:r w:rsidR="00086BE3">
          <w:rPr>
            <w:noProof/>
            <w:webHidden/>
          </w:rPr>
          <w:fldChar w:fldCharType="begin"/>
        </w:r>
        <w:r w:rsidR="00086BE3">
          <w:rPr>
            <w:noProof/>
            <w:webHidden/>
          </w:rPr>
          <w:instrText xml:space="preserve"> PAGEREF _Toc62144154 \h </w:instrText>
        </w:r>
        <w:r w:rsidR="00086BE3">
          <w:rPr>
            <w:noProof/>
            <w:webHidden/>
          </w:rPr>
        </w:r>
        <w:r w:rsidR="00086BE3">
          <w:rPr>
            <w:noProof/>
            <w:webHidden/>
          </w:rPr>
          <w:fldChar w:fldCharType="separate"/>
        </w:r>
        <w:r w:rsidR="00086BE3">
          <w:rPr>
            <w:noProof/>
            <w:webHidden/>
          </w:rPr>
          <w:t>21</w:t>
        </w:r>
        <w:r w:rsidR="00086BE3">
          <w:rPr>
            <w:noProof/>
            <w:webHidden/>
          </w:rPr>
          <w:fldChar w:fldCharType="end"/>
        </w:r>
      </w:hyperlink>
    </w:p>
    <w:p w14:paraId="2DD630BE" w14:textId="4B1B70D8" w:rsidR="00086BE3" w:rsidRDefault="000E4365">
      <w:pPr>
        <w:pStyle w:val="TM2"/>
        <w:tabs>
          <w:tab w:val="left" w:pos="880"/>
          <w:tab w:val="right" w:leader="dot" w:pos="9968"/>
        </w:tabs>
        <w:rPr>
          <w:rFonts w:eastAsiaTheme="minorEastAsia"/>
          <w:noProof/>
          <w:lang w:eastAsia="fr-FR"/>
        </w:rPr>
      </w:pPr>
      <w:hyperlink w:anchor="_Toc62144155" w:history="1">
        <w:r w:rsidR="00086BE3" w:rsidRPr="00E161BB">
          <w:rPr>
            <w:rStyle w:val="Lienhypertexte"/>
            <w:noProof/>
          </w:rPr>
          <w:t>5.3.</w:t>
        </w:r>
        <w:r w:rsidR="00086BE3">
          <w:rPr>
            <w:rFonts w:eastAsiaTheme="minorEastAsia"/>
            <w:noProof/>
            <w:lang w:eastAsia="fr-FR"/>
          </w:rPr>
          <w:tab/>
        </w:r>
        <w:r w:rsidR="00086BE3" w:rsidRPr="00E161BB">
          <w:rPr>
            <w:rStyle w:val="Lienhypertexte"/>
            <w:noProof/>
          </w:rPr>
          <w:t>Identification des mesures de sécurité de traitement du risque – Plan d’Amélioration Continue de la Sécurité (PACS)</w:t>
        </w:r>
        <w:r w:rsidR="00086BE3">
          <w:rPr>
            <w:noProof/>
            <w:webHidden/>
          </w:rPr>
          <w:tab/>
        </w:r>
        <w:r w:rsidR="00086BE3">
          <w:rPr>
            <w:noProof/>
            <w:webHidden/>
          </w:rPr>
          <w:fldChar w:fldCharType="begin"/>
        </w:r>
        <w:r w:rsidR="00086BE3">
          <w:rPr>
            <w:noProof/>
            <w:webHidden/>
          </w:rPr>
          <w:instrText xml:space="preserve"> PAGEREF _Toc62144155 \h </w:instrText>
        </w:r>
        <w:r w:rsidR="00086BE3">
          <w:rPr>
            <w:noProof/>
            <w:webHidden/>
          </w:rPr>
        </w:r>
        <w:r w:rsidR="00086BE3">
          <w:rPr>
            <w:noProof/>
            <w:webHidden/>
          </w:rPr>
          <w:fldChar w:fldCharType="separate"/>
        </w:r>
        <w:r w:rsidR="00086BE3">
          <w:rPr>
            <w:noProof/>
            <w:webHidden/>
          </w:rPr>
          <w:t>23</w:t>
        </w:r>
        <w:r w:rsidR="00086BE3">
          <w:rPr>
            <w:noProof/>
            <w:webHidden/>
          </w:rPr>
          <w:fldChar w:fldCharType="end"/>
        </w:r>
      </w:hyperlink>
    </w:p>
    <w:p w14:paraId="0D18AF9C" w14:textId="0CE5E584" w:rsidR="00086BE3" w:rsidRDefault="000E4365">
      <w:pPr>
        <w:pStyle w:val="TM3"/>
        <w:tabs>
          <w:tab w:val="left" w:pos="1320"/>
          <w:tab w:val="right" w:leader="dot" w:pos="9968"/>
        </w:tabs>
        <w:rPr>
          <w:rFonts w:eastAsiaTheme="minorEastAsia"/>
          <w:noProof/>
          <w:lang w:eastAsia="fr-FR"/>
        </w:rPr>
      </w:pPr>
      <w:hyperlink w:anchor="_Toc62144156" w:history="1">
        <w:r w:rsidR="00086BE3" w:rsidRPr="00E161BB">
          <w:rPr>
            <w:rStyle w:val="Lienhypertexte"/>
            <w:noProof/>
          </w:rPr>
          <w:t>5.3.1.</w:t>
        </w:r>
        <w:r w:rsidR="00086BE3">
          <w:rPr>
            <w:rFonts w:eastAsiaTheme="minorEastAsia"/>
            <w:noProof/>
            <w:lang w:eastAsia="fr-FR"/>
          </w:rPr>
          <w:tab/>
        </w:r>
        <w:r w:rsidR="00086BE3" w:rsidRPr="00E161BB">
          <w:rPr>
            <w:rStyle w:val="Lienhypertexte"/>
            <w:noProof/>
          </w:rPr>
          <w:t>Couverture des risques par les mesures</w:t>
        </w:r>
        <w:r w:rsidR="00086BE3">
          <w:rPr>
            <w:noProof/>
            <w:webHidden/>
          </w:rPr>
          <w:tab/>
        </w:r>
        <w:r w:rsidR="00086BE3">
          <w:rPr>
            <w:noProof/>
            <w:webHidden/>
          </w:rPr>
          <w:fldChar w:fldCharType="begin"/>
        </w:r>
        <w:r w:rsidR="00086BE3">
          <w:rPr>
            <w:noProof/>
            <w:webHidden/>
          </w:rPr>
          <w:instrText xml:space="preserve"> PAGEREF _Toc62144156 \h </w:instrText>
        </w:r>
        <w:r w:rsidR="00086BE3">
          <w:rPr>
            <w:noProof/>
            <w:webHidden/>
          </w:rPr>
        </w:r>
        <w:r w:rsidR="00086BE3">
          <w:rPr>
            <w:noProof/>
            <w:webHidden/>
          </w:rPr>
          <w:fldChar w:fldCharType="separate"/>
        </w:r>
        <w:r w:rsidR="00086BE3">
          <w:rPr>
            <w:noProof/>
            <w:webHidden/>
          </w:rPr>
          <w:t>23</w:t>
        </w:r>
        <w:r w:rsidR="00086BE3">
          <w:rPr>
            <w:noProof/>
            <w:webHidden/>
          </w:rPr>
          <w:fldChar w:fldCharType="end"/>
        </w:r>
      </w:hyperlink>
    </w:p>
    <w:p w14:paraId="0715AB33" w14:textId="09017372" w:rsidR="00086BE3" w:rsidRDefault="000E4365">
      <w:pPr>
        <w:pStyle w:val="TM3"/>
        <w:tabs>
          <w:tab w:val="left" w:pos="1320"/>
          <w:tab w:val="right" w:leader="dot" w:pos="9968"/>
        </w:tabs>
        <w:rPr>
          <w:rFonts w:eastAsiaTheme="minorEastAsia"/>
          <w:noProof/>
          <w:lang w:eastAsia="fr-FR"/>
        </w:rPr>
      </w:pPr>
      <w:hyperlink w:anchor="_Toc62144157" w:history="1">
        <w:r w:rsidR="00086BE3" w:rsidRPr="00E161BB">
          <w:rPr>
            <w:rStyle w:val="Lienhypertexte"/>
            <w:noProof/>
          </w:rPr>
          <w:t>5.3.2.</w:t>
        </w:r>
        <w:r w:rsidR="00086BE3">
          <w:rPr>
            <w:rFonts w:eastAsiaTheme="minorEastAsia"/>
            <w:noProof/>
            <w:lang w:eastAsia="fr-FR"/>
          </w:rPr>
          <w:tab/>
        </w:r>
        <w:r w:rsidR="00086BE3" w:rsidRPr="00E161BB">
          <w:rPr>
            <w:rStyle w:val="Lienhypertexte"/>
            <w:noProof/>
          </w:rPr>
          <w:t>Suivi de la mise en œuvre des mesures de sécurité</w:t>
        </w:r>
        <w:r w:rsidR="00086BE3">
          <w:rPr>
            <w:noProof/>
            <w:webHidden/>
          </w:rPr>
          <w:tab/>
        </w:r>
        <w:r w:rsidR="00086BE3">
          <w:rPr>
            <w:noProof/>
            <w:webHidden/>
          </w:rPr>
          <w:fldChar w:fldCharType="begin"/>
        </w:r>
        <w:r w:rsidR="00086BE3">
          <w:rPr>
            <w:noProof/>
            <w:webHidden/>
          </w:rPr>
          <w:instrText xml:space="preserve"> PAGEREF _Toc62144157 \h </w:instrText>
        </w:r>
        <w:r w:rsidR="00086BE3">
          <w:rPr>
            <w:noProof/>
            <w:webHidden/>
          </w:rPr>
        </w:r>
        <w:r w:rsidR="00086BE3">
          <w:rPr>
            <w:noProof/>
            <w:webHidden/>
          </w:rPr>
          <w:fldChar w:fldCharType="separate"/>
        </w:r>
        <w:r w:rsidR="00086BE3">
          <w:rPr>
            <w:noProof/>
            <w:webHidden/>
          </w:rPr>
          <w:t>23</w:t>
        </w:r>
        <w:r w:rsidR="00086BE3">
          <w:rPr>
            <w:noProof/>
            <w:webHidden/>
          </w:rPr>
          <w:fldChar w:fldCharType="end"/>
        </w:r>
      </w:hyperlink>
    </w:p>
    <w:p w14:paraId="6555677E" w14:textId="45C2BC2A" w:rsidR="00086BE3" w:rsidRDefault="000E4365">
      <w:pPr>
        <w:pStyle w:val="TM3"/>
        <w:tabs>
          <w:tab w:val="left" w:pos="1320"/>
          <w:tab w:val="right" w:leader="dot" w:pos="9968"/>
        </w:tabs>
        <w:rPr>
          <w:rFonts w:eastAsiaTheme="minorEastAsia"/>
          <w:noProof/>
          <w:lang w:eastAsia="fr-FR"/>
        </w:rPr>
      </w:pPr>
      <w:hyperlink w:anchor="_Toc62144158" w:history="1">
        <w:r w:rsidR="00086BE3" w:rsidRPr="00E161BB">
          <w:rPr>
            <w:rStyle w:val="Lienhypertexte"/>
            <w:noProof/>
          </w:rPr>
          <w:t>5.3.3.</w:t>
        </w:r>
        <w:r w:rsidR="00086BE3">
          <w:rPr>
            <w:rFonts w:eastAsiaTheme="minorEastAsia"/>
            <w:noProof/>
            <w:lang w:eastAsia="fr-FR"/>
          </w:rPr>
          <w:tab/>
        </w:r>
        <w:r w:rsidR="00086BE3" w:rsidRPr="00E161BB">
          <w:rPr>
            <w:rStyle w:val="Lienhypertexte"/>
            <w:noProof/>
          </w:rPr>
          <w:t>Tableau des risques résiduels</w:t>
        </w:r>
        <w:r w:rsidR="00086BE3">
          <w:rPr>
            <w:noProof/>
            <w:webHidden/>
          </w:rPr>
          <w:tab/>
        </w:r>
        <w:r w:rsidR="00086BE3">
          <w:rPr>
            <w:noProof/>
            <w:webHidden/>
          </w:rPr>
          <w:fldChar w:fldCharType="begin"/>
        </w:r>
        <w:r w:rsidR="00086BE3">
          <w:rPr>
            <w:noProof/>
            <w:webHidden/>
          </w:rPr>
          <w:instrText xml:space="preserve"> PAGEREF _Toc62144158 \h </w:instrText>
        </w:r>
        <w:r w:rsidR="00086BE3">
          <w:rPr>
            <w:noProof/>
            <w:webHidden/>
          </w:rPr>
        </w:r>
        <w:r w:rsidR="00086BE3">
          <w:rPr>
            <w:noProof/>
            <w:webHidden/>
          </w:rPr>
          <w:fldChar w:fldCharType="separate"/>
        </w:r>
        <w:r w:rsidR="00086BE3">
          <w:rPr>
            <w:noProof/>
            <w:webHidden/>
          </w:rPr>
          <w:t>24</w:t>
        </w:r>
        <w:r w:rsidR="00086BE3">
          <w:rPr>
            <w:noProof/>
            <w:webHidden/>
          </w:rPr>
          <w:fldChar w:fldCharType="end"/>
        </w:r>
      </w:hyperlink>
    </w:p>
    <w:p w14:paraId="18702DCF" w14:textId="2774CF87" w:rsidR="00086BE3" w:rsidRDefault="000E4365">
      <w:pPr>
        <w:pStyle w:val="TM3"/>
        <w:tabs>
          <w:tab w:val="left" w:pos="1320"/>
          <w:tab w:val="right" w:leader="dot" w:pos="9968"/>
        </w:tabs>
        <w:rPr>
          <w:rFonts w:eastAsiaTheme="minorEastAsia"/>
          <w:noProof/>
          <w:lang w:eastAsia="fr-FR"/>
        </w:rPr>
      </w:pPr>
      <w:hyperlink w:anchor="_Toc62144159" w:history="1">
        <w:r w:rsidR="00086BE3" w:rsidRPr="00E161BB">
          <w:rPr>
            <w:rStyle w:val="Lienhypertexte"/>
            <w:noProof/>
          </w:rPr>
          <w:t>5.3.4.</w:t>
        </w:r>
        <w:r w:rsidR="00086BE3">
          <w:rPr>
            <w:rFonts w:eastAsiaTheme="minorEastAsia"/>
            <w:noProof/>
            <w:lang w:eastAsia="fr-FR"/>
          </w:rPr>
          <w:tab/>
        </w:r>
        <w:r w:rsidR="00086BE3" w:rsidRPr="00E161BB">
          <w:rPr>
            <w:rStyle w:val="Lienhypertexte"/>
            <w:noProof/>
          </w:rPr>
          <w:t>Cartographie des risques résiduels</w:t>
        </w:r>
        <w:r w:rsidR="00086BE3">
          <w:rPr>
            <w:noProof/>
            <w:webHidden/>
          </w:rPr>
          <w:tab/>
        </w:r>
        <w:r w:rsidR="00086BE3">
          <w:rPr>
            <w:noProof/>
            <w:webHidden/>
          </w:rPr>
          <w:fldChar w:fldCharType="begin"/>
        </w:r>
        <w:r w:rsidR="00086BE3">
          <w:rPr>
            <w:noProof/>
            <w:webHidden/>
          </w:rPr>
          <w:instrText xml:space="preserve"> PAGEREF _Toc62144159 \h </w:instrText>
        </w:r>
        <w:r w:rsidR="00086BE3">
          <w:rPr>
            <w:noProof/>
            <w:webHidden/>
          </w:rPr>
        </w:r>
        <w:r w:rsidR="00086BE3">
          <w:rPr>
            <w:noProof/>
            <w:webHidden/>
          </w:rPr>
          <w:fldChar w:fldCharType="separate"/>
        </w:r>
        <w:r w:rsidR="00086BE3">
          <w:rPr>
            <w:noProof/>
            <w:webHidden/>
          </w:rPr>
          <w:t>24</w:t>
        </w:r>
        <w:r w:rsidR="00086BE3">
          <w:rPr>
            <w:noProof/>
            <w:webHidden/>
          </w:rPr>
          <w:fldChar w:fldCharType="end"/>
        </w:r>
      </w:hyperlink>
    </w:p>
    <w:p w14:paraId="229A1A4B" w14:textId="5AA1CE8E" w:rsidR="00086BE3" w:rsidRDefault="000E4365">
      <w:pPr>
        <w:pStyle w:val="TM1"/>
        <w:tabs>
          <w:tab w:val="right" w:leader="dot" w:pos="9968"/>
        </w:tabs>
        <w:rPr>
          <w:rFonts w:asciiTheme="minorHAnsi" w:eastAsiaTheme="minorEastAsia" w:hAnsiTheme="minorHAnsi"/>
          <w:noProof/>
          <w:lang w:eastAsia="fr-FR"/>
        </w:rPr>
      </w:pPr>
      <w:hyperlink w:anchor="_Toc62144160" w:history="1">
        <w:r w:rsidR="00086BE3" w:rsidRPr="00E161BB">
          <w:rPr>
            <w:rStyle w:val="Lienhypertexte"/>
            <w:noProof/>
          </w:rPr>
          <w:t>Appendice I : Échelles des besoins de sécurité</w:t>
        </w:r>
        <w:r w:rsidR="00086BE3">
          <w:rPr>
            <w:noProof/>
            <w:webHidden/>
          </w:rPr>
          <w:tab/>
        </w:r>
        <w:r w:rsidR="00086BE3">
          <w:rPr>
            <w:noProof/>
            <w:webHidden/>
          </w:rPr>
          <w:fldChar w:fldCharType="begin"/>
        </w:r>
        <w:r w:rsidR="00086BE3">
          <w:rPr>
            <w:noProof/>
            <w:webHidden/>
          </w:rPr>
          <w:instrText xml:space="preserve"> PAGEREF _Toc62144160 \h </w:instrText>
        </w:r>
        <w:r w:rsidR="00086BE3">
          <w:rPr>
            <w:noProof/>
            <w:webHidden/>
          </w:rPr>
        </w:r>
        <w:r w:rsidR="00086BE3">
          <w:rPr>
            <w:noProof/>
            <w:webHidden/>
          </w:rPr>
          <w:fldChar w:fldCharType="separate"/>
        </w:r>
        <w:r w:rsidR="00086BE3">
          <w:rPr>
            <w:noProof/>
            <w:webHidden/>
          </w:rPr>
          <w:t>25</w:t>
        </w:r>
        <w:r w:rsidR="00086BE3">
          <w:rPr>
            <w:noProof/>
            <w:webHidden/>
          </w:rPr>
          <w:fldChar w:fldCharType="end"/>
        </w:r>
      </w:hyperlink>
    </w:p>
    <w:p w14:paraId="0CEF7CA7" w14:textId="45D59BAD" w:rsidR="00086BE3" w:rsidRDefault="000E4365">
      <w:pPr>
        <w:pStyle w:val="TM1"/>
        <w:tabs>
          <w:tab w:val="right" w:leader="dot" w:pos="9968"/>
        </w:tabs>
        <w:rPr>
          <w:rFonts w:asciiTheme="minorHAnsi" w:eastAsiaTheme="minorEastAsia" w:hAnsiTheme="minorHAnsi"/>
          <w:noProof/>
          <w:lang w:eastAsia="fr-FR"/>
        </w:rPr>
      </w:pPr>
      <w:hyperlink w:anchor="_Toc62144161" w:history="1">
        <w:r w:rsidR="00086BE3" w:rsidRPr="00E161BB">
          <w:rPr>
            <w:rStyle w:val="Lienhypertexte"/>
            <w:noProof/>
          </w:rPr>
          <w:t>Appendice II : Échelle de gravité</w:t>
        </w:r>
        <w:r w:rsidR="00086BE3">
          <w:rPr>
            <w:noProof/>
            <w:webHidden/>
          </w:rPr>
          <w:tab/>
        </w:r>
        <w:r w:rsidR="00086BE3">
          <w:rPr>
            <w:noProof/>
            <w:webHidden/>
          </w:rPr>
          <w:fldChar w:fldCharType="begin"/>
        </w:r>
        <w:r w:rsidR="00086BE3">
          <w:rPr>
            <w:noProof/>
            <w:webHidden/>
          </w:rPr>
          <w:instrText xml:space="preserve"> PAGEREF _Toc62144161 \h </w:instrText>
        </w:r>
        <w:r w:rsidR="00086BE3">
          <w:rPr>
            <w:noProof/>
            <w:webHidden/>
          </w:rPr>
        </w:r>
        <w:r w:rsidR="00086BE3">
          <w:rPr>
            <w:noProof/>
            <w:webHidden/>
          </w:rPr>
          <w:fldChar w:fldCharType="separate"/>
        </w:r>
        <w:r w:rsidR="00086BE3">
          <w:rPr>
            <w:noProof/>
            <w:webHidden/>
          </w:rPr>
          <w:t>26</w:t>
        </w:r>
        <w:r w:rsidR="00086BE3">
          <w:rPr>
            <w:noProof/>
            <w:webHidden/>
          </w:rPr>
          <w:fldChar w:fldCharType="end"/>
        </w:r>
      </w:hyperlink>
    </w:p>
    <w:p w14:paraId="5A8DB821" w14:textId="410BEBD0" w:rsidR="00086BE3" w:rsidRDefault="000E4365">
      <w:pPr>
        <w:pStyle w:val="TM1"/>
        <w:tabs>
          <w:tab w:val="right" w:leader="dot" w:pos="9968"/>
        </w:tabs>
        <w:rPr>
          <w:rFonts w:asciiTheme="minorHAnsi" w:eastAsiaTheme="minorEastAsia" w:hAnsiTheme="minorHAnsi"/>
          <w:noProof/>
          <w:lang w:eastAsia="fr-FR"/>
        </w:rPr>
      </w:pPr>
      <w:hyperlink w:anchor="_Toc62144162" w:history="1">
        <w:r w:rsidR="00086BE3" w:rsidRPr="00E161BB">
          <w:rPr>
            <w:rStyle w:val="Lienhypertexte"/>
            <w:noProof/>
          </w:rPr>
          <w:t>Appendice III : Catégories de sources de risque (SR) et d’objectifs visés (OV)</w:t>
        </w:r>
        <w:r w:rsidR="00086BE3">
          <w:rPr>
            <w:noProof/>
            <w:webHidden/>
          </w:rPr>
          <w:tab/>
        </w:r>
        <w:r w:rsidR="00086BE3">
          <w:rPr>
            <w:noProof/>
            <w:webHidden/>
          </w:rPr>
          <w:fldChar w:fldCharType="begin"/>
        </w:r>
        <w:r w:rsidR="00086BE3">
          <w:rPr>
            <w:noProof/>
            <w:webHidden/>
          </w:rPr>
          <w:instrText xml:space="preserve"> PAGEREF _Toc62144162 \h </w:instrText>
        </w:r>
        <w:r w:rsidR="00086BE3">
          <w:rPr>
            <w:noProof/>
            <w:webHidden/>
          </w:rPr>
        </w:r>
        <w:r w:rsidR="00086BE3">
          <w:rPr>
            <w:noProof/>
            <w:webHidden/>
          </w:rPr>
          <w:fldChar w:fldCharType="separate"/>
        </w:r>
        <w:r w:rsidR="00086BE3">
          <w:rPr>
            <w:noProof/>
            <w:webHidden/>
          </w:rPr>
          <w:t>27</w:t>
        </w:r>
        <w:r w:rsidR="00086BE3">
          <w:rPr>
            <w:noProof/>
            <w:webHidden/>
          </w:rPr>
          <w:fldChar w:fldCharType="end"/>
        </w:r>
      </w:hyperlink>
    </w:p>
    <w:p w14:paraId="09DDC34D" w14:textId="5258CD88" w:rsidR="00086BE3" w:rsidRDefault="000E4365">
      <w:pPr>
        <w:pStyle w:val="TM1"/>
        <w:tabs>
          <w:tab w:val="right" w:leader="dot" w:pos="9968"/>
        </w:tabs>
        <w:rPr>
          <w:rFonts w:asciiTheme="minorHAnsi" w:eastAsiaTheme="minorEastAsia" w:hAnsiTheme="minorHAnsi"/>
          <w:noProof/>
          <w:lang w:eastAsia="fr-FR"/>
        </w:rPr>
      </w:pPr>
      <w:hyperlink w:anchor="_Toc62144163" w:history="1">
        <w:r w:rsidR="00086BE3" w:rsidRPr="00E161BB">
          <w:rPr>
            <w:rStyle w:val="Lienhypertexte"/>
            <w:noProof/>
          </w:rPr>
          <w:t>Appendice IV : Échelle d’évaluation des couples SR/OV</w:t>
        </w:r>
        <w:r w:rsidR="00086BE3">
          <w:rPr>
            <w:noProof/>
            <w:webHidden/>
          </w:rPr>
          <w:tab/>
        </w:r>
        <w:r w:rsidR="00086BE3">
          <w:rPr>
            <w:noProof/>
            <w:webHidden/>
          </w:rPr>
          <w:fldChar w:fldCharType="begin"/>
        </w:r>
        <w:r w:rsidR="00086BE3">
          <w:rPr>
            <w:noProof/>
            <w:webHidden/>
          </w:rPr>
          <w:instrText xml:space="preserve"> PAGEREF _Toc62144163 \h </w:instrText>
        </w:r>
        <w:r w:rsidR="00086BE3">
          <w:rPr>
            <w:noProof/>
            <w:webHidden/>
          </w:rPr>
        </w:r>
        <w:r w:rsidR="00086BE3">
          <w:rPr>
            <w:noProof/>
            <w:webHidden/>
          </w:rPr>
          <w:fldChar w:fldCharType="separate"/>
        </w:r>
        <w:r w:rsidR="00086BE3">
          <w:rPr>
            <w:noProof/>
            <w:webHidden/>
          </w:rPr>
          <w:t>28</w:t>
        </w:r>
        <w:r w:rsidR="00086BE3">
          <w:rPr>
            <w:noProof/>
            <w:webHidden/>
          </w:rPr>
          <w:fldChar w:fldCharType="end"/>
        </w:r>
      </w:hyperlink>
    </w:p>
    <w:p w14:paraId="1B9A1760" w14:textId="40DA6DAB" w:rsidR="00086BE3" w:rsidRDefault="000E4365">
      <w:pPr>
        <w:pStyle w:val="TM1"/>
        <w:tabs>
          <w:tab w:val="right" w:leader="dot" w:pos="9968"/>
        </w:tabs>
        <w:rPr>
          <w:rFonts w:asciiTheme="minorHAnsi" w:eastAsiaTheme="minorEastAsia" w:hAnsiTheme="minorHAnsi"/>
          <w:noProof/>
          <w:lang w:eastAsia="fr-FR"/>
        </w:rPr>
      </w:pPr>
      <w:hyperlink w:anchor="_Toc62144164" w:history="1">
        <w:r w:rsidR="00086BE3" w:rsidRPr="00E161BB">
          <w:rPr>
            <w:rStyle w:val="Lienhypertexte"/>
            <w:noProof/>
          </w:rPr>
          <w:t>Appendice V : Échelle d’évaluation des parties prenantes</w:t>
        </w:r>
        <w:r w:rsidR="00086BE3">
          <w:rPr>
            <w:noProof/>
            <w:webHidden/>
          </w:rPr>
          <w:tab/>
        </w:r>
        <w:r w:rsidR="00086BE3">
          <w:rPr>
            <w:noProof/>
            <w:webHidden/>
          </w:rPr>
          <w:fldChar w:fldCharType="begin"/>
        </w:r>
        <w:r w:rsidR="00086BE3">
          <w:rPr>
            <w:noProof/>
            <w:webHidden/>
          </w:rPr>
          <w:instrText xml:space="preserve"> PAGEREF _Toc62144164 \h </w:instrText>
        </w:r>
        <w:r w:rsidR="00086BE3">
          <w:rPr>
            <w:noProof/>
            <w:webHidden/>
          </w:rPr>
        </w:r>
        <w:r w:rsidR="00086BE3">
          <w:rPr>
            <w:noProof/>
            <w:webHidden/>
          </w:rPr>
          <w:fldChar w:fldCharType="separate"/>
        </w:r>
        <w:r w:rsidR="00086BE3">
          <w:rPr>
            <w:noProof/>
            <w:webHidden/>
          </w:rPr>
          <w:t>29</w:t>
        </w:r>
        <w:r w:rsidR="00086BE3">
          <w:rPr>
            <w:noProof/>
            <w:webHidden/>
          </w:rPr>
          <w:fldChar w:fldCharType="end"/>
        </w:r>
      </w:hyperlink>
    </w:p>
    <w:p w14:paraId="017F6C69" w14:textId="0D5EBAB9" w:rsidR="00086BE3" w:rsidRDefault="000E4365">
      <w:pPr>
        <w:pStyle w:val="TM1"/>
        <w:tabs>
          <w:tab w:val="right" w:leader="dot" w:pos="9968"/>
        </w:tabs>
        <w:rPr>
          <w:rFonts w:asciiTheme="minorHAnsi" w:eastAsiaTheme="minorEastAsia" w:hAnsiTheme="minorHAnsi"/>
          <w:noProof/>
          <w:lang w:eastAsia="fr-FR"/>
        </w:rPr>
      </w:pPr>
      <w:hyperlink w:anchor="_Toc62144165" w:history="1">
        <w:r w:rsidR="00086BE3" w:rsidRPr="00E161BB">
          <w:rPr>
            <w:rStyle w:val="Lienhypertexte"/>
            <w:noProof/>
          </w:rPr>
          <w:t>Appendice VI : Échelles pour le calcul de la vraisemblance d’un scénario opérationnel</w:t>
        </w:r>
        <w:r w:rsidR="00086BE3">
          <w:rPr>
            <w:noProof/>
            <w:webHidden/>
          </w:rPr>
          <w:tab/>
        </w:r>
        <w:r w:rsidR="00086BE3">
          <w:rPr>
            <w:noProof/>
            <w:webHidden/>
          </w:rPr>
          <w:fldChar w:fldCharType="begin"/>
        </w:r>
        <w:r w:rsidR="00086BE3">
          <w:rPr>
            <w:noProof/>
            <w:webHidden/>
          </w:rPr>
          <w:instrText xml:space="preserve"> PAGEREF _Toc62144165 \h </w:instrText>
        </w:r>
        <w:r w:rsidR="00086BE3">
          <w:rPr>
            <w:noProof/>
            <w:webHidden/>
          </w:rPr>
        </w:r>
        <w:r w:rsidR="00086BE3">
          <w:rPr>
            <w:noProof/>
            <w:webHidden/>
          </w:rPr>
          <w:fldChar w:fldCharType="separate"/>
        </w:r>
        <w:r w:rsidR="00086BE3">
          <w:rPr>
            <w:noProof/>
            <w:webHidden/>
          </w:rPr>
          <w:t>30</w:t>
        </w:r>
        <w:r w:rsidR="00086BE3">
          <w:rPr>
            <w:noProof/>
            <w:webHidden/>
          </w:rPr>
          <w:fldChar w:fldCharType="end"/>
        </w:r>
      </w:hyperlink>
    </w:p>
    <w:p w14:paraId="106EA3E8" w14:textId="02813EDF" w:rsidR="00086BE3" w:rsidRDefault="000E4365">
      <w:pPr>
        <w:pStyle w:val="TM1"/>
        <w:tabs>
          <w:tab w:val="right" w:leader="dot" w:pos="9968"/>
        </w:tabs>
        <w:rPr>
          <w:rFonts w:asciiTheme="minorHAnsi" w:eastAsiaTheme="minorEastAsia" w:hAnsiTheme="minorHAnsi"/>
          <w:noProof/>
          <w:lang w:eastAsia="fr-FR"/>
        </w:rPr>
      </w:pPr>
      <w:hyperlink w:anchor="_Toc62144166" w:history="1">
        <w:r w:rsidR="00086BE3" w:rsidRPr="00E161BB">
          <w:rPr>
            <w:rStyle w:val="Lienhypertexte"/>
            <w:noProof/>
          </w:rPr>
          <w:t>Appendice VII : Glossaire méthode EBIOS Risk Manager</w:t>
        </w:r>
        <w:r w:rsidR="00086BE3">
          <w:rPr>
            <w:noProof/>
            <w:webHidden/>
          </w:rPr>
          <w:tab/>
        </w:r>
        <w:r w:rsidR="00086BE3">
          <w:rPr>
            <w:noProof/>
            <w:webHidden/>
          </w:rPr>
          <w:fldChar w:fldCharType="begin"/>
        </w:r>
        <w:r w:rsidR="00086BE3">
          <w:rPr>
            <w:noProof/>
            <w:webHidden/>
          </w:rPr>
          <w:instrText xml:space="preserve"> PAGEREF _Toc62144166 \h </w:instrText>
        </w:r>
        <w:r w:rsidR="00086BE3">
          <w:rPr>
            <w:noProof/>
            <w:webHidden/>
          </w:rPr>
        </w:r>
        <w:r w:rsidR="00086BE3">
          <w:rPr>
            <w:noProof/>
            <w:webHidden/>
          </w:rPr>
          <w:fldChar w:fldCharType="separate"/>
        </w:r>
        <w:r w:rsidR="00086BE3">
          <w:rPr>
            <w:noProof/>
            <w:webHidden/>
          </w:rPr>
          <w:t>32</w:t>
        </w:r>
        <w:r w:rsidR="00086BE3">
          <w:rPr>
            <w:noProof/>
            <w:webHidden/>
          </w:rPr>
          <w:fldChar w:fldCharType="end"/>
        </w:r>
      </w:hyperlink>
    </w:p>
    <w:p w14:paraId="44EAFD9C" w14:textId="7F92B1C0" w:rsidR="000818CB" w:rsidRPr="00F84B4A" w:rsidRDefault="00FE36F5" w:rsidP="0059335A">
      <w:pPr>
        <w:pStyle w:val="Corpsdetexte"/>
        <w:rPr>
          <w:rFonts w:eastAsiaTheme="minorHAnsi"/>
        </w:rPr>
      </w:pPr>
      <w:r w:rsidRPr="00F84B4A">
        <w:rPr>
          <w:rFonts w:eastAsiaTheme="minorHAnsi"/>
        </w:rPr>
        <w:fldChar w:fldCharType="end"/>
      </w:r>
    </w:p>
    <w:p w14:paraId="4B94D5A5" w14:textId="77777777" w:rsidR="000818CB" w:rsidRPr="00F84B4A" w:rsidRDefault="000818CB" w:rsidP="0059335A">
      <w:pPr>
        <w:pStyle w:val="Corpsdetexte"/>
        <w:sectPr w:rsidR="000818CB" w:rsidRPr="00F84B4A" w:rsidSect="003D2A30">
          <w:footerReference w:type="default" r:id="rId21"/>
          <w:pgSz w:w="11906" w:h="16838" w:code="9"/>
          <w:pgMar w:top="1332" w:right="964" w:bottom="964" w:left="964" w:header="709" w:footer="709" w:gutter="0"/>
          <w:cols w:space="708"/>
          <w:docGrid w:linePitch="360"/>
        </w:sectPr>
      </w:pPr>
    </w:p>
    <w:p w14:paraId="23E95724" w14:textId="3F74CF9D" w:rsidR="00B067D8" w:rsidRPr="00F84B4A" w:rsidRDefault="075CA1ED" w:rsidP="006468B0">
      <w:pPr>
        <w:pStyle w:val="Titre1"/>
      </w:pPr>
      <w:bookmarkStart w:id="1" w:name="_Toc62144122"/>
      <w:r w:rsidRPr="00F84B4A">
        <w:lastRenderedPageBreak/>
        <w:t>SYNTHESE</w:t>
      </w:r>
      <w:bookmarkEnd w:id="1"/>
    </w:p>
    <w:p w14:paraId="790F39D0" w14:textId="413E49C8" w:rsidR="00AE4696" w:rsidRPr="000D0E22" w:rsidRDefault="5357D28F" w:rsidP="000047E3">
      <w:pPr>
        <w:pStyle w:val="Corpsdetexte"/>
        <w:rPr>
          <w:highlight w:val="lightGray"/>
        </w:rPr>
      </w:pPr>
      <w:bookmarkStart w:id="2" w:name="_Hlk53473756"/>
      <w:r w:rsidRPr="000D0E22">
        <w:rPr>
          <w:highlight w:val="lightGray"/>
        </w:rPr>
        <w:t>L’objectif de ce paragraphe est de donner à titre indicatif une liste non exhaustive des thèmes pouvant être abordés lors de la synthèse de l’étude :</w:t>
      </w:r>
    </w:p>
    <w:p w14:paraId="3C67DA0A" w14:textId="5D21E9B2" w:rsidR="00AB7FE5" w:rsidRPr="000D0E22" w:rsidRDefault="00AB7FE5" w:rsidP="000047E3">
      <w:pPr>
        <w:pStyle w:val="PN1"/>
        <w:rPr>
          <w:highlight w:val="lightGray"/>
        </w:rPr>
      </w:pPr>
      <w:r w:rsidRPr="000D0E22">
        <w:rPr>
          <w:highlight w:val="lightGray"/>
        </w:rPr>
        <w:t xml:space="preserve">sujet de l’étude, </w:t>
      </w:r>
    </w:p>
    <w:p w14:paraId="77248C11" w14:textId="6ACDC5F4" w:rsidR="00AB7FE5" w:rsidRPr="000D0E22" w:rsidRDefault="00AE4696" w:rsidP="000047E3">
      <w:pPr>
        <w:pStyle w:val="PN1"/>
        <w:rPr>
          <w:highlight w:val="lightGray"/>
        </w:rPr>
      </w:pPr>
      <w:r w:rsidRPr="000D0E22">
        <w:rPr>
          <w:highlight w:val="lightGray"/>
        </w:rPr>
        <w:t>p</w:t>
      </w:r>
      <w:r w:rsidR="00AB7FE5" w:rsidRPr="000D0E22">
        <w:rPr>
          <w:highlight w:val="lightGray"/>
        </w:rPr>
        <w:t xml:space="preserve">rincipales hypothèses et contraintes, </w:t>
      </w:r>
    </w:p>
    <w:p w14:paraId="501E7198" w14:textId="162528F3" w:rsidR="00AB7FE5" w:rsidRPr="000D0E22" w:rsidRDefault="00AE4696" w:rsidP="000047E3">
      <w:pPr>
        <w:pStyle w:val="PN1"/>
        <w:rPr>
          <w:highlight w:val="lightGray"/>
        </w:rPr>
      </w:pPr>
      <w:r w:rsidRPr="000D0E22">
        <w:rPr>
          <w:highlight w:val="lightGray"/>
        </w:rPr>
        <w:t>r</w:t>
      </w:r>
      <w:r w:rsidR="00AB7FE5" w:rsidRPr="000D0E22">
        <w:rPr>
          <w:highlight w:val="lightGray"/>
        </w:rPr>
        <w:t xml:space="preserve">isques inhérents / initiaux, </w:t>
      </w:r>
    </w:p>
    <w:p w14:paraId="3AF8B327" w14:textId="70822918" w:rsidR="00AB7FE5" w:rsidRPr="000D0E22" w:rsidRDefault="00AE4696" w:rsidP="000047E3">
      <w:pPr>
        <w:pStyle w:val="PN1"/>
        <w:rPr>
          <w:highlight w:val="lightGray"/>
        </w:rPr>
      </w:pPr>
      <w:r w:rsidRPr="000D0E22">
        <w:rPr>
          <w:highlight w:val="lightGray"/>
        </w:rPr>
        <w:t>p</w:t>
      </w:r>
      <w:r w:rsidR="00AB7FE5" w:rsidRPr="000D0E22">
        <w:rPr>
          <w:highlight w:val="lightGray"/>
        </w:rPr>
        <w:t xml:space="preserve">rincipaux éléments du plan de traitement des risques, </w:t>
      </w:r>
    </w:p>
    <w:p w14:paraId="71FDBE53" w14:textId="3FCFABA2" w:rsidR="00AB7FE5" w:rsidRPr="000D0E22" w:rsidRDefault="00AE4696" w:rsidP="000047E3">
      <w:pPr>
        <w:pStyle w:val="PN1"/>
        <w:rPr>
          <w:highlight w:val="lightGray"/>
        </w:rPr>
      </w:pPr>
      <w:r w:rsidRPr="000D0E22">
        <w:rPr>
          <w:highlight w:val="lightGray"/>
        </w:rPr>
        <w:t>r</w:t>
      </w:r>
      <w:r w:rsidR="00AB7FE5" w:rsidRPr="000D0E22">
        <w:rPr>
          <w:highlight w:val="lightGray"/>
        </w:rPr>
        <w:t>isques résiduels</w:t>
      </w:r>
      <w:r w:rsidR="009A1964" w:rsidRPr="000D0E22">
        <w:rPr>
          <w:highlight w:val="lightGray"/>
        </w:rPr>
        <w:t>,</w:t>
      </w:r>
    </w:p>
    <w:p w14:paraId="2E7B6A38" w14:textId="5C145AE9" w:rsidR="00AB7FE5" w:rsidRPr="000D0E22" w:rsidRDefault="00AB7FE5" w:rsidP="000047E3">
      <w:pPr>
        <w:pStyle w:val="PN1"/>
        <w:rPr>
          <w:highlight w:val="lightGray"/>
        </w:rPr>
      </w:pPr>
      <w:r w:rsidRPr="000D0E22">
        <w:rPr>
          <w:highlight w:val="lightGray"/>
        </w:rPr>
        <w:t>PV d’acceptation des risques résiduels (s’il existe).</w:t>
      </w:r>
    </w:p>
    <w:p w14:paraId="13F08A58" w14:textId="31947B9B" w:rsidR="00D76B4F" w:rsidRPr="000D0E22" w:rsidRDefault="007B6603" w:rsidP="000047E3">
      <w:pPr>
        <w:pStyle w:val="Corpsdetexte"/>
        <w:rPr>
          <w:i/>
          <w:iCs/>
          <w:color w:val="008000"/>
        </w:rPr>
      </w:pPr>
      <w:r w:rsidRPr="000D0E22">
        <w:rPr>
          <w:i/>
          <w:iCs/>
          <w:color w:val="008000"/>
        </w:rPr>
        <w:t>Not</w:t>
      </w:r>
      <w:r w:rsidR="007D4235">
        <w:rPr>
          <w:i/>
          <w:iCs/>
          <w:color w:val="008000"/>
        </w:rPr>
        <w:t>e</w:t>
      </w:r>
      <w:r w:rsidR="00091560" w:rsidRPr="000D0E22">
        <w:rPr>
          <w:i/>
          <w:iCs/>
          <w:color w:val="008000"/>
        </w:rPr>
        <w:t xml:space="preserve"> </w:t>
      </w:r>
      <w:r w:rsidR="000D0E22" w:rsidRPr="000D0E22">
        <w:rPr>
          <w:i/>
          <w:iCs/>
          <w:color w:val="008000"/>
        </w:rPr>
        <w:t xml:space="preserve">pour le rédacteur </w:t>
      </w:r>
      <w:r w:rsidRPr="000D0E22">
        <w:rPr>
          <w:i/>
          <w:iCs/>
          <w:color w:val="008000"/>
        </w:rPr>
        <w:t>: c</w:t>
      </w:r>
      <w:r w:rsidR="00D76B4F" w:rsidRPr="000D0E22">
        <w:rPr>
          <w:i/>
          <w:iCs/>
          <w:color w:val="008000"/>
        </w:rPr>
        <w:t xml:space="preserve">ette synthèse </w:t>
      </w:r>
      <w:r w:rsidR="00963440" w:rsidRPr="000D0E22">
        <w:rPr>
          <w:i/>
          <w:iCs/>
          <w:color w:val="008000"/>
        </w:rPr>
        <w:t xml:space="preserve">peut être formalisée au travers </w:t>
      </w:r>
      <w:r w:rsidR="00D76B4F" w:rsidRPr="000D0E22">
        <w:rPr>
          <w:i/>
          <w:iCs/>
          <w:color w:val="008000"/>
        </w:rPr>
        <w:t xml:space="preserve">d’un paragraphe d’introduction du rapport d’analyse ou </w:t>
      </w:r>
      <w:r w:rsidR="00963440" w:rsidRPr="000D0E22">
        <w:rPr>
          <w:i/>
          <w:iCs/>
          <w:color w:val="008000"/>
        </w:rPr>
        <w:t>d’un document séparé accompagnant le rapport d’analyse.</w:t>
      </w:r>
      <w:r w:rsidR="00D76B4F" w:rsidRPr="000D0E22">
        <w:rPr>
          <w:i/>
          <w:iCs/>
          <w:color w:val="008000"/>
        </w:rPr>
        <w:t xml:space="preserve"> </w:t>
      </w:r>
    </w:p>
    <w:p w14:paraId="7A8FCC68" w14:textId="0E5DB097" w:rsidR="00CB1F8A" w:rsidRPr="00F84B4A" w:rsidRDefault="00B14D76" w:rsidP="006468B0">
      <w:pPr>
        <w:pStyle w:val="Titre1"/>
      </w:pPr>
      <w:bookmarkStart w:id="3" w:name="_Toc62144123"/>
      <w:bookmarkEnd w:id="2"/>
      <w:r w:rsidRPr="00F84B4A">
        <w:t>CADRAGE ET SOCLE DE SECURITE</w:t>
      </w:r>
      <w:bookmarkEnd w:id="3"/>
    </w:p>
    <w:p w14:paraId="33A0C59D" w14:textId="77777777" w:rsidR="00CB1F8A" w:rsidRPr="00F84B4A" w:rsidRDefault="00B14D76" w:rsidP="006468B0">
      <w:pPr>
        <w:pStyle w:val="Titre2"/>
      </w:pPr>
      <w:bookmarkStart w:id="4" w:name="_Toc62144124"/>
      <w:r w:rsidRPr="00F84B4A">
        <w:t>Cadre de l’étude</w:t>
      </w:r>
      <w:bookmarkEnd w:id="4"/>
    </w:p>
    <w:p w14:paraId="5717AF12" w14:textId="77777777" w:rsidR="00B14D76" w:rsidRPr="00F84B4A" w:rsidRDefault="00B14D76" w:rsidP="0059335A">
      <w:pPr>
        <w:pStyle w:val="Corpsdetexte"/>
      </w:pPr>
      <w:r w:rsidRPr="00F84B4A">
        <w:t>La présente étude a pour objectifs :</w:t>
      </w:r>
    </w:p>
    <w:p w14:paraId="7FA1576D" w14:textId="77777777" w:rsidR="00B14D76" w:rsidRPr="00F84B4A" w:rsidRDefault="00B14D76" w:rsidP="000047E3">
      <w:pPr>
        <w:pStyle w:val="PN1"/>
      </w:pPr>
      <w:r w:rsidRPr="00F84B4A">
        <w:t>d’identifier et d’apprécier les risques opérationnels d’origine cyber,</w:t>
      </w:r>
    </w:p>
    <w:p w14:paraId="5A85334E" w14:textId="2381F3AF" w:rsidR="006A2970" w:rsidRPr="00F84B4A" w:rsidRDefault="4F22F05B" w:rsidP="000047E3">
      <w:pPr>
        <w:pStyle w:val="PN1"/>
      </w:pPr>
      <w:r w:rsidRPr="00F84B4A">
        <w:t xml:space="preserve">d’identifier les mesures de sécurité permettant de </w:t>
      </w:r>
      <w:r w:rsidR="000E140F" w:rsidRPr="00F84B4A">
        <w:t xml:space="preserve">traiter </w:t>
      </w:r>
      <w:r w:rsidRPr="00F84B4A">
        <w:t xml:space="preserve">les risques, </w:t>
      </w:r>
    </w:p>
    <w:p w14:paraId="1D788F58" w14:textId="7D5C817C" w:rsidR="00D44AE9" w:rsidRPr="00F84B4A" w:rsidRDefault="035B12A3" w:rsidP="0059335A">
      <w:pPr>
        <w:pStyle w:val="Corpsdetexte"/>
      </w:pPr>
      <w:r w:rsidRPr="00F84B4A">
        <w:t xml:space="preserve">du </w:t>
      </w:r>
      <w:r w:rsidRPr="00F84B4A">
        <w:rPr>
          <w:shd w:val="clear" w:color="auto" w:fill="FFFFFF" w:themeFill="background1"/>
        </w:rPr>
        <w:t xml:space="preserve">système </w:t>
      </w:r>
      <w:r w:rsidRPr="00F84B4A">
        <w:rPr>
          <w:sz w:val="28"/>
          <w:szCs w:val="28"/>
          <w:highlight w:val="lightGray"/>
          <w:shd w:val="clear" w:color="auto" w:fill="FFFFFF" w:themeFill="background1"/>
        </w:rPr>
        <w:t>Ω</w:t>
      </w:r>
      <w:r w:rsidRPr="00F84B4A">
        <w:t xml:space="preserve"> au vu des différentes sources de risque auxquelles il peut être exposé dans son environnement </w:t>
      </w:r>
      <w:r w:rsidR="00F949BB" w:rsidRPr="00A90395">
        <w:rPr>
          <w:highlight w:val="darkGray"/>
        </w:rPr>
        <w:t>de</w:t>
      </w:r>
      <w:r w:rsidR="00F949BB" w:rsidRPr="00F84B4A">
        <w:t xml:space="preserve"> </w:t>
      </w:r>
      <w:r w:rsidR="00F949BB" w:rsidRPr="00C913CB">
        <w:rPr>
          <w:highlight w:val="lightGray"/>
        </w:rPr>
        <w:t xml:space="preserve">développement / de production / de déploiement / </w:t>
      </w:r>
      <w:r w:rsidRPr="00C913CB">
        <w:rPr>
          <w:highlight w:val="lightGray"/>
        </w:rPr>
        <w:t>opérationnel.</w:t>
      </w:r>
    </w:p>
    <w:p w14:paraId="31F6B520" w14:textId="7CF41011" w:rsidR="00F14534" w:rsidRPr="00F84B4A" w:rsidRDefault="00F14534" w:rsidP="0059335A">
      <w:pPr>
        <w:pStyle w:val="Corpsdetexte"/>
      </w:pPr>
      <w:r w:rsidRPr="00F84B4A">
        <w:t>Le périmètre de l’étude ne prend pas en compte l</w:t>
      </w:r>
      <w:r w:rsidR="00A22D95" w:rsidRPr="00F84B4A">
        <w:t>es éléments suivants</w:t>
      </w:r>
      <w:r w:rsidRPr="00F84B4A">
        <w:t xml:space="preserve"> </w:t>
      </w:r>
      <w:r w:rsidR="006468B0" w:rsidRPr="00F84B4A">
        <w:rPr>
          <w:highlight w:val="darkGray"/>
        </w:rPr>
        <w:t>………………….</w:t>
      </w:r>
    </w:p>
    <w:p w14:paraId="16EF9B68" w14:textId="71B3D551" w:rsidR="00D44AE9" w:rsidRPr="00F84B4A" w:rsidRDefault="00B0026F" w:rsidP="00A22D95">
      <w:pPr>
        <w:pStyle w:val="Corpsdetexte"/>
      </w:pPr>
      <w:r w:rsidRPr="00F84B4A">
        <w:t xml:space="preserve">Cette étude a été réalisée avec </w:t>
      </w:r>
      <w:r w:rsidR="00F14534" w:rsidRPr="00F84B4A">
        <w:t>le</w:t>
      </w:r>
      <w:r w:rsidR="00D44AE9" w:rsidRPr="00F84B4A">
        <w:t>s hypothèses</w:t>
      </w:r>
      <w:r w:rsidR="00A22D95" w:rsidRPr="00F84B4A">
        <w:t xml:space="preserve"> et contraintes </w:t>
      </w:r>
      <w:r w:rsidR="00A22D95" w:rsidRPr="00CF0140">
        <w:rPr>
          <w:highlight w:val="darkGray"/>
        </w:rPr>
        <w:t>« budgétaire, calendaire, technique, … »</w:t>
      </w:r>
      <w:r w:rsidR="00A22D95" w:rsidRPr="00F84B4A">
        <w:t xml:space="preserve"> suivantes : </w:t>
      </w:r>
    </w:p>
    <w:p w14:paraId="1B0B8036" w14:textId="29FF5966" w:rsidR="00A22D95" w:rsidRPr="00F84B4A" w:rsidRDefault="00A22D95" w:rsidP="005108E3">
      <w:pPr>
        <w:pStyle w:val="PN1"/>
        <w:rPr>
          <w:highlight w:val="darkGray"/>
        </w:rPr>
      </w:pPr>
      <w:r w:rsidRPr="00F84B4A">
        <w:rPr>
          <w:highlight w:val="darkGray"/>
        </w:rPr>
        <w:t>……</w:t>
      </w:r>
    </w:p>
    <w:p w14:paraId="6965729E" w14:textId="60E06570" w:rsidR="00D44AE9" w:rsidRPr="00F84B4A" w:rsidRDefault="00B77A52" w:rsidP="0059335A">
      <w:pPr>
        <w:pStyle w:val="Corpsdetexte"/>
      </w:pPr>
      <w:r w:rsidRPr="00F84B4A">
        <w:t xml:space="preserve">dont certaines d’entre elles sont </w:t>
      </w:r>
      <w:r w:rsidR="00D44AE9" w:rsidRPr="00F84B4A">
        <w:t>détaillé</w:t>
      </w:r>
      <w:r w:rsidR="00F14534" w:rsidRPr="00F84B4A">
        <w:t>e</w:t>
      </w:r>
      <w:r w:rsidR="00D44AE9" w:rsidRPr="00F84B4A">
        <w:t xml:space="preserve">s au </w:t>
      </w:r>
      <w:r w:rsidR="00F14534" w:rsidRPr="00F84B4A">
        <w:t xml:space="preserve">travers </w:t>
      </w:r>
      <w:r w:rsidR="00D44AE9" w:rsidRPr="00F84B4A">
        <w:t>du socle</w:t>
      </w:r>
      <w:r w:rsidR="00522C32" w:rsidRPr="00F84B4A">
        <w:t xml:space="preserve"> de</w:t>
      </w:r>
      <w:r w:rsidR="00D44AE9" w:rsidRPr="00F84B4A">
        <w:t xml:space="preserve"> </w:t>
      </w:r>
      <w:r w:rsidR="00F14534" w:rsidRPr="00F84B4A">
        <w:t>sécurité (§</w:t>
      </w:r>
      <w:r w:rsidR="008C1036" w:rsidRPr="00F84B4A">
        <w:rPr>
          <w:color w:val="0000FF"/>
          <w:u w:val="single"/>
        </w:rPr>
        <w:fldChar w:fldCharType="begin"/>
      </w:r>
      <w:r w:rsidR="008C1036" w:rsidRPr="00F84B4A">
        <w:rPr>
          <w:color w:val="0000FF"/>
          <w:u w:val="single"/>
        </w:rPr>
        <w:instrText xml:space="preserve"> REF _Ref54184902 \r \h </w:instrText>
      </w:r>
      <w:r w:rsidR="006468B0" w:rsidRPr="00F84B4A">
        <w:rPr>
          <w:color w:val="0000FF"/>
          <w:u w:val="single"/>
        </w:rPr>
        <w:instrText xml:space="preserve"> \* MERGEFORMAT </w:instrText>
      </w:r>
      <w:r w:rsidR="008C1036" w:rsidRPr="00F84B4A">
        <w:rPr>
          <w:color w:val="0000FF"/>
          <w:u w:val="single"/>
        </w:rPr>
      </w:r>
      <w:r w:rsidR="008C1036" w:rsidRPr="00F84B4A">
        <w:rPr>
          <w:color w:val="0000FF"/>
          <w:u w:val="single"/>
        </w:rPr>
        <w:fldChar w:fldCharType="separate"/>
      </w:r>
      <w:r w:rsidR="008C1036" w:rsidRPr="00F84B4A">
        <w:rPr>
          <w:color w:val="0000FF"/>
          <w:u w:val="single"/>
        </w:rPr>
        <w:t>1.5</w:t>
      </w:r>
      <w:r w:rsidR="008C1036" w:rsidRPr="00F84B4A">
        <w:rPr>
          <w:color w:val="0000FF"/>
          <w:u w:val="single"/>
        </w:rPr>
        <w:fldChar w:fldCharType="end"/>
      </w:r>
      <w:r w:rsidR="00F14534" w:rsidRPr="00F84B4A">
        <w:t>).</w:t>
      </w:r>
    </w:p>
    <w:p w14:paraId="61F226AD" w14:textId="77777777" w:rsidR="00606D97" w:rsidRPr="00F84B4A" w:rsidRDefault="00B14D76" w:rsidP="006468B0">
      <w:pPr>
        <w:pStyle w:val="Titre2"/>
      </w:pPr>
      <w:bookmarkStart w:id="5" w:name="_Périmètre_métier_et"/>
      <w:bookmarkStart w:id="6" w:name="_Toc62144125"/>
      <w:bookmarkEnd w:id="5"/>
      <w:r w:rsidRPr="00F84B4A">
        <w:t>Périmètre métier et technique</w:t>
      </w:r>
      <w:bookmarkEnd w:id="6"/>
    </w:p>
    <w:p w14:paraId="356F241A" w14:textId="26A09E3C" w:rsidR="00B14D76" w:rsidRPr="00F84B4A" w:rsidRDefault="1CB47320" w:rsidP="00B14D76">
      <w:pPr>
        <w:pStyle w:val="CEAM"/>
      </w:pPr>
      <w:r w:rsidRPr="00F84B4A">
        <w:rPr>
          <w:rStyle w:val="CorpsdetexteCar"/>
        </w:rPr>
        <w:t xml:space="preserve">Cette partie a pour objectifs de décrire les missions réalisées par le système dans son environnement </w:t>
      </w:r>
      <w:r w:rsidR="00E171AF" w:rsidRPr="009E626E">
        <w:rPr>
          <w:highlight w:val="darkGray"/>
        </w:rPr>
        <w:t>de</w:t>
      </w:r>
      <w:r w:rsidR="00E171AF" w:rsidRPr="00F84B4A">
        <w:t xml:space="preserve"> </w:t>
      </w:r>
      <w:r w:rsidR="00E171AF" w:rsidRPr="00C913CB">
        <w:rPr>
          <w:highlight w:val="lightGray"/>
        </w:rPr>
        <w:t>développement / de production / de déploiement / opérationnel</w:t>
      </w:r>
      <w:r w:rsidR="00E171AF" w:rsidRPr="00F84B4A" w:rsidDel="00E171AF">
        <w:rPr>
          <w:rStyle w:val="CorpsdetexteCar"/>
        </w:rPr>
        <w:t xml:space="preserve"> </w:t>
      </w:r>
      <w:r w:rsidRPr="00F84B4A">
        <w:rPr>
          <w:rStyle w:val="CorpsdetexteCar"/>
        </w:rPr>
        <w:t xml:space="preserve">en détaillant les valeurs métier (i.e. </w:t>
      </w:r>
      <w:r w:rsidR="007447FE" w:rsidRPr="00F84B4A">
        <w:rPr>
          <w:rStyle w:val="CorpsdetexteCar"/>
        </w:rPr>
        <w:t>processus</w:t>
      </w:r>
      <w:r w:rsidRPr="00F84B4A">
        <w:rPr>
          <w:rStyle w:val="CorpsdetexteCar"/>
        </w:rPr>
        <w:t xml:space="preserve">, </w:t>
      </w:r>
      <w:r w:rsidR="007C6428">
        <w:rPr>
          <w:rStyle w:val="CorpsdetexteCar"/>
        </w:rPr>
        <w:t>informations</w:t>
      </w:r>
      <w:r w:rsidRPr="00F84B4A">
        <w:rPr>
          <w:rStyle w:val="CorpsdetexteCar"/>
        </w:rPr>
        <w:t>) et biens supports mis en œuvre</w:t>
      </w:r>
      <w:r w:rsidRPr="00F84B4A">
        <w:t xml:space="preserve">.  </w:t>
      </w:r>
    </w:p>
    <w:p w14:paraId="40F786F5" w14:textId="77777777" w:rsidR="00606D97" w:rsidRPr="00F84B4A" w:rsidRDefault="00B14D76" w:rsidP="006468B0">
      <w:pPr>
        <w:pStyle w:val="Titre3"/>
      </w:pPr>
      <w:bookmarkStart w:id="7" w:name="_Toc62144126"/>
      <w:r w:rsidRPr="00F84B4A">
        <w:t>Présentation du système dans son environnement</w:t>
      </w:r>
      <w:bookmarkEnd w:id="7"/>
    </w:p>
    <w:p w14:paraId="78E9AB1B" w14:textId="77CF1749" w:rsidR="00DF29A4" w:rsidRPr="00F84B4A" w:rsidRDefault="43319EE6" w:rsidP="0059335A">
      <w:pPr>
        <w:pStyle w:val="Corpsdetexte"/>
      </w:pPr>
      <w:r w:rsidRPr="00F84B4A">
        <w:t>L</w:t>
      </w:r>
      <w:r w:rsidR="00464993" w:rsidRPr="00F84B4A">
        <w:t>es</w:t>
      </w:r>
      <w:r w:rsidRPr="00F84B4A">
        <w:t xml:space="preserve"> mission</w:t>
      </w:r>
      <w:r w:rsidR="00464993" w:rsidRPr="00F84B4A">
        <w:t>s du</w:t>
      </w:r>
      <w:r w:rsidRPr="00F84B4A">
        <w:t xml:space="preserve"> système </w:t>
      </w:r>
      <w:r w:rsidRPr="00F84B4A">
        <w:rPr>
          <w:sz w:val="28"/>
          <w:szCs w:val="28"/>
          <w:highlight w:val="darkGray"/>
        </w:rPr>
        <w:t>Ω</w:t>
      </w:r>
      <w:r w:rsidRPr="00F84B4A">
        <w:t xml:space="preserve"> </w:t>
      </w:r>
      <w:r w:rsidR="00464993" w:rsidRPr="00F84B4A">
        <w:t>sont</w:t>
      </w:r>
      <w:r w:rsidRPr="00F84B4A">
        <w:t xml:space="preserve"> : </w:t>
      </w:r>
    </w:p>
    <w:p w14:paraId="53D36BCE" w14:textId="77777777" w:rsidR="006468B0" w:rsidRPr="00F84B4A" w:rsidRDefault="006468B0" w:rsidP="000047E3">
      <w:pPr>
        <w:pStyle w:val="PN1"/>
        <w:rPr>
          <w:highlight w:val="darkGray"/>
        </w:rPr>
      </w:pPr>
      <w:r w:rsidRPr="00F84B4A">
        <w:rPr>
          <w:highlight w:val="darkGray"/>
        </w:rPr>
        <w:t xml:space="preserve">…………………. </w:t>
      </w:r>
    </w:p>
    <w:p w14:paraId="7E1DA770" w14:textId="511D255A" w:rsidR="00241FB1" w:rsidRPr="00F84B4A" w:rsidRDefault="006468B0" w:rsidP="000047E3">
      <w:pPr>
        <w:pStyle w:val="PN1"/>
        <w:rPr>
          <w:highlight w:val="darkGray"/>
        </w:rPr>
      </w:pPr>
      <w:r w:rsidRPr="00F84B4A">
        <w:rPr>
          <w:highlight w:val="darkGray"/>
        </w:rPr>
        <w:t>…………………</w:t>
      </w:r>
      <w:r w:rsidR="00A22D95" w:rsidRPr="00F84B4A">
        <w:rPr>
          <w:highlight w:val="darkGray"/>
        </w:rPr>
        <w:t>.</w:t>
      </w:r>
    </w:p>
    <w:p w14:paraId="2485BE32" w14:textId="563C7D62" w:rsidR="00DF29A4" w:rsidRPr="00F84B4A" w:rsidRDefault="00DF29A4" w:rsidP="006468B0">
      <w:pPr>
        <w:pStyle w:val="Titre3"/>
      </w:pPr>
      <w:bookmarkStart w:id="8" w:name="_Toc62144127"/>
      <w:r w:rsidRPr="00F84B4A">
        <w:t xml:space="preserve">Analyse </w:t>
      </w:r>
      <w:r w:rsidR="00F949BB" w:rsidRPr="00F84B4A">
        <w:t>f</w:t>
      </w:r>
      <w:r w:rsidRPr="00F84B4A">
        <w:t>onctionnelle</w:t>
      </w:r>
      <w:bookmarkEnd w:id="8"/>
    </w:p>
    <w:p w14:paraId="218B18FB" w14:textId="75603965" w:rsidR="00B74EBD" w:rsidRDefault="00334308" w:rsidP="0059335A">
      <w:pPr>
        <w:pStyle w:val="Corpsdetexte"/>
      </w:pPr>
      <w:r w:rsidRPr="00F84B4A">
        <w:rPr>
          <w:noProof/>
        </w:rPr>
        <mc:AlternateContent>
          <mc:Choice Requires="wps">
            <w:drawing>
              <wp:anchor distT="0" distB="0" distL="114300" distR="114300" simplePos="0" relativeHeight="251649024" behindDoc="0" locked="0" layoutInCell="1" allowOverlap="1" wp14:anchorId="6A29DA61" wp14:editId="07777777">
                <wp:simplePos x="0" y="0"/>
                <wp:positionH relativeFrom="column">
                  <wp:posOffset>6035040</wp:posOffset>
                </wp:positionH>
                <wp:positionV relativeFrom="paragraph">
                  <wp:posOffset>7306310</wp:posOffset>
                </wp:positionV>
                <wp:extent cx="323850" cy="2018665"/>
                <wp:effectExtent l="0" t="0" r="0" b="0"/>
                <wp:wrapNone/>
                <wp:docPr id="957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018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2C9402" w14:textId="77777777" w:rsidR="001B361E" w:rsidRPr="00397BE2" w:rsidRDefault="001B361E"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29DA61" id="_x0000_t202" coordsize="21600,21600" o:spt="202" path="m,l,21600r21600,l21600,xe">
                <v:stroke joinstyle="miter"/>
                <v:path gradientshapeok="t" o:connecttype="rect"/>
              </v:shapetype>
              <v:shape id="Text Box 3" o:spid="_x0000_s1026" type="#_x0000_t202" style="position:absolute;left:0;text-align:left;margin-left:475.2pt;margin-top:575.3pt;width:25.5pt;height:158.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" stroked="f">
                <v:textbox style="layout-flow:vertical;mso-layout-flow-alt:bottom-to-top">
                  <w:txbxContent>
                    <w:p w14:paraId="532C9402" w14:textId="77777777" w:rsidR="001B361E" w:rsidRPr="00397BE2" w:rsidRDefault="001B361E" w:rsidP="00DF29A4">
                      <w:pPr>
                        <w:rPr>
                          <w:sz w:val="16"/>
                          <w:szCs w:val="16"/>
                        </w:rPr>
                      </w:pPr>
                      <w:r w:rsidRPr="00397BE2">
                        <w:rPr>
                          <w:sz w:val="16"/>
                          <w:szCs w:val="16"/>
                        </w:rPr>
                        <w:t>SMQ-CEAM/F-0</w:t>
                      </w:r>
                      <w:r>
                        <w:rPr>
                          <w:sz w:val="16"/>
                          <w:szCs w:val="16"/>
                        </w:rPr>
                        <w:t>10</w:t>
                      </w:r>
                      <w:r w:rsidRPr="00397BE2">
                        <w:rPr>
                          <w:sz w:val="16"/>
                          <w:szCs w:val="16"/>
                        </w:rPr>
                        <w:t xml:space="preserve"> v1</w:t>
                      </w:r>
                      <w:r>
                        <w:rPr>
                          <w:sz w:val="16"/>
                          <w:szCs w:val="16"/>
                        </w:rPr>
                        <w:t xml:space="preserve">.7 </w:t>
                      </w:r>
                      <w:r w:rsidRPr="00397BE2">
                        <w:rPr>
                          <w:sz w:val="16"/>
                          <w:szCs w:val="16"/>
                        </w:rPr>
                        <w:t xml:space="preserve">du </w:t>
                      </w:r>
                      <w:r>
                        <w:rPr>
                          <w:sz w:val="16"/>
                          <w:szCs w:val="16"/>
                        </w:rPr>
                        <w:t>19/11/2014</w:t>
                      </w:r>
                    </w:p>
                  </w:txbxContent>
                </v:textbox>
              </v:shape>
            </w:pict>
          </mc:Fallback>
        </mc:AlternateContent>
      </w:r>
      <w:r w:rsidR="00DF29A4" w:rsidRPr="00F84B4A">
        <w:t>L’objectif de ce paragraphe est de représenter sous la forme d’un schéma fonctionnel les processus, informations et bien</w:t>
      </w:r>
      <w:r w:rsidR="00086BE3">
        <w:t>s</w:t>
      </w:r>
      <w:r w:rsidR="00DF29A4" w:rsidRPr="00F84B4A">
        <w:t xml:space="preserve"> supports essentiels mis en œuvre par le système</w:t>
      </w:r>
      <w:r w:rsidR="00556398" w:rsidRPr="00F84B4A">
        <w:t>.</w:t>
      </w:r>
    </w:p>
    <w:p w14:paraId="4663B9EB" w14:textId="774EEF1C" w:rsidR="00861F2D" w:rsidRDefault="00861F2D" w:rsidP="0059335A">
      <w:pPr>
        <w:pStyle w:val="Corpsdetexte"/>
      </w:pPr>
      <w:r w:rsidRPr="000D0E22">
        <w:rPr>
          <w:i/>
          <w:iCs/>
          <w:color w:val="008000"/>
        </w:rPr>
        <w:t>Not</w:t>
      </w:r>
      <w:r>
        <w:rPr>
          <w:i/>
          <w:iCs/>
          <w:color w:val="008000"/>
        </w:rPr>
        <w:t>e</w:t>
      </w:r>
      <w:r w:rsidRPr="000D0E22">
        <w:rPr>
          <w:i/>
          <w:iCs/>
          <w:color w:val="008000"/>
        </w:rPr>
        <w:t xml:space="preserve"> pour le rédacteur</w:t>
      </w:r>
      <w:r>
        <w:rPr>
          <w:i/>
          <w:iCs/>
          <w:color w:val="008000"/>
        </w:rPr>
        <w:t> : l</w:t>
      </w:r>
      <w:r w:rsidR="00031E59">
        <w:rPr>
          <w:i/>
          <w:iCs/>
          <w:color w:val="008000"/>
        </w:rPr>
        <w:t xml:space="preserve">a convention de mise en forme </w:t>
      </w:r>
      <w:r w:rsidR="00D86BA7">
        <w:rPr>
          <w:i/>
          <w:iCs/>
          <w:color w:val="008000"/>
        </w:rPr>
        <w:t>du schéma fonctionnel présentée ci- après est donnée à titre d’exemple (inspirée en partie de celle utilisée par le logiciel CAPELLA)</w:t>
      </w:r>
      <w:r w:rsidR="00031E59">
        <w:rPr>
          <w:i/>
          <w:iCs/>
          <w:color w:val="008000"/>
        </w:rPr>
        <w:t xml:space="preserve">. </w:t>
      </w:r>
      <w:r>
        <w:rPr>
          <w:i/>
          <w:iCs/>
          <w:color w:val="008000"/>
        </w:rPr>
        <w:t xml:space="preserve"> </w:t>
      </w:r>
    </w:p>
    <w:p w14:paraId="3343B0AF" w14:textId="77777777" w:rsidR="00513D1D" w:rsidRPr="00F84B4A" w:rsidRDefault="00513D1D" w:rsidP="0059335A">
      <w:pPr>
        <w:pStyle w:val="Corpsdetexte"/>
        <w:sectPr w:rsidR="00513D1D" w:rsidRPr="00F84B4A" w:rsidSect="003D2A30">
          <w:pgSz w:w="11906" w:h="16838" w:code="9"/>
          <w:pgMar w:top="1332" w:right="964" w:bottom="964" w:left="964" w:header="709" w:footer="709" w:gutter="0"/>
          <w:cols w:space="708"/>
          <w:docGrid w:linePitch="360"/>
        </w:sectPr>
      </w:pPr>
    </w:p>
    <w:p w14:paraId="5AF44689" w14:textId="3F3A21E5" w:rsidR="002F0692" w:rsidRPr="00F84B4A" w:rsidRDefault="00241C58" w:rsidP="00625814">
      <w:pPr>
        <w:pStyle w:val="Corpsdetexte"/>
        <w:keepNext/>
      </w:pPr>
      <w:r w:rsidRPr="00F84B4A">
        <w:rPr>
          <w:noProof/>
        </w:rPr>
        <w:lastRenderedPageBreak/>
        <mc:AlternateContent>
          <mc:Choice Requires="wps">
            <w:drawing>
              <wp:anchor distT="0" distB="0" distL="114300" distR="114300" simplePos="0" relativeHeight="251659264" behindDoc="0" locked="0" layoutInCell="1" allowOverlap="1" wp14:anchorId="54B82161" wp14:editId="362DC8EB">
                <wp:simplePos x="0" y="0"/>
                <wp:positionH relativeFrom="page">
                  <wp:align>center</wp:align>
                </wp:positionH>
                <wp:positionV relativeFrom="paragraph">
                  <wp:posOffset>-458470</wp:posOffset>
                </wp:positionV>
                <wp:extent cx="3012440" cy="332740"/>
                <wp:effectExtent l="19050" t="19050" r="35560" b="48260"/>
                <wp:wrapNone/>
                <wp:docPr id="393"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332740"/>
                        </a:xfrm>
                        <a:prstGeom prst="rect">
                          <a:avLst/>
                        </a:prstGeom>
                        <a:solidFill>
                          <a:srgbClr val="92D050"/>
                        </a:solidFill>
                        <a:ln w="38100">
                          <a:solidFill>
                            <a:srgbClr val="FFFFFF"/>
                          </a:solidFill>
                          <a:miter lim="800000"/>
                          <a:headEnd/>
                          <a:tailEnd/>
                        </a:ln>
                        <a:effectLst>
                          <a:outerShdw dist="28398" dir="3806097" algn="ctr" rotWithShape="0">
                            <a:srgbClr val="4E6128">
                              <a:alpha val="50000"/>
                            </a:srgbClr>
                          </a:outerShdw>
                        </a:effectLst>
                      </wps:spPr>
                      <wps:txbx>
                        <w:txbxContent>
                          <w:p w14:paraId="631EFCA8" w14:textId="5AF80064" w:rsidR="001B361E" w:rsidRPr="00103BC5" w:rsidRDefault="001B361E" w:rsidP="00241C58">
                            <w:pPr>
                              <w:jc w:val="center"/>
                              <w:rPr>
                                <w:rFonts w:ascii="Times New Roman" w:hAnsi="Times New Roman" w:cs="Times New Roman"/>
                                <w:sz w:val="24"/>
                                <w:szCs w:val="24"/>
                              </w:rPr>
                            </w:pPr>
                            <w:r w:rsidRPr="00103BC5">
                              <w:rPr>
                                <w:rFonts w:ascii="Times New Roman" w:eastAsia="Calibri" w:hAnsi="Times New Roman" w:cs="Times New Roman"/>
                                <w:b/>
                                <w:bCs/>
                                <w:sz w:val="28"/>
                                <w:szCs w:val="28"/>
                              </w:rPr>
                              <w:t xml:space="preserve">Schéma </w:t>
                            </w:r>
                            <w:r>
                              <w:rPr>
                                <w:rFonts w:ascii="Times New Roman" w:eastAsia="Calibri" w:hAnsi="Times New Roman" w:cs="Times New Roman"/>
                                <w:b/>
                                <w:bCs/>
                                <w:sz w:val="28"/>
                                <w:szCs w:val="28"/>
                              </w:rPr>
                              <w:t>f</w:t>
                            </w:r>
                            <w:r w:rsidRPr="00103BC5">
                              <w:rPr>
                                <w:rFonts w:ascii="Times New Roman" w:eastAsia="Calibri" w:hAnsi="Times New Roman" w:cs="Times New Roman"/>
                                <w:b/>
                                <w:bCs/>
                                <w:sz w:val="28"/>
                                <w:szCs w:val="28"/>
                              </w:rPr>
                              <w:t xml:space="preserve">onctionnel du </w:t>
                            </w:r>
                            <w:r>
                              <w:rPr>
                                <w:rFonts w:ascii="Times New Roman" w:eastAsia="Calibri" w:hAnsi="Times New Roman" w:cs="Times New Roman"/>
                                <w:b/>
                                <w:bCs/>
                                <w:sz w:val="28"/>
                                <w:szCs w:val="28"/>
                              </w:rPr>
                              <w:t>système</w:t>
                            </w:r>
                            <w:r w:rsidRPr="00103BC5">
                              <w:rPr>
                                <w:rFonts w:ascii="Times New Roman" w:eastAsia="Calibri" w:hAnsi="Times New Roman" w:cs="Times New Roman"/>
                                <w:b/>
                                <w:bCs/>
                                <w:sz w:val="28"/>
                                <w:szCs w:val="28"/>
                              </w:rPr>
                              <w:t xml:space="preserve"> </w:t>
                            </w:r>
                            <w:r w:rsidRPr="00103BC5">
                              <w:rPr>
                                <w:rFonts w:ascii="Times New Roman" w:hAnsi="Times New Roman" w:cs="Times New Roman"/>
                                <w:sz w:val="28"/>
                                <w:szCs w:val="28"/>
                              </w:rPr>
                              <w:t>Ω</w:t>
                            </w:r>
                          </w:p>
                        </w:txbxContent>
                      </wps:txbx>
                      <wps:bodyPr rot="0" vert="horz" wrap="square" lIns="0" tIns="45720" rIns="0" bIns="45720" anchor="t" anchorCtr="0" upright="1">
                        <a:noAutofit/>
                      </wps:bodyPr>
                    </wps:wsp>
                  </a:graphicData>
                </a:graphic>
              </wp:anchor>
            </w:drawing>
          </mc:Choice>
          <mc:Fallback>
            <w:pict>
              <v:shape w14:anchorId="54B82161" id="Zone de texte 20" o:spid="_x0000_s1027" type="#_x0000_t202" style="position:absolute;left:0;text-align:left;margin-left:0;margin-top:-36.1pt;width:237.2pt;height:26.2pt;z-index:2516592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" fillcolor="#92d050" strokecolor="white" strokeweight="3pt">
                <v:shadow on="t" color="#4e6128" opacity=".5" offset="1pt"/>
                <v:textbox inset="0,,0">
                  <w:txbxContent>
                    <w:p w14:paraId="631EFCA8" w14:textId="5AF80064" w:rsidR="001B361E" w:rsidRPr="00103BC5" w:rsidRDefault="001B361E" w:rsidP="00241C58">
                      <w:pPr>
                        <w:jc w:val="center"/>
                        <w:rPr>
                          <w:rFonts w:ascii="Times New Roman" w:hAnsi="Times New Roman" w:cs="Times New Roman"/>
                          <w:sz w:val="24"/>
                          <w:szCs w:val="24"/>
                        </w:rPr>
                      </w:pPr>
                      <w:r w:rsidRPr="00103BC5">
                        <w:rPr>
                          <w:rFonts w:ascii="Times New Roman" w:eastAsia="Calibri" w:hAnsi="Times New Roman" w:cs="Times New Roman"/>
                          <w:b/>
                          <w:bCs/>
                          <w:sz w:val="28"/>
                          <w:szCs w:val="28"/>
                        </w:rPr>
                        <w:t xml:space="preserve">Schéma </w:t>
                      </w:r>
                      <w:r>
                        <w:rPr>
                          <w:rFonts w:ascii="Times New Roman" w:eastAsia="Calibri" w:hAnsi="Times New Roman" w:cs="Times New Roman"/>
                          <w:b/>
                          <w:bCs/>
                          <w:sz w:val="28"/>
                          <w:szCs w:val="28"/>
                        </w:rPr>
                        <w:t>f</w:t>
                      </w:r>
                      <w:r w:rsidRPr="00103BC5">
                        <w:rPr>
                          <w:rFonts w:ascii="Times New Roman" w:eastAsia="Calibri" w:hAnsi="Times New Roman" w:cs="Times New Roman"/>
                          <w:b/>
                          <w:bCs/>
                          <w:sz w:val="28"/>
                          <w:szCs w:val="28"/>
                        </w:rPr>
                        <w:t xml:space="preserve">onctionnel du </w:t>
                      </w:r>
                      <w:r>
                        <w:rPr>
                          <w:rFonts w:ascii="Times New Roman" w:eastAsia="Calibri" w:hAnsi="Times New Roman" w:cs="Times New Roman"/>
                          <w:b/>
                          <w:bCs/>
                          <w:sz w:val="28"/>
                          <w:szCs w:val="28"/>
                        </w:rPr>
                        <w:t>système</w:t>
                      </w:r>
                      <w:r w:rsidRPr="00103BC5">
                        <w:rPr>
                          <w:rFonts w:ascii="Times New Roman" w:eastAsia="Calibri" w:hAnsi="Times New Roman" w:cs="Times New Roman"/>
                          <w:b/>
                          <w:bCs/>
                          <w:sz w:val="28"/>
                          <w:szCs w:val="28"/>
                        </w:rPr>
                        <w:t xml:space="preserve"> </w:t>
                      </w:r>
                      <w:r w:rsidRPr="00103BC5">
                        <w:rPr>
                          <w:rFonts w:ascii="Times New Roman" w:hAnsi="Times New Roman" w:cs="Times New Roman"/>
                          <w:sz w:val="28"/>
                          <w:szCs w:val="28"/>
                        </w:rPr>
                        <w:t>Ω</w:t>
                      </w:r>
                    </w:p>
                  </w:txbxContent>
                </v:textbox>
                <w10:wrap anchorx="page"/>
              </v:shape>
            </w:pict>
          </mc:Fallback>
        </mc:AlternateContent>
      </w:r>
      <w:r w:rsidR="00B74EBD" w:rsidRPr="00F84B4A">
        <w:rPr>
          <w:noProof/>
        </w:rPr>
        <mc:AlternateContent>
          <mc:Choice Requires="wpc">
            <w:drawing>
              <wp:inline distT="0" distB="0" distL="0" distR="0" wp14:anchorId="542066D8" wp14:editId="1B5BA8D0">
                <wp:extent cx="8636000" cy="4486275"/>
                <wp:effectExtent l="0" t="19050" r="12700" b="0"/>
                <wp:docPr id="2" name="Zone de dessin 10301"/>
                <wp:cNvGraphicFramePr>
                  <a:graphicFrameLocks xmlns:a="http://schemas.openxmlformats.org/drawingml/2006/main"/>
                </wp:cNvGraphicFramePr>
                <a:graphic xmlns:a="http://schemas.openxmlformats.org/drawingml/2006/main">
                  <a:graphicData uri="http://schemas.microsoft.com/office/word/2010/wordprocessingCanvas">
                    <wpc:wpc>
                      <wpc:bg>
                        <a:noFill/>
                        <a:effectLst>
                          <a:outerShdw blurRad="50800" dist="38100" algn="l" rotWithShape="0">
                            <a:prstClr val="black">
                              <a:alpha val="40000"/>
                            </a:prstClr>
                          </a:outerShdw>
                        </a:effectLst>
                      </wpc:bg>
                      <wpc:whole/>
                      <wps:wsp>
                        <wps:cNvPr id="66" name="Rectangle 66"/>
                        <wps:cNvSpPr/>
                        <wps:spPr>
                          <a:xfrm>
                            <a:off x="154599" y="2676525"/>
                            <a:ext cx="2591775" cy="1590675"/>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75798" y="1347866"/>
                            <a:ext cx="4132458" cy="2919334"/>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6" name="Picture 44">
                            <a:extLst>
                              <a:ext uri="{FF2B5EF4-FFF2-40B4-BE49-F238E27FC236}">
                                <a16:creationId xmlns:a16="http://schemas.microsoft.com/office/drawing/2014/main" id="{E5BB0EC4-AF9C-43FB-8A45-DDD644025360}"/>
                              </a:ext>
                            </a:extLst>
                          </pic:cNvPr>
                          <pic:cNvPicPr>
                            <a:picLocks noChangeAspect="1"/>
                          </pic:cNvPicPr>
                        </pic:nvPicPr>
                        <pic:blipFill>
                          <a:blip r:embed="rId22"/>
                          <a:stretch>
                            <a:fillRect/>
                          </a:stretch>
                        </pic:blipFill>
                        <pic:spPr>
                          <a:xfrm>
                            <a:off x="3431018" y="1456351"/>
                            <a:ext cx="312978" cy="291290"/>
                          </a:xfrm>
                          <a:prstGeom prst="rect">
                            <a:avLst/>
                          </a:prstGeom>
                        </pic:spPr>
                      </pic:pic>
                      <wps:wsp>
                        <wps:cNvPr id="12" name="Zone de texte 12"/>
                        <wps:cNvSpPr txBox="1"/>
                        <wps:spPr>
                          <a:xfrm>
                            <a:off x="3817056" y="1467145"/>
                            <a:ext cx="1123315" cy="219075"/>
                          </a:xfrm>
                          <a:prstGeom prst="rect">
                            <a:avLst/>
                          </a:prstGeom>
                          <a:noFill/>
                          <a:ln w="6350">
                            <a:noFill/>
                          </a:ln>
                        </wps:spPr>
                        <wps:txbx>
                          <w:txbxContent>
                            <w:p w14:paraId="4E8B626F" w14:textId="31B04885" w:rsidR="001B361E" w:rsidRPr="006E1C94" w:rsidRDefault="001B361E" w:rsidP="00625814">
                              <w:pPr>
                                <w:spacing w:after="0"/>
                                <w:rPr>
                                  <w:rFonts w:ascii="Times New Roman" w:hAnsi="Times New Roman" w:cs="Times New Roman"/>
                                  <w:b/>
                                  <w:sz w:val="28"/>
                                </w:rPr>
                              </w:pPr>
                              <w:r>
                                <w:rPr>
                                  <w:rFonts w:ascii="Times New Roman" w:hAnsi="Times New Roman" w:cs="Times New Roman"/>
                                  <w:b/>
                                  <w:sz w:val="28"/>
                                </w:rPr>
                                <w:t>Bien support 1</w:t>
                              </w:r>
                              <w:r w:rsidRPr="006E1C94">
                                <w:rPr>
                                  <w:rFonts w:ascii="Times New Roman" w:hAnsi="Times New Roman" w:cs="Times New Roman"/>
                                  <w:b/>
                                  <w:sz w:val="28"/>
                                </w:rPr>
                                <w:t xml:space="preserve"> </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48" name="Picture 3">
                            <a:extLst>
                              <a:ext uri="{FF2B5EF4-FFF2-40B4-BE49-F238E27FC236}">
                                <a16:creationId xmlns:a16="http://schemas.microsoft.com/office/drawing/2014/main" id="{DD80A9B9-D64C-41AB-9664-E73B68215291}"/>
                              </a:ext>
                            </a:extLst>
                          </pic:cNvPr>
                          <pic:cNvPicPr>
                            <a:picLocks noChangeAspect="1"/>
                          </pic:cNvPicPr>
                        </pic:nvPicPr>
                        <pic:blipFill>
                          <a:blip r:embed="rId23"/>
                          <a:stretch>
                            <a:fillRect/>
                          </a:stretch>
                        </pic:blipFill>
                        <pic:spPr>
                          <a:xfrm>
                            <a:off x="227093" y="3842309"/>
                            <a:ext cx="348924" cy="340096"/>
                          </a:xfrm>
                          <a:prstGeom prst="rect">
                            <a:avLst/>
                          </a:prstGeom>
                        </pic:spPr>
                      </pic:pic>
                      <wps:wsp>
                        <wps:cNvPr id="54" name="Rectangle 54"/>
                        <wps:cNvSpPr/>
                        <wps:spPr>
                          <a:xfrm>
                            <a:off x="3631027" y="1819275"/>
                            <a:ext cx="3639525" cy="754675"/>
                          </a:xfrm>
                          <a:prstGeom prst="rect">
                            <a:avLst/>
                          </a:prstGeom>
                          <a:solidFill>
                            <a:srgbClr val="AFDAE7"/>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Zone de texte 12"/>
                        <wps:cNvSpPr txBox="1"/>
                        <wps:spPr>
                          <a:xfrm>
                            <a:off x="4043994" y="1911046"/>
                            <a:ext cx="963930" cy="219075"/>
                          </a:xfrm>
                          <a:prstGeom prst="rect">
                            <a:avLst/>
                          </a:prstGeom>
                          <a:noFill/>
                          <a:ln w="6350">
                            <a:noFill/>
                          </a:ln>
                        </wps:spPr>
                        <wps:txbx>
                          <w:txbxContent>
                            <w:p w14:paraId="544C1124" w14:textId="32BDB168" w:rsidR="001B361E" w:rsidRPr="006E1C94" w:rsidRDefault="001B361E" w:rsidP="00625814">
                              <w:pPr>
                                <w:pStyle w:val="NormalWeb"/>
                                <w:spacing w:line="276" w:lineRule="auto"/>
                                <w:ind w:left="0"/>
                                <w:rPr>
                                  <w:szCs w:val="24"/>
                                </w:rPr>
                              </w:pPr>
                              <w:r w:rsidRPr="006E1C94">
                                <w:rPr>
                                  <w:rFonts w:eastAsia="Calibri"/>
                                  <w:b/>
                                  <w:bCs/>
                                  <w:sz w:val="24"/>
                                  <w:szCs w:val="28"/>
                                </w:rPr>
                                <w:t xml:space="preserve">Bien support 2 </w:t>
                              </w:r>
                            </w:p>
                          </w:txbxContent>
                        </wps:txbx>
                        <wps:bodyPr rot="0" spcFirstLastPara="0" vert="horz" wrap="none" lIns="0" tIns="0" rIns="0" bIns="0" numCol="1" spcCol="0" rtlCol="0" fromWordArt="0" anchor="t" anchorCtr="0" forceAA="0" compatLnSpc="1">
                          <a:prstTxWarp prst="textNoShape">
                            <a:avLst/>
                          </a:prstTxWarp>
                          <a:noAutofit/>
                        </wps:bodyPr>
                      </wps:wsp>
                      <wps:wsp>
                        <wps:cNvPr id="58" name="Rectangle 58"/>
                        <wps:cNvSpPr/>
                        <wps:spPr>
                          <a:xfrm>
                            <a:off x="3635039" y="2819378"/>
                            <a:ext cx="3639185" cy="1285897"/>
                          </a:xfrm>
                          <a:prstGeom prst="rect">
                            <a:avLst/>
                          </a:prstGeom>
                          <a:solidFill>
                            <a:srgbClr val="AFDAE7"/>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9" name="Picture 44">
                            <a:extLst>
                              <a:ext uri="{FF2B5EF4-FFF2-40B4-BE49-F238E27FC236}">
                                <a16:creationId xmlns:a16="http://schemas.microsoft.com/office/drawing/2014/main" id="{E5BB0EC4-AF9C-43FB-8A45-DDD644025360}"/>
                              </a:ext>
                            </a:extLst>
                          </pic:cNvPr>
                          <pic:cNvPicPr/>
                        </pic:nvPicPr>
                        <pic:blipFill>
                          <a:blip r:embed="rId22"/>
                          <a:stretch>
                            <a:fillRect/>
                          </a:stretch>
                        </pic:blipFill>
                        <pic:spPr>
                          <a:xfrm>
                            <a:off x="3688007" y="2874601"/>
                            <a:ext cx="318560" cy="296250"/>
                          </a:xfrm>
                          <a:prstGeom prst="rect">
                            <a:avLst/>
                          </a:prstGeom>
                        </pic:spPr>
                      </pic:pic>
                      <pic:pic xmlns:pic="http://schemas.openxmlformats.org/drawingml/2006/picture">
                        <pic:nvPicPr>
                          <pic:cNvPr id="60" name="Picture 44">
                            <a:extLst>
                              <a:ext uri="{FF2B5EF4-FFF2-40B4-BE49-F238E27FC236}">
                                <a16:creationId xmlns:a16="http://schemas.microsoft.com/office/drawing/2014/main" id="{E5BB0EC4-AF9C-43FB-8A45-DDD644025360}"/>
                              </a:ext>
                            </a:extLst>
                          </pic:cNvPr>
                          <pic:cNvPicPr/>
                        </pic:nvPicPr>
                        <pic:blipFill>
                          <a:blip r:embed="rId22"/>
                          <a:stretch>
                            <a:fillRect/>
                          </a:stretch>
                        </pic:blipFill>
                        <pic:spPr>
                          <a:xfrm>
                            <a:off x="3688432" y="1895475"/>
                            <a:ext cx="318135" cy="295910"/>
                          </a:xfrm>
                          <a:prstGeom prst="rect">
                            <a:avLst/>
                          </a:prstGeom>
                        </pic:spPr>
                      </pic:pic>
                      <wps:wsp>
                        <wps:cNvPr id="61" name="Zone de texte 12"/>
                        <wps:cNvSpPr txBox="1"/>
                        <wps:spPr>
                          <a:xfrm>
                            <a:off x="4096123" y="2937149"/>
                            <a:ext cx="963930" cy="219075"/>
                          </a:xfrm>
                          <a:prstGeom prst="rect">
                            <a:avLst/>
                          </a:prstGeom>
                          <a:noFill/>
                          <a:ln w="6350">
                            <a:noFill/>
                          </a:ln>
                        </wps:spPr>
                        <wps:txbx>
                          <w:txbxContent>
                            <w:p w14:paraId="053A8399" w14:textId="1A65816B" w:rsidR="001B361E" w:rsidRPr="004E462C" w:rsidRDefault="001B361E" w:rsidP="00625814">
                              <w:pPr>
                                <w:pStyle w:val="NormalWeb"/>
                                <w:spacing w:line="276" w:lineRule="auto"/>
                                <w:ind w:left="0"/>
                                <w:rPr>
                                  <w:szCs w:val="24"/>
                                </w:rPr>
                              </w:pPr>
                              <w:r w:rsidRPr="004E462C">
                                <w:rPr>
                                  <w:rFonts w:eastAsia="Calibri"/>
                                  <w:b/>
                                  <w:bCs/>
                                  <w:sz w:val="24"/>
                                  <w:szCs w:val="28"/>
                                </w:rPr>
                                <w:t xml:space="preserve">Bien support 3 </w:t>
                              </w:r>
                            </w:p>
                          </w:txbxContent>
                        </wps:txbx>
                        <wps:bodyPr rot="0" spcFirstLastPara="0" vert="horz" wrap="none" lIns="0" tIns="0" rIns="0" bIns="0" numCol="1" spcCol="0" rtlCol="0" fromWordArt="0" anchor="t" anchorCtr="0" forceAA="0" compatLnSpc="1">
                          <a:prstTxWarp prst="textNoShape">
                            <a:avLst/>
                          </a:prstTxWarp>
                          <a:noAutofit/>
                        </wps:bodyPr>
                      </wps:wsp>
                      <wps:wsp>
                        <wps:cNvPr id="13" name="Rectangle 13"/>
                        <wps:cNvSpPr/>
                        <wps:spPr>
                          <a:xfrm>
                            <a:off x="5460675" y="2335892"/>
                            <a:ext cx="1676400" cy="62638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Zone de texte 12"/>
                        <wps:cNvSpPr txBox="1"/>
                        <wps:spPr>
                          <a:xfrm>
                            <a:off x="5725096" y="2513625"/>
                            <a:ext cx="1093470" cy="219075"/>
                          </a:xfrm>
                          <a:prstGeom prst="rect">
                            <a:avLst/>
                          </a:prstGeom>
                          <a:noFill/>
                          <a:ln w="6350">
                            <a:noFill/>
                          </a:ln>
                        </wps:spPr>
                        <wps:txbx>
                          <w:txbxContent>
                            <w:p w14:paraId="30D73F2D" w14:textId="70718DE6" w:rsidR="001B361E" w:rsidRDefault="001B361E" w:rsidP="00625814">
                              <w:pPr>
                                <w:pStyle w:val="NormalWeb"/>
                                <w:spacing w:line="276" w:lineRule="auto"/>
                                <w:ind w:left="0"/>
                                <w:rPr>
                                  <w:sz w:val="24"/>
                                  <w:szCs w:val="24"/>
                                </w:rPr>
                              </w:pPr>
                              <w:r>
                                <w:rPr>
                                  <w:rFonts w:eastAsia="Calibri"/>
                                  <w:b/>
                                  <w:bCs/>
                                  <w:sz w:val="28"/>
                                  <w:szCs w:val="28"/>
                                </w:rPr>
                                <w:t xml:space="preserve">P.01 ………… </w:t>
                              </w:r>
                            </w:p>
                          </w:txbxContent>
                        </wps:txbx>
                        <wps:bodyPr rot="0" spcFirstLastPara="0" vert="horz" wrap="none" lIns="0" tIns="0" rIns="0" bIns="0" numCol="1" spcCol="0" rtlCol="0" fromWordArt="0" anchor="t" anchorCtr="0" forceAA="0" compatLnSpc="1">
                          <a:prstTxWarp prst="textNoShape">
                            <a:avLst/>
                          </a:prstTxWarp>
                          <a:noAutofit/>
                        </wps:bodyPr>
                      </wps:wsp>
                      <wps:wsp>
                        <wps:cNvPr id="63" name="Rectangle 63"/>
                        <wps:cNvSpPr/>
                        <wps:spPr>
                          <a:xfrm>
                            <a:off x="3775976" y="3378724"/>
                            <a:ext cx="1449325" cy="529253"/>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5718794" y="3367390"/>
                            <a:ext cx="1485900" cy="540587"/>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54972" y="1372539"/>
                            <a:ext cx="2591435" cy="1160717"/>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44663" y="1739661"/>
                            <a:ext cx="1449070" cy="4191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212647" y="3066268"/>
                            <a:ext cx="1449070" cy="435042"/>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0" name="Picture 44">
                            <a:extLst>
                              <a:ext uri="{FF2B5EF4-FFF2-40B4-BE49-F238E27FC236}">
                                <a16:creationId xmlns:a16="http://schemas.microsoft.com/office/drawing/2014/main" id="{E5BB0EC4-AF9C-43FB-8A45-DDD644025360}"/>
                              </a:ext>
                            </a:extLst>
                          </pic:cNvPr>
                          <pic:cNvPicPr/>
                        </pic:nvPicPr>
                        <pic:blipFill>
                          <a:blip r:embed="rId22"/>
                          <a:stretch>
                            <a:fillRect/>
                          </a:stretch>
                        </pic:blipFill>
                        <pic:spPr>
                          <a:xfrm>
                            <a:off x="211807" y="1418590"/>
                            <a:ext cx="318135" cy="295910"/>
                          </a:xfrm>
                          <a:prstGeom prst="rect">
                            <a:avLst/>
                          </a:prstGeom>
                        </pic:spPr>
                      </pic:pic>
                      <pic:pic xmlns:pic="http://schemas.openxmlformats.org/drawingml/2006/picture">
                        <pic:nvPicPr>
                          <pic:cNvPr id="71" name="Picture 44">
                            <a:extLst>
                              <a:ext uri="{FF2B5EF4-FFF2-40B4-BE49-F238E27FC236}">
                                <a16:creationId xmlns:a16="http://schemas.microsoft.com/office/drawing/2014/main" id="{E5BB0EC4-AF9C-43FB-8A45-DDD644025360}"/>
                              </a:ext>
                            </a:extLst>
                          </pic:cNvPr>
                          <pic:cNvPicPr/>
                        </pic:nvPicPr>
                        <pic:blipFill>
                          <a:blip r:embed="rId22"/>
                          <a:stretch>
                            <a:fillRect/>
                          </a:stretch>
                        </pic:blipFill>
                        <pic:spPr>
                          <a:xfrm>
                            <a:off x="221379" y="2747292"/>
                            <a:ext cx="318135" cy="295910"/>
                          </a:xfrm>
                          <a:prstGeom prst="rect">
                            <a:avLst/>
                          </a:prstGeom>
                        </pic:spPr>
                      </pic:pic>
                      <wps:wsp>
                        <wps:cNvPr id="72" name="Zone de texte 12"/>
                        <wps:cNvSpPr txBox="1"/>
                        <wps:spPr>
                          <a:xfrm>
                            <a:off x="561715" y="1456350"/>
                            <a:ext cx="883920" cy="219075"/>
                          </a:xfrm>
                          <a:prstGeom prst="rect">
                            <a:avLst/>
                          </a:prstGeom>
                          <a:noFill/>
                          <a:ln w="6350">
                            <a:noFill/>
                          </a:ln>
                        </wps:spPr>
                        <wps:txbx>
                          <w:txbxContent>
                            <w:p w14:paraId="4C9F7CD6" w14:textId="6627F525" w:rsidR="001B361E" w:rsidRDefault="001B361E" w:rsidP="00625814">
                              <w:pPr>
                                <w:pStyle w:val="NormalWeb"/>
                                <w:spacing w:line="276" w:lineRule="auto"/>
                                <w:ind w:left="0"/>
                                <w:rPr>
                                  <w:sz w:val="24"/>
                                  <w:szCs w:val="24"/>
                                </w:rPr>
                              </w:pPr>
                              <w:r>
                                <w:rPr>
                                  <w:rFonts w:eastAsia="Calibri"/>
                                  <w:b/>
                                  <w:bCs/>
                                </w:rPr>
                                <w:t xml:space="preserve">Bien support 4 </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Zone de texte 12"/>
                        <wps:cNvSpPr txBox="1"/>
                        <wps:spPr>
                          <a:xfrm>
                            <a:off x="640425" y="2809831"/>
                            <a:ext cx="883920" cy="219075"/>
                          </a:xfrm>
                          <a:prstGeom prst="rect">
                            <a:avLst/>
                          </a:prstGeom>
                          <a:noFill/>
                          <a:ln w="6350">
                            <a:noFill/>
                          </a:ln>
                        </wps:spPr>
                        <wps:txbx>
                          <w:txbxContent>
                            <w:p w14:paraId="1D84EF44" w14:textId="2078E77B" w:rsidR="001B361E" w:rsidRDefault="001B361E" w:rsidP="00625814">
                              <w:pPr>
                                <w:pStyle w:val="NormalWeb"/>
                                <w:spacing w:line="276" w:lineRule="auto"/>
                                <w:ind w:left="0"/>
                                <w:rPr>
                                  <w:sz w:val="24"/>
                                  <w:szCs w:val="24"/>
                                </w:rPr>
                              </w:pPr>
                              <w:r>
                                <w:rPr>
                                  <w:rFonts w:eastAsia="Calibri"/>
                                  <w:b/>
                                  <w:bCs/>
                                  <w:szCs w:val="22"/>
                                </w:rPr>
                                <w:t xml:space="preserve">Bien support 5  </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47" name="Picture 1">
                            <a:extLst>
                              <a:ext uri="{FF2B5EF4-FFF2-40B4-BE49-F238E27FC236}">
                                <a16:creationId xmlns:a16="http://schemas.microsoft.com/office/drawing/2014/main" id="{FEC3CC10-FFE7-453A-A1D2-BBEF960AC70C}"/>
                              </a:ext>
                            </a:extLst>
                          </pic:cNvPr>
                          <pic:cNvPicPr>
                            <a:picLocks noChangeAspect="1"/>
                          </pic:cNvPicPr>
                        </pic:nvPicPr>
                        <pic:blipFill>
                          <a:blip r:embed="rId24"/>
                          <a:stretch>
                            <a:fillRect/>
                          </a:stretch>
                        </pic:blipFill>
                        <pic:spPr>
                          <a:xfrm>
                            <a:off x="250990" y="2092049"/>
                            <a:ext cx="322767" cy="337734"/>
                          </a:xfrm>
                          <a:prstGeom prst="rect">
                            <a:avLst/>
                          </a:prstGeom>
                        </pic:spPr>
                      </pic:pic>
                      <pic:pic xmlns:pic="http://schemas.openxmlformats.org/drawingml/2006/picture">
                        <pic:nvPicPr>
                          <pic:cNvPr id="74" name="Picture 1">
                            <a:extLst>
                              <a:ext uri="{FF2B5EF4-FFF2-40B4-BE49-F238E27FC236}">
                                <a16:creationId xmlns:a16="http://schemas.microsoft.com/office/drawing/2014/main" id="{FEC3CC10-FFE7-453A-A1D2-BBEF960AC70C}"/>
                              </a:ext>
                            </a:extLst>
                          </pic:cNvPr>
                          <pic:cNvPicPr/>
                        </pic:nvPicPr>
                        <pic:blipFill>
                          <a:blip r:embed="rId24"/>
                          <a:stretch>
                            <a:fillRect/>
                          </a:stretch>
                        </pic:blipFill>
                        <pic:spPr>
                          <a:xfrm>
                            <a:off x="227092" y="3438492"/>
                            <a:ext cx="346666" cy="362352"/>
                          </a:xfrm>
                          <a:prstGeom prst="rect">
                            <a:avLst/>
                          </a:prstGeom>
                        </pic:spPr>
                      </pic:pic>
                      <wps:wsp>
                        <wps:cNvPr id="76" name="Zone de texte 12"/>
                        <wps:cNvSpPr txBox="1"/>
                        <wps:spPr>
                          <a:xfrm>
                            <a:off x="1366348" y="1833671"/>
                            <a:ext cx="915670" cy="219075"/>
                          </a:xfrm>
                          <a:prstGeom prst="rect">
                            <a:avLst/>
                          </a:prstGeom>
                          <a:noFill/>
                          <a:ln w="6350">
                            <a:noFill/>
                          </a:ln>
                        </wps:spPr>
                        <wps:txbx>
                          <w:txbxContent>
                            <w:p w14:paraId="0FDBCF29" w14:textId="4F5DA824" w:rsidR="001B361E" w:rsidRDefault="001B361E" w:rsidP="00625814">
                              <w:pPr>
                                <w:pStyle w:val="NormalWeb"/>
                                <w:spacing w:line="276" w:lineRule="auto"/>
                                <w:ind w:left="0"/>
                                <w:rPr>
                                  <w:sz w:val="24"/>
                                  <w:szCs w:val="24"/>
                                </w:rPr>
                              </w:pPr>
                              <w:r>
                                <w:rPr>
                                  <w:rFonts w:eastAsia="Calibri"/>
                                  <w:b/>
                                  <w:bCs/>
                                  <w:sz w:val="28"/>
                                  <w:szCs w:val="28"/>
                                </w:rPr>
                                <w:t xml:space="preserve">P.04 ……… </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Zone de texte 12"/>
                        <wps:cNvSpPr txBox="1"/>
                        <wps:spPr>
                          <a:xfrm>
                            <a:off x="4035144" y="3560900"/>
                            <a:ext cx="1093470" cy="219075"/>
                          </a:xfrm>
                          <a:prstGeom prst="rect">
                            <a:avLst/>
                          </a:prstGeom>
                          <a:noFill/>
                          <a:ln w="6350">
                            <a:noFill/>
                          </a:ln>
                        </wps:spPr>
                        <wps:txbx>
                          <w:txbxContent>
                            <w:p w14:paraId="7EA707FF" w14:textId="2C6C0AC9" w:rsidR="001B361E" w:rsidRDefault="001B361E" w:rsidP="00625814">
                              <w:pPr>
                                <w:pStyle w:val="NormalWeb"/>
                                <w:spacing w:line="276" w:lineRule="auto"/>
                                <w:ind w:left="0"/>
                                <w:rPr>
                                  <w:sz w:val="24"/>
                                  <w:szCs w:val="24"/>
                                </w:rPr>
                              </w:pPr>
                              <w:r>
                                <w:rPr>
                                  <w:rFonts w:eastAsia="Calibri"/>
                                  <w:b/>
                                  <w:bCs/>
                                  <w:sz w:val="28"/>
                                  <w:szCs w:val="28"/>
                                </w:rPr>
                                <w:t xml:space="preserve">P.02 ………… </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Zone de texte 12"/>
                        <wps:cNvSpPr txBox="1"/>
                        <wps:spPr>
                          <a:xfrm>
                            <a:off x="5916530" y="3524206"/>
                            <a:ext cx="1093470" cy="219075"/>
                          </a:xfrm>
                          <a:prstGeom prst="rect">
                            <a:avLst/>
                          </a:prstGeom>
                          <a:noFill/>
                          <a:ln w="6350">
                            <a:noFill/>
                          </a:ln>
                        </wps:spPr>
                        <wps:txbx>
                          <w:txbxContent>
                            <w:p w14:paraId="68EAB300" w14:textId="47E67DB6" w:rsidR="001B361E" w:rsidRDefault="001B361E" w:rsidP="00625814">
                              <w:pPr>
                                <w:pStyle w:val="NormalWeb"/>
                                <w:spacing w:line="276" w:lineRule="auto"/>
                                <w:ind w:left="0"/>
                                <w:rPr>
                                  <w:sz w:val="24"/>
                                  <w:szCs w:val="24"/>
                                </w:rPr>
                              </w:pPr>
                              <w:r>
                                <w:rPr>
                                  <w:rFonts w:eastAsia="Calibri"/>
                                  <w:b/>
                                  <w:bCs/>
                                  <w:sz w:val="28"/>
                                  <w:szCs w:val="28"/>
                                </w:rPr>
                                <w:t xml:space="preserve">P.03 ………… </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Zone de texte 12"/>
                        <wps:cNvSpPr txBox="1"/>
                        <wps:spPr>
                          <a:xfrm>
                            <a:off x="1390671" y="3193164"/>
                            <a:ext cx="1093470" cy="219075"/>
                          </a:xfrm>
                          <a:prstGeom prst="rect">
                            <a:avLst/>
                          </a:prstGeom>
                          <a:noFill/>
                          <a:ln w="6350">
                            <a:noFill/>
                          </a:ln>
                        </wps:spPr>
                        <wps:txbx>
                          <w:txbxContent>
                            <w:p w14:paraId="0EE20076" w14:textId="522D3C38" w:rsidR="001B361E" w:rsidRDefault="001B361E" w:rsidP="00625814">
                              <w:pPr>
                                <w:pStyle w:val="NormalWeb"/>
                                <w:spacing w:line="276" w:lineRule="auto"/>
                                <w:ind w:left="0"/>
                                <w:rPr>
                                  <w:sz w:val="24"/>
                                  <w:szCs w:val="24"/>
                                </w:rPr>
                              </w:pPr>
                              <w:r>
                                <w:rPr>
                                  <w:rFonts w:eastAsia="Calibri"/>
                                  <w:b/>
                                  <w:bCs/>
                                  <w:sz w:val="28"/>
                                  <w:szCs w:val="28"/>
                                </w:rPr>
                                <w:t xml:space="preserve">P.05 ………… </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Zone de texte 12"/>
                        <wps:cNvSpPr txBox="1"/>
                        <wps:spPr>
                          <a:xfrm>
                            <a:off x="640430" y="2267432"/>
                            <a:ext cx="1046480" cy="229870"/>
                          </a:xfrm>
                          <a:prstGeom prst="rect">
                            <a:avLst/>
                          </a:prstGeom>
                          <a:noFill/>
                          <a:ln w="6350">
                            <a:noFill/>
                          </a:ln>
                        </wps:spPr>
                        <wps:txbx>
                          <w:txbxContent>
                            <w:p w14:paraId="0F387335" w14:textId="77777777" w:rsidR="001B361E" w:rsidRPr="004E462C" w:rsidRDefault="001B361E" w:rsidP="00625814">
                              <w:pPr>
                                <w:pStyle w:val="NormalWeb"/>
                                <w:spacing w:line="276" w:lineRule="auto"/>
                                <w:ind w:left="0"/>
                                <w:rPr>
                                  <w:sz w:val="20"/>
                                  <w:szCs w:val="24"/>
                                </w:rPr>
                              </w:pPr>
                              <w:r w:rsidRPr="004E462C">
                                <w:rPr>
                                  <w:rFonts w:eastAsia="Calibri"/>
                                  <w:b/>
                                  <w:bCs/>
                                  <w:szCs w:val="28"/>
                                </w:rPr>
                                <w:t>Partie</w:t>
                              </w:r>
                              <w:r>
                                <w:rPr>
                                  <w:rFonts w:eastAsia="Calibri"/>
                                  <w:b/>
                                  <w:bCs/>
                                  <w:szCs w:val="28"/>
                                </w:rPr>
                                <w:t xml:space="preserve"> prenante 1</w:t>
                              </w:r>
                              <w:r w:rsidRPr="004E462C">
                                <w:rPr>
                                  <w:rFonts w:eastAsia="Calibri"/>
                                  <w:b/>
                                  <w:bCs/>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Zone de texte 12"/>
                        <wps:cNvSpPr txBox="1"/>
                        <wps:spPr>
                          <a:xfrm>
                            <a:off x="621382" y="3622223"/>
                            <a:ext cx="1046480" cy="229870"/>
                          </a:xfrm>
                          <a:prstGeom prst="rect">
                            <a:avLst/>
                          </a:prstGeom>
                          <a:noFill/>
                          <a:ln w="6350">
                            <a:noFill/>
                          </a:ln>
                        </wps:spPr>
                        <wps:txbx>
                          <w:txbxContent>
                            <w:p w14:paraId="03A85E8C" w14:textId="77777777" w:rsidR="001B361E" w:rsidRDefault="001B361E" w:rsidP="00625814">
                              <w:pPr>
                                <w:pStyle w:val="NormalWeb"/>
                                <w:spacing w:line="276" w:lineRule="auto"/>
                                <w:ind w:left="0"/>
                                <w:rPr>
                                  <w:sz w:val="24"/>
                                  <w:szCs w:val="24"/>
                                </w:rPr>
                              </w:pPr>
                              <w:r>
                                <w:rPr>
                                  <w:rFonts w:eastAsia="Calibri"/>
                                  <w:b/>
                                  <w:bCs/>
                                  <w:szCs w:val="22"/>
                                </w:rPr>
                                <w:t xml:space="preserve">Partie prenante 1  </w:t>
                              </w:r>
                            </w:p>
                          </w:txbxContent>
                        </wps:txbx>
                        <wps:bodyPr rot="0" spcFirstLastPara="0" vert="horz" wrap="none" lIns="0" tIns="0" rIns="0" bIns="0" numCol="1" spcCol="0" rtlCol="0" fromWordArt="0" anchor="t" anchorCtr="0" forceAA="0" compatLnSpc="1">
                          <a:prstTxWarp prst="textNoShape">
                            <a:avLst/>
                          </a:prstTxWarp>
                          <a:noAutofit/>
                        </wps:bodyPr>
                      </wps:wsp>
                      <wps:wsp>
                        <wps:cNvPr id="83" name="Zone de texte 12"/>
                        <wps:cNvSpPr txBox="1"/>
                        <wps:spPr>
                          <a:xfrm>
                            <a:off x="688086" y="4013063"/>
                            <a:ext cx="1046480" cy="229870"/>
                          </a:xfrm>
                          <a:prstGeom prst="rect">
                            <a:avLst/>
                          </a:prstGeom>
                          <a:noFill/>
                          <a:ln w="6350">
                            <a:noFill/>
                          </a:ln>
                        </wps:spPr>
                        <wps:txbx>
                          <w:txbxContent>
                            <w:p w14:paraId="6D3FCD5D" w14:textId="77777777" w:rsidR="001B361E" w:rsidRDefault="001B361E" w:rsidP="00625814">
                              <w:pPr>
                                <w:pStyle w:val="NormalWeb"/>
                                <w:spacing w:line="276" w:lineRule="auto"/>
                                <w:ind w:left="0"/>
                                <w:rPr>
                                  <w:sz w:val="24"/>
                                  <w:szCs w:val="24"/>
                                </w:rPr>
                              </w:pPr>
                              <w:r>
                                <w:rPr>
                                  <w:rFonts w:eastAsia="Calibri"/>
                                  <w:b/>
                                  <w:bCs/>
                                  <w:szCs w:val="22"/>
                                </w:rPr>
                                <w:t xml:space="preserve">Partie prenante 2  </w:t>
                              </w:r>
                            </w:p>
                          </w:txbxContent>
                        </wps:txbx>
                        <wps:bodyPr rot="0" spcFirstLastPara="0" vert="horz" wrap="none" lIns="0" tIns="0" rIns="0" bIns="0" numCol="1" spcCol="0" rtlCol="0" fromWordArt="0" anchor="t" anchorCtr="0" forceAA="0" compatLnSpc="1">
                          <a:prstTxWarp prst="textNoShape">
                            <a:avLst/>
                          </a:prstTxWarp>
                          <a:noAutofit/>
                        </wps:bodyPr>
                      </wps:wsp>
                      <wpg:wgp>
                        <wpg:cNvPr id="85" name="Groupe 85"/>
                        <wpg:cNvGrpSpPr/>
                        <wpg:grpSpPr>
                          <a:xfrm rot="5400000">
                            <a:off x="6700659" y="2876550"/>
                            <a:ext cx="204470" cy="242570"/>
                            <a:chOff x="19050" y="-19050"/>
                            <a:chExt cx="426975" cy="391801"/>
                          </a:xfrm>
                        </wpg:grpSpPr>
                        <wps:wsp>
                          <wps:cNvPr id="86" name="Rectangle 86"/>
                          <wps:cNvSpPr/>
                          <wps:spPr>
                            <a:xfrm>
                              <a:off x="19050"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Triangle isocèle 87"/>
                          <wps:cNvSpPr/>
                          <wps:spPr>
                            <a:xfrm rot="5400000">
                              <a:off x="115338" y="33026"/>
                              <a:ext cx="266700"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90" name="Groupe 90"/>
                        <wpg:cNvGrpSpPr/>
                        <wpg:grpSpPr>
                          <a:xfrm rot="5400000">
                            <a:off x="6699956" y="3254201"/>
                            <a:ext cx="204597" cy="242570"/>
                            <a:chOff x="18977" y="185493"/>
                            <a:chExt cx="426975" cy="391801"/>
                          </a:xfrm>
                        </wpg:grpSpPr>
                        <wps:wsp>
                          <wps:cNvPr id="94" name="Rectangle 94"/>
                          <wps:cNvSpPr/>
                          <wps:spPr>
                            <a:xfrm>
                              <a:off x="18977" y="185493"/>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Triangle isocèle 95"/>
                          <wps:cNvSpPr/>
                          <wps:spPr>
                            <a:xfrm rot="5400000">
                              <a:off x="115299" y="237569"/>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9" name="Connecteur en angle 39"/>
                        <wps:cNvCnPr>
                          <a:stCxn id="165" idx="3"/>
                          <a:endCxn id="183" idx="3"/>
                        </wps:cNvCnPr>
                        <wps:spPr>
                          <a:xfrm>
                            <a:off x="2866143" y="1970818"/>
                            <a:ext cx="2285962" cy="562438"/>
                          </a:xfrm>
                          <a:prstGeom prst="bentConnector3">
                            <a:avLst>
                              <a:gd name="adj1" fmla="val 7061"/>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Connecteur en angle 131"/>
                        <wps:cNvCnPr>
                          <a:stCxn id="173" idx="0"/>
                          <a:endCxn id="135" idx="3"/>
                        </wps:cNvCnPr>
                        <wps:spPr>
                          <a:xfrm rot="16200000" flipH="1">
                            <a:off x="2963789" y="3310381"/>
                            <a:ext cx="147279" cy="921825"/>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2" name="Groupe 132"/>
                        <wpg:cNvGrpSpPr/>
                        <wpg:grpSpPr>
                          <a:xfrm rot="16200000">
                            <a:off x="3581526" y="3640518"/>
                            <a:ext cx="242570" cy="408940"/>
                            <a:chOff x="83185" y="-83185"/>
                            <a:chExt cx="242678" cy="409194"/>
                          </a:xfrm>
                        </wpg:grpSpPr>
                        <wpg:grpSp>
                          <wpg:cNvPr id="133" name="Groupe 133"/>
                          <wpg:cNvGrpSpPr/>
                          <wpg:grpSpPr>
                            <a:xfrm rot="5400000">
                              <a:off x="102162" y="102308"/>
                              <a:ext cx="204724" cy="242678"/>
                              <a:chOff x="102162" y="102308"/>
                              <a:chExt cx="426975" cy="391801"/>
                            </a:xfrm>
                          </wpg:grpSpPr>
                          <wps:wsp>
                            <wps:cNvPr id="137" name="Rectangle 137"/>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 name="Triangle isocèle 138"/>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34" name="Groupe 134"/>
                          <wpg:cNvGrpSpPr/>
                          <wpg:grpSpPr>
                            <a:xfrm rot="16200000">
                              <a:off x="102343" y="-102235"/>
                              <a:ext cx="204470" cy="242570"/>
                              <a:chOff x="102343" y="-102235"/>
                              <a:chExt cx="426975" cy="391801"/>
                            </a:xfrm>
                          </wpg:grpSpPr>
                          <wps:wsp>
                            <wps:cNvPr id="135" name="Rectangle 135"/>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Triangle isocèle 136"/>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39" name="Groupe 139"/>
                        <wpg:cNvGrpSpPr/>
                        <wpg:grpSpPr>
                          <a:xfrm rot="10800000">
                            <a:off x="5460485" y="2833355"/>
                            <a:ext cx="242570" cy="408940"/>
                            <a:chOff x="83185" y="-83185"/>
                            <a:chExt cx="242678" cy="409194"/>
                          </a:xfrm>
                        </wpg:grpSpPr>
                        <wpg:grpSp>
                          <wpg:cNvPr id="140" name="Groupe 140"/>
                          <wpg:cNvGrpSpPr/>
                          <wpg:grpSpPr>
                            <a:xfrm rot="5400000">
                              <a:off x="102162" y="102308"/>
                              <a:ext cx="204724" cy="242678"/>
                              <a:chOff x="102162" y="102308"/>
                              <a:chExt cx="426975" cy="391801"/>
                            </a:xfrm>
                          </wpg:grpSpPr>
                          <wps:wsp>
                            <wps:cNvPr id="144" name="Rectangle 144"/>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Triangle isocèle 145"/>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e 141"/>
                          <wpg:cNvGrpSpPr/>
                          <wpg:grpSpPr>
                            <a:xfrm rot="16200000">
                              <a:off x="102343" y="-102235"/>
                              <a:ext cx="204470" cy="242570"/>
                              <a:chOff x="102343" y="-102235"/>
                              <a:chExt cx="426975" cy="391801"/>
                            </a:xfrm>
                          </wpg:grpSpPr>
                          <wps:wsp>
                            <wps:cNvPr id="142" name="Rectangle 142"/>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Triangle isocèle 143"/>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Connecteur en angle 146"/>
                        <wps:cNvCnPr>
                          <a:stCxn id="150" idx="3"/>
                          <a:endCxn id="142" idx="3"/>
                        </wps:cNvCnPr>
                        <wps:spPr>
                          <a:xfrm flipV="1">
                            <a:off x="5299783" y="3242295"/>
                            <a:ext cx="281933" cy="152130"/>
                          </a:xfrm>
                          <a:prstGeom prst="bentConnector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47" name="Groupe 147"/>
                        <wpg:cNvGrpSpPr/>
                        <wpg:grpSpPr>
                          <a:xfrm rot="5400000">
                            <a:off x="4974028" y="3189901"/>
                            <a:ext cx="242570" cy="408940"/>
                            <a:chOff x="83185" y="-83185"/>
                            <a:chExt cx="242678" cy="409194"/>
                          </a:xfrm>
                        </wpg:grpSpPr>
                        <wpg:grpSp>
                          <wpg:cNvPr id="148" name="Groupe 148"/>
                          <wpg:cNvGrpSpPr/>
                          <wpg:grpSpPr>
                            <a:xfrm rot="5400000">
                              <a:off x="102162" y="102308"/>
                              <a:ext cx="204724" cy="242678"/>
                              <a:chOff x="102162" y="102308"/>
                              <a:chExt cx="426975" cy="391801"/>
                            </a:xfrm>
                          </wpg:grpSpPr>
                          <wps:wsp>
                            <wps:cNvPr id="152" name="Rectangle 152"/>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Triangle isocèle 153"/>
                            <wps:cNvSpPr/>
                            <wps:spPr>
                              <a:xfrm rot="5400000">
                                <a:off x="198485"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9" name="Groupe 149"/>
                          <wpg:cNvGrpSpPr/>
                          <wpg:grpSpPr>
                            <a:xfrm rot="16200000">
                              <a:off x="102343" y="-102235"/>
                              <a:ext cx="204470" cy="242570"/>
                              <a:chOff x="102343" y="-102235"/>
                              <a:chExt cx="426975" cy="391801"/>
                            </a:xfrm>
                          </wpg:grpSpPr>
                          <wps:wsp>
                            <wps:cNvPr id="150" name="Rectangle 150"/>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Triangle isocèle 151"/>
                            <wps:cNvSpPr/>
                            <wps:spPr>
                              <a:xfrm rot="5400000">
                                <a:off x="198630" y="-50159"/>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62" name="Groupe 162"/>
                        <wpg:cNvGrpSpPr/>
                        <wpg:grpSpPr>
                          <a:xfrm rot="5400000">
                            <a:off x="2540388" y="1766294"/>
                            <a:ext cx="242570" cy="408940"/>
                            <a:chOff x="0" y="0"/>
                            <a:chExt cx="242678" cy="409194"/>
                          </a:xfrm>
                        </wpg:grpSpPr>
                        <wpg:grpSp>
                          <wpg:cNvPr id="163" name="Groupe 163"/>
                          <wpg:cNvGrpSpPr/>
                          <wpg:grpSpPr>
                            <a:xfrm rot="5400000">
                              <a:off x="18977" y="185493"/>
                              <a:ext cx="204724" cy="242678"/>
                              <a:chOff x="18977" y="185491"/>
                              <a:chExt cx="426975" cy="391801"/>
                            </a:xfrm>
                          </wpg:grpSpPr>
                          <wps:wsp>
                            <wps:cNvPr id="167" name="Rectangle 167"/>
                            <wps:cNvSpPr/>
                            <wps:spPr>
                              <a:xfrm>
                                <a:off x="18977" y="185491"/>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riangle isocèle 168"/>
                            <wps:cNvSpPr/>
                            <wps:spPr>
                              <a:xfrm rot="5400000">
                                <a:off x="115301" y="237568"/>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64" name="Groupe 164"/>
                          <wpg:cNvGrpSpPr/>
                          <wpg:grpSpPr>
                            <a:xfrm rot="16200000">
                              <a:off x="19158" y="-19050"/>
                              <a:ext cx="204470" cy="242570"/>
                              <a:chOff x="19158" y="-19052"/>
                              <a:chExt cx="426975" cy="391801"/>
                            </a:xfrm>
                          </wpg:grpSpPr>
                          <wps:wsp>
                            <wps:cNvPr id="165" name="Rectangle 165"/>
                            <wps:cNvSpPr/>
                            <wps:spPr>
                              <a:xfrm>
                                <a:off x="19158" y="-19052"/>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Triangle isocèle 166"/>
                            <wps:cNvSpPr/>
                            <wps:spPr>
                              <a:xfrm rot="5400000">
                                <a:off x="115446" y="33023"/>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169" name="Groupe 169"/>
                        <wpg:cNvGrpSpPr/>
                        <wpg:grpSpPr>
                          <a:xfrm rot="10800000">
                            <a:off x="2454698" y="3314779"/>
                            <a:ext cx="242570" cy="408940"/>
                            <a:chOff x="83185" y="-83185"/>
                            <a:chExt cx="242678" cy="409194"/>
                          </a:xfrm>
                        </wpg:grpSpPr>
                        <wpg:grpSp>
                          <wpg:cNvPr id="170" name="Groupe 170"/>
                          <wpg:cNvGrpSpPr/>
                          <wpg:grpSpPr>
                            <a:xfrm rot="5400000">
                              <a:off x="102162" y="102308"/>
                              <a:ext cx="204724" cy="242678"/>
                              <a:chOff x="102162" y="102308"/>
                              <a:chExt cx="426975" cy="391801"/>
                            </a:xfrm>
                          </wpg:grpSpPr>
                          <wps:wsp>
                            <wps:cNvPr id="174" name="Rectangle 174"/>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Triangle isocèle 175"/>
                            <wps:cNvSpPr/>
                            <wps:spPr>
                              <a:xfrm rot="5400000">
                                <a:off x="198487"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71" name="Groupe 171"/>
                          <wpg:cNvGrpSpPr/>
                          <wpg:grpSpPr>
                            <a:xfrm rot="16200000">
                              <a:off x="102343" y="-102235"/>
                              <a:ext cx="204470" cy="242570"/>
                              <a:chOff x="102343" y="-102235"/>
                              <a:chExt cx="426975" cy="391801"/>
                            </a:xfrm>
                          </wpg:grpSpPr>
                          <wps:wsp>
                            <wps:cNvPr id="172" name="Rectangle 172"/>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Triangle isocèle 173"/>
                            <wps:cNvSpPr/>
                            <wps:spPr>
                              <a:xfrm rot="5400000">
                                <a:off x="198632" y="-50160"/>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79" name="Connecteur en angle 179"/>
                        <wps:cNvCnPr>
                          <a:stCxn id="94" idx="1"/>
                          <a:endCxn id="86" idx="3"/>
                        </wps:cNvCnPr>
                        <wps:spPr>
                          <a:xfrm rot="5400000" flipH="1" flipV="1">
                            <a:off x="6716015" y="3186310"/>
                            <a:ext cx="173118" cy="639"/>
                          </a:xfrm>
                          <a:prstGeom prst="bentConnector3">
                            <a:avLst>
                              <a:gd name="adj1" fmla="val 5000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80" name="Groupe 180"/>
                        <wpg:cNvGrpSpPr/>
                        <wpg:grpSpPr>
                          <a:xfrm rot="16200000">
                            <a:off x="5235290" y="2328840"/>
                            <a:ext cx="242570" cy="408940"/>
                            <a:chOff x="83185" y="-83185"/>
                            <a:chExt cx="242678" cy="409194"/>
                          </a:xfrm>
                        </wpg:grpSpPr>
                        <wpg:grpSp>
                          <wpg:cNvPr id="181" name="Groupe 181"/>
                          <wpg:cNvGrpSpPr/>
                          <wpg:grpSpPr>
                            <a:xfrm rot="5400000">
                              <a:off x="102162" y="102308"/>
                              <a:ext cx="204724" cy="242678"/>
                              <a:chOff x="102162" y="102308"/>
                              <a:chExt cx="426975" cy="391801"/>
                            </a:xfrm>
                          </wpg:grpSpPr>
                          <wps:wsp>
                            <wps:cNvPr id="185" name="Rectangle 185"/>
                            <wps:cNvSpPr/>
                            <wps:spPr>
                              <a:xfrm>
                                <a:off x="102162" y="102308"/>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 name="Triangle isocèle 186"/>
                            <wps:cNvSpPr/>
                            <wps:spPr>
                              <a:xfrm rot="5400000">
                                <a:off x="198487" y="154385"/>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82" name="Groupe 182"/>
                          <wpg:cNvGrpSpPr/>
                          <wpg:grpSpPr>
                            <a:xfrm rot="16200000">
                              <a:off x="102343" y="-102235"/>
                              <a:ext cx="204470" cy="242570"/>
                              <a:chOff x="102343" y="-102235"/>
                              <a:chExt cx="426975" cy="391801"/>
                            </a:xfrm>
                          </wpg:grpSpPr>
                          <wps:wsp>
                            <wps:cNvPr id="183" name="Rectangle 183"/>
                            <wps:cNvSpPr/>
                            <wps:spPr>
                              <a:xfrm>
                                <a:off x="102343" y="-102235"/>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Triangle isocèle 184"/>
                            <wps:cNvSpPr/>
                            <wps:spPr>
                              <a:xfrm rot="5400000">
                                <a:off x="198632" y="-50160"/>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84" name="Rectangle 84"/>
                        <wps:cNvSpPr/>
                        <wps:spPr>
                          <a:xfrm>
                            <a:off x="95243" y="1247776"/>
                            <a:ext cx="7686120" cy="31432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Zone de texte 12"/>
                        <wps:cNvSpPr txBox="1"/>
                        <wps:spPr>
                          <a:xfrm>
                            <a:off x="7978746" y="1347866"/>
                            <a:ext cx="657860" cy="391795"/>
                          </a:xfrm>
                          <a:prstGeom prst="rect">
                            <a:avLst/>
                          </a:prstGeom>
                          <a:noFill/>
                          <a:ln w="6350">
                            <a:noFill/>
                          </a:ln>
                        </wps:spPr>
                        <wps:txbx>
                          <w:txbxContent>
                            <w:p w14:paraId="43B664F1" w14:textId="77777777" w:rsidR="001B361E" w:rsidRPr="006E420B" w:rsidRDefault="001B361E" w:rsidP="00625814">
                              <w:pPr>
                                <w:pStyle w:val="NormalWeb"/>
                                <w:spacing w:line="276" w:lineRule="auto"/>
                                <w:ind w:left="0"/>
                                <w:jc w:val="center"/>
                                <w:rPr>
                                  <w:rFonts w:eastAsia="Calibri"/>
                                  <w:b/>
                                  <w:bCs/>
                                  <w:color w:val="FF0000"/>
                                  <w:sz w:val="24"/>
                                  <w:szCs w:val="22"/>
                                </w:rPr>
                              </w:pPr>
                              <w:r w:rsidRPr="006E420B">
                                <w:rPr>
                                  <w:rFonts w:eastAsia="Calibri"/>
                                  <w:b/>
                                  <w:bCs/>
                                  <w:color w:val="FF0000"/>
                                  <w:sz w:val="24"/>
                                  <w:szCs w:val="22"/>
                                </w:rPr>
                                <w:t>Périmètre</w:t>
                              </w:r>
                            </w:p>
                            <w:p w14:paraId="474B4AA4" w14:textId="1BA05494" w:rsidR="001B361E" w:rsidRPr="006E420B" w:rsidRDefault="001B361E" w:rsidP="00625814">
                              <w:pPr>
                                <w:pStyle w:val="NormalWeb"/>
                                <w:spacing w:line="276" w:lineRule="auto"/>
                                <w:ind w:left="0"/>
                                <w:jc w:val="center"/>
                                <w:rPr>
                                  <w:color w:val="FF0000"/>
                                  <w:sz w:val="28"/>
                                  <w:szCs w:val="24"/>
                                </w:rPr>
                              </w:pPr>
                              <w:r>
                                <w:rPr>
                                  <w:rFonts w:eastAsia="Calibri"/>
                                  <w:b/>
                                  <w:bCs/>
                                  <w:color w:val="FF0000"/>
                                  <w:sz w:val="24"/>
                                  <w:szCs w:val="22"/>
                                </w:rPr>
                                <w:t>é</w:t>
                              </w:r>
                              <w:r w:rsidRPr="006E420B">
                                <w:rPr>
                                  <w:rFonts w:eastAsia="Calibri"/>
                                  <w:b/>
                                  <w:bCs/>
                                  <w:color w:val="FF0000"/>
                                  <w:sz w:val="24"/>
                                  <w:szCs w:val="22"/>
                                </w:rPr>
                                <w:t>tudié</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52" name="Picture 63">
                            <a:extLst>
                              <a:ext uri="{FF2B5EF4-FFF2-40B4-BE49-F238E27FC236}">
                                <a16:creationId xmlns:a16="http://schemas.microsoft.com/office/drawing/2014/main" id="{E84CD378-F80F-40E3-9083-9DE209524A15}"/>
                              </a:ext>
                            </a:extLst>
                          </pic:cNvPr>
                          <pic:cNvPicPr>
                            <a:picLocks noChangeAspect="1"/>
                          </pic:cNvPicPr>
                        </pic:nvPicPr>
                        <pic:blipFill>
                          <a:blip r:embed="rId25"/>
                          <a:stretch>
                            <a:fillRect/>
                          </a:stretch>
                        </pic:blipFill>
                        <pic:spPr>
                          <a:xfrm rot="16200000">
                            <a:off x="996683" y="1789477"/>
                            <a:ext cx="228024" cy="360103"/>
                          </a:xfrm>
                          <a:prstGeom prst="rect">
                            <a:avLst/>
                          </a:prstGeom>
                        </pic:spPr>
                      </pic:pic>
                      <pic:pic xmlns:pic="http://schemas.openxmlformats.org/drawingml/2006/picture">
                        <pic:nvPicPr>
                          <pic:cNvPr id="51" name="Picture 50">
                            <a:extLst>
                              <a:ext uri="{FF2B5EF4-FFF2-40B4-BE49-F238E27FC236}">
                                <a16:creationId xmlns:a16="http://schemas.microsoft.com/office/drawing/2014/main" id="{6D9646A0-92D4-4F37-B7A7-23B07B906976}"/>
                              </a:ext>
                            </a:extLst>
                          </pic:cNvPr>
                          <pic:cNvPicPr>
                            <a:picLocks noChangeAspect="1"/>
                          </pic:cNvPicPr>
                        </pic:nvPicPr>
                        <pic:blipFill>
                          <a:blip r:embed="rId26"/>
                          <a:stretch>
                            <a:fillRect/>
                          </a:stretch>
                        </pic:blipFill>
                        <pic:spPr>
                          <a:xfrm>
                            <a:off x="1078081" y="3311321"/>
                            <a:ext cx="250776" cy="250996"/>
                          </a:xfrm>
                          <a:prstGeom prst="rect">
                            <a:avLst/>
                          </a:prstGeom>
                        </pic:spPr>
                      </pic:pic>
                      <wpg:wgp>
                        <wpg:cNvPr id="88" name="Groupe 88"/>
                        <wpg:cNvGrpSpPr/>
                        <wpg:grpSpPr>
                          <a:xfrm>
                            <a:off x="2746197" y="32790"/>
                            <a:ext cx="2185602" cy="1043535"/>
                            <a:chOff x="1951676" y="127896"/>
                            <a:chExt cx="2185602" cy="1043535"/>
                          </a:xfrm>
                        </wpg:grpSpPr>
                        <wps:wsp>
                          <wps:cNvPr id="111" name="Rectangle 111"/>
                          <wps:cNvSpPr/>
                          <wps:spPr>
                            <a:xfrm>
                              <a:off x="1951676" y="127896"/>
                              <a:ext cx="2185602" cy="1043535"/>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2423025" y="458264"/>
                              <a:ext cx="1449070" cy="311996"/>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3" name="Picture 44">
                              <a:extLst>
                                <a:ext uri="{FF2B5EF4-FFF2-40B4-BE49-F238E27FC236}">
                                  <a16:creationId xmlns:a16="http://schemas.microsoft.com/office/drawing/2014/main" id="{E5BB0EC4-AF9C-43FB-8A45-DDD644025360}"/>
                                </a:ext>
                              </a:extLst>
                            </pic:cNvPr>
                            <pic:cNvPicPr/>
                          </pic:nvPicPr>
                          <pic:blipFill>
                            <a:blip r:embed="rId22"/>
                            <a:stretch>
                              <a:fillRect/>
                            </a:stretch>
                          </pic:blipFill>
                          <pic:spPr>
                            <a:xfrm>
                              <a:off x="2018772" y="218734"/>
                              <a:ext cx="318135" cy="295910"/>
                            </a:xfrm>
                            <a:prstGeom prst="rect">
                              <a:avLst/>
                            </a:prstGeom>
                          </pic:spPr>
                        </pic:pic>
                        <wps:wsp>
                          <wps:cNvPr id="115" name="Zone de texte 12"/>
                          <wps:cNvSpPr txBox="1"/>
                          <wps:spPr>
                            <a:xfrm>
                              <a:off x="2382496" y="921549"/>
                              <a:ext cx="321310" cy="229870"/>
                            </a:xfrm>
                            <a:prstGeom prst="rect">
                              <a:avLst/>
                            </a:prstGeom>
                            <a:noFill/>
                            <a:ln w="6350">
                              <a:noFill/>
                            </a:ln>
                          </wps:spPr>
                          <wps:txbx>
                            <w:txbxContent>
                              <w:p w14:paraId="2E7B4E4B" w14:textId="77777777" w:rsidR="001B361E" w:rsidRDefault="001B361E"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12" name="Zone de texte 12"/>
                          <wps:cNvSpPr txBox="1"/>
                          <wps:spPr>
                            <a:xfrm>
                              <a:off x="2522439" y="514644"/>
                              <a:ext cx="718185" cy="219075"/>
                            </a:xfrm>
                            <a:prstGeom prst="rect">
                              <a:avLst/>
                            </a:prstGeom>
                            <a:noFill/>
                            <a:ln w="6350">
                              <a:noFill/>
                            </a:ln>
                          </wps:spPr>
                          <wps:txbx>
                            <w:txbxContent>
                              <w:p w14:paraId="4B776F7C" w14:textId="77777777" w:rsidR="001B361E" w:rsidRDefault="001B361E" w:rsidP="00625814">
                                <w:pPr>
                                  <w:pStyle w:val="NormalWeb"/>
                                  <w:spacing w:line="276" w:lineRule="auto"/>
                                  <w:ind w:left="0"/>
                                  <w:rPr>
                                    <w:sz w:val="24"/>
                                    <w:szCs w:val="24"/>
                                  </w:rPr>
                                </w:pPr>
                                <w:r>
                                  <w:rPr>
                                    <w:rFonts w:eastAsia="Calibri"/>
                                    <w:b/>
                                    <w:bCs/>
                                    <w:sz w:val="28"/>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89" name="Zone de texte 12"/>
                          <wps:cNvSpPr txBox="1"/>
                          <wps:spPr>
                            <a:xfrm>
                              <a:off x="2412497" y="192700"/>
                              <a:ext cx="495935" cy="219075"/>
                            </a:xfrm>
                            <a:prstGeom prst="rect">
                              <a:avLst/>
                            </a:prstGeom>
                            <a:noFill/>
                            <a:ln w="6350">
                              <a:noFill/>
                            </a:ln>
                          </wps:spPr>
                          <wps:txbx>
                            <w:txbxContent>
                              <w:p w14:paraId="3FFCB287" w14:textId="77777777" w:rsidR="001B361E" w:rsidRDefault="001B361E"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91" name="Groupe 191"/>
                        <wpg:cNvGrpSpPr/>
                        <wpg:grpSpPr>
                          <a:xfrm>
                            <a:off x="5960430" y="33532"/>
                            <a:ext cx="2249301" cy="1042786"/>
                            <a:chOff x="-224470" y="0"/>
                            <a:chExt cx="2249506" cy="1099320"/>
                          </a:xfrm>
                        </wpg:grpSpPr>
                        <wps:wsp>
                          <wps:cNvPr id="192" name="Rectangle 192"/>
                          <wps:cNvSpPr/>
                          <wps:spPr>
                            <a:xfrm>
                              <a:off x="-224470" y="0"/>
                              <a:ext cx="2249506" cy="1099320"/>
                            </a:xfrm>
                            <a:prstGeom prst="rect">
                              <a:avLst/>
                            </a:prstGeom>
                            <a:solidFill>
                              <a:srgbClr val="DBEEF4"/>
                            </a:solidFill>
                            <a:effectLst>
                              <a:outerShdw blurRad="50800" dist="38100" algn="l" rotWithShape="0">
                                <a:prstClr val="black">
                                  <a:alpha val="40000"/>
                                </a:prstClr>
                              </a:outerShdw>
                            </a:effectLst>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4" name="Picture 44">
                              <a:extLst>
                                <a:ext uri="{FF2B5EF4-FFF2-40B4-BE49-F238E27FC236}">
                                  <a16:creationId xmlns:a16="http://schemas.microsoft.com/office/drawing/2014/main" id="{E5BB0EC4-AF9C-43FB-8A45-DDD644025360}"/>
                                </a:ext>
                              </a:extLst>
                            </pic:cNvPr>
                            <pic:cNvPicPr/>
                          </pic:nvPicPr>
                          <pic:blipFill>
                            <a:blip r:embed="rId22"/>
                            <a:stretch>
                              <a:fillRect/>
                            </a:stretch>
                          </pic:blipFill>
                          <pic:spPr>
                            <a:xfrm>
                              <a:off x="47852" y="35735"/>
                              <a:ext cx="318135" cy="295910"/>
                            </a:xfrm>
                            <a:prstGeom prst="rect">
                              <a:avLst/>
                            </a:prstGeom>
                          </pic:spPr>
                        </pic:pic>
                        <pic:pic xmlns:pic="http://schemas.openxmlformats.org/drawingml/2006/picture">
                          <pic:nvPicPr>
                            <pic:cNvPr id="195" name="Picture 1">
                              <a:extLst>
                                <a:ext uri="{FF2B5EF4-FFF2-40B4-BE49-F238E27FC236}">
                                  <a16:creationId xmlns:a16="http://schemas.microsoft.com/office/drawing/2014/main" id="{FEC3CC10-FFE7-453A-A1D2-BBEF960AC70C}"/>
                                </a:ext>
                              </a:extLst>
                            </pic:cNvPr>
                            <pic:cNvPicPr/>
                          </pic:nvPicPr>
                          <pic:blipFill>
                            <a:blip r:embed="rId24"/>
                            <a:stretch>
                              <a:fillRect/>
                            </a:stretch>
                          </pic:blipFill>
                          <pic:spPr>
                            <a:xfrm>
                              <a:off x="4646" y="626036"/>
                              <a:ext cx="346693" cy="362380"/>
                            </a:xfrm>
                            <a:prstGeom prst="rect">
                              <a:avLst/>
                            </a:prstGeom>
                          </pic:spPr>
                        </pic:pic>
                        <wps:wsp>
                          <wps:cNvPr id="196" name="Zone de texte 12"/>
                          <wps:cNvSpPr txBox="1"/>
                          <wps:spPr>
                            <a:xfrm>
                              <a:off x="365988" y="776251"/>
                              <a:ext cx="461052" cy="229263"/>
                            </a:xfrm>
                            <a:prstGeom prst="rect">
                              <a:avLst/>
                            </a:prstGeom>
                            <a:noFill/>
                            <a:ln w="6350">
                              <a:noFill/>
                            </a:ln>
                          </wps:spPr>
                          <wps:txbx>
                            <w:txbxContent>
                              <w:p w14:paraId="5C59ADA6" w14:textId="77777777" w:rsidR="001B361E" w:rsidRDefault="001B361E"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Zone de texte 12"/>
                          <wps:cNvSpPr txBox="1"/>
                          <wps:spPr>
                            <a:xfrm>
                              <a:off x="459941" y="64804"/>
                              <a:ext cx="495980" cy="218467"/>
                            </a:xfrm>
                            <a:prstGeom prst="rect">
                              <a:avLst/>
                            </a:prstGeom>
                            <a:noFill/>
                            <a:ln w="6350">
                              <a:noFill/>
                            </a:ln>
                          </wps:spPr>
                          <wps:txbx>
                            <w:txbxContent>
                              <w:p w14:paraId="5B932377" w14:textId="77777777" w:rsidR="001B361E" w:rsidRDefault="001B361E" w:rsidP="00625814">
                                <w:pPr>
                                  <w:pStyle w:val="NormalWeb"/>
                                  <w:spacing w:line="276" w:lineRule="auto"/>
                                  <w:ind w:left="0"/>
                                  <w:rPr>
                                    <w:sz w:val="24"/>
                                    <w:szCs w:val="24"/>
                                  </w:rPr>
                                </w:pPr>
                                <w:r>
                                  <w:rPr>
                                    <w:rFonts w:eastAsia="Calibri"/>
                                    <w:b/>
                                    <w:bCs/>
                                    <w:szCs w:val="22"/>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g:wgp>
                      <wpg:wgp>
                        <wpg:cNvPr id="199" name="Groupe 199"/>
                        <wpg:cNvGrpSpPr/>
                        <wpg:grpSpPr>
                          <a:xfrm rot="16200000">
                            <a:off x="3581802" y="3227809"/>
                            <a:ext cx="241935" cy="408941"/>
                            <a:chOff x="83502" y="-83503"/>
                            <a:chExt cx="242678" cy="409195"/>
                          </a:xfrm>
                        </wpg:grpSpPr>
                        <wpg:grpSp>
                          <wpg:cNvPr id="200" name="Groupe 200"/>
                          <wpg:cNvGrpSpPr/>
                          <wpg:grpSpPr>
                            <a:xfrm rot="5400000">
                              <a:off x="102479" y="101991"/>
                              <a:ext cx="204724" cy="242678"/>
                              <a:chOff x="102479" y="101991"/>
                              <a:chExt cx="426975" cy="391801"/>
                            </a:xfrm>
                          </wpg:grpSpPr>
                          <wps:wsp>
                            <wps:cNvPr id="204" name="Rectangle 204"/>
                            <wps:cNvSpPr/>
                            <wps:spPr>
                              <a:xfrm>
                                <a:off x="102479" y="101991"/>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Triangle isocèle 205"/>
                            <wps:cNvSpPr/>
                            <wps:spPr>
                              <a:xfrm rot="5400000">
                                <a:off x="198802" y="154068"/>
                                <a:ext cx="266702"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01" name="Groupe 201"/>
                          <wpg:cNvGrpSpPr/>
                          <wpg:grpSpPr>
                            <a:xfrm rot="16200000">
                              <a:off x="102660" y="-102553"/>
                              <a:ext cx="204470" cy="242570"/>
                              <a:chOff x="102662" y="-102554"/>
                              <a:chExt cx="426975" cy="391801"/>
                            </a:xfrm>
                          </wpg:grpSpPr>
                          <wps:wsp>
                            <wps:cNvPr id="202" name="Rectangle 202"/>
                            <wps:cNvSpPr/>
                            <wps:spPr>
                              <a:xfrm>
                                <a:off x="102662" y="-102554"/>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Triangle isocèle 203"/>
                            <wps:cNvSpPr/>
                            <wps:spPr>
                              <a:xfrm rot="5400000">
                                <a:off x="198949" y="-50478"/>
                                <a:ext cx="266701" cy="28575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06" name="Connecteur en angle 206"/>
                        <wps:cNvCnPr>
                          <a:stCxn id="165" idx="3"/>
                          <a:endCxn id="202" idx="3"/>
                        </wps:cNvCnPr>
                        <wps:spPr>
                          <a:xfrm>
                            <a:off x="2866143" y="1970818"/>
                            <a:ext cx="632156" cy="1461407"/>
                          </a:xfrm>
                          <a:prstGeom prst="bentConnector3">
                            <a:avLst>
                              <a:gd name="adj1" fmla="val 2435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14" name="Picture 63">
                            <a:extLst>
                              <a:ext uri="{FF2B5EF4-FFF2-40B4-BE49-F238E27FC236}">
                                <a16:creationId xmlns:a16="http://schemas.microsoft.com/office/drawing/2014/main" id="{E84CD378-F80F-40E3-9083-9DE209524A15}"/>
                              </a:ext>
                            </a:extLst>
                          </pic:cNvPr>
                          <pic:cNvPicPr/>
                        </pic:nvPicPr>
                        <pic:blipFill>
                          <a:blip r:embed="rId25"/>
                          <a:stretch>
                            <a:fillRect/>
                          </a:stretch>
                        </pic:blipFill>
                        <pic:spPr>
                          <a:xfrm rot="16200000">
                            <a:off x="1072328" y="2962858"/>
                            <a:ext cx="227965" cy="360045"/>
                          </a:xfrm>
                          <a:prstGeom prst="rect">
                            <a:avLst/>
                          </a:prstGeom>
                        </pic:spPr>
                      </pic:pic>
                      <wpg:wgp>
                        <wpg:cNvPr id="215" name="Groupe 215"/>
                        <wpg:cNvGrpSpPr/>
                        <wpg:grpSpPr>
                          <a:xfrm rot="5400000">
                            <a:off x="4826971" y="843565"/>
                            <a:ext cx="241300" cy="408939"/>
                            <a:chOff x="0" y="0"/>
                            <a:chExt cx="242678" cy="409195"/>
                          </a:xfrm>
                        </wpg:grpSpPr>
                        <wpg:grpSp>
                          <wpg:cNvPr id="216" name="Groupe 216"/>
                          <wpg:cNvGrpSpPr/>
                          <wpg:grpSpPr>
                            <a:xfrm rot="5400000">
                              <a:off x="18977" y="185494"/>
                              <a:ext cx="204724" cy="242678"/>
                              <a:chOff x="18977" y="185494"/>
                              <a:chExt cx="426975" cy="391801"/>
                            </a:xfrm>
                          </wpg:grpSpPr>
                          <wps:wsp>
                            <wps:cNvPr id="220" name="Rectangle 220"/>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Triangle isocèle 221"/>
                            <wps:cNvSpPr/>
                            <wps:spPr>
                              <a:xfrm rot="5400000">
                                <a:off x="115302" y="237571"/>
                                <a:ext cx="266702"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17" name="Groupe 217"/>
                          <wpg:cNvGrpSpPr/>
                          <wpg:grpSpPr>
                            <a:xfrm rot="16200000">
                              <a:off x="19158" y="-19050"/>
                              <a:ext cx="204470" cy="242570"/>
                              <a:chOff x="19158" y="-19050"/>
                              <a:chExt cx="426975" cy="391801"/>
                            </a:xfrm>
                          </wpg:grpSpPr>
                          <wps:wsp>
                            <wps:cNvPr id="218" name="Rectangle 218"/>
                            <wps:cNvSpPr/>
                            <wps:spPr>
                              <a:xfrm>
                                <a:off x="19158"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Triangle isocèle 219"/>
                            <wps:cNvSpPr/>
                            <wps:spPr>
                              <a:xfrm rot="5400000">
                                <a:off x="115448" y="33025"/>
                                <a:ext cx="266700"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222" name="Groupe 222"/>
                        <wpg:cNvGrpSpPr/>
                        <wpg:grpSpPr>
                          <a:xfrm rot="16200000">
                            <a:off x="5846309" y="841030"/>
                            <a:ext cx="240666" cy="408306"/>
                            <a:chOff x="83819" y="-83820"/>
                            <a:chExt cx="242679" cy="409195"/>
                          </a:xfrm>
                        </wpg:grpSpPr>
                        <wpg:grpSp>
                          <wpg:cNvPr id="223" name="Groupe 223"/>
                          <wpg:cNvGrpSpPr/>
                          <wpg:grpSpPr>
                            <a:xfrm rot="5400000">
                              <a:off x="102796" y="101674"/>
                              <a:ext cx="204724" cy="242678"/>
                              <a:chOff x="102797" y="101676"/>
                              <a:chExt cx="426975" cy="391801"/>
                            </a:xfrm>
                          </wpg:grpSpPr>
                          <wps:wsp>
                            <wps:cNvPr id="227" name="Rectangle 227"/>
                            <wps:cNvSpPr/>
                            <wps:spPr>
                              <a:xfrm>
                                <a:off x="102797" y="101676"/>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Triangle isocèle 228"/>
                            <wps:cNvSpPr/>
                            <wps:spPr>
                              <a:xfrm rot="5400000">
                                <a:off x="199121" y="153752"/>
                                <a:ext cx="266703"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24" name="Groupe 224"/>
                          <wpg:cNvGrpSpPr/>
                          <wpg:grpSpPr>
                            <a:xfrm rot="16200000">
                              <a:off x="102978" y="-102870"/>
                              <a:ext cx="204470" cy="242570"/>
                              <a:chOff x="102978" y="-102870"/>
                              <a:chExt cx="426975" cy="391801"/>
                            </a:xfrm>
                          </wpg:grpSpPr>
                          <wps:wsp>
                            <wps:cNvPr id="225" name="Rectangle 225"/>
                            <wps:cNvSpPr/>
                            <wps:spPr>
                              <a:xfrm>
                                <a:off x="102978" y="-10287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6" name="Triangle isocèle 226"/>
                            <wps:cNvSpPr/>
                            <wps:spPr>
                              <a:xfrm rot="5400000">
                                <a:off x="199268" y="-50795"/>
                                <a:ext cx="266699" cy="28574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29" name="Connecteur en angle 229"/>
                        <wps:cNvCnPr>
                          <a:stCxn id="218" idx="3"/>
                        </wps:cNvCnPr>
                        <wps:spPr>
                          <a:xfrm>
                            <a:off x="5151729" y="1048089"/>
                            <a:ext cx="1243393" cy="1091314"/>
                          </a:xfrm>
                          <a:prstGeom prst="bentConnector3">
                            <a:avLst>
                              <a:gd name="adj1" fmla="val 1932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230" name="Groupe 230"/>
                        <wpg:cNvGrpSpPr/>
                        <wpg:grpSpPr>
                          <a:xfrm>
                            <a:off x="6659711" y="2047638"/>
                            <a:ext cx="240030" cy="408306"/>
                            <a:chOff x="0" y="0"/>
                            <a:chExt cx="242679" cy="409195"/>
                          </a:xfrm>
                        </wpg:grpSpPr>
                        <wpg:grpSp>
                          <wpg:cNvPr id="231" name="Groupe 231"/>
                          <wpg:cNvGrpSpPr/>
                          <wpg:grpSpPr>
                            <a:xfrm rot="5400000">
                              <a:off x="18977" y="185494"/>
                              <a:ext cx="204724" cy="242678"/>
                              <a:chOff x="18977" y="185494"/>
                              <a:chExt cx="426975" cy="391801"/>
                            </a:xfrm>
                          </wpg:grpSpPr>
                          <wps:wsp>
                            <wps:cNvPr id="235" name="Rectangle 235"/>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Triangle isocèle 236"/>
                            <wps:cNvSpPr/>
                            <wps:spPr>
                              <a:xfrm rot="5400000">
                                <a:off x="115300" y="237569"/>
                                <a:ext cx="266703"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32" name="Groupe 232"/>
                          <wpg:cNvGrpSpPr/>
                          <wpg:grpSpPr>
                            <a:xfrm rot="16200000">
                              <a:off x="19159" y="-19050"/>
                              <a:ext cx="204470" cy="242570"/>
                              <a:chOff x="19159" y="-19050"/>
                              <a:chExt cx="426975" cy="391801"/>
                            </a:xfrm>
                          </wpg:grpSpPr>
                          <wps:wsp>
                            <wps:cNvPr id="233" name="Rectangle 233"/>
                            <wps:cNvSpPr/>
                            <wps:spPr>
                              <a:xfrm>
                                <a:off x="19159"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4" name="Triangle isocèle 234"/>
                            <wps:cNvSpPr/>
                            <wps:spPr>
                              <a:xfrm rot="5400000">
                                <a:off x="115449" y="33025"/>
                                <a:ext cx="266699" cy="285748"/>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37" name="Connecteur en angle 237"/>
                        <wps:cNvCnPr>
                          <a:stCxn id="225" idx="3"/>
                          <a:endCxn id="233" idx="3"/>
                        </wps:cNvCnPr>
                        <wps:spPr>
                          <a:xfrm rot="10800000" flipH="1" flipV="1">
                            <a:off x="5762488" y="1045128"/>
                            <a:ext cx="1017291" cy="1002509"/>
                          </a:xfrm>
                          <a:prstGeom prst="bentConnector4">
                            <a:avLst>
                              <a:gd name="adj1" fmla="val -22471"/>
                              <a:gd name="adj2" fmla="val 5510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9" name="Connecteur droit avec flèche 239"/>
                        <wps:cNvCnPr/>
                        <wps:spPr>
                          <a:xfrm flipH="1">
                            <a:off x="7813997" y="1739661"/>
                            <a:ext cx="502411" cy="793649"/>
                          </a:xfrm>
                          <a:prstGeom prst="straightConnector1">
                            <a:avLst/>
                          </a:prstGeom>
                          <a:ln>
                            <a:solidFill>
                              <a:srgbClr val="FF0000"/>
                            </a:solidFill>
                            <a:tailEnd type="stealth" w="lg" len="lg"/>
                          </a:ln>
                        </wps:spPr>
                        <wps:style>
                          <a:lnRef idx="1">
                            <a:schemeClr val="accent1"/>
                          </a:lnRef>
                          <a:fillRef idx="0">
                            <a:schemeClr val="accent1"/>
                          </a:fillRef>
                          <a:effectRef idx="0">
                            <a:schemeClr val="accent1"/>
                          </a:effectRef>
                          <a:fontRef idx="minor">
                            <a:schemeClr val="tx1"/>
                          </a:fontRef>
                        </wps:style>
                        <wps:bodyPr/>
                      </wps:wsp>
                      <wpg:wgp>
                        <wpg:cNvPr id="240" name="Groupe 240"/>
                        <wpg:cNvGrpSpPr/>
                        <wpg:grpSpPr>
                          <a:xfrm>
                            <a:off x="6248508" y="2047012"/>
                            <a:ext cx="241300" cy="408939"/>
                            <a:chOff x="0" y="0"/>
                            <a:chExt cx="242678" cy="409195"/>
                          </a:xfrm>
                        </wpg:grpSpPr>
                        <wpg:grpSp>
                          <wpg:cNvPr id="241" name="Groupe 241"/>
                          <wpg:cNvGrpSpPr/>
                          <wpg:grpSpPr>
                            <a:xfrm rot="5400000">
                              <a:off x="18977" y="185494"/>
                              <a:ext cx="204724" cy="242678"/>
                              <a:chOff x="18977" y="185494"/>
                              <a:chExt cx="426975" cy="391801"/>
                            </a:xfrm>
                          </wpg:grpSpPr>
                          <wps:wsp>
                            <wps:cNvPr id="245" name="Rectangle 245"/>
                            <wps:cNvSpPr/>
                            <wps:spPr>
                              <a:xfrm>
                                <a:off x="18977" y="185494"/>
                                <a:ext cx="426975" cy="39180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Triangle isocèle 246"/>
                            <wps:cNvSpPr/>
                            <wps:spPr>
                              <a:xfrm rot="5400000">
                                <a:off x="115302" y="237571"/>
                                <a:ext cx="266702"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42" name="Groupe 242"/>
                          <wpg:cNvGrpSpPr/>
                          <wpg:grpSpPr>
                            <a:xfrm rot="16200000">
                              <a:off x="19158" y="-19050"/>
                              <a:ext cx="204470" cy="242570"/>
                              <a:chOff x="19158" y="-19050"/>
                              <a:chExt cx="426975" cy="391801"/>
                            </a:xfrm>
                          </wpg:grpSpPr>
                          <wps:wsp>
                            <wps:cNvPr id="243" name="Rectangle 243"/>
                            <wps:cNvSpPr/>
                            <wps:spPr>
                              <a:xfrm>
                                <a:off x="19158" y="-19050"/>
                                <a:ext cx="426975" cy="391801"/>
                              </a:xfrm>
                              <a:prstGeom prst="rect">
                                <a:avLst/>
                              </a:prstGeom>
                              <a:solidFill>
                                <a:srgbClr val="008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Triangle isocèle 244"/>
                            <wps:cNvSpPr/>
                            <wps:spPr>
                              <a:xfrm rot="5400000">
                                <a:off x="115448" y="33025"/>
                                <a:ext cx="266700" cy="285749"/>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47" name="Zone de texte 12"/>
                        <wps:cNvSpPr txBox="1"/>
                        <wps:spPr>
                          <a:xfrm>
                            <a:off x="5244908" y="846455"/>
                            <a:ext cx="235585" cy="229870"/>
                          </a:xfrm>
                          <a:prstGeom prst="rect">
                            <a:avLst/>
                          </a:prstGeom>
                          <a:noFill/>
                          <a:ln w="6350">
                            <a:noFill/>
                          </a:ln>
                        </wps:spPr>
                        <wps:txbx>
                          <w:txbxContent>
                            <w:p w14:paraId="36C47774" w14:textId="46B4148B" w:rsidR="001B361E" w:rsidRDefault="001B361E" w:rsidP="00625814">
                              <w:pPr>
                                <w:pStyle w:val="NormalWeb"/>
                                <w:spacing w:line="276" w:lineRule="auto"/>
                                <w:ind w:left="0"/>
                                <w:rPr>
                                  <w:sz w:val="24"/>
                                  <w:szCs w:val="24"/>
                                </w:rPr>
                              </w:pPr>
                              <w:r>
                                <w:rPr>
                                  <w:rFonts w:eastAsia="Calibri"/>
                                  <w:b/>
                                  <w:bCs/>
                                  <w:szCs w:val="22"/>
                                </w:rPr>
                                <w:t xml:space="preserve">I.01 </w:t>
                              </w:r>
                            </w:p>
                          </w:txbxContent>
                        </wps:txbx>
                        <wps:bodyPr rot="0" spcFirstLastPara="0" vert="horz" wrap="none" lIns="0" tIns="0" rIns="0" bIns="0" numCol="1" spcCol="0" rtlCol="0" fromWordArt="0" anchor="t" anchorCtr="0" forceAA="0" compatLnSpc="1">
                          <a:prstTxWarp prst="textNoShape">
                            <a:avLst/>
                          </a:prstTxWarp>
                          <a:noAutofit/>
                        </wps:bodyPr>
                      </wps:wsp>
                      <wps:wsp>
                        <wps:cNvPr id="248" name="Zone de texte 12"/>
                        <wps:cNvSpPr txBox="1"/>
                        <wps:spPr>
                          <a:xfrm>
                            <a:off x="6454296" y="1427775"/>
                            <a:ext cx="235585" cy="229870"/>
                          </a:xfrm>
                          <a:prstGeom prst="rect">
                            <a:avLst/>
                          </a:prstGeom>
                          <a:noFill/>
                          <a:ln w="6350">
                            <a:noFill/>
                          </a:ln>
                        </wps:spPr>
                        <wps:txbx>
                          <w:txbxContent>
                            <w:p w14:paraId="2A277435" w14:textId="7733EE97" w:rsidR="001B361E" w:rsidRDefault="001B361E" w:rsidP="00625814">
                              <w:pPr>
                                <w:pStyle w:val="NormalWeb"/>
                                <w:spacing w:line="276" w:lineRule="auto"/>
                                <w:ind w:left="0"/>
                                <w:rPr>
                                  <w:sz w:val="24"/>
                                  <w:szCs w:val="24"/>
                                </w:rPr>
                              </w:pPr>
                              <w:r>
                                <w:rPr>
                                  <w:rFonts w:eastAsia="Calibri"/>
                                  <w:b/>
                                  <w:bCs/>
                                  <w:szCs w:val="22"/>
                                </w:rPr>
                                <w:t xml:space="preserve">I.02 </w:t>
                              </w:r>
                            </w:p>
                          </w:txbxContent>
                        </wps:txbx>
                        <wps:bodyPr rot="0" spcFirstLastPara="0" vert="horz" wrap="none" lIns="0" tIns="0" rIns="0" bIns="0" numCol="1" spcCol="0" rtlCol="0" fromWordArt="0" anchor="t" anchorCtr="0" forceAA="0" compatLnSpc="1">
                          <a:prstTxWarp prst="textNoShape">
                            <a:avLst/>
                          </a:prstTxWarp>
                          <a:noAutofit/>
                        </wps:bodyPr>
                      </wps:wsp>
                      <wps:wsp>
                        <wps:cNvPr id="249" name="Zone de texte 12"/>
                        <wps:cNvSpPr txBox="1"/>
                        <wps:spPr>
                          <a:xfrm>
                            <a:off x="3075248" y="2346347"/>
                            <a:ext cx="235585" cy="229870"/>
                          </a:xfrm>
                          <a:prstGeom prst="rect">
                            <a:avLst/>
                          </a:prstGeom>
                          <a:noFill/>
                          <a:ln w="6350">
                            <a:noFill/>
                          </a:ln>
                        </wps:spPr>
                        <wps:txbx>
                          <w:txbxContent>
                            <w:p w14:paraId="46A1F1A4" w14:textId="6621248A" w:rsidR="001B361E" w:rsidRDefault="001B361E" w:rsidP="00625814">
                              <w:pPr>
                                <w:pStyle w:val="NormalWeb"/>
                                <w:spacing w:line="276" w:lineRule="auto"/>
                                <w:ind w:left="0"/>
                                <w:rPr>
                                  <w:sz w:val="24"/>
                                  <w:szCs w:val="24"/>
                                </w:rPr>
                              </w:pPr>
                              <w:r>
                                <w:rPr>
                                  <w:rFonts w:eastAsia="Calibri"/>
                                  <w:b/>
                                  <w:bCs/>
                                  <w:szCs w:val="22"/>
                                </w:rPr>
                                <w:t xml:space="preserve">I.05 </w:t>
                              </w:r>
                            </w:p>
                          </w:txbxContent>
                        </wps:txbx>
                        <wps:bodyPr rot="0" spcFirstLastPara="0" vert="horz" wrap="none" lIns="0" tIns="0" rIns="0" bIns="0" numCol="1" spcCol="0" rtlCol="0" fromWordArt="0" anchor="t" anchorCtr="0" forceAA="0" compatLnSpc="1">
                          <a:prstTxWarp prst="textNoShape">
                            <a:avLst/>
                          </a:prstTxWarp>
                          <a:noAutofit/>
                        </wps:bodyPr>
                      </wps:wsp>
                      <wps:wsp>
                        <wps:cNvPr id="250" name="Zone de texte 12"/>
                        <wps:cNvSpPr txBox="1"/>
                        <wps:spPr>
                          <a:xfrm>
                            <a:off x="3063955" y="3208622"/>
                            <a:ext cx="235585" cy="229870"/>
                          </a:xfrm>
                          <a:prstGeom prst="rect">
                            <a:avLst/>
                          </a:prstGeom>
                          <a:noFill/>
                          <a:ln w="6350">
                            <a:noFill/>
                          </a:ln>
                        </wps:spPr>
                        <wps:txbx>
                          <w:txbxContent>
                            <w:p w14:paraId="4DBFF8FE" w14:textId="2083B719" w:rsidR="001B361E" w:rsidRDefault="001B361E" w:rsidP="00625814">
                              <w:pPr>
                                <w:pStyle w:val="NormalWeb"/>
                                <w:spacing w:line="276" w:lineRule="auto"/>
                                <w:ind w:left="0"/>
                                <w:rPr>
                                  <w:sz w:val="24"/>
                                  <w:szCs w:val="24"/>
                                </w:rPr>
                              </w:pPr>
                              <w:r>
                                <w:rPr>
                                  <w:rFonts w:eastAsia="Calibri"/>
                                  <w:b/>
                                  <w:bCs/>
                                  <w:szCs w:val="22"/>
                                </w:rPr>
                                <w:t xml:space="preserve">I.05 </w:t>
                              </w:r>
                            </w:p>
                          </w:txbxContent>
                        </wps:txbx>
                        <wps:bodyPr rot="0" spcFirstLastPara="0" vert="horz" wrap="none" lIns="0" tIns="0" rIns="0" bIns="0" numCol="1" spcCol="0" rtlCol="0" fromWordArt="0" anchor="t" anchorCtr="0" forceAA="0" compatLnSpc="1">
                          <a:prstTxWarp prst="textNoShape">
                            <a:avLst/>
                          </a:prstTxWarp>
                          <a:noAutofit/>
                        </wps:bodyPr>
                      </wps:wsp>
                      <wps:wsp>
                        <wps:cNvPr id="251" name="Zone de texte 12"/>
                        <wps:cNvSpPr txBox="1"/>
                        <wps:spPr>
                          <a:xfrm>
                            <a:off x="6906531" y="3100076"/>
                            <a:ext cx="235585" cy="229870"/>
                          </a:xfrm>
                          <a:prstGeom prst="rect">
                            <a:avLst/>
                          </a:prstGeom>
                          <a:noFill/>
                          <a:ln w="6350">
                            <a:noFill/>
                          </a:ln>
                        </wps:spPr>
                        <wps:txbx>
                          <w:txbxContent>
                            <w:p w14:paraId="58C00F00" w14:textId="41654BFE" w:rsidR="001B361E" w:rsidRDefault="001B361E" w:rsidP="00625814">
                              <w:pPr>
                                <w:pStyle w:val="NormalWeb"/>
                                <w:spacing w:line="276" w:lineRule="auto"/>
                                <w:ind w:left="0"/>
                                <w:rPr>
                                  <w:sz w:val="24"/>
                                  <w:szCs w:val="24"/>
                                </w:rPr>
                              </w:pPr>
                              <w:r>
                                <w:rPr>
                                  <w:rFonts w:eastAsia="Calibri"/>
                                  <w:b/>
                                  <w:bCs/>
                                  <w:szCs w:val="22"/>
                                </w:rPr>
                                <w:t xml:space="preserve">I.03 </w:t>
                              </w:r>
                            </w:p>
                          </w:txbxContent>
                        </wps:txbx>
                        <wps:bodyPr rot="0" spcFirstLastPara="0" vert="horz" wrap="none" lIns="0" tIns="0" rIns="0" bIns="0" numCol="1" spcCol="0" rtlCol="0" fromWordArt="0" anchor="t" anchorCtr="0" forceAA="0" compatLnSpc="1">
                          <a:prstTxWarp prst="textNoShape">
                            <a:avLst/>
                          </a:prstTxWarp>
                          <a:noAutofit/>
                        </wps:bodyPr>
                      </wps:wsp>
                      <wps:wsp>
                        <wps:cNvPr id="252" name="Zone de texte 12"/>
                        <wps:cNvSpPr txBox="1"/>
                        <wps:spPr>
                          <a:xfrm>
                            <a:off x="5344341" y="3404875"/>
                            <a:ext cx="235585" cy="229870"/>
                          </a:xfrm>
                          <a:prstGeom prst="rect">
                            <a:avLst/>
                          </a:prstGeom>
                          <a:noFill/>
                          <a:ln w="6350">
                            <a:noFill/>
                          </a:ln>
                        </wps:spPr>
                        <wps:txbx>
                          <w:txbxContent>
                            <w:p w14:paraId="5B0C4DF6" w14:textId="1E551723" w:rsidR="001B361E" w:rsidRDefault="001B361E" w:rsidP="00625814">
                              <w:pPr>
                                <w:pStyle w:val="NormalWeb"/>
                                <w:spacing w:line="276" w:lineRule="auto"/>
                                <w:ind w:left="0"/>
                                <w:rPr>
                                  <w:sz w:val="24"/>
                                  <w:szCs w:val="24"/>
                                </w:rPr>
                              </w:pPr>
                              <w:r>
                                <w:rPr>
                                  <w:rFonts w:eastAsia="Calibri"/>
                                  <w:b/>
                                  <w:bCs/>
                                  <w:szCs w:val="22"/>
                                </w:rPr>
                                <w:t xml:space="preserve">I.04 </w:t>
                              </w:r>
                            </w:p>
                          </w:txbxContent>
                        </wps:txbx>
                        <wps:bodyPr rot="0" spcFirstLastPara="0" vert="horz" wrap="none" lIns="0" tIns="0" rIns="0" bIns="0" numCol="1" spcCol="0" rtlCol="0" fromWordArt="0" anchor="t" anchorCtr="0" forceAA="0" compatLnSpc="1">
                          <a:prstTxWarp prst="textNoShape">
                            <a:avLst/>
                          </a:prstTxWarp>
                          <a:noAutofit/>
                        </wps:bodyPr>
                      </wps:wsp>
                      <wps:wsp>
                        <wps:cNvPr id="253" name="Zone de texte 12"/>
                        <wps:cNvSpPr txBox="1"/>
                        <wps:spPr>
                          <a:xfrm>
                            <a:off x="3006804" y="3634745"/>
                            <a:ext cx="235585" cy="229870"/>
                          </a:xfrm>
                          <a:prstGeom prst="rect">
                            <a:avLst/>
                          </a:prstGeom>
                          <a:noFill/>
                          <a:ln w="6350">
                            <a:noFill/>
                          </a:ln>
                        </wps:spPr>
                        <wps:txbx>
                          <w:txbxContent>
                            <w:p w14:paraId="0217C3D7" w14:textId="7814024F" w:rsidR="001B361E" w:rsidRDefault="001B361E" w:rsidP="00625814">
                              <w:pPr>
                                <w:pStyle w:val="NormalWeb"/>
                                <w:spacing w:line="276" w:lineRule="auto"/>
                                <w:ind w:left="0"/>
                                <w:rPr>
                                  <w:sz w:val="24"/>
                                  <w:szCs w:val="24"/>
                                </w:rPr>
                              </w:pPr>
                              <w:r>
                                <w:rPr>
                                  <w:rFonts w:eastAsia="Calibri"/>
                                  <w:b/>
                                  <w:bCs/>
                                  <w:szCs w:val="22"/>
                                </w:rPr>
                                <w:t xml:space="preserve">I.06 </w:t>
                              </w:r>
                            </w:p>
                          </w:txbxContent>
                        </wps:txbx>
                        <wps:bodyPr rot="0" spcFirstLastPara="0" vert="horz" wrap="none" lIns="0" tIns="0" rIns="0" bIns="0" numCol="1" spcCol="0" rtlCol="0" fromWordArt="0" anchor="t" anchorCtr="0" forceAA="0" compatLnSpc="1">
                          <a:prstTxWarp prst="textNoShape">
                            <a:avLst/>
                          </a:prstTxWarp>
                          <a:noAutofit/>
                        </wps:bodyPr>
                      </wps:wsp>
                      <pic:pic xmlns:pic="http://schemas.openxmlformats.org/drawingml/2006/picture">
                        <pic:nvPicPr>
                          <pic:cNvPr id="390" name="Picture 1">
                            <a:extLst>
                              <a:ext uri="{FF2B5EF4-FFF2-40B4-BE49-F238E27FC236}">
                                <a16:creationId xmlns:a16="http://schemas.microsoft.com/office/drawing/2014/main" id="{FEC3CC10-FFE7-453A-A1D2-BBEF960AC70C}"/>
                              </a:ext>
                            </a:extLst>
                          </pic:cNvPr>
                          <pic:cNvPicPr/>
                        </pic:nvPicPr>
                        <pic:blipFill>
                          <a:blip r:embed="rId24"/>
                          <a:stretch>
                            <a:fillRect/>
                          </a:stretch>
                        </pic:blipFill>
                        <pic:spPr>
                          <a:xfrm>
                            <a:off x="2797988" y="650151"/>
                            <a:ext cx="322580" cy="337185"/>
                          </a:xfrm>
                          <a:prstGeom prst="rect">
                            <a:avLst/>
                          </a:prstGeom>
                        </pic:spPr>
                      </pic:pic>
                      <wps:wsp>
                        <wps:cNvPr id="391" name="Rectangle 391"/>
                        <wps:cNvSpPr/>
                        <wps:spPr>
                          <a:xfrm>
                            <a:off x="6550387" y="338366"/>
                            <a:ext cx="1448435" cy="311785"/>
                          </a:xfrm>
                          <a:prstGeom prst="rect">
                            <a:avLst/>
                          </a:prstGeom>
                          <a:solidFill>
                            <a:schemeClr val="bg1">
                              <a:lumMod val="85000"/>
                            </a:schemeClr>
                          </a:solidFill>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2" name="Zone de texte 12"/>
                        <wps:cNvSpPr txBox="1"/>
                        <wps:spPr>
                          <a:xfrm>
                            <a:off x="6676024" y="380025"/>
                            <a:ext cx="512445" cy="219075"/>
                          </a:xfrm>
                          <a:prstGeom prst="rect">
                            <a:avLst/>
                          </a:prstGeom>
                          <a:noFill/>
                          <a:ln w="6350">
                            <a:noFill/>
                          </a:ln>
                        </wps:spPr>
                        <wps:txbx>
                          <w:txbxContent>
                            <w:p w14:paraId="19887B51" w14:textId="77777777" w:rsidR="001B361E" w:rsidRDefault="001B361E" w:rsidP="00625814">
                              <w:pPr>
                                <w:rPr>
                                  <w:sz w:val="24"/>
                                  <w:szCs w:val="24"/>
                                </w:rPr>
                              </w:pPr>
                              <w:r>
                                <w:rPr>
                                  <w:rFonts w:eastAsia="Calibri"/>
                                  <w:b/>
                                  <w:bCs/>
                                  <w:sz w:val="28"/>
                                  <w:szCs w:val="28"/>
                                </w:rPr>
                                <w:t xml:space="preserve">………… </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542066D8" id="Zone de dessin 10301" o:spid="_x0000_s1028" editas="canvas" style="width:680pt;height:353.25pt;mso-position-horizontal-relative:char;mso-position-vertical-relative:line" coordsize="86360,4486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86360;height:44862;visibility:visible;mso-wrap-style:square">
                  <v:fill o:detectmouseclick="t"/>
                  <v:shadow on="t" color="black" opacity="26214f" origin="-.5" offset="3pt,0"/>
                  <v:path o:connecttype="none"/>
                </v:shape>
                <v:rect id="Rectangle 66" o:spid="_x0000_s1030" style="position:absolute;left:1545;top:26765;width:25918;height:15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" fillcolor="#dbeef4" strokecolor="#4579b8 [3044]">
                  <v:shadow on="t" color="black" opacity="26214f" origin="-.5" offset="3pt,0"/>
                </v:rect>
                <v:rect id="Rectangle 11" o:spid="_x0000_s1031" style="position:absolute;left:33757;top:13478;width:41325;height:2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" fillcolor="#dbeef4" strokecolor="#4579b8 [3044]">
                  <v:shadow on="t" color="black" opacity="26214f" origin="-.5" offset="3pt,0"/>
                </v:rect>
                <v:shape id="Picture 44" o:spid="_x0000_s1032" type="#_x0000_t75" style="position:absolute;left:34310;top:14563;width:3129;height:2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">
                  <v:imagedata r:id="rId27" o:title=""/>
                  <v:path arrowok="t"/>
                </v:shape>
                <v:shape id="Zone de texte 12" o:spid="_x0000_s1033" type="#_x0000_t202" style="position:absolute;left:38170;top:14671;width:1123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" filled="f" stroked="f" strokeweight=".5pt">
                  <v:textbox inset="0,0,0,0">
                    <w:txbxContent>
                      <w:p w14:paraId="4E8B626F" w14:textId="31B04885" w:rsidR="001B361E" w:rsidRPr="006E1C94" w:rsidRDefault="001B361E" w:rsidP="00625814">
                        <w:pPr>
                          <w:spacing w:after="0"/>
                          <w:rPr>
                            <w:rFonts w:ascii="Times New Roman" w:hAnsi="Times New Roman" w:cs="Times New Roman"/>
                            <w:b/>
                            <w:sz w:val="28"/>
                          </w:rPr>
                        </w:pPr>
                        <w:r>
                          <w:rPr>
                            <w:rFonts w:ascii="Times New Roman" w:hAnsi="Times New Roman" w:cs="Times New Roman"/>
                            <w:b/>
                            <w:sz w:val="28"/>
                          </w:rPr>
                          <w:t>Bien support 1</w:t>
                        </w:r>
                        <w:r w:rsidRPr="006E1C94">
                          <w:rPr>
                            <w:rFonts w:ascii="Times New Roman" w:hAnsi="Times New Roman" w:cs="Times New Roman"/>
                            <w:b/>
                            <w:sz w:val="28"/>
                          </w:rPr>
                          <w:t xml:space="preserve"> </w:t>
                        </w:r>
                      </w:p>
                    </w:txbxContent>
                  </v:textbox>
                </v:shape>
                <v:shape id="Picture 3" o:spid="_x0000_s1034" type="#_x0000_t75" style="position:absolute;left:2270;top:38423;width:3490;height:3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">
                  <v:imagedata r:id="rId28" o:title=""/>
                  <v:path arrowok="t"/>
                </v:shape>
                <v:rect id="Rectangle 54" o:spid="_x0000_s1035" style="position:absolute;left:36310;top:18192;width:36395;height:7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" fillcolor="#afdae7" strokecolor="#4579b8 [3044]">
                  <v:shadow on="t" color="black" opacity="26214f" origin="-.5" offset="3pt,0"/>
                </v:rect>
                <v:shape id="Zone de texte 12" o:spid="_x0000_s1036" type="#_x0000_t202" style="position:absolute;left:40439;top:19110;width:964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" filled="f" stroked="f" strokeweight=".5pt">
                  <v:textbox inset="0,0,0,0">
                    <w:txbxContent>
                      <w:p w14:paraId="544C1124" w14:textId="32BDB168" w:rsidR="001B361E" w:rsidRPr="006E1C94" w:rsidRDefault="001B361E" w:rsidP="00625814">
                        <w:pPr>
                          <w:pStyle w:val="NormalWeb"/>
                          <w:spacing w:line="276" w:lineRule="auto"/>
                          <w:ind w:left="0"/>
                          <w:rPr>
                            <w:szCs w:val="24"/>
                          </w:rPr>
                        </w:pPr>
                        <w:r w:rsidRPr="006E1C94">
                          <w:rPr>
                            <w:rFonts w:eastAsia="Calibri"/>
                            <w:b/>
                            <w:bCs/>
                            <w:sz w:val="24"/>
                            <w:szCs w:val="28"/>
                          </w:rPr>
                          <w:t xml:space="preserve">Bien support 2 </w:t>
                        </w:r>
                      </w:p>
                    </w:txbxContent>
                  </v:textbox>
                </v:shape>
                <v:rect id="Rectangle 58" o:spid="_x0000_s1037" style="position:absolute;left:36350;top:28193;width:36392;height:128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" fillcolor="#afdae7" strokecolor="#4579b8 [3044]">
                  <v:shadow on="t" color="black" opacity="26214f" origin="-.5" offset="3pt,0"/>
                </v:rect>
                <v:shape id="Picture 44" o:spid="_x0000_s1038" type="#_x0000_t75" style="position:absolute;left:36880;top:28746;width:3185;height: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">
                  <v:imagedata r:id="rId27" o:title=""/>
                </v:shape>
                <v:shape id="Picture 44" o:spid="_x0000_s1039" type="#_x0000_t75" style="position:absolute;left:36884;top:18954;width:318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">
                  <v:imagedata r:id="rId27" o:title=""/>
                </v:shape>
                <v:shape id="Zone de texte 12" o:spid="_x0000_s1040" type="#_x0000_t202" style="position:absolute;left:40961;top:29371;width:96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" filled="f" stroked="f" strokeweight=".5pt">
                  <v:textbox inset="0,0,0,0">
                    <w:txbxContent>
                      <w:p w14:paraId="053A8399" w14:textId="1A65816B" w:rsidR="001B361E" w:rsidRPr="004E462C" w:rsidRDefault="001B361E" w:rsidP="00625814">
                        <w:pPr>
                          <w:pStyle w:val="NormalWeb"/>
                          <w:spacing w:line="276" w:lineRule="auto"/>
                          <w:ind w:left="0"/>
                          <w:rPr>
                            <w:szCs w:val="24"/>
                          </w:rPr>
                        </w:pPr>
                        <w:r w:rsidRPr="004E462C">
                          <w:rPr>
                            <w:rFonts w:eastAsia="Calibri"/>
                            <w:b/>
                            <w:bCs/>
                            <w:sz w:val="24"/>
                            <w:szCs w:val="28"/>
                          </w:rPr>
                          <w:t xml:space="preserve">Bien support 3 </w:t>
                        </w:r>
                      </w:p>
                    </w:txbxContent>
                  </v:textbox>
                </v:shape>
                <v:rect id="Rectangle 13" o:spid="_x0000_s1041" style="position:absolute;left:54606;top:23358;width:16764;height:6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" fillcolor="#cdddac [1622]" strokecolor="#94b64e [3046]">
                  <v:fill color2="#f0f4e6 [502]" rotate="t" angle="180" colors="0 #dafda7;22938f #e4fdc2;1 #f5ffe6" focus="100%" type="gradient"/>
                  <v:shadow on="t" color="black" opacity="24903f" origin=",.5" offset="0,.55556mm"/>
                </v:rect>
                <v:shape id="Zone de texte 12" o:spid="_x0000_s1042" type="#_x0000_t202" style="position:absolute;left:57250;top:25136;width:1093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" filled="f" stroked="f" strokeweight=".5pt">
                  <v:textbox inset="0,0,0,0">
                    <w:txbxContent>
                      <w:p w14:paraId="30D73F2D" w14:textId="70718DE6" w:rsidR="001B361E" w:rsidRDefault="001B361E" w:rsidP="00625814">
                        <w:pPr>
                          <w:pStyle w:val="NormalWeb"/>
                          <w:spacing w:line="276" w:lineRule="auto"/>
                          <w:ind w:left="0"/>
                          <w:rPr>
                            <w:sz w:val="24"/>
                            <w:szCs w:val="24"/>
                          </w:rPr>
                        </w:pPr>
                        <w:r>
                          <w:rPr>
                            <w:rFonts w:eastAsia="Calibri"/>
                            <w:b/>
                            <w:bCs/>
                            <w:sz w:val="28"/>
                            <w:szCs w:val="28"/>
                          </w:rPr>
                          <w:t xml:space="preserve">P.01 ………… </w:t>
                        </w:r>
                      </w:p>
                    </w:txbxContent>
                  </v:textbox>
                </v:shape>
                <v:rect id="Rectangle 63" o:spid="_x0000_s1043" style="position:absolute;left:37759;top:33787;width:14494;height:5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rect id="Rectangle 64" o:spid="_x0000_s1044" style="position:absolute;left:57187;top:33673;width:14859;height:5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rect id="Rectangle 67" o:spid="_x0000_s1045" style="position:absolute;left:1549;top:13725;width:25915;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" fillcolor="#dbeef4" strokecolor="#4579b8 [3044]">
                  <v:shadow on="t" color="black" opacity="26214f" origin="-.5" offset="3pt,0"/>
                </v:rect>
                <v:rect id="Rectangle 68" o:spid="_x0000_s1046" style="position:absolute;left:11446;top:17396;width:1449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" fillcolor="#cdddac [1622]" strokecolor="#94b64e [3046]">
                  <v:fill color2="#f0f4e6 [502]" rotate="t" angle="180" colors="0 #dafda7;22938f #e4fdc2;1 #f5ffe6" focus="100%" type="gradient"/>
                  <v:shadow on="t" color="black" opacity="24903f" origin=",.5" offset="0,.55556mm"/>
                </v:rect>
                <v:rect id="Rectangle 69" o:spid="_x0000_s1047" style="position:absolute;left:12126;top:30662;width:14491;height:4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" fillcolor="#cdddac [1622]" strokecolor="#94b64e [3046]">
                  <v:fill color2="#f0f4e6 [502]" rotate="t" angle="180" colors="0 #dafda7;22938f #e4fdc2;1 #f5ffe6" focus="100%" type="gradient"/>
                  <v:shadow on="t" color="black" opacity="24903f" origin=",.5" offset="0,.55556mm"/>
                </v:rect>
                <v:shape id="Picture 44" o:spid="_x0000_s1048" type="#_x0000_t75" style="position:absolute;left:2118;top:14185;width:3181;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">
                  <v:imagedata r:id="rId27" o:title=""/>
                </v:shape>
                <v:shape id="Picture 44" o:spid="_x0000_s1049" type="#_x0000_t75" style="position:absolute;left:2213;top:27472;width:3182;height:2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">
                  <v:imagedata r:id="rId27" o:title=""/>
                </v:shape>
                <v:shape id="Zone de texte 12" o:spid="_x0000_s1050" type="#_x0000_t202" style="position:absolute;left:5617;top:14563;width:88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C9F7CD6" w14:textId="6627F525" w:rsidR="001B361E" w:rsidRDefault="001B361E" w:rsidP="00625814">
                        <w:pPr>
                          <w:pStyle w:val="NormalWeb"/>
                          <w:spacing w:line="276" w:lineRule="auto"/>
                          <w:ind w:left="0"/>
                          <w:rPr>
                            <w:sz w:val="24"/>
                            <w:szCs w:val="24"/>
                          </w:rPr>
                        </w:pPr>
                        <w:r>
                          <w:rPr>
                            <w:rFonts w:eastAsia="Calibri"/>
                            <w:b/>
                            <w:bCs/>
                          </w:rPr>
                          <w:t xml:space="preserve">Bien support 4 </w:t>
                        </w:r>
                      </w:p>
                    </w:txbxContent>
                  </v:textbox>
                </v:shape>
                <v:shape id="Zone de texte 12" o:spid="_x0000_s1051" type="#_x0000_t202" style="position:absolute;left:6404;top:28098;width:883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1D84EF44" w14:textId="2078E77B" w:rsidR="001B361E" w:rsidRDefault="001B361E" w:rsidP="00625814">
                        <w:pPr>
                          <w:pStyle w:val="NormalWeb"/>
                          <w:spacing w:line="276" w:lineRule="auto"/>
                          <w:ind w:left="0"/>
                          <w:rPr>
                            <w:sz w:val="24"/>
                            <w:szCs w:val="24"/>
                          </w:rPr>
                        </w:pPr>
                        <w:r>
                          <w:rPr>
                            <w:rFonts w:eastAsia="Calibri"/>
                            <w:b/>
                            <w:bCs/>
                            <w:szCs w:val="22"/>
                          </w:rPr>
                          <w:t xml:space="preserve">Bien support 5  </w:t>
                        </w:r>
                      </w:p>
                    </w:txbxContent>
                  </v:textbox>
                </v:shape>
                <v:shape id="Picture 1" o:spid="_x0000_s1052" type="#_x0000_t75" style="position:absolute;left:2509;top:20920;width:3228;height:3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">
                  <v:imagedata r:id="rId29" o:title=""/>
                  <v:path arrowok="t"/>
                </v:shape>
                <v:shape id="Picture 1" o:spid="_x0000_s1053" type="#_x0000_t75" style="position:absolute;left:2270;top:34384;width:3467;height: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">
                  <v:imagedata r:id="rId29" o:title=""/>
                </v:shape>
                <v:shape id="Zone de texte 12" o:spid="_x0000_s1054" type="#_x0000_t202" style="position:absolute;left:13663;top:18336;width:915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0FDBCF29" w14:textId="4F5DA824" w:rsidR="001B361E" w:rsidRDefault="001B361E" w:rsidP="00625814">
                        <w:pPr>
                          <w:pStyle w:val="NormalWeb"/>
                          <w:spacing w:line="276" w:lineRule="auto"/>
                          <w:ind w:left="0"/>
                          <w:rPr>
                            <w:sz w:val="24"/>
                            <w:szCs w:val="24"/>
                          </w:rPr>
                        </w:pPr>
                        <w:r>
                          <w:rPr>
                            <w:rFonts w:eastAsia="Calibri"/>
                            <w:b/>
                            <w:bCs/>
                            <w:sz w:val="28"/>
                            <w:szCs w:val="28"/>
                          </w:rPr>
                          <w:t xml:space="preserve">P.04 ……… </w:t>
                        </w:r>
                      </w:p>
                    </w:txbxContent>
                  </v:textbox>
                </v:shape>
                <v:shape id="Zone de texte 12" o:spid="_x0000_s1055" type="#_x0000_t202" style="position:absolute;left:40351;top:35609;width:10935;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7EA707FF" w14:textId="2C6C0AC9" w:rsidR="001B361E" w:rsidRDefault="001B361E" w:rsidP="00625814">
                        <w:pPr>
                          <w:pStyle w:val="NormalWeb"/>
                          <w:spacing w:line="276" w:lineRule="auto"/>
                          <w:ind w:left="0"/>
                          <w:rPr>
                            <w:sz w:val="24"/>
                            <w:szCs w:val="24"/>
                          </w:rPr>
                        </w:pPr>
                        <w:r>
                          <w:rPr>
                            <w:rFonts w:eastAsia="Calibri"/>
                            <w:b/>
                            <w:bCs/>
                            <w:sz w:val="28"/>
                            <w:szCs w:val="28"/>
                          </w:rPr>
                          <w:t xml:space="preserve">P.02 ………… </w:t>
                        </w:r>
                      </w:p>
                    </w:txbxContent>
                  </v:textbox>
                </v:shape>
                <v:shape id="Zone de texte 12" o:spid="_x0000_s1056" type="#_x0000_t202" style="position:absolute;left:59165;top:35242;width:10935;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68EAB300" w14:textId="47E67DB6" w:rsidR="001B361E" w:rsidRDefault="001B361E" w:rsidP="00625814">
                        <w:pPr>
                          <w:pStyle w:val="NormalWeb"/>
                          <w:spacing w:line="276" w:lineRule="auto"/>
                          <w:ind w:left="0"/>
                          <w:rPr>
                            <w:sz w:val="24"/>
                            <w:szCs w:val="24"/>
                          </w:rPr>
                        </w:pPr>
                        <w:r>
                          <w:rPr>
                            <w:rFonts w:eastAsia="Calibri"/>
                            <w:b/>
                            <w:bCs/>
                            <w:sz w:val="28"/>
                            <w:szCs w:val="28"/>
                          </w:rPr>
                          <w:t xml:space="preserve">P.03 ………… </w:t>
                        </w:r>
                      </w:p>
                    </w:txbxContent>
                  </v:textbox>
                </v:shape>
                <v:shape id="Zone de texte 12" o:spid="_x0000_s1057" type="#_x0000_t202" style="position:absolute;left:13906;top:31931;width:1093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" filled="f" stroked="f" strokeweight=".5pt">
                  <v:textbox inset="0,0,0,0">
                    <w:txbxContent>
                      <w:p w14:paraId="0EE20076" w14:textId="522D3C38" w:rsidR="001B361E" w:rsidRDefault="001B361E" w:rsidP="00625814">
                        <w:pPr>
                          <w:pStyle w:val="NormalWeb"/>
                          <w:spacing w:line="276" w:lineRule="auto"/>
                          <w:ind w:left="0"/>
                          <w:rPr>
                            <w:sz w:val="24"/>
                            <w:szCs w:val="24"/>
                          </w:rPr>
                        </w:pPr>
                        <w:r>
                          <w:rPr>
                            <w:rFonts w:eastAsia="Calibri"/>
                            <w:b/>
                            <w:bCs/>
                            <w:sz w:val="28"/>
                            <w:szCs w:val="28"/>
                          </w:rPr>
                          <w:t xml:space="preserve">P.05 ………… </w:t>
                        </w:r>
                      </w:p>
                    </w:txbxContent>
                  </v:textbox>
                </v:shape>
                <v:shape id="Zone de texte 12" o:spid="_x0000_s1058" type="#_x0000_t202" style="position:absolute;left:6404;top:22674;width:1046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" filled="f" stroked="f" strokeweight=".5pt">
                  <v:textbox inset="0,0,0,0">
                    <w:txbxContent>
                      <w:p w14:paraId="0F387335" w14:textId="77777777" w:rsidR="001B361E" w:rsidRPr="004E462C" w:rsidRDefault="001B361E" w:rsidP="00625814">
                        <w:pPr>
                          <w:pStyle w:val="NormalWeb"/>
                          <w:spacing w:line="276" w:lineRule="auto"/>
                          <w:ind w:left="0"/>
                          <w:rPr>
                            <w:sz w:val="20"/>
                            <w:szCs w:val="24"/>
                          </w:rPr>
                        </w:pPr>
                        <w:r w:rsidRPr="004E462C">
                          <w:rPr>
                            <w:rFonts w:eastAsia="Calibri"/>
                            <w:b/>
                            <w:bCs/>
                            <w:szCs w:val="28"/>
                          </w:rPr>
                          <w:t>Partie</w:t>
                        </w:r>
                        <w:r>
                          <w:rPr>
                            <w:rFonts w:eastAsia="Calibri"/>
                            <w:b/>
                            <w:bCs/>
                            <w:szCs w:val="28"/>
                          </w:rPr>
                          <w:t xml:space="preserve"> prenante 1</w:t>
                        </w:r>
                        <w:r w:rsidRPr="004E462C">
                          <w:rPr>
                            <w:rFonts w:eastAsia="Calibri"/>
                            <w:b/>
                            <w:bCs/>
                            <w:szCs w:val="28"/>
                          </w:rPr>
                          <w:t xml:space="preserve">  </w:t>
                        </w:r>
                      </w:p>
                    </w:txbxContent>
                  </v:textbox>
                </v:shape>
                <v:shape id="Zone de texte 12" o:spid="_x0000_s1059" type="#_x0000_t202" style="position:absolute;left:6213;top:36222;width:10465;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" filled="f" stroked="f" strokeweight=".5pt">
                  <v:textbox inset="0,0,0,0">
                    <w:txbxContent>
                      <w:p w14:paraId="03A85E8C" w14:textId="77777777" w:rsidR="001B361E" w:rsidRDefault="001B361E" w:rsidP="00625814">
                        <w:pPr>
                          <w:pStyle w:val="NormalWeb"/>
                          <w:spacing w:line="276" w:lineRule="auto"/>
                          <w:ind w:left="0"/>
                          <w:rPr>
                            <w:sz w:val="24"/>
                            <w:szCs w:val="24"/>
                          </w:rPr>
                        </w:pPr>
                        <w:r>
                          <w:rPr>
                            <w:rFonts w:eastAsia="Calibri"/>
                            <w:b/>
                            <w:bCs/>
                            <w:szCs w:val="22"/>
                          </w:rPr>
                          <w:t xml:space="preserve">Partie prenante 1  </w:t>
                        </w:r>
                      </w:p>
                    </w:txbxContent>
                  </v:textbox>
                </v:shape>
                <v:shape id="Zone de texte 12" o:spid="_x0000_s1060" type="#_x0000_t202" style="position:absolute;left:6880;top:40130;width:1046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" filled="f" stroked="f" strokeweight=".5pt">
                  <v:textbox inset="0,0,0,0">
                    <w:txbxContent>
                      <w:p w14:paraId="6D3FCD5D" w14:textId="77777777" w:rsidR="001B361E" w:rsidRDefault="001B361E" w:rsidP="00625814">
                        <w:pPr>
                          <w:pStyle w:val="NormalWeb"/>
                          <w:spacing w:line="276" w:lineRule="auto"/>
                          <w:ind w:left="0"/>
                          <w:rPr>
                            <w:sz w:val="24"/>
                            <w:szCs w:val="24"/>
                          </w:rPr>
                        </w:pPr>
                        <w:r>
                          <w:rPr>
                            <w:rFonts w:eastAsia="Calibri"/>
                            <w:b/>
                            <w:bCs/>
                            <w:szCs w:val="22"/>
                          </w:rPr>
                          <w:t xml:space="preserve">Partie prenante 2  </w:t>
                        </w:r>
                      </w:p>
                    </w:txbxContent>
                  </v:textbox>
                </v:shape>
                <v:group id="Groupe 85" o:spid="_x0000_s1061" style="position:absolute;left:67007;top:28765;width:2044;height:2425;rotation:90" coordorigin="19050,-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">
                  <v:rect id="Rectangle 86" o:spid="_x0000_s1062" style="position:absolute;left:19050;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" fillcolor="green"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7" o:spid="_x0000_s1063" type="#_x0000_t5" style="position:absolute;left:115338;top:33026;width:266700;height:285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" fillcolor="white [3212]" stroked="f" strokeweight="2pt"/>
                </v:group>
                <v:group id="Groupe 90" o:spid="_x0000_s1064" style="position:absolute;left:66999;top:32541;width:2046;height:2426;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">
                  <v:rect id="Rectangle 94" o:spid="_x0000_s1065"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" fillcolor="red" stroked="f" strokeweight="2pt"/>
                  <v:shape id="Triangle isocèle 95" o:spid="_x0000_s1066"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" fillcolor="white [3212]" stroked="f" strokeweight="2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39" o:spid="_x0000_s1067" type="#_x0000_t34" style="position:absolute;left:28661;top:19708;width:22860;height:562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" adj="1525" strokecolor="black [3213]" strokeweight="1.5pt"/>
                <v:shapetype id="_x0000_t33" coordsize="21600,21600" o:spt="33" o:oned="t" path="m,l21600,r,21600e" filled="f">
                  <v:stroke joinstyle="miter"/>
                  <v:path arrowok="t" fillok="f" o:connecttype="none"/>
                  <o:lock v:ext="edit" shapetype="t"/>
                </v:shapetype>
                <v:shape id="Connecteur en angle 131" o:spid="_x0000_s1068" type="#_x0000_t33" style="position:absolute;left:29637;top:33104;width:1473;height:92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" strokecolor="black [3213]" strokeweight="1.5pt"/>
                <v:group id="Groupe 132" o:spid="_x0000_s1069" style="position:absolute;left:35815;top:36405;width:2425;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">
                  <v:group id="Groupe 133" o:spid="_x0000_s1070"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">
                    <v:rect id="Rectangle 137" o:spid="_x0000_s1071"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" fillcolor="red" stroked="f" strokeweight="2pt"/>
                    <v:shape id="Triangle isocèle 138" o:spid="_x0000_s1072"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" fillcolor="white [3212]" stroked="f" strokeweight="2pt"/>
                  </v:group>
                  <v:group id="Groupe 134" o:spid="_x0000_s1073"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">
                    <v:rect id="Rectangle 135" o:spid="_x0000_s1074"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" fillcolor="green" stroked="f" strokeweight="2pt"/>
                    <v:shape id="Triangle isocèle 136" o:spid="_x0000_s1075"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" fillcolor="white [3212]" stroked="f" strokeweight="2pt"/>
                  </v:group>
                </v:group>
                <v:group id="Groupe 139" o:spid="_x0000_s1076" style="position:absolute;left:54604;top:28333;width:2426;height:4089;rotation:18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">
                  <v:group id="Groupe 140" o:spid="_x0000_s1077"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750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">
                    <v:rect id="Rectangle 144" o:spid="_x0000_s1078"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" fillcolor="red" stroked="f" strokeweight="2pt"/>
                    <v:shape id="Triangle isocèle 145" o:spid="_x0000_s1079"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" fillcolor="white [3212]" stroked="f" strokeweight="2pt"/>
                  </v:group>
                  <v:group id="Groupe 141" o:spid="_x0000_s1080"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">
                    <v:rect id="Rectangle 142" o:spid="_x0000_s1081"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" fillcolor="green" stroked="f" strokeweight="2pt"/>
                    <v:shape id="Triangle isocèle 143" o:spid="_x0000_s1082"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" fillcolor="white [3212]" stroked="f" strokeweight="2pt"/>
                  </v:group>
                </v:group>
                <v:shape id="Connecteur en angle 146" o:spid="_x0000_s1083" type="#_x0000_t33" style="position:absolute;left:52997;top:32422;width:2820;height:152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" strokecolor="black [3213]" strokeweight="1.5pt"/>
                <v:group id="Groupe 147" o:spid="_x0000_s1084" style="position:absolute;left:49740;top:31898;width:2426;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">
                  <v:group id="Groupe 148" o:spid="_x0000_s1085"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">
                    <v:rect id="Rectangle 152" o:spid="_x0000_s1086"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" fillcolor="red" stroked="f" strokeweight="2pt"/>
                    <v:shape id="Triangle isocèle 153" o:spid="_x0000_s1087"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" fillcolor="white [3212]" stroked="f" strokeweight="2pt"/>
                  </v:group>
                  <v:group id="Groupe 149" o:spid="_x0000_s1088"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">
                    <v:rect id="Rectangle 150" o:spid="_x0000_s1089"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" fillcolor="green" stroked="f" strokeweight="2pt"/>
                    <v:shape id="Triangle isocèle 151" o:spid="_x0000_s1090"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" fillcolor="white [3212]" stroked="f" strokeweight="2pt"/>
                  </v:group>
                </v:group>
                <v:group id="Groupe 162" o:spid="_x0000_s1091" style="position:absolute;left:25404;top:17662;width:2426;height:4089;rotation:90"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">
                  <v:group id="Groupe 163" o:spid="_x0000_s1092" style="position:absolute;left:18977;top:185493;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">
                    <v:rect id="Rectangle 167" o:spid="_x0000_s1093"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" fillcolor="red" stroked="f" strokeweight="2pt"/>
                    <v:shape id="Triangle isocèle 168" o:spid="_x0000_s1094"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" fillcolor="white [3212]" stroked="f" strokeweight="2pt"/>
                  </v:group>
                  <v:group id="Groupe 164" o:spid="_x0000_s1095" style="position:absolute;left:19158;top:-19050;width:204470;height:242570;rotation:-90" coordorigin="19158,-19052"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">
                    <v:rect id="Rectangle 165" o:spid="_x0000_s1096" style="position:absolute;left:19158;top:-19052;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" fillcolor="green" stroked="f" strokeweight="2pt"/>
                    <v:shape id="Triangle isocèle 166" o:spid="_x0000_s1097" type="#_x0000_t5" style="position:absolute;left:115446;top:33023;width:266701;height:285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" fillcolor="white [3212]" stroked="f" strokeweight="2pt"/>
                  </v:group>
                </v:group>
                <v:group id="Groupe 169" o:spid="_x0000_s1098" style="position:absolute;left:24546;top:33147;width:2426;height:4090;rotation:18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">
                  <v:group id="Groupe 170" o:spid="_x0000_s1099"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">
                    <v:rect id="Rectangle 174" o:spid="_x0000_s1100"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" fillcolor="red" stroked="f" strokeweight="2pt"/>
                    <v:shape id="Triangle isocèle 175" o:spid="_x0000_s1101"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" fillcolor="white [3212]" stroked="f" strokeweight="2pt"/>
                  </v:group>
                  <v:group id="Groupe 171" o:spid="_x0000_s1102"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">
                    <v:rect id="Rectangle 172" o:spid="_x0000_s1103"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" fillcolor="green" stroked="f" strokeweight="2pt"/>
                    <v:shape id="Triangle isocèle 173" o:spid="_x0000_s1104"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" fillcolor="white [3212]" stroked="f" strokeweight="2pt"/>
                  </v:group>
                </v:group>
                <v:shape id="Connecteur en angle 179" o:spid="_x0000_s1105" type="#_x0000_t34" style="position:absolute;left:67159;top:31863;width:1731;height: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" strokecolor="black [3213]" strokeweight="1.5pt"/>
                <v:group id="Groupe 180" o:spid="_x0000_s1106" style="position:absolute;left:52353;top:23288;width:2425;height:4089;rotation:-90" coordorigin="83185,-83185" coordsize="242678,40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">
                  <v:group id="Groupe 181" o:spid="_x0000_s1107" style="position:absolute;left:102162;top:102308;width:204724;height:242678;rotation:90" coordorigin="1021,1023"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">
                    <v:rect id="Rectangle 185" o:spid="_x0000_s1108" style="position:absolute;left:1021;top:1023;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" fillcolor="red" stroked="f" strokeweight="2pt"/>
                    <v:shape id="Triangle isocèle 186" o:spid="_x0000_s1109" type="#_x0000_t5" style="position:absolute;left:1984;top:1544;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" fillcolor="white [3212]" stroked="f" strokeweight="2pt"/>
                  </v:group>
                  <v:group id="Groupe 182" o:spid="_x0000_s1110" style="position:absolute;left:102343;top:-102235;width:204470;height:242570;rotation:-90" coordorigin="1023,-1022"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">
                    <v:rect id="Rectangle 183" o:spid="_x0000_s1111" style="position:absolute;left:1023;top:-1022;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" fillcolor="green" stroked="f" strokeweight="2pt"/>
                    <v:shape id="Triangle isocèle 184" o:spid="_x0000_s1112" type="#_x0000_t5" style="position:absolute;left:1987;top:-502;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" fillcolor="white [3212]" stroked="f" strokeweight="2pt"/>
                  </v:group>
                </v:group>
                <v:rect id="Rectangle 84" o:spid="_x0000_s1113" style="position:absolute;left:952;top:12477;width:76861;height:3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" filled="f" strokecolor="red" strokeweight="2pt">
                  <v:stroke dashstyle="dash"/>
                </v:rect>
                <v:shape id="Zone de texte 12" o:spid="_x0000_s1114" type="#_x0000_t202" style="position:absolute;left:79787;top:13478;width:6579;height:39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" filled="f" stroked="f" strokeweight=".5pt">
                  <v:textbox inset="0,0,0,0">
                    <w:txbxContent>
                      <w:p w14:paraId="43B664F1" w14:textId="77777777" w:rsidR="001B361E" w:rsidRPr="006E420B" w:rsidRDefault="001B361E" w:rsidP="00625814">
                        <w:pPr>
                          <w:pStyle w:val="NormalWeb"/>
                          <w:spacing w:line="276" w:lineRule="auto"/>
                          <w:ind w:left="0"/>
                          <w:jc w:val="center"/>
                          <w:rPr>
                            <w:rFonts w:eastAsia="Calibri"/>
                            <w:b/>
                            <w:bCs/>
                            <w:color w:val="FF0000"/>
                            <w:sz w:val="24"/>
                            <w:szCs w:val="22"/>
                          </w:rPr>
                        </w:pPr>
                        <w:r w:rsidRPr="006E420B">
                          <w:rPr>
                            <w:rFonts w:eastAsia="Calibri"/>
                            <w:b/>
                            <w:bCs/>
                            <w:color w:val="FF0000"/>
                            <w:sz w:val="24"/>
                            <w:szCs w:val="22"/>
                          </w:rPr>
                          <w:t>Périmètre</w:t>
                        </w:r>
                      </w:p>
                      <w:p w14:paraId="474B4AA4" w14:textId="1BA05494" w:rsidR="001B361E" w:rsidRPr="006E420B" w:rsidRDefault="001B361E" w:rsidP="00625814">
                        <w:pPr>
                          <w:pStyle w:val="NormalWeb"/>
                          <w:spacing w:line="276" w:lineRule="auto"/>
                          <w:ind w:left="0"/>
                          <w:jc w:val="center"/>
                          <w:rPr>
                            <w:color w:val="FF0000"/>
                            <w:sz w:val="28"/>
                            <w:szCs w:val="24"/>
                          </w:rPr>
                        </w:pPr>
                        <w:r>
                          <w:rPr>
                            <w:rFonts w:eastAsia="Calibri"/>
                            <w:b/>
                            <w:bCs/>
                            <w:color w:val="FF0000"/>
                            <w:sz w:val="24"/>
                            <w:szCs w:val="22"/>
                          </w:rPr>
                          <w:t>é</w:t>
                        </w:r>
                        <w:r w:rsidRPr="006E420B">
                          <w:rPr>
                            <w:rFonts w:eastAsia="Calibri"/>
                            <w:b/>
                            <w:bCs/>
                            <w:color w:val="FF0000"/>
                            <w:sz w:val="24"/>
                            <w:szCs w:val="22"/>
                          </w:rPr>
                          <w:t>tudié</w:t>
                        </w:r>
                      </w:p>
                    </w:txbxContent>
                  </v:textbox>
                </v:shape>
                <v:shape id="Picture 63" o:spid="_x0000_s1115" type="#_x0000_t75" style="position:absolute;left:9967;top:17894;width:2280;height:36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">
                  <v:imagedata r:id="rId30" o:title=""/>
                  <v:path arrowok="t"/>
                </v:shape>
                <v:shape id="Picture 50" o:spid="_x0000_s1116" type="#_x0000_t75" style="position:absolute;left:10780;top:33113;width:2508;height:2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">
                  <v:imagedata r:id="rId31" o:title=""/>
                  <v:path arrowok="t"/>
                </v:shape>
                <v:group id="Groupe 88" o:spid="_x0000_s1117" style="position:absolute;left:27461;top:327;width:21856;height:10436" coordorigin="19516,1278" coordsize="21856,10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111" o:spid="_x0000_s1118" style="position:absolute;left:19516;top:1278;width:21856;height:10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" fillcolor="#dbeef4" strokecolor="#4579b8 [3044]">
                    <v:shadow on="t" color="black" opacity="26214f" origin="-.5" offset="3pt,0"/>
                  </v:rect>
                  <v:rect id="Rectangle 79" o:spid="_x0000_s1119" style="position:absolute;left:24230;top:4582;width:14490;height: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" fillcolor="#d8d8d8 [2732]" strokecolor="black [3040]">
                    <v:shadow on="t" color="black" opacity="24903f" origin=",.5" offset="0,.55556mm"/>
                  </v:rect>
                  <v:shape id="Picture 44" o:spid="_x0000_s1120" type="#_x0000_t75" style="position:absolute;left:20187;top:2187;width:3182;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">
                    <v:imagedata r:id="rId27" o:title=""/>
                  </v:shape>
                  <v:shape id="Zone de texte 12" o:spid="_x0000_s1121" type="#_x0000_t202" style="position:absolute;left:23824;top:9215;width:3214;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" filled="f" stroked="f" strokeweight=".5pt">
                    <v:textbox inset="0,0,0,0">
                      <w:txbxContent>
                        <w:p w14:paraId="2E7B4E4B" w14:textId="77777777" w:rsidR="001B361E" w:rsidRDefault="001B361E" w:rsidP="00625814">
                          <w:pPr>
                            <w:pStyle w:val="NormalWeb"/>
                            <w:spacing w:line="276" w:lineRule="auto"/>
                            <w:ind w:left="0"/>
                            <w:rPr>
                              <w:sz w:val="24"/>
                              <w:szCs w:val="24"/>
                            </w:rPr>
                          </w:pPr>
                          <w:r>
                            <w:rPr>
                              <w:rFonts w:eastAsia="Calibri"/>
                              <w:b/>
                              <w:bCs/>
                              <w:szCs w:val="22"/>
                            </w:rPr>
                            <w:t xml:space="preserve">…….  </w:t>
                          </w:r>
                        </w:p>
                      </w:txbxContent>
                    </v:textbox>
                  </v:shape>
                  <v:shape id="Zone de texte 12" o:spid="_x0000_s1122" type="#_x0000_t202" style="position:absolute;left:25224;top:5146;width:7182;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" filled="f" stroked="f" strokeweight=".5pt">
                    <v:textbox inset="0,0,0,0">
                      <w:txbxContent>
                        <w:p w14:paraId="4B776F7C" w14:textId="77777777" w:rsidR="001B361E" w:rsidRDefault="001B361E" w:rsidP="00625814">
                          <w:pPr>
                            <w:pStyle w:val="NormalWeb"/>
                            <w:spacing w:line="276" w:lineRule="auto"/>
                            <w:ind w:left="0"/>
                            <w:rPr>
                              <w:sz w:val="24"/>
                              <w:szCs w:val="24"/>
                            </w:rPr>
                          </w:pPr>
                          <w:r>
                            <w:rPr>
                              <w:rFonts w:eastAsia="Calibri"/>
                              <w:b/>
                              <w:bCs/>
                              <w:sz w:val="28"/>
                              <w:szCs w:val="28"/>
                            </w:rPr>
                            <w:t xml:space="preserve">………… </w:t>
                          </w:r>
                        </w:p>
                      </w:txbxContent>
                    </v:textbox>
                  </v:shape>
                  <v:shape id="Zone de texte 12" o:spid="_x0000_s1123" type="#_x0000_t202" style="position:absolute;left:24124;top:1927;width:4960;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" filled="f" stroked="f" strokeweight=".5pt">
                    <v:textbox inset="0,0,0,0">
                      <w:txbxContent>
                        <w:p w14:paraId="3FFCB287" w14:textId="77777777" w:rsidR="001B361E" w:rsidRDefault="001B361E" w:rsidP="00625814">
                          <w:pPr>
                            <w:pStyle w:val="NormalWeb"/>
                            <w:spacing w:line="276" w:lineRule="auto"/>
                            <w:ind w:left="0"/>
                            <w:rPr>
                              <w:sz w:val="24"/>
                              <w:szCs w:val="24"/>
                            </w:rPr>
                          </w:pPr>
                          <w:r>
                            <w:rPr>
                              <w:rFonts w:eastAsia="Calibri"/>
                              <w:b/>
                              <w:bCs/>
                              <w:szCs w:val="22"/>
                            </w:rPr>
                            <w:t xml:space="preserve">……….. </w:t>
                          </w:r>
                        </w:p>
                      </w:txbxContent>
                    </v:textbox>
                  </v:shape>
                </v:group>
                <v:group id="Groupe 191" o:spid="_x0000_s1124" style="position:absolute;left:59604;top:335;width:22493;height:10428" coordorigin="-2244" coordsize="22495,1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192" o:spid="_x0000_s1125" style="position:absolute;left:-2244;width:22494;height:10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" fillcolor="#dbeef4" strokecolor="#4579b8 [3044]">
                    <v:shadow on="t" color="black" opacity="26214f" origin="-.5" offset="3pt,0"/>
                  </v:rect>
                  <v:shape id="Picture 44" o:spid="_x0000_s1126" type="#_x0000_t75" style="position:absolute;left:478;top:357;width:3181;height:2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">
                    <v:imagedata r:id="rId27" o:title=""/>
                  </v:shape>
                  <v:shape id="Picture 1" o:spid="_x0000_s1127" type="#_x0000_t75" style="position:absolute;left:46;top:6260;width:3467;height:3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">
                    <v:imagedata r:id="rId29" o:title=""/>
                  </v:shape>
                  <v:shape id="Zone de texte 12" o:spid="_x0000_s1128" type="#_x0000_t202" style="position:absolute;left:3659;top:7762;width:4611;height:2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" filled="f" stroked="f" strokeweight=".5pt">
                    <v:textbox inset="0,0,0,0">
                      <w:txbxContent>
                        <w:p w14:paraId="5C59ADA6" w14:textId="77777777" w:rsidR="001B361E" w:rsidRDefault="001B361E" w:rsidP="00625814">
                          <w:pPr>
                            <w:pStyle w:val="NormalWeb"/>
                            <w:spacing w:line="276" w:lineRule="auto"/>
                            <w:ind w:left="0"/>
                            <w:rPr>
                              <w:sz w:val="24"/>
                              <w:szCs w:val="24"/>
                            </w:rPr>
                          </w:pPr>
                          <w:r>
                            <w:rPr>
                              <w:rFonts w:eastAsia="Calibri"/>
                              <w:b/>
                              <w:bCs/>
                              <w:szCs w:val="22"/>
                            </w:rPr>
                            <w:t xml:space="preserve">……….  </w:t>
                          </w:r>
                        </w:p>
                      </w:txbxContent>
                    </v:textbox>
                  </v:shape>
                  <v:shape id="Zone de texte 12" o:spid="_x0000_s1129" type="#_x0000_t202" style="position:absolute;left:4599;top:648;width:4960;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5B932377" w14:textId="77777777" w:rsidR="001B361E" w:rsidRDefault="001B361E" w:rsidP="00625814">
                          <w:pPr>
                            <w:pStyle w:val="NormalWeb"/>
                            <w:spacing w:line="276" w:lineRule="auto"/>
                            <w:ind w:left="0"/>
                            <w:rPr>
                              <w:sz w:val="24"/>
                              <w:szCs w:val="24"/>
                            </w:rPr>
                          </w:pPr>
                          <w:r>
                            <w:rPr>
                              <w:rFonts w:eastAsia="Calibri"/>
                              <w:b/>
                              <w:bCs/>
                              <w:szCs w:val="22"/>
                            </w:rPr>
                            <w:t xml:space="preserve">……….. </w:t>
                          </w:r>
                        </w:p>
                      </w:txbxContent>
                    </v:textbox>
                  </v:shape>
                </v:group>
                <v:group id="Groupe 199" o:spid="_x0000_s1130" style="position:absolute;left:35817;top:32278;width:2419;height:4090;rotation:-90" coordorigin="83502,-83503"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">
                  <v:group id="Groupe 200" o:spid="_x0000_s1131" style="position:absolute;left:102479;top:101991;width:204724;height:242678;rotation:90" coordorigin="1024,1019"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">
                    <v:rect id="Rectangle 204" o:spid="_x0000_s1132" style="position:absolute;left:1024;top:1019;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" fillcolor="red" stroked="f" strokeweight="2pt"/>
                    <v:shape id="Triangle isocèle 205" o:spid="_x0000_s1133" type="#_x0000_t5" style="position:absolute;left:1987;top:1540;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" fillcolor="white [3212]" stroked="f" strokeweight="2pt"/>
                  </v:group>
                  <v:group id="Groupe 201" o:spid="_x0000_s1134" style="position:absolute;left:102660;top:-102553;width:204470;height:242570;rotation:-90" coordorigin="1026,-1025"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">
                    <v:rect id="Rectangle 202" o:spid="_x0000_s1135" style="position:absolute;left:1026;top:-1025;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" fillcolor="green" stroked="f" strokeweight="2pt"/>
                    <v:shape id="Triangle isocèle 203" o:spid="_x0000_s1136" type="#_x0000_t5" style="position:absolute;left:1990;top:-505;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" fillcolor="white [3212]" stroked="f" strokeweight="2pt"/>
                  </v:group>
                </v:group>
                <v:shape id="Connecteur en angle 206" o:spid="_x0000_s1137" type="#_x0000_t34" style="position:absolute;left:28661;top:19708;width:6321;height:14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" adj="5260" strokecolor="black [3213]" strokeweight="1.5pt"/>
                <v:shape id="Picture 63" o:spid="_x0000_s1138" type="#_x0000_t75" style="position:absolute;left:10723;top:29627;width:2280;height:360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">
                  <v:imagedata r:id="rId30" o:title=""/>
                </v:shape>
                <v:group id="Groupe 215" o:spid="_x0000_s1139" style="position:absolute;left:48269;top:8435;width:2413;height:4089;rotation:90"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">
                  <v:group id="Groupe 216" o:spid="_x0000_s1140"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">
                    <v:rect id="Rectangle 220" o:spid="_x0000_s1141"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" fillcolor="red" stroked="f" strokeweight="2pt"/>
                    <v:shape id="Triangle isocèle 221" o:spid="_x0000_s1142"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" fillcolor="white [3212]" stroked="f" strokeweight="2pt"/>
                  </v:group>
                  <v:group id="Groupe 217" o:spid="_x0000_s1143" style="position:absolute;left:19158;top:-19050;width:204470;height:242570;rotation:-90" coordorigin="19158,-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">
                    <v:rect id="Rectangle 218" o:spid="_x0000_s1144" style="position:absolute;left:19158;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" fillcolor="green" stroked="f" strokeweight="2pt"/>
                    <v:shape id="Triangle isocèle 219" o:spid="_x0000_s1145" type="#_x0000_t5" style="position:absolute;left:115448;top:33025;width:266700;height:2857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" fillcolor="white [3212]" stroked="f" strokeweight="2pt"/>
                  </v:group>
                </v:group>
                <v:group id="Groupe 222" o:spid="_x0000_s1146" style="position:absolute;left:58462;top:8410;width:2407;height:4083;rotation:-90" coordorigin="83819,-83820" coordsize="242679,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">
                  <v:group id="Groupe 223" o:spid="_x0000_s1147" style="position:absolute;left:102796;top:101674;width:204724;height:242678;rotation:90" coordorigin="1027,1016"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">
                    <v:rect id="Rectangle 227" o:spid="_x0000_s1148" style="position:absolute;left:1027;top:1016;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" fillcolor="red" stroked="f" strokeweight="2pt"/>
                    <v:shape id="Triangle isocèle 228" o:spid="_x0000_s1149" type="#_x0000_t5" style="position:absolute;left:1990;top:1537;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" fillcolor="white [3212]" stroked="f" strokeweight="2pt"/>
                  </v:group>
                  <v:group id="Groupe 224" o:spid="_x0000_s1150" style="position:absolute;left:102978;top:-102870;width:204470;height:242570;rotation:-90" coordorigin="1029,-1028"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sv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CaTuHvTDwCenEDAAD//wMAUEsBAi0AFAAGAAgAAAAhANvh9svuAAAAhQEAABMAAAAAAAAA&#10;AAAAAAAAAAAAAFtDb250ZW50X1R5cGVzXS54bWxQSwECLQAUAAYACAAAACEAWvQsW78AAAAVAQAA&#10;CwAAAAAAAAAAAAAAAAAfAQAAX3JlbHMvLnJlbHNQSwECLQAUAAYACAAAACEAau6LL8YAAADcAAAA&#10;DwAAAAAAAAAAAAAAAAAHAgAAZHJzL2Rvd25yZXYueG1sUEsFBgAAAAADAAMAtwAAAPoCAAAAAA==&#10;">
                    <v:rect id="Rectangle 225" o:spid="_x0000_s1151" style="position:absolute;left:1029;top:-1028;width:4270;height:3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" fillcolor="green" stroked="f" strokeweight="2pt"/>
                    <v:shape id="Triangle isocèle 226" o:spid="_x0000_s1152" type="#_x0000_t5" style="position:absolute;left:1993;top:-508;width:2666;height:2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" fillcolor="white [3212]" stroked="f" strokeweight="2pt"/>
                  </v:group>
                </v:group>
                <v:shape id="Connecteur en angle 229" o:spid="_x0000_s1153" type="#_x0000_t34" style="position:absolute;left:51517;top:10480;width:12434;height:109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" adj="4174" strokecolor="black [3213]" strokeweight="1.5pt"/>
                <v:group id="Groupe 230" o:spid="_x0000_s1154" style="position:absolute;left:66597;top:20476;width:2400;height:4083" coordsize="242679,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group id="Groupe 231" o:spid="_x0000_s1155"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">
                    <v:rect id="Rectangle 235" o:spid="_x0000_s1156"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" fillcolor="red" stroked="f" strokeweight="2pt"/>
                    <v:shape id="Triangle isocèle 236" o:spid="_x0000_s1157"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" fillcolor="white [3212]" stroked="f" strokeweight="2pt"/>
                  </v:group>
                  <v:group id="Groupe 232" o:spid="_x0000_s1158" style="position:absolute;left:19159;top:-19050;width:204470;height:242570;rotation:-90" coordorigin="19159,-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">
                    <v:rect id="Rectangle 233" o:spid="_x0000_s1159" style="position:absolute;left:19159;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" fillcolor="green" stroked="f" strokeweight="2pt"/>
                    <v:shape id="Triangle isocèle 234" o:spid="_x0000_s1160" type="#_x0000_t5" style="position:absolute;left:115449;top:33025;width:266699;height:28574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" fillcolor="white [3212]" stroked="f" strokeweight="2pt"/>
                  </v:group>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eur en angle 237" o:spid="_x0000_s1161" type="#_x0000_t35" style="position:absolute;left:57624;top:10451;width:10173;height:100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" adj="-4854,11902" strokecolor="black [3213]" strokeweight="1.5pt"/>
                <v:shapetype id="_x0000_t32" coordsize="21600,21600" o:spt="32" o:oned="t" path="m,l21600,21600e" filled="f">
                  <v:path arrowok="t" fillok="f" o:connecttype="none"/>
                  <o:lock v:ext="edit" shapetype="t"/>
                </v:shapetype>
                <v:shape id="Connecteur droit avec flèche 239" o:spid="_x0000_s1162" type="#_x0000_t32" style="position:absolute;left:78139;top:17396;width:5025;height:7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" strokecolor="red">
                  <v:stroke endarrow="classic" endarrowwidth="wide" endarrowlength="long"/>
                </v:shape>
                <v:group id="Groupe 240" o:spid="_x0000_s1163" style="position:absolute;left:62485;top:20470;width:2413;height:4089" coordsize="242678,409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e 241" o:spid="_x0000_s1164" style="position:absolute;left:18977;top:185494;width:204724;height:242678;rotation:90" coordorigin="189,1854" coordsize="4269,3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">
                    <v:rect id="Rectangle 245" o:spid="_x0000_s1165" style="position:absolute;left:189;top:1854;width:4270;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" fillcolor="red" stroked="f" strokeweight="2pt"/>
                    <v:shape id="Triangle isocèle 246" o:spid="_x0000_s1166" type="#_x0000_t5" style="position:absolute;left:1152;top:2375;width:2667;height:28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" fillcolor="white [3212]" stroked="f" strokeweight="2pt"/>
                  </v:group>
                  <v:group id="Groupe 242" o:spid="_x0000_s1167" style="position:absolute;left:19158;top:-19050;width:204470;height:242570;rotation:-90" coordorigin="19158,-19050" coordsize="426975,391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">
                    <v:rect id="Rectangle 243" o:spid="_x0000_s1168" style="position:absolute;left:19158;top:-19050;width:426975;height:391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" fillcolor="green" stroked="f" strokeweight="2pt"/>
                    <v:shape id="Triangle isocèle 244" o:spid="_x0000_s1169" type="#_x0000_t5" style="position:absolute;left:115448;top:33025;width:266700;height:2857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" fillcolor="white [3212]" stroked="f" strokeweight="2pt"/>
                  </v:group>
                </v:group>
                <v:shape id="Zone de texte 12" o:spid="_x0000_s1170" type="#_x0000_t202" style="position:absolute;left:52449;top:8464;width:235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" filled="f" stroked="f" strokeweight=".5pt">
                  <v:textbox inset="0,0,0,0">
                    <w:txbxContent>
                      <w:p w14:paraId="36C47774" w14:textId="46B4148B" w:rsidR="001B361E" w:rsidRDefault="001B361E" w:rsidP="00625814">
                        <w:pPr>
                          <w:pStyle w:val="NormalWeb"/>
                          <w:spacing w:line="276" w:lineRule="auto"/>
                          <w:ind w:left="0"/>
                          <w:rPr>
                            <w:sz w:val="24"/>
                            <w:szCs w:val="24"/>
                          </w:rPr>
                        </w:pPr>
                        <w:r>
                          <w:rPr>
                            <w:rFonts w:eastAsia="Calibri"/>
                            <w:b/>
                            <w:bCs/>
                            <w:szCs w:val="22"/>
                          </w:rPr>
                          <w:t xml:space="preserve">I.01 </w:t>
                        </w:r>
                      </w:p>
                    </w:txbxContent>
                  </v:textbox>
                </v:shape>
                <v:shape id="Zone de texte 12" o:spid="_x0000_s1171" type="#_x0000_t202" style="position:absolute;left:64542;top:14277;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" filled="f" stroked="f" strokeweight=".5pt">
                  <v:textbox inset="0,0,0,0">
                    <w:txbxContent>
                      <w:p w14:paraId="2A277435" w14:textId="7733EE97" w:rsidR="001B361E" w:rsidRDefault="001B361E" w:rsidP="00625814">
                        <w:pPr>
                          <w:pStyle w:val="NormalWeb"/>
                          <w:spacing w:line="276" w:lineRule="auto"/>
                          <w:ind w:left="0"/>
                          <w:rPr>
                            <w:sz w:val="24"/>
                            <w:szCs w:val="24"/>
                          </w:rPr>
                        </w:pPr>
                        <w:r>
                          <w:rPr>
                            <w:rFonts w:eastAsia="Calibri"/>
                            <w:b/>
                            <w:bCs/>
                            <w:szCs w:val="22"/>
                          </w:rPr>
                          <w:t xml:space="preserve">I.02 </w:t>
                        </w:r>
                      </w:p>
                    </w:txbxContent>
                  </v:textbox>
                </v:shape>
                <v:shape id="Zone de texte 12" o:spid="_x0000_s1172" type="#_x0000_t202" style="position:absolute;left:30752;top:23463;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" filled="f" stroked="f" strokeweight=".5pt">
                  <v:textbox inset="0,0,0,0">
                    <w:txbxContent>
                      <w:p w14:paraId="46A1F1A4" w14:textId="6621248A" w:rsidR="001B361E" w:rsidRDefault="001B361E" w:rsidP="00625814">
                        <w:pPr>
                          <w:pStyle w:val="NormalWeb"/>
                          <w:spacing w:line="276" w:lineRule="auto"/>
                          <w:ind w:left="0"/>
                          <w:rPr>
                            <w:sz w:val="24"/>
                            <w:szCs w:val="24"/>
                          </w:rPr>
                        </w:pPr>
                        <w:r>
                          <w:rPr>
                            <w:rFonts w:eastAsia="Calibri"/>
                            <w:b/>
                            <w:bCs/>
                            <w:szCs w:val="22"/>
                          </w:rPr>
                          <w:t xml:space="preserve">I.05 </w:t>
                        </w:r>
                      </w:p>
                    </w:txbxContent>
                  </v:textbox>
                </v:shape>
                <v:shape id="Zone de texte 12" o:spid="_x0000_s1173" type="#_x0000_t202" style="position:absolute;left:30639;top:32086;width:2356;height:229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" filled="f" stroked="f" strokeweight=".5pt">
                  <v:textbox inset="0,0,0,0">
                    <w:txbxContent>
                      <w:p w14:paraId="4DBFF8FE" w14:textId="2083B719" w:rsidR="001B361E" w:rsidRDefault="001B361E" w:rsidP="00625814">
                        <w:pPr>
                          <w:pStyle w:val="NormalWeb"/>
                          <w:spacing w:line="276" w:lineRule="auto"/>
                          <w:ind w:left="0"/>
                          <w:rPr>
                            <w:sz w:val="24"/>
                            <w:szCs w:val="24"/>
                          </w:rPr>
                        </w:pPr>
                        <w:r>
                          <w:rPr>
                            <w:rFonts w:eastAsia="Calibri"/>
                            <w:b/>
                            <w:bCs/>
                            <w:szCs w:val="22"/>
                          </w:rPr>
                          <w:t xml:space="preserve">I.05 </w:t>
                        </w:r>
                      </w:p>
                    </w:txbxContent>
                  </v:textbox>
                </v:shape>
                <v:shape id="Zone de texte 12" o:spid="_x0000_s1174" type="#_x0000_t202" style="position:absolute;left:69065;top:31000;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" filled="f" stroked="f" strokeweight=".5pt">
                  <v:textbox inset="0,0,0,0">
                    <w:txbxContent>
                      <w:p w14:paraId="58C00F00" w14:textId="41654BFE" w:rsidR="001B361E" w:rsidRDefault="001B361E" w:rsidP="00625814">
                        <w:pPr>
                          <w:pStyle w:val="NormalWeb"/>
                          <w:spacing w:line="276" w:lineRule="auto"/>
                          <w:ind w:left="0"/>
                          <w:rPr>
                            <w:sz w:val="24"/>
                            <w:szCs w:val="24"/>
                          </w:rPr>
                        </w:pPr>
                        <w:r>
                          <w:rPr>
                            <w:rFonts w:eastAsia="Calibri"/>
                            <w:b/>
                            <w:bCs/>
                            <w:szCs w:val="22"/>
                          </w:rPr>
                          <w:t xml:space="preserve">I.03 </w:t>
                        </w:r>
                      </w:p>
                    </w:txbxContent>
                  </v:textbox>
                </v:shape>
                <v:shape id="Zone de texte 12" o:spid="_x0000_s1175" type="#_x0000_t202" style="position:absolute;left:53443;top:34048;width:2356;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" filled="f" stroked="f" strokeweight=".5pt">
                  <v:textbox inset="0,0,0,0">
                    <w:txbxContent>
                      <w:p w14:paraId="5B0C4DF6" w14:textId="1E551723" w:rsidR="001B361E" w:rsidRDefault="001B361E" w:rsidP="00625814">
                        <w:pPr>
                          <w:pStyle w:val="NormalWeb"/>
                          <w:spacing w:line="276" w:lineRule="auto"/>
                          <w:ind w:left="0"/>
                          <w:rPr>
                            <w:sz w:val="24"/>
                            <w:szCs w:val="24"/>
                          </w:rPr>
                        </w:pPr>
                        <w:r>
                          <w:rPr>
                            <w:rFonts w:eastAsia="Calibri"/>
                            <w:b/>
                            <w:bCs/>
                            <w:szCs w:val="22"/>
                          </w:rPr>
                          <w:t xml:space="preserve">I.04 </w:t>
                        </w:r>
                      </w:p>
                    </w:txbxContent>
                  </v:textbox>
                </v:shape>
                <v:shape id="Zone de texte 12" o:spid="_x0000_s1176" type="#_x0000_t202" style="position:absolute;left:30068;top:36347;width:2355;height:22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" filled="f" stroked="f" strokeweight=".5pt">
                  <v:textbox inset="0,0,0,0">
                    <w:txbxContent>
                      <w:p w14:paraId="0217C3D7" w14:textId="7814024F" w:rsidR="001B361E" w:rsidRDefault="001B361E" w:rsidP="00625814">
                        <w:pPr>
                          <w:pStyle w:val="NormalWeb"/>
                          <w:spacing w:line="276" w:lineRule="auto"/>
                          <w:ind w:left="0"/>
                          <w:rPr>
                            <w:sz w:val="24"/>
                            <w:szCs w:val="24"/>
                          </w:rPr>
                        </w:pPr>
                        <w:r>
                          <w:rPr>
                            <w:rFonts w:eastAsia="Calibri"/>
                            <w:b/>
                            <w:bCs/>
                            <w:szCs w:val="22"/>
                          </w:rPr>
                          <w:t xml:space="preserve">I.06 </w:t>
                        </w:r>
                      </w:p>
                    </w:txbxContent>
                  </v:textbox>
                </v:shape>
                <v:shape id="Picture 1" o:spid="_x0000_s1177" type="#_x0000_t75" style="position:absolute;left:27979;top:6501;width:3226;height:3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">
                  <v:imagedata r:id="rId29" o:title=""/>
                </v:shape>
                <v:rect id="Rectangle 391" o:spid="_x0000_s1178" style="position:absolute;left:65503;top:3383;width:14485;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" fillcolor="#d8d8d8 [2732]" strokecolor="black [3040]">
                  <v:shadow on="t" color="black" opacity="24903f" origin=",.5" offset="0,.55556mm"/>
                </v:rect>
                <v:shape id="Zone de texte 12" o:spid="_x0000_s1179" type="#_x0000_t202" style="position:absolute;left:66760;top:3800;width:5124;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" filled="f" stroked="f" strokeweight=".5pt">
                  <v:textbox inset="0,0,0,0">
                    <w:txbxContent>
                      <w:p w14:paraId="19887B51" w14:textId="77777777" w:rsidR="001B361E" w:rsidRDefault="001B361E" w:rsidP="00625814">
                        <w:pPr>
                          <w:rPr>
                            <w:sz w:val="24"/>
                            <w:szCs w:val="24"/>
                          </w:rPr>
                        </w:pPr>
                        <w:r>
                          <w:rPr>
                            <w:rFonts w:eastAsia="Calibri"/>
                            <w:b/>
                            <w:bCs/>
                            <w:sz w:val="28"/>
                            <w:szCs w:val="28"/>
                          </w:rPr>
                          <w:t xml:space="preserve">………… </w:t>
                        </w:r>
                      </w:p>
                    </w:txbxContent>
                  </v:textbox>
                </v:shape>
                <w10:anchorlock/>
              </v:group>
            </w:pict>
          </mc:Fallback>
        </mc:AlternateContent>
      </w:r>
    </w:p>
    <w:p w14:paraId="4D5A14DA" w14:textId="1E5F91AD" w:rsidR="7E5A708D" w:rsidRPr="00F84B4A" w:rsidRDefault="5357D28F" w:rsidP="00241C58">
      <w:pPr>
        <w:pStyle w:val="Lgende"/>
        <w:spacing w:after="120"/>
      </w:pPr>
      <w:r w:rsidRPr="00F84B4A">
        <w:t xml:space="preserve">Figure </w:t>
      </w:r>
      <w:r w:rsidR="002F0692" w:rsidRPr="00F84B4A">
        <w:fldChar w:fldCharType="begin"/>
      </w:r>
      <w:r w:rsidR="002F0692" w:rsidRPr="00F84B4A">
        <w:instrText>SEQ Figure \* ARABIC</w:instrText>
      </w:r>
      <w:r w:rsidR="002F0692" w:rsidRPr="00F84B4A">
        <w:fldChar w:fldCharType="separate"/>
      </w:r>
      <w:r w:rsidRPr="00F84B4A">
        <w:t>1</w:t>
      </w:r>
      <w:r w:rsidR="009956BE">
        <w:t xml:space="preserve"> </w:t>
      </w:r>
      <w:r w:rsidR="002F0692" w:rsidRPr="00F84B4A">
        <w:fldChar w:fldCharType="end"/>
      </w:r>
      <w:r w:rsidR="00D71A0D">
        <w:t xml:space="preserve">: </w:t>
      </w:r>
      <w:r w:rsidRPr="00F84B4A">
        <w:t>Architecture fonctionnelle</w:t>
      </w:r>
    </w:p>
    <w:p w14:paraId="4663234E" w14:textId="536468D2" w:rsidR="00241C58" w:rsidRPr="00F84B4A" w:rsidRDefault="5357D28F" w:rsidP="000D0E22">
      <w:pPr>
        <w:pStyle w:val="Lgende"/>
        <w:keepNext/>
        <w:spacing w:after="0"/>
      </w:pPr>
      <w:r w:rsidRPr="00F84B4A">
        <w:t xml:space="preserve">Tableau </w:t>
      </w:r>
      <w:r w:rsidR="00241C58" w:rsidRPr="00F84B4A">
        <w:fldChar w:fldCharType="begin"/>
      </w:r>
      <w:r w:rsidR="00241C58" w:rsidRPr="00F84B4A">
        <w:instrText>SEQ Tableau \* ARABIC</w:instrText>
      </w:r>
      <w:r w:rsidR="00241C58" w:rsidRPr="00F84B4A">
        <w:fldChar w:fldCharType="separate"/>
      </w:r>
      <w:r w:rsidR="0027046F">
        <w:rPr>
          <w:noProof/>
        </w:rPr>
        <w:t>1</w:t>
      </w:r>
      <w:r w:rsidR="00241C58" w:rsidRPr="00F84B4A">
        <w:fldChar w:fldCharType="end"/>
      </w:r>
      <w:r w:rsidR="009956BE">
        <w:t> </w:t>
      </w:r>
      <w:r w:rsidR="00D71A0D">
        <w:t>-</w:t>
      </w:r>
      <w:r w:rsidRPr="00F84B4A">
        <w:t xml:space="preserve"> </w:t>
      </w:r>
      <w:r w:rsidR="009E1FD1" w:rsidRPr="00F84B4A">
        <w:t>Informations</w:t>
      </w:r>
      <w:r w:rsidRPr="00F84B4A">
        <w:t xml:space="preserve"> du système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CE1"/>
        <w:tblLook w:val="04A0" w:firstRow="1" w:lastRow="0" w:firstColumn="1" w:lastColumn="0" w:noHBand="0" w:noVBand="1"/>
      </w:tblPr>
      <w:tblGrid>
        <w:gridCol w:w="4436"/>
        <w:gridCol w:w="4328"/>
        <w:gridCol w:w="5778"/>
      </w:tblGrid>
      <w:tr w:rsidR="00B74EBD" w:rsidRPr="00F84B4A" w14:paraId="54D14BB5" w14:textId="77777777" w:rsidTr="00B74EBD">
        <w:trPr>
          <w:trHeight w:val="388"/>
        </w:trPr>
        <w:tc>
          <w:tcPr>
            <w:tcW w:w="14542" w:type="dxa"/>
            <w:gridSpan w:val="3"/>
            <w:shd w:val="clear" w:color="auto" w:fill="EEECE1"/>
            <w:vAlign w:val="center"/>
          </w:tcPr>
          <w:p w14:paraId="11F09002" w14:textId="4F03CD9A" w:rsidR="00B74EBD" w:rsidRPr="00F84B4A" w:rsidRDefault="009E1FD1" w:rsidP="00452462">
            <w:pPr>
              <w:jc w:val="center"/>
              <w:rPr>
                <w:rFonts w:ascii="Times New Roman" w:hAnsi="Times New Roman" w:cs="Times New Roman"/>
                <w:b/>
                <w:bCs/>
                <w:sz w:val="20"/>
              </w:rPr>
            </w:pPr>
            <w:r w:rsidRPr="00F84B4A">
              <w:rPr>
                <w:rFonts w:ascii="Times New Roman" w:hAnsi="Times New Roman" w:cs="Times New Roman"/>
                <w:b/>
                <w:bCs/>
                <w:sz w:val="24"/>
              </w:rPr>
              <w:t>Informations</w:t>
            </w:r>
            <w:r w:rsidR="00B74EBD" w:rsidRPr="00F84B4A">
              <w:rPr>
                <w:rFonts w:ascii="Times New Roman" w:hAnsi="Times New Roman" w:cs="Times New Roman"/>
                <w:b/>
                <w:bCs/>
                <w:sz w:val="24"/>
              </w:rPr>
              <w:t xml:space="preserve"> du système</w:t>
            </w:r>
          </w:p>
        </w:tc>
      </w:tr>
      <w:tr w:rsidR="00B74EBD" w:rsidRPr="00F84B4A" w14:paraId="094C1AF6" w14:textId="77777777" w:rsidTr="00B74EBD">
        <w:trPr>
          <w:trHeight w:val="388"/>
        </w:trPr>
        <w:tc>
          <w:tcPr>
            <w:tcW w:w="4436" w:type="dxa"/>
            <w:shd w:val="clear" w:color="auto" w:fill="EEECE1"/>
            <w:vAlign w:val="center"/>
          </w:tcPr>
          <w:p w14:paraId="7C523452" w14:textId="7251A610" w:rsidR="00B74EBD" w:rsidRPr="00F84B4A" w:rsidRDefault="009E1FD1" w:rsidP="00452462">
            <w:pPr>
              <w:rPr>
                <w:rFonts w:ascii="Times New Roman" w:hAnsi="Times New Roman" w:cs="Times New Roman"/>
              </w:rPr>
            </w:pPr>
            <w:r w:rsidRPr="00F84B4A">
              <w:rPr>
                <w:rFonts w:ascii="Times New Roman" w:hAnsi="Times New Roman" w:cs="Times New Roman"/>
                <w:b/>
                <w:bCs/>
                <w:color w:val="000000"/>
              </w:rPr>
              <w:t>I</w:t>
            </w:r>
            <w:r w:rsidR="00B74EBD" w:rsidRPr="00F84B4A">
              <w:rPr>
                <w:rFonts w:ascii="Times New Roman" w:hAnsi="Times New Roman" w:cs="Times New Roman"/>
                <w:b/>
                <w:bCs/>
                <w:color w:val="000000"/>
              </w:rPr>
              <w:t xml:space="preserve">.01 </w:t>
            </w:r>
            <w:r w:rsidR="008D66C8" w:rsidRPr="00F84B4A">
              <w:rPr>
                <w:rFonts w:ascii="Times New Roman" w:hAnsi="Times New Roman" w:cs="Times New Roman"/>
                <w:b/>
                <w:bCs/>
                <w:color w:val="000000"/>
              </w:rPr>
              <w:t>…………………..</w:t>
            </w:r>
          </w:p>
        </w:tc>
        <w:tc>
          <w:tcPr>
            <w:tcW w:w="4328" w:type="dxa"/>
            <w:shd w:val="clear" w:color="auto" w:fill="EEECE1"/>
            <w:vAlign w:val="center"/>
          </w:tcPr>
          <w:p w14:paraId="78AE1842" w14:textId="7E344469"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.02 </w:t>
            </w:r>
            <w:r w:rsidR="008D66C8" w:rsidRPr="00F84B4A">
              <w:rPr>
                <w:rFonts w:ascii="Times New Roman" w:hAnsi="Times New Roman" w:cs="Times New Roman"/>
                <w:b/>
                <w:bCs/>
              </w:rPr>
              <w:t>…………………</w:t>
            </w:r>
          </w:p>
        </w:tc>
        <w:tc>
          <w:tcPr>
            <w:tcW w:w="5778" w:type="dxa"/>
            <w:shd w:val="clear" w:color="auto" w:fill="EEECE1"/>
            <w:vAlign w:val="center"/>
          </w:tcPr>
          <w:p w14:paraId="49E5A086" w14:textId="1629C382"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.03 </w:t>
            </w:r>
            <w:r w:rsidR="008D66C8" w:rsidRPr="00F84B4A">
              <w:rPr>
                <w:rFonts w:ascii="Times New Roman" w:hAnsi="Times New Roman" w:cs="Times New Roman"/>
                <w:b/>
                <w:bCs/>
              </w:rPr>
              <w:t>……………………..</w:t>
            </w:r>
          </w:p>
        </w:tc>
      </w:tr>
      <w:tr w:rsidR="00B74EBD" w:rsidRPr="00F84B4A" w14:paraId="28AF5389" w14:textId="77777777" w:rsidTr="00B74EBD">
        <w:trPr>
          <w:trHeight w:val="392"/>
        </w:trPr>
        <w:tc>
          <w:tcPr>
            <w:tcW w:w="4436" w:type="dxa"/>
            <w:shd w:val="clear" w:color="auto" w:fill="EEECE1"/>
            <w:vAlign w:val="center"/>
          </w:tcPr>
          <w:p w14:paraId="47B30085" w14:textId="4762084C"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.04 </w:t>
            </w:r>
            <w:r w:rsidR="008D66C8" w:rsidRPr="00F84B4A">
              <w:rPr>
                <w:rFonts w:ascii="Times New Roman" w:hAnsi="Times New Roman" w:cs="Times New Roman"/>
                <w:b/>
                <w:bCs/>
              </w:rPr>
              <w:t>…………………..</w:t>
            </w:r>
          </w:p>
        </w:tc>
        <w:tc>
          <w:tcPr>
            <w:tcW w:w="4328" w:type="dxa"/>
            <w:shd w:val="clear" w:color="auto" w:fill="EEECE1"/>
            <w:vAlign w:val="center"/>
          </w:tcPr>
          <w:p w14:paraId="3927CE27" w14:textId="7853B1E0"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.05 </w:t>
            </w:r>
            <w:r w:rsidR="008D66C8" w:rsidRPr="00F84B4A">
              <w:rPr>
                <w:rFonts w:ascii="Times New Roman" w:hAnsi="Times New Roman" w:cs="Times New Roman"/>
                <w:b/>
                <w:bCs/>
              </w:rPr>
              <w:t>…………………</w:t>
            </w:r>
          </w:p>
        </w:tc>
        <w:tc>
          <w:tcPr>
            <w:tcW w:w="5778" w:type="dxa"/>
            <w:shd w:val="clear" w:color="auto" w:fill="EEECE1"/>
            <w:vAlign w:val="center"/>
          </w:tcPr>
          <w:p w14:paraId="471C6DDB" w14:textId="2D8216A7" w:rsidR="00B74EBD" w:rsidRPr="00F84B4A" w:rsidRDefault="009E1FD1" w:rsidP="00452462">
            <w:pPr>
              <w:rPr>
                <w:rFonts w:ascii="Times New Roman" w:hAnsi="Times New Roman" w:cs="Times New Roman"/>
              </w:rPr>
            </w:pPr>
            <w:r w:rsidRPr="00F84B4A">
              <w:rPr>
                <w:rFonts w:ascii="Times New Roman" w:hAnsi="Times New Roman" w:cs="Times New Roman"/>
                <w:b/>
                <w:bCs/>
              </w:rPr>
              <w:t>I</w:t>
            </w:r>
            <w:r w:rsidR="00B74EBD" w:rsidRPr="00F84B4A">
              <w:rPr>
                <w:rFonts w:ascii="Times New Roman" w:hAnsi="Times New Roman" w:cs="Times New Roman"/>
                <w:b/>
                <w:bCs/>
              </w:rPr>
              <w:t xml:space="preserve">.06 </w:t>
            </w:r>
            <w:r w:rsidR="008D66C8" w:rsidRPr="00F84B4A">
              <w:rPr>
                <w:rFonts w:ascii="Times New Roman" w:hAnsi="Times New Roman" w:cs="Times New Roman"/>
                <w:b/>
                <w:bCs/>
              </w:rPr>
              <w:t>……………………..</w:t>
            </w:r>
          </w:p>
        </w:tc>
      </w:tr>
    </w:tbl>
    <w:p w14:paraId="3B0AEFB9" w14:textId="604CCBC4" w:rsidR="00B74EBD" w:rsidRPr="00F84B4A" w:rsidRDefault="1CB47320" w:rsidP="00F52BA0">
      <w:pPr>
        <w:pStyle w:val="Titre3"/>
      </w:pPr>
      <w:bookmarkStart w:id="9" w:name="_Ref46909819"/>
      <w:bookmarkStart w:id="10" w:name="_Toc62144128"/>
      <w:r w:rsidRPr="00F84B4A">
        <w:lastRenderedPageBreak/>
        <w:t>Valeurs Métier</w:t>
      </w:r>
      <w:bookmarkEnd w:id="9"/>
      <w:bookmarkEnd w:id="10"/>
    </w:p>
    <w:p w14:paraId="2D9B6AD8" w14:textId="77777777" w:rsidR="00B74EBD" w:rsidRPr="00F84B4A" w:rsidRDefault="00B74EBD" w:rsidP="00B74EBD">
      <w:pPr>
        <w:pStyle w:val="Corpsdetexte"/>
      </w:pPr>
      <w:r w:rsidRPr="00F84B4A">
        <w:t>Une valeur métier est un processus ou une information nécessaire au système pour accomplir sa mission.</w:t>
      </w:r>
    </w:p>
    <w:p w14:paraId="3E5EA3C1" w14:textId="503FDBA1" w:rsidR="00B74EBD" w:rsidRPr="00F84B4A" w:rsidRDefault="5357D28F" w:rsidP="00B74EBD">
      <w:pPr>
        <w:pStyle w:val="Corpsdetexte"/>
        <w:spacing w:before="0" w:after="120"/>
      </w:pPr>
      <w:r w:rsidRPr="00F84B4A">
        <w:t>Les descriptions des valeurs métier de type « processus » et « </w:t>
      </w:r>
      <w:r w:rsidR="007D3CB2" w:rsidRPr="00F84B4A">
        <w:t xml:space="preserve">informations </w:t>
      </w:r>
      <w:r w:rsidRPr="00F84B4A">
        <w:t xml:space="preserve">» </w:t>
      </w:r>
      <w:r w:rsidR="001320BB" w:rsidRPr="00F84B4A">
        <w:t xml:space="preserve">ainsi que leurs besoins de sécurité </w:t>
      </w:r>
      <w:r w:rsidRPr="00F84B4A">
        <w:t xml:space="preserve">sont </w:t>
      </w:r>
      <w:r w:rsidR="001320BB" w:rsidRPr="00F84B4A">
        <w:t>listés</w:t>
      </w:r>
      <w:r w:rsidRPr="00F84B4A">
        <w:t xml:space="preserve"> dans </w:t>
      </w:r>
      <w:r w:rsidR="00513D1D">
        <w:t xml:space="preserve">le </w:t>
      </w:r>
      <w:r w:rsidRPr="00F84B4A">
        <w:t>tableau donné ci-après.</w:t>
      </w:r>
    </w:p>
    <w:p w14:paraId="44DB3D55" w14:textId="60BB3955" w:rsidR="00B72737" w:rsidRPr="00F84B4A" w:rsidRDefault="00B72737" w:rsidP="00046310">
      <w:pPr>
        <w:pStyle w:val="Corpsdetexte"/>
      </w:pPr>
      <w:r w:rsidRPr="00046310">
        <w:t>L’</w:t>
      </w:r>
      <w:hyperlink w:anchor="APPENDICE_I" w:history="1">
        <w:r w:rsidRPr="00046310">
          <w:rPr>
            <w:rStyle w:val="Lienhypertexte"/>
          </w:rPr>
          <w:t>appendice</w:t>
        </w:r>
        <w:r w:rsidRPr="000A101C">
          <w:rPr>
            <w:rStyle w:val="Lienhypertexte"/>
            <w:color w:val="4F81BD" w:themeColor="accent1"/>
          </w:rPr>
          <w:t xml:space="preserve"> I</w:t>
        </w:r>
      </w:hyperlink>
      <w:r w:rsidRPr="00F84B4A">
        <w:t xml:space="preserve">, </w:t>
      </w:r>
      <w:r w:rsidRPr="00046310">
        <w:t>présente</w:t>
      </w:r>
      <w:r w:rsidRPr="00F84B4A">
        <w:t xml:space="preserve"> les métriques utilisées pour la définition des besoins de sécurité</w:t>
      </w:r>
    </w:p>
    <w:p w14:paraId="7DCEDCD1" w14:textId="54695E87" w:rsidR="00400141" w:rsidRPr="00F84B4A" w:rsidRDefault="1F84A7D3" w:rsidP="000D0E22">
      <w:pPr>
        <w:pStyle w:val="Lgende"/>
        <w:keepNext/>
        <w:spacing w:after="0"/>
      </w:pPr>
      <w:r w:rsidRPr="00F84B4A">
        <w:t xml:space="preserve">Tableau </w:t>
      </w:r>
      <w:r w:rsidR="00400141" w:rsidRPr="00F84B4A">
        <w:fldChar w:fldCharType="begin"/>
      </w:r>
      <w:r w:rsidR="00400141" w:rsidRPr="00F84B4A">
        <w:instrText>SEQ Tableau \* ARABIC</w:instrText>
      </w:r>
      <w:r w:rsidR="00400141" w:rsidRPr="00F84B4A">
        <w:fldChar w:fldCharType="separate"/>
      </w:r>
      <w:r w:rsidR="0027046F">
        <w:rPr>
          <w:noProof/>
        </w:rPr>
        <w:t>2</w:t>
      </w:r>
      <w:r w:rsidR="00400141" w:rsidRPr="00F84B4A">
        <w:fldChar w:fldCharType="end"/>
      </w:r>
      <w:r w:rsidR="000A4074">
        <w:t xml:space="preserve"> -</w:t>
      </w:r>
      <w:r w:rsidR="009956BE">
        <w:t xml:space="preserve"> </w:t>
      </w:r>
      <w:r w:rsidRPr="00F84B4A">
        <w:t>Liste des valeurs mé</w:t>
      </w:r>
      <w:r w:rsidR="00647183" w:rsidRPr="00F84B4A">
        <w:t>t</w:t>
      </w:r>
      <w:r w:rsidRPr="00F84B4A">
        <w:t>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2892"/>
        <w:gridCol w:w="8507"/>
        <w:gridCol w:w="849"/>
        <w:gridCol w:w="709"/>
        <w:gridCol w:w="645"/>
      </w:tblGrid>
      <w:tr w:rsidR="0073451E" w:rsidRPr="00F84B4A" w14:paraId="20E7A6D0" w14:textId="77777777" w:rsidTr="002411F5">
        <w:trPr>
          <w:cantSplit/>
          <w:trHeight w:val="340"/>
          <w:tblHeader/>
        </w:trPr>
        <w:tc>
          <w:tcPr>
            <w:tcW w:w="5000" w:type="pct"/>
            <w:gridSpan w:val="6"/>
            <w:tcBorders>
              <w:bottom w:val="single" w:sz="4" w:space="0" w:color="auto"/>
            </w:tcBorders>
            <w:shd w:val="pct25" w:color="auto" w:fill="auto"/>
            <w:vAlign w:val="center"/>
          </w:tcPr>
          <w:p w14:paraId="4FBD014C" w14:textId="1628AFCB" w:rsidR="0073451E" w:rsidRPr="00F84B4A" w:rsidRDefault="0073451E" w:rsidP="00830EB8">
            <w:pPr>
              <w:pStyle w:val="Corpsdetexte"/>
              <w:spacing w:before="0"/>
              <w:jc w:val="center"/>
              <w:rPr>
                <w:b/>
                <w:bCs/>
              </w:rPr>
            </w:pPr>
            <w:r w:rsidRPr="00F84B4A">
              <w:rPr>
                <w:b/>
                <w:bCs/>
              </w:rPr>
              <w:t xml:space="preserve">Valeurs </w:t>
            </w:r>
            <w:r w:rsidR="00830EB8" w:rsidRPr="00F84B4A">
              <w:rPr>
                <w:b/>
                <w:bCs/>
              </w:rPr>
              <w:t>m</w:t>
            </w:r>
            <w:r w:rsidRPr="00F84B4A">
              <w:rPr>
                <w:b/>
                <w:bCs/>
              </w:rPr>
              <w:t>étier</w:t>
            </w:r>
          </w:p>
        </w:tc>
      </w:tr>
      <w:tr w:rsidR="001320BB" w:rsidRPr="00F84B4A" w14:paraId="1CD258D1" w14:textId="77777777" w:rsidTr="007D4235">
        <w:trPr>
          <w:cantSplit/>
          <w:trHeight w:val="340"/>
          <w:tblHeader/>
        </w:trPr>
        <w:tc>
          <w:tcPr>
            <w:tcW w:w="320" w:type="pct"/>
            <w:vMerge w:val="restart"/>
            <w:shd w:val="pct25" w:color="auto" w:fill="auto"/>
            <w:vAlign w:val="center"/>
          </w:tcPr>
          <w:p w14:paraId="71F74A1C" w14:textId="77777777" w:rsidR="001320BB" w:rsidRPr="00F84B4A" w:rsidRDefault="001320BB" w:rsidP="00647183">
            <w:pPr>
              <w:pStyle w:val="Corpsdetexte"/>
              <w:jc w:val="center"/>
              <w:rPr>
                <w:b/>
                <w:bCs/>
              </w:rPr>
            </w:pPr>
            <w:r w:rsidRPr="00F84B4A">
              <w:rPr>
                <w:b/>
                <w:bCs/>
              </w:rPr>
              <w:t>Abrév.</w:t>
            </w:r>
          </w:p>
        </w:tc>
        <w:tc>
          <w:tcPr>
            <w:tcW w:w="995" w:type="pct"/>
            <w:vMerge w:val="restart"/>
            <w:shd w:val="pct25" w:color="auto" w:fill="auto"/>
            <w:vAlign w:val="center"/>
          </w:tcPr>
          <w:p w14:paraId="36E2F821" w14:textId="77777777" w:rsidR="001320BB" w:rsidRPr="00F84B4A" w:rsidRDefault="001320BB" w:rsidP="000047E3">
            <w:pPr>
              <w:pStyle w:val="Corpsdetexte"/>
              <w:spacing w:before="0"/>
              <w:jc w:val="center"/>
              <w:rPr>
                <w:b/>
                <w:bCs/>
              </w:rPr>
            </w:pPr>
            <w:r w:rsidRPr="00F84B4A">
              <w:rPr>
                <w:b/>
                <w:bCs/>
              </w:rPr>
              <w:t>Nom</w:t>
            </w:r>
          </w:p>
        </w:tc>
        <w:tc>
          <w:tcPr>
            <w:tcW w:w="2927" w:type="pct"/>
            <w:vMerge w:val="restart"/>
            <w:shd w:val="pct25" w:color="auto" w:fill="auto"/>
            <w:vAlign w:val="center"/>
          </w:tcPr>
          <w:p w14:paraId="3C55C974" w14:textId="77777777" w:rsidR="001320BB" w:rsidRPr="00F84B4A" w:rsidRDefault="001320BB" w:rsidP="000047E3">
            <w:pPr>
              <w:pStyle w:val="Corpsdetexte"/>
              <w:spacing w:before="0"/>
              <w:jc w:val="center"/>
              <w:rPr>
                <w:b/>
                <w:bCs/>
              </w:rPr>
            </w:pPr>
            <w:r w:rsidRPr="00F84B4A">
              <w:rPr>
                <w:b/>
                <w:bCs/>
              </w:rPr>
              <w:t>Description</w:t>
            </w:r>
          </w:p>
        </w:tc>
        <w:tc>
          <w:tcPr>
            <w:tcW w:w="758" w:type="pct"/>
            <w:gridSpan w:val="3"/>
            <w:shd w:val="pct25" w:color="auto" w:fill="auto"/>
            <w:vAlign w:val="center"/>
          </w:tcPr>
          <w:p w14:paraId="421E3B36" w14:textId="43AA9A5A" w:rsidR="001320BB" w:rsidRPr="00F84B4A" w:rsidRDefault="001320BB" w:rsidP="000047E3">
            <w:pPr>
              <w:pStyle w:val="Corpsdetexte"/>
              <w:spacing w:before="0"/>
              <w:jc w:val="center"/>
              <w:rPr>
                <w:b/>
                <w:bCs/>
              </w:rPr>
            </w:pPr>
            <w:r w:rsidRPr="008F1613">
              <w:rPr>
                <w:b/>
                <w:bCs/>
              </w:rPr>
              <w:t>Besoins de sécurité</w:t>
            </w:r>
          </w:p>
        </w:tc>
      </w:tr>
      <w:tr w:rsidR="007C6428" w:rsidRPr="00F84B4A" w14:paraId="6A599BA5" w14:textId="77777777" w:rsidTr="007D4235">
        <w:trPr>
          <w:cantSplit/>
          <w:trHeight w:val="340"/>
          <w:tblHeader/>
        </w:trPr>
        <w:tc>
          <w:tcPr>
            <w:tcW w:w="320" w:type="pct"/>
            <w:vMerge/>
            <w:shd w:val="pct25" w:color="auto" w:fill="auto"/>
          </w:tcPr>
          <w:p w14:paraId="4B147EFB" w14:textId="77777777" w:rsidR="007C6428" w:rsidRPr="00F84B4A" w:rsidRDefault="007C6428">
            <w:pPr>
              <w:pStyle w:val="Corpsdetexte"/>
              <w:jc w:val="center"/>
              <w:rPr>
                <w:b/>
                <w:bCs/>
              </w:rPr>
            </w:pPr>
          </w:p>
        </w:tc>
        <w:tc>
          <w:tcPr>
            <w:tcW w:w="995" w:type="pct"/>
            <w:vMerge/>
            <w:shd w:val="pct25" w:color="auto" w:fill="auto"/>
            <w:vAlign w:val="center"/>
          </w:tcPr>
          <w:p w14:paraId="6C583CB8" w14:textId="77777777" w:rsidR="007C6428" w:rsidRPr="00F84B4A" w:rsidRDefault="007C6428" w:rsidP="000047E3">
            <w:pPr>
              <w:pStyle w:val="Corpsdetexte"/>
              <w:spacing w:before="0"/>
              <w:jc w:val="center"/>
              <w:rPr>
                <w:b/>
                <w:bCs/>
              </w:rPr>
            </w:pPr>
          </w:p>
        </w:tc>
        <w:tc>
          <w:tcPr>
            <w:tcW w:w="2927" w:type="pct"/>
            <w:vMerge/>
            <w:shd w:val="pct25" w:color="auto" w:fill="auto"/>
            <w:vAlign w:val="center"/>
          </w:tcPr>
          <w:p w14:paraId="101E615F" w14:textId="77777777" w:rsidR="007C6428" w:rsidRPr="00F84B4A" w:rsidRDefault="007C6428" w:rsidP="000047E3">
            <w:pPr>
              <w:pStyle w:val="Corpsdetexte"/>
              <w:spacing w:before="0"/>
              <w:jc w:val="center"/>
              <w:rPr>
                <w:b/>
                <w:bCs/>
              </w:rPr>
            </w:pPr>
          </w:p>
        </w:tc>
        <w:tc>
          <w:tcPr>
            <w:tcW w:w="292" w:type="pct"/>
            <w:shd w:val="pct25" w:color="auto" w:fill="auto"/>
            <w:vAlign w:val="center"/>
          </w:tcPr>
          <w:p w14:paraId="636EBBA3" w14:textId="67A44908" w:rsidR="007C6428" w:rsidRPr="00F84B4A" w:rsidRDefault="007C6428" w:rsidP="000047E3">
            <w:pPr>
              <w:pStyle w:val="Corpsdetexte"/>
              <w:spacing w:before="0"/>
              <w:jc w:val="center"/>
              <w:rPr>
                <w:b/>
                <w:bCs/>
              </w:rPr>
            </w:pPr>
            <w:r w:rsidRPr="00F84B4A">
              <w:rPr>
                <w:b/>
                <w:bCs/>
              </w:rPr>
              <w:t>D</w:t>
            </w:r>
          </w:p>
        </w:tc>
        <w:tc>
          <w:tcPr>
            <w:tcW w:w="244" w:type="pct"/>
            <w:shd w:val="pct25" w:color="auto" w:fill="auto"/>
            <w:vAlign w:val="center"/>
          </w:tcPr>
          <w:p w14:paraId="651B3254" w14:textId="2E79ACC2" w:rsidR="007C6428" w:rsidRPr="00F84B4A" w:rsidRDefault="007C6428" w:rsidP="000047E3">
            <w:pPr>
              <w:pStyle w:val="Corpsdetexte"/>
              <w:spacing w:before="0"/>
              <w:jc w:val="center"/>
              <w:rPr>
                <w:b/>
                <w:bCs/>
              </w:rPr>
            </w:pPr>
            <w:r w:rsidRPr="00F84B4A">
              <w:rPr>
                <w:b/>
                <w:bCs/>
              </w:rPr>
              <w:t>I</w:t>
            </w:r>
          </w:p>
        </w:tc>
        <w:tc>
          <w:tcPr>
            <w:tcW w:w="222" w:type="pct"/>
            <w:shd w:val="pct25" w:color="auto" w:fill="auto"/>
            <w:vAlign w:val="center"/>
          </w:tcPr>
          <w:p w14:paraId="788A3D2B" w14:textId="00A918BB" w:rsidR="007C6428" w:rsidRPr="00F84B4A" w:rsidRDefault="007C6428" w:rsidP="000047E3">
            <w:pPr>
              <w:pStyle w:val="Corpsdetexte"/>
              <w:spacing w:before="0"/>
              <w:jc w:val="center"/>
              <w:rPr>
                <w:b/>
                <w:bCs/>
              </w:rPr>
            </w:pPr>
            <w:r w:rsidRPr="00F84B4A">
              <w:rPr>
                <w:b/>
                <w:bCs/>
              </w:rPr>
              <w:t>C</w:t>
            </w:r>
          </w:p>
        </w:tc>
      </w:tr>
      <w:tr w:rsidR="007C6428" w:rsidRPr="00F84B4A" w14:paraId="76BC84F0" w14:textId="77777777" w:rsidTr="0023569E">
        <w:trPr>
          <w:cantSplit/>
          <w:trHeight w:val="1154"/>
          <w:tblHeader/>
        </w:trPr>
        <w:tc>
          <w:tcPr>
            <w:tcW w:w="320" w:type="pct"/>
            <w:shd w:val="clear" w:color="auto" w:fill="auto"/>
          </w:tcPr>
          <w:p w14:paraId="4CA6075E" w14:textId="741CD2EC" w:rsidR="007C6428" w:rsidRPr="0000177E" w:rsidRDefault="007C6428" w:rsidP="00553492">
            <w:pPr>
              <w:pStyle w:val="Corpsdetexte"/>
              <w:jc w:val="center"/>
              <w:rPr>
                <w:color w:val="0000FF"/>
              </w:rPr>
            </w:pPr>
          </w:p>
        </w:tc>
        <w:tc>
          <w:tcPr>
            <w:tcW w:w="995" w:type="pct"/>
            <w:shd w:val="clear" w:color="auto" w:fill="auto"/>
          </w:tcPr>
          <w:p w14:paraId="187578E4" w14:textId="1FDCC922" w:rsidR="007C6428" w:rsidRPr="0000177E" w:rsidRDefault="007C6428" w:rsidP="00314B43">
            <w:pPr>
              <w:pStyle w:val="Corpsdetexte"/>
              <w:jc w:val="left"/>
              <w:rPr>
                <w:color w:val="0000FF"/>
              </w:rPr>
            </w:pPr>
          </w:p>
        </w:tc>
        <w:tc>
          <w:tcPr>
            <w:tcW w:w="2927" w:type="pct"/>
            <w:shd w:val="clear" w:color="auto" w:fill="auto"/>
          </w:tcPr>
          <w:p w14:paraId="6DAB9133" w14:textId="3C0ED3B6" w:rsidR="007C6428" w:rsidRPr="0000177E" w:rsidRDefault="007C6428" w:rsidP="00553492">
            <w:pPr>
              <w:pStyle w:val="PN1"/>
              <w:rPr>
                <w:color w:val="0000FF"/>
              </w:rPr>
            </w:pPr>
          </w:p>
        </w:tc>
        <w:tc>
          <w:tcPr>
            <w:tcW w:w="292" w:type="pct"/>
            <w:vAlign w:val="center"/>
          </w:tcPr>
          <w:p w14:paraId="167B060B" w14:textId="2A34863E" w:rsidR="007C6428" w:rsidRPr="0000177E" w:rsidRDefault="007C6428" w:rsidP="005108E3">
            <w:pPr>
              <w:pStyle w:val="Corpsdetexte"/>
              <w:jc w:val="center"/>
              <w:rPr>
                <w:color w:val="0000FF"/>
              </w:rPr>
            </w:pPr>
          </w:p>
        </w:tc>
        <w:tc>
          <w:tcPr>
            <w:tcW w:w="244" w:type="pct"/>
            <w:vAlign w:val="center"/>
          </w:tcPr>
          <w:p w14:paraId="78D81687" w14:textId="7AF87F31" w:rsidR="007C6428" w:rsidRPr="0000177E" w:rsidRDefault="007C6428" w:rsidP="00314B43">
            <w:pPr>
              <w:pStyle w:val="Corpsdetexte"/>
              <w:jc w:val="center"/>
              <w:rPr>
                <w:color w:val="0000FF"/>
              </w:rPr>
            </w:pPr>
          </w:p>
        </w:tc>
        <w:tc>
          <w:tcPr>
            <w:tcW w:w="222" w:type="pct"/>
            <w:vAlign w:val="center"/>
          </w:tcPr>
          <w:p w14:paraId="69EE5194" w14:textId="23AE90DF" w:rsidR="007C6428" w:rsidRPr="0000177E" w:rsidRDefault="007C6428" w:rsidP="005108E3">
            <w:pPr>
              <w:pStyle w:val="Corpsdetexte"/>
              <w:jc w:val="center"/>
              <w:rPr>
                <w:color w:val="0000FF"/>
              </w:rPr>
            </w:pPr>
          </w:p>
        </w:tc>
      </w:tr>
      <w:tr w:rsidR="007C6428" w:rsidRPr="00F84B4A" w14:paraId="72E4B61A" w14:textId="77777777" w:rsidTr="0023569E">
        <w:trPr>
          <w:cantSplit/>
          <w:trHeight w:val="701"/>
          <w:tblHeader/>
        </w:trPr>
        <w:tc>
          <w:tcPr>
            <w:tcW w:w="320" w:type="pct"/>
            <w:shd w:val="clear" w:color="auto" w:fill="auto"/>
          </w:tcPr>
          <w:p w14:paraId="3944D3CA" w14:textId="5DFA6003" w:rsidR="007C6428" w:rsidRPr="0000177E" w:rsidRDefault="007C6428" w:rsidP="00E9581F">
            <w:pPr>
              <w:pStyle w:val="Corpsdetexte"/>
              <w:jc w:val="center"/>
              <w:rPr>
                <w:color w:val="0000FF"/>
              </w:rPr>
            </w:pPr>
          </w:p>
        </w:tc>
        <w:tc>
          <w:tcPr>
            <w:tcW w:w="995" w:type="pct"/>
            <w:shd w:val="clear" w:color="auto" w:fill="auto"/>
          </w:tcPr>
          <w:p w14:paraId="207DB5BD" w14:textId="3B44EB0F" w:rsidR="007C6428" w:rsidRPr="0000177E" w:rsidRDefault="007C6428" w:rsidP="000047E3">
            <w:pPr>
              <w:pStyle w:val="Corpsdetexte"/>
              <w:rPr>
                <w:color w:val="0000FF"/>
              </w:rPr>
            </w:pPr>
          </w:p>
        </w:tc>
        <w:tc>
          <w:tcPr>
            <w:tcW w:w="2927" w:type="pct"/>
            <w:shd w:val="clear" w:color="auto" w:fill="auto"/>
          </w:tcPr>
          <w:p w14:paraId="11B1E6D5" w14:textId="7E8479E3" w:rsidR="007C6428" w:rsidRPr="0000177E" w:rsidRDefault="007C6428" w:rsidP="00E9581F">
            <w:pPr>
              <w:pStyle w:val="Corpsdetexte"/>
              <w:rPr>
                <w:color w:val="0000FF"/>
              </w:rPr>
            </w:pPr>
          </w:p>
        </w:tc>
        <w:tc>
          <w:tcPr>
            <w:tcW w:w="292" w:type="pct"/>
            <w:vAlign w:val="center"/>
          </w:tcPr>
          <w:p w14:paraId="6B0475F0" w14:textId="08FD752A" w:rsidR="007C6428" w:rsidRPr="0000177E" w:rsidRDefault="007C6428" w:rsidP="005108E3">
            <w:pPr>
              <w:pStyle w:val="Corpsdetexte"/>
              <w:jc w:val="center"/>
              <w:rPr>
                <w:color w:val="0000FF"/>
              </w:rPr>
            </w:pPr>
          </w:p>
        </w:tc>
        <w:tc>
          <w:tcPr>
            <w:tcW w:w="244" w:type="pct"/>
            <w:vAlign w:val="center"/>
          </w:tcPr>
          <w:p w14:paraId="676C550C" w14:textId="48809C6A" w:rsidR="007C6428" w:rsidRPr="0000177E" w:rsidRDefault="007C6428" w:rsidP="005108E3">
            <w:pPr>
              <w:pStyle w:val="Corpsdetexte"/>
              <w:jc w:val="center"/>
              <w:rPr>
                <w:color w:val="0000FF"/>
              </w:rPr>
            </w:pPr>
          </w:p>
        </w:tc>
        <w:tc>
          <w:tcPr>
            <w:tcW w:w="222" w:type="pct"/>
            <w:vAlign w:val="center"/>
          </w:tcPr>
          <w:p w14:paraId="70F144AE" w14:textId="10D4A312" w:rsidR="007C6428" w:rsidRPr="0000177E" w:rsidRDefault="007C6428" w:rsidP="005108E3">
            <w:pPr>
              <w:pStyle w:val="Corpsdetexte"/>
              <w:jc w:val="center"/>
              <w:rPr>
                <w:color w:val="0000FF"/>
              </w:rPr>
            </w:pPr>
          </w:p>
        </w:tc>
      </w:tr>
      <w:tr w:rsidR="007C6428" w:rsidRPr="00F84B4A" w14:paraId="31B217A0" w14:textId="77777777" w:rsidTr="0023569E">
        <w:trPr>
          <w:cantSplit/>
          <w:trHeight w:val="544"/>
          <w:tblHeader/>
        </w:trPr>
        <w:tc>
          <w:tcPr>
            <w:tcW w:w="320" w:type="pct"/>
            <w:shd w:val="clear" w:color="auto" w:fill="auto"/>
          </w:tcPr>
          <w:p w14:paraId="7DB76994" w14:textId="0B33B56E" w:rsidR="007C6428" w:rsidRPr="000F1829" w:rsidRDefault="007C6428" w:rsidP="00314B43">
            <w:pPr>
              <w:pStyle w:val="Corpsdetexte"/>
              <w:jc w:val="center"/>
              <w:rPr>
                <w:color w:val="0000FF"/>
              </w:rPr>
            </w:pPr>
          </w:p>
        </w:tc>
        <w:tc>
          <w:tcPr>
            <w:tcW w:w="995" w:type="pct"/>
            <w:shd w:val="clear" w:color="auto" w:fill="auto"/>
          </w:tcPr>
          <w:p w14:paraId="005A609C" w14:textId="3972FBD4" w:rsidR="007C6428" w:rsidRPr="000F1829" w:rsidRDefault="007C6428" w:rsidP="000047E3">
            <w:pPr>
              <w:pStyle w:val="Corpsdetexte"/>
              <w:rPr>
                <w:color w:val="0000FF"/>
              </w:rPr>
            </w:pPr>
          </w:p>
        </w:tc>
        <w:tc>
          <w:tcPr>
            <w:tcW w:w="2927" w:type="pct"/>
            <w:shd w:val="clear" w:color="auto" w:fill="auto"/>
          </w:tcPr>
          <w:p w14:paraId="2638EE4E" w14:textId="5AE5B58E" w:rsidR="007C6428" w:rsidRPr="000F1829" w:rsidRDefault="007C6428" w:rsidP="000047E3">
            <w:pPr>
              <w:pStyle w:val="Corpsdetexte"/>
              <w:rPr>
                <w:color w:val="0000FF"/>
              </w:rPr>
            </w:pPr>
          </w:p>
        </w:tc>
        <w:tc>
          <w:tcPr>
            <w:tcW w:w="292" w:type="pct"/>
            <w:vAlign w:val="center"/>
          </w:tcPr>
          <w:p w14:paraId="55DA464D" w14:textId="4A73E359" w:rsidR="007C6428" w:rsidRPr="00F84B4A" w:rsidRDefault="007C6428" w:rsidP="005108E3">
            <w:pPr>
              <w:pStyle w:val="Corpsdetexte"/>
              <w:jc w:val="center"/>
            </w:pPr>
          </w:p>
        </w:tc>
        <w:tc>
          <w:tcPr>
            <w:tcW w:w="244" w:type="pct"/>
            <w:vAlign w:val="center"/>
          </w:tcPr>
          <w:p w14:paraId="009A901F" w14:textId="2A639C67" w:rsidR="007C6428" w:rsidRPr="00F84B4A" w:rsidRDefault="007C6428" w:rsidP="005108E3">
            <w:pPr>
              <w:pStyle w:val="Corpsdetexte"/>
              <w:jc w:val="center"/>
            </w:pPr>
          </w:p>
        </w:tc>
        <w:tc>
          <w:tcPr>
            <w:tcW w:w="222" w:type="pct"/>
            <w:vAlign w:val="center"/>
          </w:tcPr>
          <w:p w14:paraId="711AF190" w14:textId="69422A74" w:rsidR="007C6428" w:rsidRPr="00F84B4A" w:rsidRDefault="007C6428" w:rsidP="005108E3">
            <w:pPr>
              <w:pStyle w:val="Corpsdetexte"/>
              <w:jc w:val="center"/>
            </w:pPr>
          </w:p>
        </w:tc>
      </w:tr>
    </w:tbl>
    <w:p w14:paraId="4B2AFD0E" w14:textId="77777777" w:rsidR="00B74EBD" w:rsidRPr="00F84B4A" w:rsidRDefault="1CB47320" w:rsidP="00B74EBD">
      <w:pPr>
        <w:pStyle w:val="Titre3"/>
        <w:spacing w:after="120"/>
        <w:ind w:left="1287"/>
      </w:pPr>
      <w:bookmarkStart w:id="11" w:name="_Toc62144129"/>
      <w:r w:rsidRPr="00F84B4A">
        <w:t>Biens supports</w:t>
      </w:r>
      <w:bookmarkEnd w:id="11"/>
    </w:p>
    <w:p w14:paraId="3F90D654" w14:textId="7B1ABBE1" w:rsidR="0086094A" w:rsidRPr="00F84B4A" w:rsidRDefault="1F84A7D3" w:rsidP="000D0E22">
      <w:pPr>
        <w:pStyle w:val="Lgende"/>
        <w:keepNext/>
        <w:spacing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3</w:t>
      </w:r>
      <w:r w:rsidR="0086094A" w:rsidRPr="00F84B4A">
        <w:fldChar w:fldCharType="end"/>
      </w:r>
      <w:r w:rsidR="000A4074">
        <w:t xml:space="preserve"> -</w:t>
      </w:r>
      <w:r w:rsidRPr="00F84B4A">
        <w:t xml:space="preserve"> Liste des biens supports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3264"/>
        <w:gridCol w:w="10140"/>
      </w:tblGrid>
      <w:tr w:rsidR="00B74EBD" w:rsidRPr="00F84B4A" w14:paraId="2AF471B4" w14:textId="77777777" w:rsidTr="002411F5">
        <w:trPr>
          <w:cantSplit/>
          <w:trHeight w:val="340"/>
          <w:tblHeader/>
        </w:trPr>
        <w:tc>
          <w:tcPr>
            <w:tcW w:w="5000" w:type="pct"/>
            <w:gridSpan w:val="3"/>
            <w:shd w:val="pct25" w:color="auto" w:fill="auto"/>
            <w:vAlign w:val="center"/>
          </w:tcPr>
          <w:p w14:paraId="4B3AD46F" w14:textId="77777777" w:rsidR="00B74EBD" w:rsidRPr="00F84B4A" w:rsidRDefault="00B74EBD" w:rsidP="000047E3">
            <w:pPr>
              <w:pStyle w:val="Corpsdetexte"/>
              <w:spacing w:before="0"/>
              <w:jc w:val="center"/>
              <w:rPr>
                <w:b/>
                <w:bCs/>
              </w:rPr>
            </w:pPr>
            <w:r w:rsidRPr="00F84B4A">
              <w:rPr>
                <w:b/>
                <w:bCs/>
              </w:rPr>
              <w:t>Biens supports</w:t>
            </w:r>
          </w:p>
        </w:tc>
      </w:tr>
      <w:tr w:rsidR="00B74EBD" w:rsidRPr="00F84B4A" w14:paraId="1C7F78C6" w14:textId="77777777" w:rsidTr="002411F5">
        <w:trPr>
          <w:cantSplit/>
          <w:trHeight w:val="340"/>
          <w:tblHeader/>
        </w:trPr>
        <w:tc>
          <w:tcPr>
            <w:tcW w:w="388" w:type="pct"/>
            <w:shd w:val="pct25" w:color="auto" w:fill="auto"/>
            <w:vAlign w:val="center"/>
          </w:tcPr>
          <w:p w14:paraId="7EBAD5E3" w14:textId="77777777" w:rsidR="00B74EBD" w:rsidRPr="00F84B4A" w:rsidRDefault="00B74EBD" w:rsidP="000047E3">
            <w:pPr>
              <w:pStyle w:val="Corpsdetexte"/>
              <w:spacing w:before="0"/>
              <w:jc w:val="center"/>
              <w:rPr>
                <w:b/>
                <w:bCs/>
              </w:rPr>
            </w:pPr>
            <w:r w:rsidRPr="00F84B4A">
              <w:rPr>
                <w:b/>
                <w:bCs/>
              </w:rPr>
              <w:t>Abrév.</w:t>
            </w:r>
          </w:p>
        </w:tc>
        <w:tc>
          <w:tcPr>
            <w:tcW w:w="1123" w:type="pct"/>
            <w:shd w:val="pct25" w:color="auto" w:fill="auto"/>
            <w:vAlign w:val="center"/>
          </w:tcPr>
          <w:p w14:paraId="60AC5AF3" w14:textId="77777777" w:rsidR="00B74EBD" w:rsidRPr="00F84B4A" w:rsidRDefault="00B74EBD" w:rsidP="000047E3">
            <w:pPr>
              <w:pStyle w:val="Corpsdetexte"/>
              <w:spacing w:before="0"/>
              <w:jc w:val="center"/>
              <w:rPr>
                <w:b/>
                <w:bCs/>
              </w:rPr>
            </w:pPr>
            <w:r w:rsidRPr="00F84B4A">
              <w:rPr>
                <w:b/>
                <w:bCs/>
              </w:rPr>
              <w:t>Nom</w:t>
            </w:r>
          </w:p>
        </w:tc>
        <w:tc>
          <w:tcPr>
            <w:tcW w:w="3489" w:type="pct"/>
            <w:shd w:val="pct25" w:color="auto" w:fill="auto"/>
            <w:vAlign w:val="center"/>
          </w:tcPr>
          <w:p w14:paraId="4F2A1549" w14:textId="37CCABA4" w:rsidR="00B74EBD" w:rsidRPr="00F84B4A" w:rsidRDefault="00B74EBD" w:rsidP="000047E3">
            <w:pPr>
              <w:pStyle w:val="Corpsdetexte"/>
              <w:spacing w:before="0"/>
              <w:jc w:val="center"/>
              <w:rPr>
                <w:b/>
                <w:bCs/>
              </w:rPr>
            </w:pPr>
            <w:r w:rsidRPr="00F84B4A">
              <w:rPr>
                <w:b/>
                <w:bCs/>
              </w:rPr>
              <w:t>Description</w:t>
            </w:r>
          </w:p>
        </w:tc>
      </w:tr>
      <w:tr w:rsidR="00B74EBD" w:rsidRPr="00F84B4A" w14:paraId="04838FDD" w14:textId="77777777" w:rsidTr="002411F5">
        <w:trPr>
          <w:cantSplit/>
          <w:trHeight w:val="340"/>
          <w:tblHeader/>
        </w:trPr>
        <w:tc>
          <w:tcPr>
            <w:tcW w:w="388" w:type="pct"/>
            <w:shd w:val="clear" w:color="auto" w:fill="auto"/>
            <w:vAlign w:val="center"/>
          </w:tcPr>
          <w:p w14:paraId="614902F1" w14:textId="71CBF1DF" w:rsidR="00B74EBD" w:rsidRPr="0000177E" w:rsidRDefault="00B74EBD" w:rsidP="005A3757">
            <w:pPr>
              <w:pStyle w:val="Corpsdetexte"/>
              <w:jc w:val="center"/>
              <w:rPr>
                <w:color w:val="0000FF"/>
              </w:rPr>
            </w:pPr>
          </w:p>
        </w:tc>
        <w:tc>
          <w:tcPr>
            <w:tcW w:w="1123" w:type="pct"/>
            <w:shd w:val="clear" w:color="auto" w:fill="auto"/>
            <w:vAlign w:val="center"/>
          </w:tcPr>
          <w:p w14:paraId="4902CE89" w14:textId="31D920CC" w:rsidR="00B74EBD" w:rsidRPr="0000177E" w:rsidRDefault="00B74EBD" w:rsidP="000047E3">
            <w:pPr>
              <w:pStyle w:val="Corpsdetexte"/>
              <w:rPr>
                <w:color w:val="0000FF"/>
              </w:rPr>
            </w:pPr>
          </w:p>
        </w:tc>
        <w:tc>
          <w:tcPr>
            <w:tcW w:w="3489" w:type="pct"/>
            <w:shd w:val="clear" w:color="auto" w:fill="auto"/>
            <w:vAlign w:val="center"/>
          </w:tcPr>
          <w:p w14:paraId="0BBA48B2" w14:textId="7FC4896D" w:rsidR="00B74EBD" w:rsidRPr="0000177E" w:rsidRDefault="00B74EBD" w:rsidP="005A3757">
            <w:pPr>
              <w:pStyle w:val="Corpsdetexte"/>
              <w:rPr>
                <w:color w:val="0000FF"/>
              </w:rPr>
            </w:pPr>
          </w:p>
        </w:tc>
      </w:tr>
      <w:tr w:rsidR="00B74EBD" w:rsidRPr="00F84B4A" w14:paraId="5CB39718" w14:textId="77777777" w:rsidTr="002411F5">
        <w:trPr>
          <w:cantSplit/>
          <w:trHeight w:val="340"/>
          <w:tblHeader/>
        </w:trPr>
        <w:tc>
          <w:tcPr>
            <w:tcW w:w="388" w:type="pct"/>
            <w:shd w:val="clear" w:color="auto" w:fill="auto"/>
            <w:vAlign w:val="center"/>
          </w:tcPr>
          <w:p w14:paraId="4632B16E" w14:textId="3A110887" w:rsidR="00B74EBD" w:rsidRPr="0000177E" w:rsidRDefault="00B74EBD" w:rsidP="005A3757">
            <w:pPr>
              <w:pStyle w:val="Corpsdetexte"/>
              <w:jc w:val="center"/>
              <w:rPr>
                <w:color w:val="0000FF"/>
              </w:rPr>
            </w:pPr>
          </w:p>
        </w:tc>
        <w:tc>
          <w:tcPr>
            <w:tcW w:w="1123" w:type="pct"/>
            <w:shd w:val="clear" w:color="auto" w:fill="auto"/>
            <w:vAlign w:val="center"/>
          </w:tcPr>
          <w:p w14:paraId="21CD9FE1" w14:textId="157163DE" w:rsidR="00B74EBD" w:rsidRPr="0000177E" w:rsidRDefault="00B74EBD" w:rsidP="000047E3">
            <w:pPr>
              <w:pStyle w:val="Corpsdetexte"/>
              <w:rPr>
                <w:color w:val="0000FF"/>
              </w:rPr>
            </w:pPr>
          </w:p>
        </w:tc>
        <w:tc>
          <w:tcPr>
            <w:tcW w:w="3489" w:type="pct"/>
            <w:shd w:val="clear" w:color="auto" w:fill="auto"/>
            <w:vAlign w:val="center"/>
          </w:tcPr>
          <w:p w14:paraId="687B4930" w14:textId="380AE7F5" w:rsidR="00B74EBD" w:rsidRPr="0000177E" w:rsidRDefault="00B74EBD" w:rsidP="005A3757">
            <w:pPr>
              <w:pStyle w:val="Corpsdetexte"/>
              <w:rPr>
                <w:color w:val="0000FF"/>
              </w:rPr>
            </w:pPr>
          </w:p>
        </w:tc>
      </w:tr>
      <w:tr w:rsidR="000F41A5" w:rsidRPr="00F84B4A" w14:paraId="4D3E6266" w14:textId="77777777" w:rsidTr="002411F5">
        <w:trPr>
          <w:cantSplit/>
          <w:trHeight w:val="340"/>
          <w:tblHeader/>
        </w:trPr>
        <w:tc>
          <w:tcPr>
            <w:tcW w:w="388" w:type="pct"/>
            <w:shd w:val="clear" w:color="auto" w:fill="auto"/>
            <w:vAlign w:val="center"/>
          </w:tcPr>
          <w:p w14:paraId="6F873BFE" w14:textId="28C11BF7" w:rsidR="000F41A5" w:rsidRPr="000F1829" w:rsidRDefault="000F41A5" w:rsidP="00CF0140">
            <w:pPr>
              <w:pStyle w:val="Corpsdetexte"/>
              <w:jc w:val="center"/>
              <w:rPr>
                <w:color w:val="0000FF"/>
              </w:rPr>
            </w:pPr>
          </w:p>
        </w:tc>
        <w:tc>
          <w:tcPr>
            <w:tcW w:w="1123" w:type="pct"/>
            <w:shd w:val="clear" w:color="auto" w:fill="auto"/>
            <w:vAlign w:val="center"/>
          </w:tcPr>
          <w:p w14:paraId="32156BB2" w14:textId="7DC925EE" w:rsidR="000F41A5" w:rsidRPr="000F1829" w:rsidRDefault="000F41A5" w:rsidP="000047E3">
            <w:pPr>
              <w:pStyle w:val="Corpsdetexte"/>
              <w:rPr>
                <w:color w:val="0000FF"/>
              </w:rPr>
            </w:pPr>
          </w:p>
        </w:tc>
        <w:tc>
          <w:tcPr>
            <w:tcW w:w="3489" w:type="pct"/>
            <w:shd w:val="clear" w:color="auto" w:fill="auto"/>
            <w:vAlign w:val="center"/>
          </w:tcPr>
          <w:p w14:paraId="7AD15F35" w14:textId="3A80E475" w:rsidR="000F41A5" w:rsidRPr="000F1829" w:rsidRDefault="000F41A5" w:rsidP="000047E3">
            <w:pPr>
              <w:pStyle w:val="Corpsdetexte"/>
              <w:rPr>
                <w:color w:val="0000FF"/>
              </w:rPr>
            </w:pPr>
          </w:p>
        </w:tc>
      </w:tr>
    </w:tbl>
    <w:p w14:paraId="38F518A1" w14:textId="5955279C" w:rsidR="00B74EBD" w:rsidRPr="000D0E22" w:rsidRDefault="00B74EBD" w:rsidP="00691217">
      <w:pPr>
        <w:spacing w:before="120" w:after="120"/>
        <w:rPr>
          <w:rFonts w:ascii="Marianne Light" w:hAnsi="Marianne Light" w:cs="Arial"/>
          <w:i/>
          <w:iCs/>
          <w:lang w:eastAsia="fr-FR"/>
        </w:rPr>
      </w:pPr>
      <w:r w:rsidRPr="000D0E22">
        <w:rPr>
          <w:rFonts w:ascii="Times New Roman" w:hAnsi="Times New Roman" w:cs="Times New Roman"/>
          <w:i/>
          <w:iCs/>
          <w:color w:val="008000"/>
        </w:rPr>
        <w:t>Not</w:t>
      </w:r>
      <w:r w:rsidR="000D0E22" w:rsidRPr="000D0E22">
        <w:rPr>
          <w:rFonts w:ascii="Times New Roman" w:hAnsi="Times New Roman" w:cs="Times New Roman"/>
          <w:i/>
          <w:iCs/>
          <w:color w:val="008000"/>
        </w:rPr>
        <w:t>e pour le rédacteur :</w:t>
      </w:r>
      <w:r w:rsidRPr="000D0E22">
        <w:rPr>
          <w:rFonts w:ascii="Times New Roman" w:hAnsi="Times New Roman" w:cs="Times New Roman"/>
          <w:i/>
          <w:iCs/>
          <w:color w:val="008000"/>
        </w:rPr>
        <w:t xml:space="preserve"> </w:t>
      </w:r>
      <w:r w:rsidR="009956BE">
        <w:rPr>
          <w:rFonts w:ascii="Times New Roman" w:hAnsi="Times New Roman" w:cs="Times New Roman"/>
          <w:i/>
          <w:iCs/>
          <w:color w:val="008000"/>
        </w:rPr>
        <w:t>il est recommandé d’identifier de manière « unique » les</w:t>
      </w:r>
      <w:r w:rsidRPr="000D0E22">
        <w:rPr>
          <w:rFonts w:ascii="Times New Roman" w:hAnsi="Times New Roman" w:cs="Times New Roman"/>
          <w:i/>
          <w:iCs/>
          <w:color w:val="008000"/>
        </w:rPr>
        <w:t xml:space="preserve"> élément</w:t>
      </w:r>
      <w:r w:rsidR="009956BE">
        <w:rPr>
          <w:rFonts w:ascii="Times New Roman" w:hAnsi="Times New Roman" w:cs="Times New Roman"/>
          <w:i/>
          <w:iCs/>
          <w:color w:val="008000"/>
        </w:rPr>
        <w:t>s</w:t>
      </w:r>
      <w:r w:rsidRPr="000D0E22">
        <w:rPr>
          <w:rFonts w:ascii="Times New Roman" w:hAnsi="Times New Roman" w:cs="Times New Roman"/>
          <w:i/>
          <w:iCs/>
          <w:color w:val="008000"/>
        </w:rPr>
        <w:t xml:space="preserve"> du système/écosystème (entités/personnes, …) soit en tant que bien support soit en tant que partie prenante (cf. § </w:t>
      </w:r>
      <w:r w:rsidRPr="000D0E22">
        <w:rPr>
          <w:rFonts w:ascii="Times New Roman" w:hAnsi="Times New Roman" w:cs="Times New Roman"/>
          <w:i/>
          <w:iCs/>
          <w:color w:val="008000"/>
          <w:u w:val="single"/>
        </w:rPr>
        <w:fldChar w:fldCharType="begin"/>
      </w:r>
      <w:r w:rsidRPr="000D0E22">
        <w:rPr>
          <w:rFonts w:ascii="Times New Roman" w:hAnsi="Times New Roman" w:cs="Times New Roman"/>
          <w:i/>
          <w:iCs/>
          <w:color w:val="008000"/>
          <w:u w:val="single"/>
        </w:rPr>
        <w:instrText xml:space="preserve"> REF _Ref54184992 \r \h  \* MERGEFORMAT </w:instrText>
      </w:r>
      <w:r w:rsidRPr="000D0E22">
        <w:rPr>
          <w:rFonts w:ascii="Times New Roman" w:hAnsi="Times New Roman" w:cs="Times New Roman"/>
          <w:i/>
          <w:iCs/>
          <w:color w:val="008000"/>
          <w:u w:val="single"/>
        </w:rPr>
      </w:r>
      <w:r w:rsidRPr="000D0E22">
        <w:rPr>
          <w:rFonts w:ascii="Times New Roman" w:hAnsi="Times New Roman" w:cs="Times New Roman"/>
          <w:i/>
          <w:iCs/>
          <w:color w:val="008000"/>
          <w:u w:val="single"/>
        </w:rPr>
        <w:fldChar w:fldCharType="separate"/>
      </w:r>
      <w:r w:rsidRPr="000D0E22">
        <w:rPr>
          <w:rFonts w:ascii="Times New Roman" w:hAnsi="Times New Roman" w:cs="Times New Roman"/>
          <w:i/>
          <w:iCs/>
          <w:color w:val="008000"/>
          <w:u w:val="single"/>
        </w:rPr>
        <w:t>3.1.2</w:t>
      </w:r>
      <w:r w:rsidRPr="000D0E22">
        <w:rPr>
          <w:rFonts w:ascii="Times New Roman" w:hAnsi="Times New Roman" w:cs="Times New Roman"/>
          <w:i/>
          <w:iCs/>
          <w:color w:val="008000"/>
          <w:u w:val="single"/>
        </w:rPr>
        <w:fldChar w:fldCharType="end"/>
      </w:r>
      <w:r w:rsidRPr="000D0E22">
        <w:rPr>
          <w:rFonts w:ascii="Times New Roman" w:hAnsi="Times New Roman" w:cs="Times New Roman"/>
          <w:i/>
          <w:iCs/>
          <w:color w:val="008000"/>
        </w:rPr>
        <w:t>).</w:t>
      </w:r>
      <w:r w:rsidR="000E140F" w:rsidRPr="000D0E22">
        <w:rPr>
          <w:rFonts w:ascii="Times New Roman" w:hAnsi="Times New Roman" w:cs="Times New Roman"/>
          <w:i/>
          <w:iCs/>
          <w:color w:val="008000"/>
        </w:rPr>
        <w:t xml:space="preserve">  </w:t>
      </w:r>
      <w:r w:rsidRPr="000D0E22">
        <w:rPr>
          <w:rFonts w:ascii="Marianne Light" w:hAnsi="Marianne Light" w:cs="Arial"/>
          <w:i/>
          <w:iCs/>
          <w:lang w:eastAsia="fr-FR"/>
        </w:rPr>
        <w:br w:type="page"/>
      </w:r>
    </w:p>
    <w:p w14:paraId="17E2FA4A" w14:textId="77777777" w:rsidR="008C37C7" w:rsidRPr="00F84B4A" w:rsidRDefault="7E5A708D" w:rsidP="006468B0">
      <w:pPr>
        <w:pStyle w:val="Titre3"/>
      </w:pPr>
      <w:bookmarkStart w:id="12" w:name="_Toc62144130"/>
      <w:r w:rsidRPr="00F84B4A">
        <w:lastRenderedPageBreak/>
        <w:t>Synthèse du périmètre métier et technique</w:t>
      </w:r>
      <w:bookmarkEnd w:id="12"/>
    </w:p>
    <w:p w14:paraId="21D0306C" w14:textId="0E88C0CE" w:rsidR="0086094A" w:rsidRPr="00F84B4A" w:rsidRDefault="5357D28F" w:rsidP="000D0E22">
      <w:pPr>
        <w:pStyle w:val="Lgende"/>
        <w:keepNext/>
        <w:spacing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4</w:t>
      </w:r>
      <w:r w:rsidR="0086094A" w:rsidRPr="00F84B4A">
        <w:fldChar w:fldCharType="end"/>
      </w:r>
      <w:r w:rsidR="000A4074">
        <w:t xml:space="preserve"> -</w:t>
      </w:r>
      <w:r w:rsidRPr="00F84B4A">
        <w:t xml:space="preserve"> Synthèse du périmètre métier et technique</w:t>
      </w:r>
    </w:p>
    <w:tbl>
      <w:tblPr>
        <w:tblW w:w="5000" w:type="pct"/>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Look w:val="0600" w:firstRow="0" w:lastRow="0" w:firstColumn="0" w:lastColumn="0" w:noHBand="1" w:noVBand="1"/>
      </w:tblPr>
      <w:tblGrid>
        <w:gridCol w:w="1313"/>
        <w:gridCol w:w="2646"/>
        <w:gridCol w:w="1394"/>
        <w:gridCol w:w="2553"/>
        <w:gridCol w:w="2204"/>
        <w:gridCol w:w="1487"/>
        <w:gridCol w:w="2925"/>
      </w:tblGrid>
      <w:tr w:rsidR="00F81ECE" w:rsidRPr="00F84B4A" w14:paraId="5E744081" w14:textId="77777777" w:rsidTr="002411F5">
        <w:trPr>
          <w:trHeight w:val="340"/>
        </w:trPr>
        <w:tc>
          <w:tcPr>
            <w:tcW w:w="5000" w:type="pct"/>
            <w:gridSpan w:val="7"/>
            <w:shd w:val="clear" w:color="auto" w:fill="F8C9CC"/>
            <w:tcMar>
              <w:top w:w="15" w:type="dxa"/>
              <w:left w:w="61" w:type="dxa"/>
              <w:bottom w:w="0" w:type="dxa"/>
              <w:right w:w="61" w:type="dxa"/>
            </w:tcMar>
            <w:vAlign w:val="center"/>
          </w:tcPr>
          <w:p w14:paraId="7D7D73BC" w14:textId="77777777" w:rsidR="00F81ECE" w:rsidRPr="00F84B4A" w:rsidRDefault="00F81ECE"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Synthèse du périmètre métier et technique</w:t>
            </w:r>
          </w:p>
        </w:tc>
      </w:tr>
      <w:tr w:rsidR="008C37C7" w:rsidRPr="00F84B4A" w14:paraId="7DA95AE9" w14:textId="77777777" w:rsidTr="002411F5">
        <w:trPr>
          <w:trHeight w:val="340"/>
        </w:trPr>
        <w:tc>
          <w:tcPr>
            <w:tcW w:w="452" w:type="pct"/>
            <w:vMerge w:val="restart"/>
            <w:shd w:val="clear" w:color="auto" w:fill="F8C9CC"/>
            <w:tcMar>
              <w:top w:w="15" w:type="dxa"/>
              <w:left w:w="61" w:type="dxa"/>
              <w:bottom w:w="0" w:type="dxa"/>
              <w:right w:w="61" w:type="dxa"/>
            </w:tcMar>
            <w:vAlign w:val="center"/>
            <w:hideMark/>
          </w:tcPr>
          <w:p w14:paraId="12B7DE1C" w14:textId="77777777" w:rsidR="008C37C7" w:rsidRPr="00F84B4A" w:rsidRDefault="008C37C7" w:rsidP="000D0E22">
            <w:pPr>
              <w:spacing w:after="0"/>
              <w:jc w:val="center"/>
              <w:rPr>
                <w:rFonts w:ascii="Times New Roman" w:hAnsi="Times New Roman" w:cs="Times New Roman"/>
              </w:rPr>
            </w:pPr>
            <w:r w:rsidRPr="00F84B4A">
              <w:rPr>
                <w:rFonts w:ascii="Times New Roman" w:eastAsia="Calibri" w:hAnsi="Times New Roman" w:cs="Times New Roman"/>
                <w:b/>
                <w:bCs/>
                <w:kern w:val="24"/>
              </w:rPr>
              <w:t>Mission</w:t>
            </w:r>
          </w:p>
        </w:tc>
        <w:tc>
          <w:tcPr>
            <w:tcW w:w="2270" w:type="pct"/>
            <w:gridSpan w:val="3"/>
            <w:shd w:val="clear" w:color="auto" w:fill="BEDFDF"/>
            <w:tcMar>
              <w:top w:w="15" w:type="dxa"/>
              <w:left w:w="61" w:type="dxa"/>
              <w:bottom w:w="0" w:type="dxa"/>
              <w:right w:w="61" w:type="dxa"/>
            </w:tcMar>
            <w:vAlign w:val="center"/>
            <w:hideMark/>
          </w:tcPr>
          <w:p w14:paraId="1ECF000A"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Valeurs métier</w:t>
            </w:r>
          </w:p>
        </w:tc>
        <w:tc>
          <w:tcPr>
            <w:tcW w:w="2278" w:type="pct"/>
            <w:gridSpan w:val="3"/>
            <w:shd w:val="clear" w:color="auto" w:fill="8DB3E2"/>
            <w:vAlign w:val="center"/>
          </w:tcPr>
          <w:p w14:paraId="1FDF96AE"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Biens supports</w:t>
            </w:r>
          </w:p>
        </w:tc>
      </w:tr>
      <w:tr w:rsidR="008C37C7" w:rsidRPr="00F84B4A" w14:paraId="0E3936B7" w14:textId="77777777" w:rsidTr="002411F5">
        <w:trPr>
          <w:trHeight w:val="340"/>
        </w:trPr>
        <w:tc>
          <w:tcPr>
            <w:tcW w:w="452" w:type="pct"/>
            <w:vMerge/>
            <w:shd w:val="clear" w:color="auto" w:fill="F8C9CC"/>
            <w:tcMar>
              <w:top w:w="15" w:type="dxa"/>
              <w:left w:w="61" w:type="dxa"/>
              <w:bottom w:w="0" w:type="dxa"/>
              <w:right w:w="61" w:type="dxa"/>
            </w:tcMar>
            <w:vAlign w:val="center"/>
          </w:tcPr>
          <w:p w14:paraId="62EBF3C5" w14:textId="77777777" w:rsidR="008C37C7" w:rsidRPr="00F84B4A" w:rsidRDefault="008C37C7" w:rsidP="000D0E22">
            <w:pPr>
              <w:spacing w:after="0"/>
              <w:jc w:val="center"/>
              <w:rPr>
                <w:rFonts w:ascii="Times New Roman" w:eastAsia="Calibri" w:hAnsi="Times New Roman" w:cs="Times New Roman"/>
                <w:b/>
                <w:bCs/>
                <w:caps/>
                <w:color w:val="000000"/>
                <w:kern w:val="24"/>
              </w:rPr>
            </w:pPr>
          </w:p>
        </w:tc>
        <w:tc>
          <w:tcPr>
            <w:tcW w:w="911" w:type="pct"/>
            <w:shd w:val="clear" w:color="auto" w:fill="BEDFDF"/>
            <w:tcMar>
              <w:top w:w="15" w:type="dxa"/>
              <w:left w:w="61" w:type="dxa"/>
              <w:bottom w:w="0" w:type="dxa"/>
              <w:right w:w="61" w:type="dxa"/>
            </w:tcMar>
            <w:vAlign w:val="center"/>
          </w:tcPr>
          <w:p w14:paraId="4134A460" w14:textId="77777777" w:rsidR="008C37C7" w:rsidRPr="00F84B4A" w:rsidRDefault="008C37C7"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Nom</w:t>
            </w:r>
          </w:p>
        </w:tc>
        <w:tc>
          <w:tcPr>
            <w:tcW w:w="480" w:type="pct"/>
            <w:shd w:val="clear" w:color="auto" w:fill="BEDFDF"/>
            <w:vAlign w:val="center"/>
          </w:tcPr>
          <w:p w14:paraId="74D66F40" w14:textId="77777777" w:rsidR="008C37C7" w:rsidRPr="00F84B4A" w:rsidRDefault="008C37C7"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Nature</w:t>
            </w:r>
          </w:p>
        </w:tc>
        <w:tc>
          <w:tcPr>
            <w:tcW w:w="879" w:type="pct"/>
            <w:shd w:val="clear" w:color="auto" w:fill="BEDFDF"/>
            <w:vAlign w:val="center"/>
          </w:tcPr>
          <w:p w14:paraId="244C8CFE" w14:textId="77777777" w:rsidR="008C37C7" w:rsidRPr="00F84B4A" w:rsidRDefault="003E4DC6" w:rsidP="000D0E22">
            <w:pPr>
              <w:spacing w:after="0"/>
              <w:jc w:val="center"/>
              <w:rPr>
                <w:rFonts w:ascii="Times New Roman" w:eastAsia="Calibri" w:hAnsi="Times New Roman" w:cs="Times New Roman"/>
                <w:b/>
                <w:bCs/>
                <w:kern w:val="24"/>
              </w:rPr>
            </w:pPr>
            <w:r w:rsidRPr="00F84B4A">
              <w:rPr>
                <w:rFonts w:ascii="Times New Roman" w:eastAsia="Calibri" w:hAnsi="Times New Roman" w:cs="Times New Roman"/>
                <w:b/>
                <w:bCs/>
                <w:kern w:val="24"/>
              </w:rPr>
              <w:t>Responsables</w:t>
            </w:r>
          </w:p>
        </w:tc>
        <w:tc>
          <w:tcPr>
            <w:tcW w:w="759" w:type="pct"/>
            <w:shd w:val="clear" w:color="auto" w:fill="8DB3E2"/>
            <w:vAlign w:val="center"/>
          </w:tcPr>
          <w:p w14:paraId="57D4E917"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Nom</w:t>
            </w:r>
          </w:p>
        </w:tc>
        <w:tc>
          <w:tcPr>
            <w:tcW w:w="512" w:type="pct"/>
            <w:shd w:val="clear" w:color="auto" w:fill="8DB3E2"/>
            <w:vAlign w:val="center"/>
          </w:tcPr>
          <w:p w14:paraId="3AB3EEAD"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Type</w:t>
            </w:r>
          </w:p>
        </w:tc>
        <w:tc>
          <w:tcPr>
            <w:tcW w:w="1007" w:type="pct"/>
            <w:shd w:val="clear" w:color="auto" w:fill="8DB3E2"/>
            <w:vAlign w:val="center"/>
          </w:tcPr>
          <w:p w14:paraId="0C6857F4" w14:textId="77777777" w:rsidR="008C37C7" w:rsidRPr="00F84B4A" w:rsidRDefault="008C37C7" w:rsidP="000D0E22">
            <w:pPr>
              <w:spacing w:after="0"/>
              <w:jc w:val="center"/>
              <w:rPr>
                <w:rFonts w:ascii="Times New Roman" w:eastAsia="Calibri" w:hAnsi="Times New Roman" w:cs="Times New Roman"/>
                <w:b/>
                <w:bCs/>
                <w:caps/>
                <w:kern w:val="24"/>
              </w:rPr>
            </w:pPr>
            <w:r w:rsidRPr="00F84B4A">
              <w:rPr>
                <w:rFonts w:ascii="Times New Roman" w:eastAsia="Calibri" w:hAnsi="Times New Roman" w:cs="Times New Roman"/>
                <w:b/>
                <w:bCs/>
                <w:kern w:val="24"/>
              </w:rPr>
              <w:t>Responsables</w:t>
            </w:r>
          </w:p>
        </w:tc>
      </w:tr>
      <w:tr w:rsidR="00A03291" w:rsidRPr="00F84B4A" w14:paraId="6D98A12B" w14:textId="77777777" w:rsidTr="002411F5">
        <w:trPr>
          <w:trHeight w:val="340"/>
        </w:trPr>
        <w:tc>
          <w:tcPr>
            <w:tcW w:w="452" w:type="pct"/>
            <w:vMerge w:val="restart"/>
            <w:shd w:val="clear" w:color="auto" w:fill="F8C9CC"/>
            <w:tcMar>
              <w:top w:w="15" w:type="dxa"/>
              <w:left w:w="61" w:type="dxa"/>
              <w:bottom w:w="0" w:type="dxa"/>
              <w:right w:w="61" w:type="dxa"/>
            </w:tcMar>
            <w:vAlign w:val="center"/>
          </w:tcPr>
          <w:p w14:paraId="2946DB82" w14:textId="460C15F2" w:rsidR="00A03291" w:rsidRPr="0000177E" w:rsidRDefault="00A03291" w:rsidP="000D0E22">
            <w:pPr>
              <w:spacing w:after="0"/>
              <w:jc w:val="center"/>
              <w:rPr>
                <w:rFonts w:ascii="Times New Roman" w:eastAsia="Calibri" w:hAnsi="Times New Roman" w:cs="Times New Roman"/>
                <w:color w:val="0000FF"/>
                <w:kern w:val="24"/>
              </w:rPr>
            </w:pPr>
          </w:p>
        </w:tc>
        <w:tc>
          <w:tcPr>
            <w:tcW w:w="911" w:type="pct"/>
            <w:vMerge w:val="restart"/>
            <w:shd w:val="clear" w:color="auto" w:fill="BEDFDF"/>
            <w:tcMar>
              <w:top w:w="15" w:type="dxa"/>
              <w:left w:w="61" w:type="dxa"/>
              <w:bottom w:w="0" w:type="dxa"/>
              <w:right w:w="61" w:type="dxa"/>
            </w:tcMar>
            <w:vAlign w:val="center"/>
          </w:tcPr>
          <w:p w14:paraId="5997CC1D" w14:textId="00E40122" w:rsidR="00A03291" w:rsidRPr="0000177E" w:rsidRDefault="00A03291" w:rsidP="000D0E22">
            <w:pPr>
              <w:pStyle w:val="Corpsdetexte"/>
              <w:spacing w:before="0"/>
              <w:jc w:val="center"/>
              <w:rPr>
                <w:rFonts w:eastAsia="Calibri"/>
                <w:color w:val="0000FF"/>
              </w:rPr>
            </w:pPr>
          </w:p>
        </w:tc>
        <w:tc>
          <w:tcPr>
            <w:tcW w:w="480" w:type="pct"/>
            <w:vMerge w:val="restart"/>
            <w:shd w:val="clear" w:color="auto" w:fill="BEDFDF"/>
            <w:vAlign w:val="center"/>
          </w:tcPr>
          <w:p w14:paraId="110FFD37" w14:textId="156FE655" w:rsidR="00A03291" w:rsidRPr="0000177E" w:rsidRDefault="00A03291" w:rsidP="000D0E22">
            <w:pPr>
              <w:pStyle w:val="Corpsdetexte"/>
              <w:spacing w:before="0"/>
              <w:jc w:val="center"/>
              <w:rPr>
                <w:rFonts w:eastAsia="Calibri"/>
                <w:color w:val="0000FF"/>
              </w:rPr>
            </w:pPr>
          </w:p>
        </w:tc>
        <w:tc>
          <w:tcPr>
            <w:tcW w:w="879" w:type="pct"/>
            <w:vMerge w:val="restart"/>
            <w:shd w:val="clear" w:color="auto" w:fill="BEDFDF"/>
            <w:vAlign w:val="center"/>
          </w:tcPr>
          <w:p w14:paraId="6B699379" w14:textId="315B44EC" w:rsidR="00A03291" w:rsidRPr="0000177E" w:rsidRDefault="00A03291" w:rsidP="000D0E22">
            <w:pPr>
              <w:pStyle w:val="Corpsdetexte"/>
              <w:spacing w:before="0"/>
              <w:jc w:val="center"/>
              <w:rPr>
                <w:rFonts w:eastAsia="Calibri"/>
                <w:color w:val="0000FF"/>
              </w:rPr>
            </w:pPr>
          </w:p>
        </w:tc>
        <w:tc>
          <w:tcPr>
            <w:tcW w:w="759" w:type="pct"/>
            <w:vMerge w:val="restart"/>
            <w:shd w:val="clear" w:color="auto" w:fill="8DB3E2"/>
            <w:vAlign w:val="center"/>
          </w:tcPr>
          <w:p w14:paraId="3FE9F23F" w14:textId="53565081" w:rsidR="00A03291" w:rsidRPr="0000177E" w:rsidRDefault="00A03291" w:rsidP="000D0E22">
            <w:pPr>
              <w:pStyle w:val="Corpsdetexte"/>
              <w:spacing w:before="0"/>
              <w:jc w:val="center"/>
              <w:rPr>
                <w:rFonts w:eastAsia="Calibri"/>
                <w:color w:val="0000FF"/>
              </w:rPr>
            </w:pPr>
          </w:p>
        </w:tc>
        <w:tc>
          <w:tcPr>
            <w:tcW w:w="512" w:type="pct"/>
            <w:vMerge w:val="restart"/>
            <w:shd w:val="clear" w:color="auto" w:fill="8DB3E2"/>
            <w:vAlign w:val="center"/>
          </w:tcPr>
          <w:p w14:paraId="1F72F646" w14:textId="129E05EF" w:rsidR="00A03291" w:rsidRPr="0000177E" w:rsidRDefault="00A03291" w:rsidP="000D0E22">
            <w:pPr>
              <w:pStyle w:val="Corpsdetexte"/>
              <w:spacing w:before="0"/>
              <w:jc w:val="center"/>
              <w:rPr>
                <w:rFonts w:eastAsia="Calibri"/>
                <w:color w:val="0000FF"/>
              </w:rPr>
            </w:pPr>
          </w:p>
        </w:tc>
        <w:tc>
          <w:tcPr>
            <w:tcW w:w="1007" w:type="pct"/>
            <w:shd w:val="clear" w:color="auto" w:fill="8DB3E2"/>
            <w:vAlign w:val="center"/>
          </w:tcPr>
          <w:p w14:paraId="08CE6F91" w14:textId="24956706" w:rsidR="00A03291" w:rsidRPr="0000177E" w:rsidRDefault="00A03291" w:rsidP="000D0E22">
            <w:pPr>
              <w:pStyle w:val="Corpsdetexte"/>
              <w:spacing w:before="0"/>
              <w:jc w:val="center"/>
              <w:rPr>
                <w:rFonts w:eastAsia="Calibri"/>
                <w:color w:val="0000FF"/>
              </w:rPr>
            </w:pPr>
          </w:p>
        </w:tc>
      </w:tr>
      <w:tr w:rsidR="00A03291" w:rsidRPr="00F84B4A" w14:paraId="7896F135" w14:textId="77777777" w:rsidTr="002411F5">
        <w:trPr>
          <w:trHeight w:val="340"/>
        </w:trPr>
        <w:tc>
          <w:tcPr>
            <w:tcW w:w="452" w:type="pct"/>
            <w:vMerge/>
            <w:shd w:val="clear" w:color="auto" w:fill="F8C9CC"/>
            <w:tcMar>
              <w:top w:w="15" w:type="dxa"/>
              <w:left w:w="61" w:type="dxa"/>
              <w:bottom w:w="0" w:type="dxa"/>
              <w:right w:w="61" w:type="dxa"/>
            </w:tcMar>
            <w:vAlign w:val="center"/>
          </w:tcPr>
          <w:p w14:paraId="10137F5D" w14:textId="77777777" w:rsidR="00A03291" w:rsidRPr="0000177E" w:rsidRDefault="00A03291" w:rsidP="000D0E22">
            <w:pPr>
              <w:spacing w:after="0"/>
              <w:jc w:val="center"/>
              <w:rPr>
                <w:rFonts w:ascii="Times New Roman" w:eastAsia="Calibri" w:hAnsi="Times New Roman" w:cs="Times New Roman"/>
                <w:caps/>
                <w:color w:val="0000FF"/>
                <w:kern w:val="24"/>
              </w:rPr>
            </w:pPr>
          </w:p>
        </w:tc>
        <w:tc>
          <w:tcPr>
            <w:tcW w:w="911" w:type="pct"/>
            <w:vMerge/>
            <w:shd w:val="clear" w:color="auto" w:fill="BEDFDF"/>
            <w:tcMar>
              <w:top w:w="15" w:type="dxa"/>
              <w:left w:w="61" w:type="dxa"/>
              <w:bottom w:w="0" w:type="dxa"/>
              <w:right w:w="61" w:type="dxa"/>
            </w:tcMar>
            <w:vAlign w:val="center"/>
          </w:tcPr>
          <w:p w14:paraId="5709D40C" w14:textId="5DA713F7" w:rsidR="00A03291" w:rsidRPr="0000177E" w:rsidRDefault="00A03291" w:rsidP="000D0E22">
            <w:pPr>
              <w:pStyle w:val="Corpsdetexte"/>
              <w:spacing w:before="0"/>
              <w:jc w:val="center"/>
              <w:rPr>
                <w:rFonts w:eastAsia="Calibri"/>
                <w:color w:val="0000FF"/>
              </w:rPr>
            </w:pPr>
          </w:p>
        </w:tc>
        <w:tc>
          <w:tcPr>
            <w:tcW w:w="480" w:type="pct"/>
            <w:vMerge/>
            <w:shd w:val="clear" w:color="auto" w:fill="BEDFDF"/>
            <w:vAlign w:val="center"/>
          </w:tcPr>
          <w:p w14:paraId="2F18B238" w14:textId="592AE52F" w:rsidR="00A03291" w:rsidRPr="0000177E" w:rsidRDefault="00A03291" w:rsidP="000D0E22">
            <w:pPr>
              <w:pStyle w:val="Corpsdetexte"/>
              <w:spacing w:before="0"/>
              <w:jc w:val="center"/>
              <w:rPr>
                <w:rFonts w:eastAsia="Calibri"/>
                <w:color w:val="0000FF"/>
              </w:rPr>
            </w:pPr>
          </w:p>
        </w:tc>
        <w:tc>
          <w:tcPr>
            <w:tcW w:w="879" w:type="pct"/>
            <w:vMerge/>
            <w:shd w:val="clear" w:color="auto" w:fill="BEDFDF"/>
            <w:vAlign w:val="center"/>
          </w:tcPr>
          <w:p w14:paraId="6179CA5C" w14:textId="497CF0B3" w:rsidR="00A03291" w:rsidRPr="0000177E" w:rsidRDefault="00A03291" w:rsidP="000D0E22">
            <w:pPr>
              <w:pStyle w:val="Corpsdetexte"/>
              <w:spacing w:before="0"/>
              <w:jc w:val="center"/>
              <w:rPr>
                <w:rFonts w:eastAsia="Calibri"/>
                <w:color w:val="0000FF"/>
              </w:rPr>
            </w:pPr>
          </w:p>
        </w:tc>
        <w:tc>
          <w:tcPr>
            <w:tcW w:w="759" w:type="pct"/>
            <w:vMerge/>
            <w:shd w:val="clear" w:color="auto" w:fill="8DB3E2"/>
            <w:vAlign w:val="center"/>
          </w:tcPr>
          <w:p w14:paraId="18551838" w14:textId="5868D9EB" w:rsidR="00A03291" w:rsidRPr="0000177E" w:rsidRDefault="00A03291" w:rsidP="000D0E22">
            <w:pPr>
              <w:pStyle w:val="Corpsdetexte"/>
              <w:spacing w:before="0"/>
              <w:jc w:val="center"/>
              <w:rPr>
                <w:rFonts w:eastAsia="Calibri"/>
                <w:color w:val="0000FF"/>
              </w:rPr>
            </w:pPr>
          </w:p>
        </w:tc>
        <w:tc>
          <w:tcPr>
            <w:tcW w:w="512" w:type="pct"/>
            <w:vMerge/>
            <w:shd w:val="clear" w:color="auto" w:fill="8DB3E2"/>
            <w:vAlign w:val="center"/>
          </w:tcPr>
          <w:p w14:paraId="138EEC4C" w14:textId="667CAF95" w:rsidR="00A03291" w:rsidRPr="0000177E" w:rsidRDefault="00A03291" w:rsidP="000D0E22">
            <w:pPr>
              <w:pStyle w:val="Corpsdetexte"/>
              <w:spacing w:before="0"/>
              <w:jc w:val="center"/>
              <w:rPr>
                <w:rFonts w:eastAsia="Calibri"/>
                <w:color w:val="0000FF"/>
              </w:rPr>
            </w:pPr>
          </w:p>
        </w:tc>
        <w:tc>
          <w:tcPr>
            <w:tcW w:w="1007" w:type="pct"/>
            <w:shd w:val="clear" w:color="auto" w:fill="8DB3E2"/>
            <w:vAlign w:val="center"/>
          </w:tcPr>
          <w:p w14:paraId="6D0BCBD1" w14:textId="58B2BF47" w:rsidR="00A03291" w:rsidRPr="0000177E" w:rsidRDefault="00A03291" w:rsidP="000D0E22">
            <w:pPr>
              <w:pStyle w:val="Corpsdetexte"/>
              <w:spacing w:before="0"/>
              <w:jc w:val="center"/>
              <w:rPr>
                <w:rFonts w:eastAsia="Calibri"/>
                <w:color w:val="0000FF"/>
              </w:rPr>
            </w:pPr>
          </w:p>
        </w:tc>
      </w:tr>
      <w:tr w:rsidR="000D0E22" w:rsidRPr="00F84B4A" w14:paraId="3E00BEB2" w14:textId="77777777" w:rsidTr="002411F5">
        <w:trPr>
          <w:trHeight w:val="340"/>
        </w:trPr>
        <w:tc>
          <w:tcPr>
            <w:tcW w:w="452" w:type="pct"/>
            <w:vMerge/>
            <w:shd w:val="clear" w:color="auto" w:fill="F8C9CC"/>
            <w:tcMar>
              <w:top w:w="15" w:type="dxa"/>
              <w:left w:w="61" w:type="dxa"/>
              <w:bottom w:w="0" w:type="dxa"/>
              <w:right w:w="61" w:type="dxa"/>
            </w:tcMar>
            <w:vAlign w:val="center"/>
          </w:tcPr>
          <w:p w14:paraId="6478F95B" w14:textId="77777777" w:rsidR="000D0E22" w:rsidRPr="0000177E" w:rsidRDefault="000D0E22" w:rsidP="000D0E22">
            <w:pPr>
              <w:spacing w:after="0"/>
              <w:jc w:val="center"/>
              <w:rPr>
                <w:rFonts w:ascii="Times New Roman" w:eastAsia="Calibri" w:hAnsi="Times New Roman" w:cs="Times New Roman"/>
                <w:caps/>
                <w:color w:val="0000FF"/>
                <w:kern w:val="24"/>
              </w:rPr>
            </w:pPr>
          </w:p>
        </w:tc>
        <w:tc>
          <w:tcPr>
            <w:tcW w:w="911" w:type="pct"/>
            <w:shd w:val="clear" w:color="auto" w:fill="BEDFDF"/>
            <w:tcMar>
              <w:top w:w="15" w:type="dxa"/>
              <w:left w:w="61" w:type="dxa"/>
              <w:bottom w:w="0" w:type="dxa"/>
              <w:right w:w="61" w:type="dxa"/>
            </w:tcMar>
            <w:vAlign w:val="center"/>
          </w:tcPr>
          <w:p w14:paraId="10030C93" w14:textId="193B96CF" w:rsidR="000D0E22" w:rsidRPr="0000177E" w:rsidRDefault="000D0E22" w:rsidP="00CF0140">
            <w:pPr>
              <w:pStyle w:val="Corpsdetexte"/>
              <w:spacing w:before="0"/>
              <w:jc w:val="center"/>
              <w:rPr>
                <w:rFonts w:eastAsia="Calibri"/>
                <w:color w:val="0000FF"/>
              </w:rPr>
            </w:pPr>
          </w:p>
        </w:tc>
        <w:tc>
          <w:tcPr>
            <w:tcW w:w="480" w:type="pct"/>
            <w:shd w:val="clear" w:color="auto" w:fill="BEDFDF"/>
            <w:vAlign w:val="center"/>
          </w:tcPr>
          <w:p w14:paraId="6006282F" w14:textId="5806D58E" w:rsidR="000D0E22" w:rsidRPr="0000177E" w:rsidRDefault="000D0E22" w:rsidP="00CF0140">
            <w:pPr>
              <w:pStyle w:val="Corpsdetexte"/>
              <w:spacing w:before="0"/>
              <w:jc w:val="center"/>
              <w:rPr>
                <w:rFonts w:eastAsia="Calibri"/>
                <w:color w:val="0000FF"/>
              </w:rPr>
            </w:pPr>
          </w:p>
        </w:tc>
        <w:tc>
          <w:tcPr>
            <w:tcW w:w="879" w:type="pct"/>
            <w:shd w:val="clear" w:color="auto" w:fill="BEDFDF"/>
            <w:vAlign w:val="center"/>
          </w:tcPr>
          <w:p w14:paraId="67408989" w14:textId="6CA383DE" w:rsidR="000D0E22" w:rsidRPr="0000177E" w:rsidRDefault="000D0E22" w:rsidP="00CF0140">
            <w:pPr>
              <w:pStyle w:val="Corpsdetexte"/>
              <w:spacing w:before="0"/>
              <w:jc w:val="center"/>
              <w:rPr>
                <w:rFonts w:eastAsia="Calibri"/>
                <w:color w:val="0000FF"/>
              </w:rPr>
            </w:pPr>
          </w:p>
        </w:tc>
        <w:tc>
          <w:tcPr>
            <w:tcW w:w="759" w:type="pct"/>
            <w:shd w:val="clear" w:color="auto" w:fill="8DB3E2"/>
            <w:vAlign w:val="center"/>
          </w:tcPr>
          <w:p w14:paraId="31E92D47" w14:textId="7AF0380F" w:rsidR="000D0E22" w:rsidRPr="0000177E" w:rsidRDefault="000D0E22" w:rsidP="00CF0140">
            <w:pPr>
              <w:pStyle w:val="Corpsdetexte"/>
              <w:spacing w:before="0"/>
              <w:jc w:val="center"/>
              <w:rPr>
                <w:rFonts w:eastAsia="Calibri"/>
                <w:color w:val="0000FF"/>
              </w:rPr>
            </w:pPr>
          </w:p>
        </w:tc>
        <w:tc>
          <w:tcPr>
            <w:tcW w:w="512" w:type="pct"/>
            <w:shd w:val="clear" w:color="auto" w:fill="8DB3E2"/>
            <w:vAlign w:val="center"/>
          </w:tcPr>
          <w:p w14:paraId="597AD4D5" w14:textId="0DA480DC" w:rsidR="000D0E22" w:rsidRPr="0000177E" w:rsidRDefault="000D0E22" w:rsidP="00CF0140">
            <w:pPr>
              <w:pStyle w:val="Corpsdetexte"/>
              <w:spacing w:before="0"/>
              <w:jc w:val="center"/>
              <w:rPr>
                <w:rFonts w:eastAsia="Calibri"/>
                <w:color w:val="0000FF"/>
              </w:rPr>
            </w:pPr>
          </w:p>
        </w:tc>
        <w:tc>
          <w:tcPr>
            <w:tcW w:w="1007" w:type="pct"/>
            <w:shd w:val="clear" w:color="auto" w:fill="8DB3E2"/>
            <w:vAlign w:val="center"/>
          </w:tcPr>
          <w:p w14:paraId="5843D9A0" w14:textId="5C60EE58" w:rsidR="000D0E22" w:rsidRPr="0000177E" w:rsidRDefault="000D0E22" w:rsidP="00CF0140">
            <w:pPr>
              <w:pStyle w:val="Corpsdetexte"/>
              <w:spacing w:before="0"/>
              <w:jc w:val="center"/>
              <w:rPr>
                <w:rFonts w:eastAsia="Calibri"/>
                <w:color w:val="0000FF"/>
              </w:rPr>
            </w:pPr>
          </w:p>
        </w:tc>
      </w:tr>
    </w:tbl>
    <w:p w14:paraId="559FAC0E" w14:textId="77777777" w:rsidR="002D1E09" w:rsidRPr="00F84B4A" w:rsidRDefault="002D1E09" w:rsidP="002411F5">
      <w:pPr>
        <w:pStyle w:val="Tableau"/>
      </w:pPr>
      <w:bookmarkStart w:id="13" w:name="_Identification_des_événements"/>
      <w:bookmarkStart w:id="14" w:name="_Ref54186806"/>
      <w:bookmarkStart w:id="15" w:name="_Toc62144131"/>
      <w:bookmarkEnd w:id="13"/>
      <w:r w:rsidRPr="00F84B4A">
        <w:t xml:space="preserve">Identification des événements </w:t>
      </w:r>
      <w:r w:rsidR="00812764" w:rsidRPr="00F84B4A">
        <w:t>redoutés</w:t>
      </w:r>
      <w:bookmarkEnd w:id="14"/>
      <w:bookmarkEnd w:id="15"/>
    </w:p>
    <w:p w14:paraId="71E19BE3" w14:textId="1B8D37C7" w:rsidR="002D1E09" w:rsidRPr="00F84B4A" w:rsidRDefault="00B50DFF" w:rsidP="0059335A">
      <w:pPr>
        <w:pStyle w:val="Corpsdetexte"/>
      </w:pPr>
      <w:r>
        <w:t>Les</w:t>
      </w:r>
      <w:r w:rsidRPr="00F84B4A">
        <w:t xml:space="preserve"> événement</w:t>
      </w:r>
      <w:r>
        <w:t>s</w:t>
      </w:r>
      <w:r w:rsidR="1CB47320" w:rsidRPr="00F84B4A">
        <w:t xml:space="preserve"> redouté</w:t>
      </w:r>
      <w:r>
        <w:t>s</w:t>
      </w:r>
      <w:r w:rsidR="1CB47320" w:rsidRPr="00F84B4A">
        <w:t xml:space="preserve"> </w:t>
      </w:r>
      <w:r>
        <w:t xml:space="preserve">sont </w:t>
      </w:r>
      <w:r w:rsidR="1CB47320" w:rsidRPr="00F84B4A">
        <w:t>associé</w:t>
      </w:r>
      <w:r>
        <w:t>s</w:t>
      </w:r>
      <w:r w:rsidR="1CB47320" w:rsidRPr="00F84B4A">
        <w:t xml:space="preserve"> </w:t>
      </w:r>
      <w:r>
        <w:t>aux</w:t>
      </w:r>
      <w:r w:rsidR="00CF0140">
        <w:t xml:space="preserve"> </w:t>
      </w:r>
      <w:r w:rsidR="1CB47320" w:rsidRPr="00F84B4A">
        <w:t>valeur</w:t>
      </w:r>
      <w:r w:rsidR="00CF0140">
        <w:t>s</w:t>
      </w:r>
      <w:r w:rsidR="1CB47320" w:rsidRPr="00F84B4A">
        <w:t xml:space="preserve"> métier et se rapporte</w:t>
      </w:r>
      <w:r>
        <w:t>nt</w:t>
      </w:r>
      <w:r w:rsidR="1CB47320" w:rsidRPr="00F84B4A">
        <w:t xml:space="preserve"> à l’impact d’une </w:t>
      </w:r>
      <w:r w:rsidR="00670FD6" w:rsidRPr="00F84B4A">
        <w:t xml:space="preserve">atteinte </w:t>
      </w:r>
      <w:r w:rsidR="001640DB" w:rsidRPr="00F84B4A">
        <w:t xml:space="preserve">à </w:t>
      </w:r>
      <w:r w:rsidR="1CB47320" w:rsidRPr="00F84B4A">
        <w:t xml:space="preserve">un des critères de sécurité de </w:t>
      </w:r>
      <w:r w:rsidR="001640DB" w:rsidRPr="00F84B4A">
        <w:t>c</w:t>
      </w:r>
      <w:r>
        <w:t>es</w:t>
      </w:r>
      <w:r w:rsidR="001640DB" w:rsidRPr="00F84B4A">
        <w:t xml:space="preserve"> </w:t>
      </w:r>
      <w:r w:rsidR="1CB47320" w:rsidRPr="00F84B4A">
        <w:t>valeur</w:t>
      </w:r>
      <w:r>
        <w:t>s</w:t>
      </w:r>
      <w:r w:rsidR="1CB47320" w:rsidRPr="00F84B4A">
        <w:t xml:space="preserve"> métier (ex : perte de disponibilité ou l’altération d’une fonction assurée par l</w:t>
      </w:r>
      <w:r w:rsidR="001640DB" w:rsidRPr="00F84B4A">
        <w:t>’</w:t>
      </w:r>
      <w:r w:rsidR="1CB47320" w:rsidRPr="00F84B4A">
        <w:t>objet de l’étude).</w:t>
      </w:r>
    </w:p>
    <w:p w14:paraId="2C0F3563" w14:textId="42B35732" w:rsidR="00F46FFA" w:rsidRPr="00F84B4A" w:rsidRDefault="5357D28F" w:rsidP="0059335A">
      <w:pPr>
        <w:pStyle w:val="Corpsdetexte"/>
      </w:pPr>
      <w:r w:rsidRPr="00F84B4A">
        <w:t xml:space="preserve">L’appréciation du degré de préjudice/impact des événements redoutés est réalisée selon l’échelle de gravité donnée en </w:t>
      </w:r>
      <w:hyperlink w:anchor="Appendice_II" w:history="1">
        <w:r w:rsidRPr="009D098F">
          <w:rPr>
            <w:rStyle w:val="Lienhypertexte"/>
          </w:rPr>
          <w:t xml:space="preserve">appendice </w:t>
        </w:r>
        <w:r w:rsidR="00B8267D" w:rsidRPr="009D098F">
          <w:rPr>
            <w:rStyle w:val="Lienhypertexte"/>
          </w:rPr>
          <w:t>I</w:t>
        </w:r>
        <w:r w:rsidRPr="009D098F">
          <w:rPr>
            <w:rStyle w:val="Lienhypertexte"/>
          </w:rPr>
          <w:t>I</w:t>
        </w:r>
      </w:hyperlink>
      <w:r w:rsidRPr="00F84B4A">
        <w:t xml:space="preserve">, elle doit permettre de comparer objectivement l’importance des missions et des valeurs métier. </w:t>
      </w:r>
    </w:p>
    <w:p w14:paraId="2C19049A" w14:textId="77D4F7A4" w:rsidR="00497F99" w:rsidRDefault="00A43C93" w:rsidP="000D0E22">
      <w:pPr>
        <w:pStyle w:val="Corpsdetexte"/>
        <w:spacing w:after="120"/>
      </w:pPr>
      <w:r w:rsidRPr="00F84B4A">
        <w:t xml:space="preserve">Les événements redoutés peuvent </w:t>
      </w:r>
      <w:r w:rsidR="00497F99" w:rsidRPr="00F84B4A">
        <w:t xml:space="preserve">être </w:t>
      </w:r>
      <w:r w:rsidR="006D589F" w:rsidRPr="00F84B4A">
        <w:t>a</w:t>
      </w:r>
      <w:r w:rsidRPr="00F84B4A">
        <w:t>ccidentels</w:t>
      </w:r>
      <w:r w:rsidR="00497F99" w:rsidRPr="00F84B4A">
        <w:t xml:space="preserve">, environnementaux ou intentionnels. </w:t>
      </w:r>
      <w:r w:rsidR="00BF75D2" w:rsidRPr="00F84B4A">
        <w:t>Seuls les événements redoutés</w:t>
      </w:r>
      <w:r w:rsidR="00907BBB" w:rsidRPr="00F84B4A">
        <w:t xml:space="preserve"> </w:t>
      </w:r>
      <w:r w:rsidR="00AD1629" w:rsidRPr="00F84B4A">
        <w:t xml:space="preserve">intentionnels </w:t>
      </w:r>
      <w:r w:rsidR="00670FD6" w:rsidRPr="00F84B4A">
        <w:t xml:space="preserve">associés à des attaques </w:t>
      </w:r>
      <w:r w:rsidR="00907BBB" w:rsidRPr="00F84B4A">
        <w:t>« ciblé</w:t>
      </w:r>
      <w:r w:rsidR="00670FD6" w:rsidRPr="00F84B4A">
        <w:t>e</w:t>
      </w:r>
      <w:r w:rsidR="00907BBB" w:rsidRPr="00F84B4A">
        <w:t xml:space="preserve">s » seront </w:t>
      </w:r>
      <w:r w:rsidR="00497F99" w:rsidRPr="00F84B4A">
        <w:t>exploités</w:t>
      </w:r>
      <w:r w:rsidR="00AD1629" w:rsidRPr="00F84B4A">
        <w:t xml:space="preserve"> lors de l’élaboration des scénarios stratégiques (cf. § </w:t>
      </w:r>
      <w:r w:rsidR="00AD1629" w:rsidRPr="00F84B4A">
        <w:rPr>
          <w:color w:val="0000FF"/>
          <w:u w:val="single"/>
        </w:rPr>
        <w:fldChar w:fldCharType="begin"/>
      </w:r>
      <w:r w:rsidR="00AD1629" w:rsidRPr="00F84B4A">
        <w:rPr>
          <w:color w:val="0000FF"/>
          <w:u w:val="single"/>
        </w:rPr>
        <w:instrText xml:space="preserve"> REF _Ref54185158 \r \h  \* MERGEFORMAT </w:instrText>
      </w:r>
      <w:r w:rsidR="00AD1629" w:rsidRPr="00F84B4A">
        <w:rPr>
          <w:color w:val="0000FF"/>
          <w:u w:val="single"/>
        </w:rPr>
      </w:r>
      <w:r w:rsidR="00AD1629" w:rsidRPr="00F84B4A">
        <w:rPr>
          <w:color w:val="0000FF"/>
          <w:u w:val="single"/>
        </w:rPr>
        <w:fldChar w:fldCharType="separate"/>
      </w:r>
      <w:r w:rsidR="00AD1629" w:rsidRPr="00F84B4A">
        <w:rPr>
          <w:color w:val="0000FF"/>
          <w:u w:val="single"/>
        </w:rPr>
        <w:t>3.2</w:t>
      </w:r>
      <w:r w:rsidR="00AD1629" w:rsidRPr="00F84B4A">
        <w:rPr>
          <w:color w:val="0000FF"/>
          <w:u w:val="single"/>
        </w:rPr>
        <w:fldChar w:fldCharType="end"/>
      </w:r>
      <w:r w:rsidR="00AD1629" w:rsidRPr="00F84B4A">
        <w:t>).</w:t>
      </w:r>
    </w:p>
    <w:p w14:paraId="50E440AB" w14:textId="2DDB4081" w:rsidR="0086094A" w:rsidRPr="00F84B4A" w:rsidRDefault="1CB47320" w:rsidP="000D0E22">
      <w:pPr>
        <w:pStyle w:val="Lgende"/>
        <w:keepNext/>
        <w:spacing w:after="0"/>
      </w:pPr>
      <w:r w:rsidRPr="00F84B4A">
        <w:t xml:space="preserve">Tableau </w:t>
      </w:r>
      <w:r w:rsidR="1F84A7D3" w:rsidRPr="00F84B4A">
        <w:fldChar w:fldCharType="begin"/>
      </w:r>
      <w:r w:rsidR="1F84A7D3" w:rsidRPr="00F84B4A">
        <w:instrText>SEQ Tableau \* ARABIC</w:instrText>
      </w:r>
      <w:r w:rsidR="1F84A7D3" w:rsidRPr="00F84B4A">
        <w:fldChar w:fldCharType="separate"/>
      </w:r>
      <w:r w:rsidR="0027046F">
        <w:rPr>
          <w:noProof/>
        </w:rPr>
        <w:t>5</w:t>
      </w:r>
      <w:r w:rsidR="1F84A7D3" w:rsidRPr="00F84B4A">
        <w:fldChar w:fldCharType="end"/>
      </w:r>
      <w:r w:rsidR="000A4074">
        <w:t xml:space="preserve"> -</w:t>
      </w:r>
      <w:r w:rsidRPr="00F84B4A">
        <w:t xml:space="preserve"> Caractérisation des événements redoutés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477"/>
        <w:gridCol w:w="2325"/>
        <w:gridCol w:w="840"/>
        <w:gridCol w:w="2874"/>
        <w:gridCol w:w="4961"/>
        <w:gridCol w:w="1985"/>
        <w:gridCol w:w="1070"/>
      </w:tblGrid>
      <w:tr w:rsidR="002C5CC1" w:rsidRPr="00F84B4A" w14:paraId="61B7C081" w14:textId="77777777" w:rsidTr="002411F5">
        <w:trPr>
          <w:cantSplit/>
          <w:trHeight w:val="340"/>
          <w:tblHeader/>
        </w:trPr>
        <w:tc>
          <w:tcPr>
            <w:tcW w:w="5000" w:type="pct"/>
            <w:gridSpan w:val="7"/>
            <w:shd w:val="pct25" w:color="auto" w:fill="FFFFFF" w:themeFill="background1"/>
            <w:vAlign w:val="center"/>
          </w:tcPr>
          <w:p w14:paraId="4DB687D9" w14:textId="77777777" w:rsidR="002C5CC1" w:rsidRPr="00F84B4A" w:rsidRDefault="002C5CC1" w:rsidP="005108E3">
            <w:pPr>
              <w:pStyle w:val="Corpsdetexte"/>
              <w:spacing w:before="0"/>
              <w:jc w:val="center"/>
              <w:rPr>
                <w:b/>
                <w:bCs/>
              </w:rPr>
            </w:pPr>
            <w:r w:rsidRPr="00F84B4A">
              <w:rPr>
                <w:b/>
                <w:bCs/>
              </w:rPr>
              <w:t xml:space="preserve">Evénements </w:t>
            </w:r>
            <w:r w:rsidR="00190F9A" w:rsidRPr="00F84B4A">
              <w:rPr>
                <w:b/>
                <w:bCs/>
              </w:rPr>
              <w:t>r</w:t>
            </w:r>
            <w:r w:rsidRPr="00F84B4A">
              <w:rPr>
                <w:b/>
                <w:bCs/>
              </w:rPr>
              <w:t>edoutés</w:t>
            </w:r>
          </w:p>
        </w:tc>
      </w:tr>
      <w:tr w:rsidR="003D5BAA" w:rsidRPr="00F84B4A" w14:paraId="22C2A92E" w14:textId="77777777" w:rsidTr="002411F5">
        <w:trPr>
          <w:cantSplit/>
          <w:trHeight w:val="340"/>
          <w:tblHeader/>
        </w:trPr>
        <w:tc>
          <w:tcPr>
            <w:tcW w:w="164" w:type="pct"/>
            <w:shd w:val="pct25" w:color="auto" w:fill="FFFFFF" w:themeFill="background1"/>
            <w:vAlign w:val="center"/>
          </w:tcPr>
          <w:p w14:paraId="0D1C84E6" w14:textId="77777777" w:rsidR="0060067F" w:rsidRPr="00F84B4A" w:rsidRDefault="0060067F" w:rsidP="00ED6749">
            <w:pPr>
              <w:spacing w:after="0"/>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3"/>
            </w:r>
          </w:p>
        </w:tc>
        <w:tc>
          <w:tcPr>
            <w:tcW w:w="800" w:type="pct"/>
            <w:shd w:val="pct25" w:color="auto" w:fill="FFFFFF" w:themeFill="background1"/>
            <w:vAlign w:val="center"/>
          </w:tcPr>
          <w:p w14:paraId="66BBA392" w14:textId="277FE0DB"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Valeur métier</w:t>
            </w:r>
          </w:p>
        </w:tc>
        <w:tc>
          <w:tcPr>
            <w:tcW w:w="289" w:type="pct"/>
            <w:shd w:val="pct25" w:color="auto" w:fill="FFFFFF" w:themeFill="background1"/>
            <w:vAlign w:val="center"/>
          </w:tcPr>
          <w:p w14:paraId="3F28DCD9" w14:textId="1AF2A265"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Abrév.</w:t>
            </w:r>
          </w:p>
        </w:tc>
        <w:tc>
          <w:tcPr>
            <w:tcW w:w="989" w:type="pct"/>
            <w:shd w:val="pct25" w:color="auto" w:fill="FFFFFF" w:themeFill="background1"/>
            <w:vAlign w:val="center"/>
          </w:tcPr>
          <w:p w14:paraId="49A96671" w14:textId="654F11E8"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Nom</w:t>
            </w:r>
          </w:p>
        </w:tc>
        <w:tc>
          <w:tcPr>
            <w:tcW w:w="1707" w:type="pct"/>
            <w:shd w:val="pct25" w:color="auto" w:fill="FFFFFF" w:themeFill="background1"/>
            <w:vAlign w:val="center"/>
          </w:tcPr>
          <w:p w14:paraId="31FF54C8" w14:textId="1B4F0537" w:rsidR="0060067F" w:rsidRPr="00F84B4A" w:rsidRDefault="0060067F" w:rsidP="000B4227">
            <w:pPr>
              <w:spacing w:after="0"/>
              <w:jc w:val="center"/>
              <w:rPr>
                <w:rFonts w:ascii="Times New Roman" w:hAnsi="Times New Roman" w:cs="Times New Roman"/>
                <w:b/>
              </w:rPr>
            </w:pPr>
            <w:r w:rsidRPr="00F84B4A">
              <w:rPr>
                <w:rFonts w:ascii="Times New Roman" w:hAnsi="Times New Roman" w:cs="Times New Roman"/>
                <w:b/>
              </w:rPr>
              <w:t>Description</w:t>
            </w:r>
            <w:r w:rsidRPr="00F84B4A">
              <w:rPr>
                <w:rStyle w:val="Appelnotedebasdep"/>
                <w:rFonts w:ascii="Times New Roman" w:hAnsi="Times New Roman" w:cs="Times New Roman"/>
                <w:b/>
              </w:rPr>
              <w:footnoteReference w:id="4"/>
            </w:r>
          </w:p>
        </w:tc>
        <w:tc>
          <w:tcPr>
            <w:tcW w:w="683" w:type="pct"/>
            <w:shd w:val="pct25" w:color="auto" w:fill="FFFFFF" w:themeFill="background1"/>
            <w:vAlign w:val="center"/>
          </w:tcPr>
          <w:p w14:paraId="31566D09" w14:textId="3A5832C8" w:rsidR="0060067F" w:rsidRPr="00F84B4A" w:rsidRDefault="0060067F" w:rsidP="002D1E09">
            <w:pPr>
              <w:spacing w:after="0"/>
              <w:jc w:val="center"/>
              <w:rPr>
                <w:rFonts w:ascii="Times New Roman" w:hAnsi="Times New Roman" w:cs="Times New Roman"/>
                <w:b/>
              </w:rPr>
            </w:pPr>
            <w:r w:rsidRPr="00F84B4A">
              <w:rPr>
                <w:rFonts w:ascii="Times New Roman" w:hAnsi="Times New Roman" w:cs="Times New Roman"/>
                <w:b/>
              </w:rPr>
              <w:t>Impacts</w:t>
            </w:r>
          </w:p>
        </w:tc>
        <w:tc>
          <w:tcPr>
            <w:tcW w:w="368" w:type="pct"/>
            <w:shd w:val="pct25" w:color="auto" w:fill="FFFFFF" w:themeFill="background1"/>
            <w:vAlign w:val="center"/>
          </w:tcPr>
          <w:p w14:paraId="5F49A983" w14:textId="77777777" w:rsidR="0060067F" w:rsidRPr="00F84B4A" w:rsidRDefault="0060067F" w:rsidP="075CA1ED">
            <w:pPr>
              <w:spacing w:after="0"/>
              <w:jc w:val="center"/>
              <w:rPr>
                <w:rFonts w:ascii="Times New Roman" w:hAnsi="Times New Roman" w:cs="Times New Roman"/>
                <w:b/>
                <w:bCs/>
              </w:rPr>
            </w:pPr>
            <w:r w:rsidRPr="00F84B4A">
              <w:rPr>
                <w:rFonts w:ascii="Times New Roman" w:hAnsi="Times New Roman" w:cs="Times New Roman"/>
                <w:b/>
                <w:bCs/>
              </w:rPr>
              <w:t>Gravité</w:t>
            </w:r>
          </w:p>
        </w:tc>
      </w:tr>
      <w:tr w:rsidR="003D5BAA" w:rsidRPr="00F84B4A" w14:paraId="23DE523C" w14:textId="77777777" w:rsidTr="002411F5">
        <w:trPr>
          <w:cantSplit/>
          <w:trHeight w:val="340"/>
          <w:tblHeader/>
        </w:trPr>
        <w:tc>
          <w:tcPr>
            <w:tcW w:w="164" w:type="pct"/>
            <w:shd w:val="clear" w:color="auto" w:fill="auto"/>
            <w:vAlign w:val="center"/>
          </w:tcPr>
          <w:p w14:paraId="52E56223" w14:textId="0D8586DC" w:rsidR="0060067F" w:rsidRPr="0000177E" w:rsidRDefault="0060067F" w:rsidP="00ED6749">
            <w:pPr>
              <w:spacing w:after="0"/>
              <w:jc w:val="center"/>
              <w:rPr>
                <w:rFonts w:ascii="Times New Roman" w:eastAsia="MS Mincho" w:hAnsi="Times New Roman" w:cs="Times New Roman"/>
                <w:b/>
                <w:color w:val="0000FF"/>
              </w:rPr>
            </w:pPr>
          </w:p>
        </w:tc>
        <w:tc>
          <w:tcPr>
            <w:tcW w:w="800" w:type="pct"/>
            <w:shd w:val="clear" w:color="auto" w:fill="auto"/>
            <w:vAlign w:val="center"/>
          </w:tcPr>
          <w:p w14:paraId="14E7E3A1" w14:textId="22AACCF5" w:rsidR="0060067F" w:rsidRPr="0000177E" w:rsidRDefault="0060067F" w:rsidP="005108E3">
            <w:pPr>
              <w:pStyle w:val="Corpsdetexte"/>
              <w:rPr>
                <w:color w:val="0000FF"/>
              </w:rPr>
            </w:pPr>
          </w:p>
        </w:tc>
        <w:tc>
          <w:tcPr>
            <w:tcW w:w="289" w:type="pct"/>
            <w:shd w:val="clear" w:color="auto" w:fill="auto"/>
            <w:vAlign w:val="center"/>
          </w:tcPr>
          <w:p w14:paraId="07547A01" w14:textId="6133FE2C" w:rsidR="0060067F" w:rsidRPr="0000177E" w:rsidRDefault="0060067F" w:rsidP="00D72E7F">
            <w:pPr>
              <w:pStyle w:val="Corpsdetexte"/>
              <w:jc w:val="center"/>
              <w:rPr>
                <w:color w:val="0000FF"/>
              </w:rPr>
            </w:pPr>
          </w:p>
        </w:tc>
        <w:tc>
          <w:tcPr>
            <w:tcW w:w="989" w:type="pct"/>
            <w:shd w:val="clear" w:color="auto" w:fill="auto"/>
            <w:vAlign w:val="center"/>
          </w:tcPr>
          <w:p w14:paraId="5043CB0F" w14:textId="2097235A" w:rsidR="0060067F" w:rsidRPr="0000177E" w:rsidRDefault="0060067F" w:rsidP="005108E3">
            <w:pPr>
              <w:pStyle w:val="Corpsdetexte"/>
              <w:rPr>
                <w:color w:val="0000FF"/>
              </w:rPr>
            </w:pPr>
          </w:p>
        </w:tc>
        <w:tc>
          <w:tcPr>
            <w:tcW w:w="1707" w:type="pct"/>
            <w:shd w:val="clear" w:color="auto" w:fill="auto"/>
            <w:vAlign w:val="center"/>
          </w:tcPr>
          <w:p w14:paraId="07459315" w14:textId="143717C2" w:rsidR="0060067F" w:rsidRPr="0000177E" w:rsidRDefault="0060067F" w:rsidP="00AA4653">
            <w:pPr>
              <w:pStyle w:val="Corpsdetexte"/>
              <w:rPr>
                <w:color w:val="0000FF"/>
              </w:rPr>
            </w:pPr>
          </w:p>
        </w:tc>
        <w:tc>
          <w:tcPr>
            <w:tcW w:w="683" w:type="pct"/>
            <w:shd w:val="clear" w:color="auto" w:fill="auto"/>
            <w:vAlign w:val="center"/>
          </w:tcPr>
          <w:p w14:paraId="6537F28F" w14:textId="707A05A2" w:rsidR="00D72E7F" w:rsidRPr="0000177E" w:rsidRDefault="00D72E7F" w:rsidP="00D72E7F">
            <w:pPr>
              <w:pStyle w:val="PN1"/>
              <w:numPr>
                <w:ilvl w:val="0"/>
                <w:numId w:val="0"/>
              </w:numPr>
              <w:rPr>
                <w:color w:val="0000FF"/>
              </w:rPr>
            </w:pPr>
          </w:p>
        </w:tc>
        <w:tc>
          <w:tcPr>
            <w:tcW w:w="368" w:type="pct"/>
            <w:shd w:val="clear" w:color="auto" w:fill="auto"/>
            <w:vAlign w:val="center"/>
          </w:tcPr>
          <w:p w14:paraId="6DFB9E20" w14:textId="0EC9D842" w:rsidR="003D5BAA" w:rsidRPr="0000177E" w:rsidRDefault="003D5BAA" w:rsidP="003D5BAA">
            <w:pPr>
              <w:pStyle w:val="Corpsdetexte"/>
              <w:jc w:val="center"/>
              <w:rPr>
                <w:color w:val="0000FF"/>
              </w:rPr>
            </w:pPr>
          </w:p>
        </w:tc>
      </w:tr>
      <w:tr w:rsidR="003D5BAA" w:rsidRPr="00F84B4A" w14:paraId="5E107484" w14:textId="77777777" w:rsidTr="002411F5">
        <w:trPr>
          <w:cantSplit/>
          <w:trHeight w:val="340"/>
          <w:tblHeader/>
        </w:trPr>
        <w:tc>
          <w:tcPr>
            <w:tcW w:w="164" w:type="pct"/>
            <w:shd w:val="clear" w:color="auto" w:fill="auto"/>
            <w:vAlign w:val="center"/>
          </w:tcPr>
          <w:p w14:paraId="12C99253" w14:textId="157EDB64" w:rsidR="0060067F" w:rsidRPr="0000177E" w:rsidRDefault="0060067F" w:rsidP="00ED6749">
            <w:pPr>
              <w:spacing w:after="0"/>
              <w:jc w:val="center"/>
              <w:rPr>
                <w:rFonts w:ascii="Times New Roman" w:eastAsia="MS Mincho" w:hAnsi="Times New Roman" w:cs="Times New Roman"/>
                <w:b/>
                <w:color w:val="0000FF"/>
              </w:rPr>
            </w:pPr>
          </w:p>
        </w:tc>
        <w:tc>
          <w:tcPr>
            <w:tcW w:w="800" w:type="pct"/>
            <w:shd w:val="clear" w:color="auto" w:fill="auto"/>
            <w:vAlign w:val="center"/>
          </w:tcPr>
          <w:p w14:paraId="512C4311" w14:textId="32B644EC" w:rsidR="0060067F" w:rsidRPr="0000177E" w:rsidRDefault="0060067F" w:rsidP="005108E3">
            <w:pPr>
              <w:pStyle w:val="Corpsdetexte"/>
              <w:rPr>
                <w:color w:val="0000FF"/>
              </w:rPr>
            </w:pPr>
          </w:p>
        </w:tc>
        <w:tc>
          <w:tcPr>
            <w:tcW w:w="289" w:type="pct"/>
            <w:shd w:val="clear" w:color="auto" w:fill="auto"/>
            <w:vAlign w:val="center"/>
          </w:tcPr>
          <w:p w14:paraId="59FF37AB" w14:textId="7D57F746" w:rsidR="0060067F" w:rsidRPr="0000177E" w:rsidRDefault="0060067F" w:rsidP="00CF0140">
            <w:pPr>
              <w:pStyle w:val="Corpsdetexte"/>
              <w:jc w:val="center"/>
              <w:rPr>
                <w:color w:val="0000FF"/>
              </w:rPr>
            </w:pPr>
          </w:p>
        </w:tc>
        <w:tc>
          <w:tcPr>
            <w:tcW w:w="989" w:type="pct"/>
            <w:shd w:val="clear" w:color="auto" w:fill="auto"/>
            <w:vAlign w:val="center"/>
          </w:tcPr>
          <w:p w14:paraId="2F0779D5" w14:textId="1976CB0A" w:rsidR="0060067F" w:rsidRPr="0000177E" w:rsidRDefault="0060067F" w:rsidP="005108E3">
            <w:pPr>
              <w:pStyle w:val="Corpsdetexte"/>
              <w:rPr>
                <w:color w:val="0000FF"/>
              </w:rPr>
            </w:pPr>
          </w:p>
        </w:tc>
        <w:tc>
          <w:tcPr>
            <w:tcW w:w="1707" w:type="pct"/>
            <w:shd w:val="clear" w:color="auto" w:fill="auto"/>
            <w:vAlign w:val="center"/>
          </w:tcPr>
          <w:p w14:paraId="4CD9AAA2" w14:textId="16B78505" w:rsidR="0060067F" w:rsidRPr="0000177E" w:rsidRDefault="0060067F" w:rsidP="005108E3">
            <w:pPr>
              <w:pStyle w:val="Corpsdetexte"/>
              <w:rPr>
                <w:color w:val="0000FF"/>
              </w:rPr>
            </w:pPr>
          </w:p>
        </w:tc>
        <w:tc>
          <w:tcPr>
            <w:tcW w:w="683" w:type="pct"/>
            <w:shd w:val="clear" w:color="auto" w:fill="auto"/>
            <w:vAlign w:val="center"/>
          </w:tcPr>
          <w:p w14:paraId="5573E2EA" w14:textId="6C1903E6" w:rsidR="0060067F" w:rsidRPr="0000177E" w:rsidRDefault="0060067F" w:rsidP="005108E3">
            <w:pPr>
              <w:pStyle w:val="Corpsdetexte"/>
              <w:rPr>
                <w:color w:val="0000FF"/>
              </w:rPr>
            </w:pPr>
          </w:p>
        </w:tc>
        <w:tc>
          <w:tcPr>
            <w:tcW w:w="368" w:type="pct"/>
            <w:shd w:val="clear" w:color="auto" w:fill="auto"/>
            <w:vAlign w:val="center"/>
          </w:tcPr>
          <w:p w14:paraId="59D51195" w14:textId="56934DB5" w:rsidR="0060067F" w:rsidRPr="0000177E" w:rsidRDefault="0060067F" w:rsidP="00CF0140">
            <w:pPr>
              <w:pStyle w:val="Corpsdetexte"/>
              <w:jc w:val="center"/>
              <w:rPr>
                <w:color w:val="0000FF"/>
              </w:rPr>
            </w:pPr>
          </w:p>
        </w:tc>
      </w:tr>
    </w:tbl>
    <w:p w14:paraId="70DF9E56" w14:textId="77777777" w:rsidR="008D3AD7" w:rsidRPr="00F84B4A" w:rsidRDefault="008D3AD7" w:rsidP="0059335A">
      <w:pPr>
        <w:pStyle w:val="Corpsdetexte"/>
        <w:sectPr w:rsidR="008D3AD7" w:rsidRPr="00F84B4A" w:rsidSect="003D2A30">
          <w:headerReference w:type="default" r:id="rId32"/>
          <w:footerReference w:type="default" r:id="rId33"/>
          <w:pgSz w:w="16838" w:h="11906" w:orient="landscape"/>
          <w:pgMar w:top="1417" w:right="1332" w:bottom="964" w:left="964" w:header="709" w:footer="709" w:gutter="0"/>
          <w:cols w:space="708"/>
          <w:docGrid w:linePitch="360"/>
        </w:sectPr>
      </w:pPr>
      <w:bookmarkStart w:id="16" w:name="_Ref46909780"/>
    </w:p>
    <w:p w14:paraId="1BB3B567" w14:textId="31AFC2B5" w:rsidR="0074391E" w:rsidRPr="00F84B4A" w:rsidRDefault="001320BB" w:rsidP="000A101C">
      <w:pPr>
        <w:pStyle w:val="Titre2"/>
        <w:spacing w:before="0"/>
      </w:pPr>
      <w:bookmarkStart w:id="17" w:name="_Toc62144132"/>
      <w:bookmarkEnd w:id="16"/>
      <w:r w:rsidRPr="00F84B4A">
        <w:lastRenderedPageBreak/>
        <w:t xml:space="preserve">Relation entre </w:t>
      </w:r>
      <w:r w:rsidR="00285E94" w:rsidRPr="00F84B4A">
        <w:t xml:space="preserve">les </w:t>
      </w:r>
      <w:r w:rsidRPr="00F84B4A">
        <w:t>b</w:t>
      </w:r>
      <w:r w:rsidR="035B12A3" w:rsidRPr="00F84B4A">
        <w:t xml:space="preserve">esoins de </w:t>
      </w:r>
      <w:r w:rsidRPr="00F84B4A">
        <w:t xml:space="preserve">sécurité des valeurs métier et </w:t>
      </w:r>
      <w:r w:rsidR="005E21B8" w:rsidRPr="00F84B4A">
        <w:t xml:space="preserve">la </w:t>
      </w:r>
      <w:r w:rsidRPr="00F84B4A">
        <w:t>gravité des événements redoutés</w:t>
      </w:r>
      <w:bookmarkEnd w:id="17"/>
    </w:p>
    <w:p w14:paraId="32F8F389" w14:textId="44473FCB" w:rsidR="0074391E" w:rsidRPr="00F84B4A" w:rsidRDefault="1CB47320" w:rsidP="000A101C">
      <w:pPr>
        <w:pStyle w:val="Corpsdetexte"/>
        <w:spacing w:before="0" w:after="120"/>
      </w:pPr>
      <w:r w:rsidRPr="00F84B4A">
        <w:t xml:space="preserve">Le tableau ci-après </w:t>
      </w:r>
      <w:r w:rsidR="000731DC" w:rsidRPr="00F84B4A">
        <w:t xml:space="preserve">présente </w:t>
      </w:r>
      <w:r w:rsidR="005803FC" w:rsidRPr="00F84B4A">
        <w:t>les</w:t>
      </w:r>
      <w:r w:rsidR="001320BB" w:rsidRPr="00F84B4A">
        <w:t xml:space="preserve"> </w:t>
      </w:r>
      <w:r w:rsidR="009F1379" w:rsidRPr="00F84B4A">
        <w:t>relation</w:t>
      </w:r>
      <w:r w:rsidR="001320BB" w:rsidRPr="00F84B4A">
        <w:t>s</w:t>
      </w:r>
      <w:r w:rsidR="009F1379" w:rsidRPr="00F84B4A">
        <w:t xml:space="preserve"> entre les besoins de sécurité des </w:t>
      </w:r>
      <w:r w:rsidR="001320BB" w:rsidRPr="00F84B4A">
        <w:t>valeurs métiers</w:t>
      </w:r>
      <w:r w:rsidR="009F1379" w:rsidRPr="00F84B4A">
        <w:t xml:space="preserve"> </w:t>
      </w:r>
      <w:r w:rsidR="006B58CA">
        <w:t xml:space="preserve">(VM) </w:t>
      </w:r>
      <w:r w:rsidR="009F1379" w:rsidRPr="00F84B4A">
        <w:t>et la gravité des événements redoutés</w:t>
      </w:r>
      <w:r w:rsidR="006B58CA">
        <w:t xml:space="preserve"> (ER)</w:t>
      </w:r>
      <w:r w:rsidRPr="00F84B4A">
        <w:t>.</w:t>
      </w:r>
    </w:p>
    <w:p w14:paraId="347D9664" w14:textId="3A981101"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6</w:t>
      </w:r>
      <w:r w:rsidR="0086094A" w:rsidRPr="00F84B4A">
        <w:fldChar w:fldCharType="end"/>
      </w:r>
      <w:r w:rsidRPr="00F84B4A">
        <w:t xml:space="preserve"> </w:t>
      </w:r>
      <w:r w:rsidR="000A4074">
        <w:t xml:space="preserve">- </w:t>
      </w:r>
      <w:r w:rsidR="009F1379" w:rsidRPr="00F84B4A">
        <w:t xml:space="preserve">Relation entre </w:t>
      </w:r>
      <w:r w:rsidR="006B58CA">
        <w:t xml:space="preserve">les </w:t>
      </w:r>
      <w:r w:rsidR="009F1379" w:rsidRPr="00F84B4A">
        <w:t xml:space="preserve">besoins de sécurité des VM et la gravité des </w:t>
      </w:r>
      <w:r w:rsidR="001320BB" w:rsidRPr="00F84B4A">
        <w:t>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4A0" w:firstRow="1" w:lastRow="0" w:firstColumn="1" w:lastColumn="0" w:noHBand="0" w:noVBand="1"/>
      </w:tblPr>
      <w:tblGrid>
        <w:gridCol w:w="2547"/>
        <w:gridCol w:w="1136"/>
        <w:gridCol w:w="3656"/>
        <w:gridCol w:w="3996"/>
        <w:gridCol w:w="1930"/>
        <w:gridCol w:w="1267"/>
      </w:tblGrid>
      <w:tr w:rsidR="00A77E5F" w:rsidRPr="00F84B4A" w14:paraId="31027DC9" w14:textId="77777777" w:rsidTr="00A77E5F">
        <w:trPr>
          <w:trHeight w:val="340"/>
          <w:tblHeader/>
        </w:trPr>
        <w:tc>
          <w:tcPr>
            <w:tcW w:w="5000" w:type="pct"/>
            <w:gridSpan w:val="6"/>
            <w:shd w:val="pct25" w:color="auto" w:fill="FFFFFF" w:themeFill="background1"/>
          </w:tcPr>
          <w:p w14:paraId="6648FC9C" w14:textId="351C6919" w:rsidR="00A77E5F" w:rsidRPr="00F84B4A" w:rsidRDefault="00A77E5F" w:rsidP="0000177E">
            <w:pPr>
              <w:pStyle w:val="Corpsdetexte"/>
              <w:spacing w:before="0"/>
              <w:jc w:val="center"/>
              <w:rPr>
                <w:b/>
                <w:bCs/>
              </w:rPr>
            </w:pPr>
            <w:r w:rsidRPr="00F84B4A">
              <w:rPr>
                <w:b/>
                <w:bCs/>
              </w:rPr>
              <w:t xml:space="preserve">Relation entre les besoins de sécurité des valeurs métiers et la gravité des événements redoutés </w:t>
            </w:r>
          </w:p>
        </w:tc>
      </w:tr>
      <w:tr w:rsidR="00A77E5F" w:rsidRPr="00F84B4A" w14:paraId="022A11B2" w14:textId="77777777" w:rsidTr="00A77E5F">
        <w:trPr>
          <w:trHeight w:val="340"/>
          <w:tblHeader/>
        </w:trPr>
        <w:tc>
          <w:tcPr>
            <w:tcW w:w="876" w:type="pct"/>
            <w:shd w:val="pct25" w:color="auto" w:fill="FFFFFF" w:themeFill="background1"/>
            <w:vAlign w:val="center"/>
          </w:tcPr>
          <w:p w14:paraId="2252F34C" w14:textId="7519DE79"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Valeur métier</w:t>
            </w:r>
          </w:p>
        </w:tc>
        <w:tc>
          <w:tcPr>
            <w:tcW w:w="391" w:type="pct"/>
            <w:shd w:val="pct25" w:color="auto" w:fill="FFFFFF" w:themeFill="background1"/>
          </w:tcPr>
          <w:p w14:paraId="317BB51F" w14:textId="5BC6EE5E" w:rsidR="00A77E5F" w:rsidRPr="00F84B4A" w:rsidRDefault="00A77E5F" w:rsidP="0000177E">
            <w:pPr>
              <w:spacing w:after="0"/>
              <w:jc w:val="center"/>
              <w:rPr>
                <w:rFonts w:ascii="Times New Roman" w:hAnsi="Times New Roman" w:cs="Times New Roman"/>
                <w:b/>
              </w:rPr>
            </w:pPr>
            <w:r>
              <w:rPr>
                <w:rFonts w:ascii="Times New Roman" w:hAnsi="Times New Roman" w:cs="Times New Roman"/>
                <w:b/>
              </w:rPr>
              <w:t>Abrév.</w:t>
            </w:r>
          </w:p>
        </w:tc>
        <w:tc>
          <w:tcPr>
            <w:tcW w:w="1258" w:type="pct"/>
            <w:shd w:val="pct25" w:color="auto" w:fill="FFFFFF" w:themeFill="background1"/>
            <w:vAlign w:val="center"/>
          </w:tcPr>
          <w:p w14:paraId="4611FDA4" w14:textId="4CF36BCF"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Besoins de sécurité </w:t>
            </w:r>
          </w:p>
        </w:tc>
        <w:tc>
          <w:tcPr>
            <w:tcW w:w="1375" w:type="pct"/>
            <w:shd w:val="pct25" w:color="auto" w:fill="FFFFFF" w:themeFill="background1"/>
            <w:vAlign w:val="center"/>
          </w:tcPr>
          <w:p w14:paraId="3A570B3A" w14:textId="47961D4F"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Nom de l’évènement redouté </w:t>
            </w:r>
          </w:p>
        </w:tc>
        <w:tc>
          <w:tcPr>
            <w:tcW w:w="664" w:type="pct"/>
            <w:shd w:val="pct25" w:color="auto" w:fill="FFFFFF" w:themeFill="background1"/>
            <w:vAlign w:val="center"/>
          </w:tcPr>
          <w:p w14:paraId="70B6765C" w14:textId="4A94BFFD"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 xml:space="preserve"> Abrév.</w:t>
            </w:r>
          </w:p>
        </w:tc>
        <w:tc>
          <w:tcPr>
            <w:tcW w:w="436" w:type="pct"/>
            <w:shd w:val="pct25" w:color="auto" w:fill="FFFFFF" w:themeFill="background1"/>
            <w:vAlign w:val="center"/>
          </w:tcPr>
          <w:p w14:paraId="7A313A0D" w14:textId="77777777" w:rsidR="00A77E5F" w:rsidRPr="00F84B4A" w:rsidRDefault="00A77E5F" w:rsidP="0000177E">
            <w:pPr>
              <w:spacing w:after="0"/>
              <w:jc w:val="center"/>
              <w:rPr>
                <w:rFonts w:ascii="Times New Roman" w:hAnsi="Times New Roman" w:cs="Times New Roman"/>
                <w:b/>
              </w:rPr>
            </w:pPr>
            <w:r w:rsidRPr="00F84B4A">
              <w:rPr>
                <w:rFonts w:ascii="Times New Roman" w:hAnsi="Times New Roman" w:cs="Times New Roman"/>
                <w:b/>
              </w:rPr>
              <w:t>Gravité</w:t>
            </w:r>
          </w:p>
        </w:tc>
      </w:tr>
      <w:tr w:rsidR="00A77E5F" w:rsidRPr="00F84B4A" w14:paraId="44E871BC" w14:textId="77777777" w:rsidTr="00086BE3">
        <w:trPr>
          <w:trHeight w:val="340"/>
          <w:tblHeader/>
        </w:trPr>
        <w:tc>
          <w:tcPr>
            <w:tcW w:w="876" w:type="pct"/>
            <w:vMerge w:val="restart"/>
            <w:shd w:val="clear" w:color="auto" w:fill="auto"/>
            <w:vAlign w:val="center"/>
          </w:tcPr>
          <w:p w14:paraId="144A5D23" w14:textId="00765E3F" w:rsidR="00A77E5F" w:rsidRPr="0000177E" w:rsidRDefault="00A77E5F" w:rsidP="00A77E5F">
            <w:pPr>
              <w:pStyle w:val="Corpsdetexte"/>
              <w:spacing w:before="0"/>
              <w:jc w:val="center"/>
              <w:rPr>
                <w:color w:val="0000FF"/>
              </w:rPr>
            </w:pPr>
          </w:p>
        </w:tc>
        <w:tc>
          <w:tcPr>
            <w:tcW w:w="391" w:type="pct"/>
            <w:vAlign w:val="center"/>
          </w:tcPr>
          <w:p w14:paraId="71521DB1" w14:textId="1E3C0AC8" w:rsidR="00A77E5F" w:rsidRPr="0000177E" w:rsidRDefault="00A77E5F" w:rsidP="00086BE3">
            <w:pPr>
              <w:pStyle w:val="Corpsdetexte"/>
              <w:spacing w:before="0"/>
              <w:jc w:val="center"/>
              <w:rPr>
                <w:color w:val="0000FF"/>
              </w:rPr>
            </w:pPr>
          </w:p>
        </w:tc>
        <w:tc>
          <w:tcPr>
            <w:tcW w:w="1258" w:type="pct"/>
            <w:shd w:val="clear" w:color="auto" w:fill="auto"/>
            <w:vAlign w:val="center"/>
          </w:tcPr>
          <w:p w14:paraId="738610EB" w14:textId="1D6DF426" w:rsidR="00A77E5F" w:rsidRPr="0000177E" w:rsidRDefault="00A77E5F" w:rsidP="00A77E5F">
            <w:pPr>
              <w:pStyle w:val="Corpsdetexte"/>
              <w:spacing w:before="0"/>
              <w:rPr>
                <w:color w:val="0000FF"/>
              </w:rPr>
            </w:pPr>
          </w:p>
        </w:tc>
        <w:tc>
          <w:tcPr>
            <w:tcW w:w="1375" w:type="pct"/>
            <w:shd w:val="clear" w:color="auto" w:fill="auto"/>
            <w:vAlign w:val="center"/>
          </w:tcPr>
          <w:p w14:paraId="0083009A" w14:textId="75000934" w:rsidR="00A77E5F" w:rsidRPr="0000177E" w:rsidRDefault="00A77E5F" w:rsidP="00A77E5F">
            <w:pPr>
              <w:pStyle w:val="Corpsdetexte"/>
              <w:spacing w:before="0"/>
              <w:jc w:val="center"/>
              <w:rPr>
                <w:color w:val="0000FF"/>
              </w:rPr>
            </w:pPr>
          </w:p>
        </w:tc>
        <w:tc>
          <w:tcPr>
            <w:tcW w:w="664" w:type="pct"/>
            <w:shd w:val="clear" w:color="auto" w:fill="auto"/>
            <w:vAlign w:val="center"/>
          </w:tcPr>
          <w:p w14:paraId="637805D2" w14:textId="5DFE0483" w:rsidR="00A77E5F" w:rsidRPr="0000177E" w:rsidRDefault="00A77E5F" w:rsidP="00A77E5F">
            <w:pPr>
              <w:pStyle w:val="Corpsdetexte"/>
              <w:spacing w:before="0"/>
              <w:rPr>
                <w:color w:val="0000FF"/>
              </w:rPr>
            </w:pPr>
          </w:p>
        </w:tc>
        <w:tc>
          <w:tcPr>
            <w:tcW w:w="436" w:type="pct"/>
            <w:shd w:val="clear" w:color="auto" w:fill="auto"/>
            <w:vAlign w:val="center"/>
          </w:tcPr>
          <w:p w14:paraId="463F29E8" w14:textId="7AB3C79E" w:rsidR="00A77E5F" w:rsidRPr="0000177E" w:rsidRDefault="00A77E5F" w:rsidP="00A77E5F">
            <w:pPr>
              <w:pStyle w:val="Corpsdetexte"/>
              <w:spacing w:before="0"/>
              <w:jc w:val="center"/>
              <w:rPr>
                <w:color w:val="0000FF"/>
              </w:rPr>
            </w:pPr>
          </w:p>
        </w:tc>
      </w:tr>
      <w:tr w:rsidR="00A77E5F" w:rsidRPr="00F84B4A" w14:paraId="72F16189" w14:textId="77777777" w:rsidTr="00086BE3">
        <w:trPr>
          <w:trHeight w:val="340"/>
          <w:tblHeader/>
        </w:trPr>
        <w:tc>
          <w:tcPr>
            <w:tcW w:w="876" w:type="pct"/>
            <w:vMerge/>
            <w:shd w:val="clear" w:color="auto" w:fill="auto"/>
            <w:vAlign w:val="center"/>
          </w:tcPr>
          <w:p w14:paraId="1798CD47" w14:textId="097CE186" w:rsidR="00A77E5F" w:rsidRPr="0000177E" w:rsidRDefault="00A77E5F" w:rsidP="00A77E5F">
            <w:pPr>
              <w:pStyle w:val="Corpsdetexte"/>
              <w:spacing w:before="0"/>
              <w:rPr>
                <w:color w:val="0000FF"/>
              </w:rPr>
            </w:pPr>
          </w:p>
        </w:tc>
        <w:tc>
          <w:tcPr>
            <w:tcW w:w="391" w:type="pct"/>
            <w:vAlign w:val="center"/>
          </w:tcPr>
          <w:p w14:paraId="6896B658" w14:textId="1F56BCA4" w:rsidR="00A77E5F" w:rsidRPr="0000177E" w:rsidRDefault="00A77E5F" w:rsidP="00086BE3">
            <w:pPr>
              <w:pStyle w:val="Corpsdetexte"/>
              <w:spacing w:before="0"/>
              <w:jc w:val="center"/>
              <w:rPr>
                <w:color w:val="0000FF"/>
              </w:rPr>
            </w:pPr>
          </w:p>
        </w:tc>
        <w:tc>
          <w:tcPr>
            <w:tcW w:w="1258" w:type="pct"/>
            <w:shd w:val="clear" w:color="auto" w:fill="auto"/>
            <w:vAlign w:val="center"/>
          </w:tcPr>
          <w:p w14:paraId="5C07DAD5" w14:textId="32667301" w:rsidR="00A77E5F" w:rsidRPr="0000177E" w:rsidRDefault="00A77E5F" w:rsidP="00A77E5F">
            <w:pPr>
              <w:pStyle w:val="Corpsdetexte"/>
              <w:spacing w:before="0"/>
              <w:rPr>
                <w:color w:val="0000FF"/>
              </w:rPr>
            </w:pPr>
          </w:p>
        </w:tc>
        <w:tc>
          <w:tcPr>
            <w:tcW w:w="1375" w:type="pct"/>
            <w:shd w:val="clear" w:color="auto" w:fill="auto"/>
            <w:vAlign w:val="center"/>
          </w:tcPr>
          <w:p w14:paraId="7B0FFB59" w14:textId="08A4B954" w:rsidR="00A77E5F" w:rsidRPr="0000177E" w:rsidRDefault="00A77E5F" w:rsidP="00A77E5F">
            <w:pPr>
              <w:pStyle w:val="Corpsdetexte"/>
              <w:spacing w:before="0"/>
              <w:jc w:val="center"/>
              <w:rPr>
                <w:color w:val="0000FF"/>
              </w:rPr>
            </w:pPr>
          </w:p>
        </w:tc>
        <w:tc>
          <w:tcPr>
            <w:tcW w:w="664" w:type="pct"/>
            <w:shd w:val="clear" w:color="auto" w:fill="auto"/>
            <w:vAlign w:val="center"/>
          </w:tcPr>
          <w:p w14:paraId="34630681" w14:textId="1CE7EE11" w:rsidR="00A77E5F" w:rsidRPr="0000177E" w:rsidRDefault="00A77E5F" w:rsidP="00A77E5F">
            <w:pPr>
              <w:pStyle w:val="Corpsdetexte"/>
              <w:spacing w:before="0"/>
              <w:rPr>
                <w:color w:val="0000FF"/>
              </w:rPr>
            </w:pPr>
          </w:p>
        </w:tc>
        <w:tc>
          <w:tcPr>
            <w:tcW w:w="436" w:type="pct"/>
            <w:shd w:val="clear" w:color="auto" w:fill="auto"/>
            <w:vAlign w:val="center"/>
          </w:tcPr>
          <w:p w14:paraId="55FD56A2" w14:textId="580A4438" w:rsidR="00A77E5F" w:rsidRPr="0000177E" w:rsidRDefault="00A77E5F" w:rsidP="00A77E5F">
            <w:pPr>
              <w:pStyle w:val="Corpsdetexte"/>
              <w:spacing w:before="0"/>
              <w:jc w:val="center"/>
              <w:rPr>
                <w:color w:val="0000FF"/>
              </w:rPr>
            </w:pPr>
          </w:p>
        </w:tc>
      </w:tr>
      <w:tr w:rsidR="00A77E5F" w:rsidRPr="00F84B4A" w14:paraId="56C94F06" w14:textId="77777777" w:rsidTr="00086BE3">
        <w:trPr>
          <w:trHeight w:val="340"/>
          <w:tblHeader/>
        </w:trPr>
        <w:tc>
          <w:tcPr>
            <w:tcW w:w="876" w:type="pct"/>
            <w:vMerge/>
            <w:shd w:val="clear" w:color="auto" w:fill="auto"/>
            <w:vAlign w:val="center"/>
          </w:tcPr>
          <w:p w14:paraId="12AC4B00" w14:textId="77777777" w:rsidR="00A77E5F" w:rsidRPr="0000177E" w:rsidRDefault="00A77E5F" w:rsidP="0000177E">
            <w:pPr>
              <w:pStyle w:val="Corpsdetexte"/>
              <w:spacing w:before="0"/>
              <w:rPr>
                <w:color w:val="0000FF"/>
              </w:rPr>
            </w:pPr>
          </w:p>
        </w:tc>
        <w:tc>
          <w:tcPr>
            <w:tcW w:w="391" w:type="pct"/>
            <w:vAlign w:val="center"/>
          </w:tcPr>
          <w:p w14:paraId="7B1AB4C7" w14:textId="5401B656" w:rsidR="00A77E5F" w:rsidRPr="0000177E" w:rsidRDefault="00A77E5F" w:rsidP="00086BE3">
            <w:pPr>
              <w:pStyle w:val="Corpsdetexte"/>
              <w:spacing w:before="0"/>
              <w:jc w:val="center"/>
              <w:rPr>
                <w:color w:val="0000FF"/>
              </w:rPr>
            </w:pPr>
          </w:p>
        </w:tc>
        <w:tc>
          <w:tcPr>
            <w:tcW w:w="1258" w:type="pct"/>
            <w:shd w:val="clear" w:color="auto" w:fill="auto"/>
            <w:vAlign w:val="center"/>
          </w:tcPr>
          <w:p w14:paraId="76C5F52C" w14:textId="5A3C3D1F" w:rsidR="00A77E5F" w:rsidRPr="0000177E" w:rsidRDefault="00A77E5F" w:rsidP="0000177E">
            <w:pPr>
              <w:pStyle w:val="Corpsdetexte"/>
              <w:spacing w:before="0"/>
              <w:rPr>
                <w:color w:val="0000FF"/>
              </w:rPr>
            </w:pPr>
          </w:p>
        </w:tc>
        <w:tc>
          <w:tcPr>
            <w:tcW w:w="1375" w:type="pct"/>
            <w:shd w:val="clear" w:color="auto" w:fill="auto"/>
            <w:vAlign w:val="center"/>
          </w:tcPr>
          <w:p w14:paraId="0CA1FF06" w14:textId="0D539307" w:rsidR="00A77E5F" w:rsidRPr="0000177E" w:rsidRDefault="00A77E5F" w:rsidP="0000177E">
            <w:pPr>
              <w:pStyle w:val="Corpsdetexte"/>
              <w:spacing w:before="0"/>
              <w:jc w:val="center"/>
              <w:rPr>
                <w:color w:val="0000FF"/>
              </w:rPr>
            </w:pPr>
          </w:p>
        </w:tc>
        <w:tc>
          <w:tcPr>
            <w:tcW w:w="664" w:type="pct"/>
            <w:shd w:val="clear" w:color="auto" w:fill="auto"/>
            <w:vAlign w:val="center"/>
          </w:tcPr>
          <w:p w14:paraId="235B7F57" w14:textId="690C061E" w:rsidR="00A77E5F" w:rsidRPr="0000177E" w:rsidRDefault="00A77E5F" w:rsidP="0000177E">
            <w:pPr>
              <w:pStyle w:val="Corpsdetexte"/>
              <w:spacing w:before="0"/>
              <w:rPr>
                <w:color w:val="0000FF"/>
              </w:rPr>
            </w:pPr>
          </w:p>
        </w:tc>
        <w:tc>
          <w:tcPr>
            <w:tcW w:w="436" w:type="pct"/>
            <w:shd w:val="clear" w:color="auto" w:fill="auto"/>
            <w:vAlign w:val="center"/>
          </w:tcPr>
          <w:p w14:paraId="0830E4E1" w14:textId="5D8F99CC" w:rsidR="00A77E5F" w:rsidRPr="0000177E" w:rsidRDefault="00A77E5F" w:rsidP="0000177E">
            <w:pPr>
              <w:pStyle w:val="Corpsdetexte"/>
              <w:spacing w:before="0"/>
              <w:jc w:val="center"/>
              <w:rPr>
                <w:color w:val="0000FF"/>
              </w:rPr>
            </w:pPr>
          </w:p>
        </w:tc>
      </w:tr>
      <w:tr w:rsidR="00A77E5F" w:rsidRPr="00F84B4A" w14:paraId="76CEDA88" w14:textId="77777777" w:rsidTr="00086BE3">
        <w:trPr>
          <w:trHeight w:val="340"/>
          <w:tblHeader/>
        </w:trPr>
        <w:tc>
          <w:tcPr>
            <w:tcW w:w="876" w:type="pct"/>
            <w:shd w:val="clear" w:color="auto" w:fill="auto"/>
            <w:vAlign w:val="center"/>
          </w:tcPr>
          <w:p w14:paraId="14D68964" w14:textId="1F7D1001" w:rsidR="00A77E5F" w:rsidRPr="0000177E" w:rsidRDefault="00A77E5F" w:rsidP="00CF0140">
            <w:pPr>
              <w:pStyle w:val="Corpsdetexte"/>
              <w:spacing w:before="0"/>
              <w:jc w:val="center"/>
              <w:rPr>
                <w:color w:val="0000FF"/>
              </w:rPr>
            </w:pPr>
          </w:p>
        </w:tc>
        <w:tc>
          <w:tcPr>
            <w:tcW w:w="391" w:type="pct"/>
            <w:vAlign w:val="center"/>
          </w:tcPr>
          <w:p w14:paraId="430D1804" w14:textId="71E9555F" w:rsidR="00A77E5F" w:rsidRDefault="00A77E5F" w:rsidP="00086BE3">
            <w:pPr>
              <w:pStyle w:val="Corpsdetexte"/>
              <w:spacing w:before="0"/>
              <w:jc w:val="center"/>
              <w:rPr>
                <w:color w:val="0000FF"/>
              </w:rPr>
            </w:pPr>
          </w:p>
        </w:tc>
        <w:tc>
          <w:tcPr>
            <w:tcW w:w="1258" w:type="pct"/>
            <w:shd w:val="clear" w:color="auto" w:fill="auto"/>
            <w:vAlign w:val="center"/>
          </w:tcPr>
          <w:p w14:paraId="05617D46" w14:textId="4BF0DA08" w:rsidR="00A77E5F" w:rsidRPr="0000177E" w:rsidRDefault="00A77E5F" w:rsidP="0000177E">
            <w:pPr>
              <w:pStyle w:val="Corpsdetexte"/>
              <w:spacing w:before="0"/>
              <w:rPr>
                <w:color w:val="0000FF"/>
              </w:rPr>
            </w:pPr>
          </w:p>
        </w:tc>
        <w:tc>
          <w:tcPr>
            <w:tcW w:w="1375" w:type="pct"/>
            <w:shd w:val="clear" w:color="auto" w:fill="auto"/>
            <w:vAlign w:val="center"/>
          </w:tcPr>
          <w:p w14:paraId="38ACAA03" w14:textId="7D9B5AA1" w:rsidR="00A77E5F" w:rsidRPr="0000177E" w:rsidRDefault="00A77E5F" w:rsidP="0000177E">
            <w:pPr>
              <w:pStyle w:val="Corpsdetexte"/>
              <w:spacing w:before="0"/>
              <w:jc w:val="center"/>
              <w:rPr>
                <w:color w:val="0000FF"/>
              </w:rPr>
            </w:pPr>
          </w:p>
        </w:tc>
        <w:tc>
          <w:tcPr>
            <w:tcW w:w="664" w:type="pct"/>
            <w:shd w:val="clear" w:color="auto" w:fill="auto"/>
            <w:vAlign w:val="center"/>
          </w:tcPr>
          <w:p w14:paraId="080FA5E6" w14:textId="49E55283" w:rsidR="00A77E5F" w:rsidRPr="0000177E" w:rsidRDefault="00A77E5F" w:rsidP="0000177E">
            <w:pPr>
              <w:pStyle w:val="Corpsdetexte"/>
              <w:spacing w:before="0"/>
              <w:rPr>
                <w:color w:val="0000FF"/>
              </w:rPr>
            </w:pPr>
          </w:p>
        </w:tc>
        <w:tc>
          <w:tcPr>
            <w:tcW w:w="436" w:type="pct"/>
            <w:shd w:val="clear" w:color="auto" w:fill="auto"/>
            <w:vAlign w:val="center"/>
          </w:tcPr>
          <w:p w14:paraId="5B5C1642" w14:textId="60BCE68B" w:rsidR="00A77E5F" w:rsidRPr="0000177E" w:rsidRDefault="00A77E5F" w:rsidP="00CF0140">
            <w:pPr>
              <w:pStyle w:val="Corpsdetexte"/>
              <w:spacing w:before="0"/>
              <w:jc w:val="center"/>
              <w:rPr>
                <w:color w:val="0000FF"/>
              </w:rPr>
            </w:pPr>
          </w:p>
        </w:tc>
      </w:tr>
    </w:tbl>
    <w:p w14:paraId="09C41B99" w14:textId="77777777" w:rsidR="00054CBF" w:rsidRPr="00F84B4A" w:rsidRDefault="1CB47320" w:rsidP="006468B0">
      <w:pPr>
        <w:pStyle w:val="Titre2"/>
      </w:pPr>
      <w:bookmarkStart w:id="18" w:name="_Socle_de_sécurité"/>
      <w:bookmarkStart w:id="19" w:name="_Ref54184902"/>
      <w:bookmarkStart w:id="20" w:name="_Ref54185051"/>
      <w:bookmarkStart w:id="21" w:name="_Toc62144133"/>
      <w:bookmarkEnd w:id="18"/>
      <w:r w:rsidRPr="00F84B4A">
        <w:t>Socle de sécurité</w:t>
      </w:r>
      <w:bookmarkEnd w:id="19"/>
      <w:bookmarkEnd w:id="20"/>
      <w:bookmarkEnd w:id="21"/>
    </w:p>
    <w:p w14:paraId="2D3FF4F7" w14:textId="7DA5BFA4" w:rsidR="00054CBF" w:rsidRPr="00F84B4A" w:rsidRDefault="7E5A708D" w:rsidP="00B04456">
      <w:pPr>
        <w:pStyle w:val="Corpsdetexte"/>
        <w:spacing w:after="120"/>
      </w:pPr>
      <w:r w:rsidRPr="00F84B4A">
        <w:t xml:space="preserve">L’objectif de ce paragraphe est de lister les différents référentiels applicables au système, et d’identifier les éventuels </w:t>
      </w:r>
      <w:r w:rsidRPr="00F84B4A">
        <w:rPr>
          <w:b/>
          <w:bCs/>
        </w:rPr>
        <w:t>écarts</w:t>
      </w:r>
      <w:r w:rsidRPr="00BB6235">
        <w:rPr>
          <w:b/>
          <w:bCs/>
        </w:rPr>
        <w:t xml:space="preserve"> d’application</w:t>
      </w:r>
      <w:r w:rsidRPr="00F84B4A">
        <w:t xml:space="preserve"> des mesures de sécurité imposées/préconisées pour le système au cours de ses différentes phases de vie. </w:t>
      </w:r>
    </w:p>
    <w:p w14:paraId="789F5800" w14:textId="4434988C" w:rsidR="00B04456" w:rsidRPr="00F84B4A" w:rsidRDefault="00B04456" w:rsidP="00B04456">
      <w:pPr>
        <w:pStyle w:val="Corpsdetexte"/>
        <w:spacing w:after="120"/>
      </w:pPr>
      <w:r w:rsidRPr="00F84B4A">
        <w:t>Ces écarts d’application seront repris dans l’élaboration des scénarios comme vulnérabilités potentiellement exploitables par les sources de risque.</w:t>
      </w:r>
    </w:p>
    <w:p w14:paraId="3589E18A" w14:textId="77B5BA99" w:rsidR="00B04456" w:rsidRPr="00F84B4A" w:rsidRDefault="00B04456" w:rsidP="002411F5">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7</w:t>
      </w:r>
      <w:r w:rsidRPr="00F84B4A">
        <w:fldChar w:fldCharType="end"/>
      </w:r>
      <w:r w:rsidRPr="00F84B4A">
        <w:t xml:space="preserve"> </w:t>
      </w:r>
      <w:r w:rsidR="000A4074">
        <w:t xml:space="preserve">- </w:t>
      </w:r>
      <w:r w:rsidRPr="00F84B4A">
        <w:t xml:space="preserve">Liste des référentiels applicables </w:t>
      </w:r>
      <w:r w:rsidR="006D1B81" w:rsidRPr="00F84B4A">
        <w:t xml:space="preserve">et leurs états d’application global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0"/>
        <w:gridCol w:w="10774"/>
        <w:gridCol w:w="2488"/>
      </w:tblGrid>
      <w:tr w:rsidR="005A043B" w:rsidRPr="00F84B4A" w14:paraId="44A38EA3" w14:textId="0CAC18C9" w:rsidTr="002411F5">
        <w:trPr>
          <w:trHeight w:val="340"/>
        </w:trPr>
        <w:tc>
          <w:tcPr>
            <w:tcW w:w="5000" w:type="pct"/>
            <w:gridSpan w:val="3"/>
            <w:shd w:val="pct25" w:color="auto" w:fill="auto"/>
            <w:vAlign w:val="center"/>
          </w:tcPr>
          <w:p w14:paraId="413F8A32" w14:textId="037704B9" w:rsidR="005A043B" w:rsidRPr="00F84B4A" w:rsidRDefault="005A043B" w:rsidP="00CE7547">
            <w:pPr>
              <w:pStyle w:val="CEAM"/>
              <w:spacing w:before="0"/>
              <w:jc w:val="center"/>
              <w:rPr>
                <w:b/>
              </w:rPr>
            </w:pPr>
            <w:r w:rsidRPr="00F84B4A">
              <w:rPr>
                <w:b/>
              </w:rPr>
              <w:t>Li</w:t>
            </w:r>
            <w:r w:rsidR="00891759">
              <w:rPr>
                <w:b/>
              </w:rPr>
              <w:t>ste des référentiel applicables</w:t>
            </w:r>
            <w:bookmarkStart w:id="22" w:name="_GoBack"/>
            <w:bookmarkEnd w:id="22"/>
          </w:p>
        </w:tc>
      </w:tr>
      <w:tr w:rsidR="006D1B81" w:rsidRPr="00F84B4A" w14:paraId="5A7D8018" w14:textId="4E19E745" w:rsidTr="002411F5">
        <w:trPr>
          <w:trHeight w:val="340"/>
        </w:trPr>
        <w:tc>
          <w:tcPr>
            <w:tcW w:w="437" w:type="pct"/>
            <w:shd w:val="pct25" w:color="auto" w:fill="auto"/>
            <w:vAlign w:val="center"/>
          </w:tcPr>
          <w:p w14:paraId="59E2F3B6" w14:textId="77777777" w:rsidR="006D1B81" w:rsidRPr="00F84B4A" w:rsidRDefault="006D1B81" w:rsidP="00CE7547">
            <w:pPr>
              <w:pStyle w:val="CEAM"/>
              <w:spacing w:before="0"/>
              <w:jc w:val="center"/>
              <w:rPr>
                <w:b/>
              </w:rPr>
            </w:pPr>
            <w:r w:rsidRPr="00F84B4A">
              <w:rPr>
                <w:b/>
              </w:rPr>
              <w:t>Réf.</w:t>
            </w:r>
          </w:p>
        </w:tc>
        <w:tc>
          <w:tcPr>
            <w:tcW w:w="3707" w:type="pct"/>
            <w:shd w:val="pct25" w:color="auto" w:fill="auto"/>
            <w:vAlign w:val="center"/>
          </w:tcPr>
          <w:p w14:paraId="72AC63CC" w14:textId="77777777" w:rsidR="006D1B81" w:rsidRPr="00F84B4A" w:rsidRDefault="006D1B81" w:rsidP="00CE7547">
            <w:pPr>
              <w:pStyle w:val="CEAM"/>
              <w:spacing w:before="0"/>
              <w:jc w:val="center"/>
              <w:rPr>
                <w:b/>
              </w:rPr>
            </w:pPr>
            <w:r w:rsidRPr="00F84B4A">
              <w:rPr>
                <w:b/>
              </w:rPr>
              <w:t>Désignation</w:t>
            </w:r>
          </w:p>
        </w:tc>
        <w:tc>
          <w:tcPr>
            <w:tcW w:w="856" w:type="pct"/>
            <w:shd w:val="pct25" w:color="auto" w:fill="auto"/>
            <w:vAlign w:val="center"/>
          </w:tcPr>
          <w:p w14:paraId="52CA1BE8" w14:textId="220D36D5" w:rsidR="006D1B81" w:rsidRPr="00F84B4A" w:rsidRDefault="006D1B81" w:rsidP="005A043B">
            <w:pPr>
              <w:pStyle w:val="CEAM"/>
              <w:spacing w:before="0"/>
              <w:jc w:val="center"/>
              <w:rPr>
                <w:b/>
              </w:rPr>
            </w:pPr>
            <w:r w:rsidRPr="00F84B4A">
              <w:rPr>
                <w:b/>
              </w:rPr>
              <w:t>Ecarts d’applications</w:t>
            </w:r>
          </w:p>
        </w:tc>
      </w:tr>
      <w:tr w:rsidR="006D1B81" w:rsidRPr="00F84B4A" w14:paraId="052CE13A" w14:textId="3A250722" w:rsidTr="002411F5">
        <w:trPr>
          <w:trHeight w:val="340"/>
        </w:trPr>
        <w:tc>
          <w:tcPr>
            <w:tcW w:w="437" w:type="pct"/>
            <w:shd w:val="clear" w:color="auto" w:fill="auto"/>
            <w:vAlign w:val="center"/>
          </w:tcPr>
          <w:p w14:paraId="1BA803A5" w14:textId="4D300D28" w:rsidR="006D1B81" w:rsidRPr="00E95AAD" w:rsidRDefault="006D1B81" w:rsidP="003A3B6A">
            <w:pPr>
              <w:pStyle w:val="Corpsdetexte"/>
              <w:jc w:val="center"/>
              <w:rPr>
                <w:color w:val="0000FF"/>
              </w:rPr>
            </w:pPr>
          </w:p>
        </w:tc>
        <w:tc>
          <w:tcPr>
            <w:tcW w:w="3707" w:type="pct"/>
            <w:shd w:val="clear" w:color="auto" w:fill="auto"/>
            <w:vAlign w:val="center"/>
          </w:tcPr>
          <w:p w14:paraId="17A08C23" w14:textId="7DFC254E" w:rsidR="006D1B81" w:rsidRPr="00E95AAD" w:rsidRDefault="006D1B81" w:rsidP="005108E3">
            <w:pPr>
              <w:pStyle w:val="Corpsdetexte"/>
              <w:rPr>
                <w:color w:val="0000FF"/>
              </w:rPr>
            </w:pPr>
          </w:p>
        </w:tc>
        <w:tc>
          <w:tcPr>
            <w:tcW w:w="856" w:type="pct"/>
          </w:tcPr>
          <w:p w14:paraId="398F6F1B" w14:textId="1BED69AF" w:rsidR="006D1B81" w:rsidRPr="00E95AAD" w:rsidRDefault="006D1B81" w:rsidP="003A3B6A">
            <w:pPr>
              <w:pStyle w:val="Corpsdetexte"/>
              <w:jc w:val="center"/>
              <w:rPr>
                <w:color w:val="0000FF"/>
              </w:rPr>
            </w:pPr>
          </w:p>
        </w:tc>
      </w:tr>
      <w:tr w:rsidR="006D1B81" w:rsidRPr="00F84B4A" w14:paraId="753E1E0F" w14:textId="1F210F70" w:rsidTr="002411F5">
        <w:trPr>
          <w:trHeight w:val="340"/>
        </w:trPr>
        <w:tc>
          <w:tcPr>
            <w:tcW w:w="437" w:type="pct"/>
            <w:shd w:val="clear" w:color="auto" w:fill="auto"/>
            <w:vAlign w:val="center"/>
          </w:tcPr>
          <w:p w14:paraId="25C91EA0" w14:textId="7C40E608" w:rsidR="006D1B81" w:rsidRPr="00E95AAD" w:rsidRDefault="006D1B81" w:rsidP="003A3B6A">
            <w:pPr>
              <w:pStyle w:val="Corpsdetexte"/>
              <w:jc w:val="center"/>
              <w:rPr>
                <w:color w:val="0000FF"/>
              </w:rPr>
            </w:pPr>
          </w:p>
        </w:tc>
        <w:tc>
          <w:tcPr>
            <w:tcW w:w="3707" w:type="pct"/>
            <w:shd w:val="clear" w:color="auto" w:fill="auto"/>
            <w:vAlign w:val="center"/>
          </w:tcPr>
          <w:p w14:paraId="2FA8AE94" w14:textId="068A21D7" w:rsidR="006D1B81" w:rsidRPr="00E95AAD" w:rsidRDefault="006D1B81" w:rsidP="005108E3">
            <w:pPr>
              <w:pStyle w:val="Corpsdetexte"/>
              <w:rPr>
                <w:color w:val="0000FF"/>
              </w:rPr>
            </w:pPr>
          </w:p>
        </w:tc>
        <w:tc>
          <w:tcPr>
            <w:tcW w:w="856" w:type="pct"/>
          </w:tcPr>
          <w:p w14:paraId="525A1154" w14:textId="4775A00E" w:rsidR="006D1B81" w:rsidRPr="00E95AAD" w:rsidRDefault="006D1B81" w:rsidP="003A3B6A">
            <w:pPr>
              <w:pStyle w:val="Corpsdetexte"/>
              <w:jc w:val="center"/>
              <w:rPr>
                <w:color w:val="0000FF"/>
              </w:rPr>
            </w:pPr>
          </w:p>
        </w:tc>
      </w:tr>
    </w:tbl>
    <w:p w14:paraId="2E0ECCAA" w14:textId="08DAA435"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8</w:t>
      </w:r>
      <w:r w:rsidR="0086094A" w:rsidRPr="00F84B4A">
        <w:fldChar w:fldCharType="end"/>
      </w:r>
      <w:r w:rsidRPr="00F84B4A">
        <w:t xml:space="preserve"> </w:t>
      </w:r>
      <w:r w:rsidR="000A4074">
        <w:t xml:space="preserve">- </w:t>
      </w:r>
      <w:r w:rsidR="00B04456" w:rsidRPr="00F84B4A">
        <w:t xml:space="preserve">Etat d’application </w:t>
      </w:r>
      <w:r w:rsidR="006D1B81" w:rsidRPr="00F84B4A">
        <w:t>des exigences de sécurité d</w:t>
      </w:r>
      <w:r w:rsidRPr="00F84B4A">
        <w:t>es référentiels applicables</w:t>
      </w:r>
    </w:p>
    <w:tbl>
      <w:tblPr>
        <w:tblStyle w:val="Grilledutableau"/>
        <w:tblW w:w="5000" w:type="pct"/>
        <w:tblLook w:val="04A0" w:firstRow="1" w:lastRow="0" w:firstColumn="1" w:lastColumn="0" w:noHBand="0" w:noVBand="1"/>
      </w:tblPr>
      <w:tblGrid>
        <w:gridCol w:w="1555"/>
        <w:gridCol w:w="1558"/>
        <w:gridCol w:w="1985"/>
        <w:gridCol w:w="5246"/>
        <w:gridCol w:w="2267"/>
        <w:gridCol w:w="1921"/>
      </w:tblGrid>
      <w:tr w:rsidR="000A101C" w:rsidRPr="00F84B4A" w14:paraId="1D7ECC3A" w14:textId="77777777" w:rsidTr="00755D1F">
        <w:trPr>
          <w:trHeight w:val="370"/>
        </w:trPr>
        <w:tc>
          <w:tcPr>
            <w:tcW w:w="5000" w:type="pct"/>
            <w:gridSpan w:val="6"/>
            <w:shd w:val="pct25" w:color="auto" w:fill="auto"/>
            <w:vAlign w:val="center"/>
          </w:tcPr>
          <w:p w14:paraId="5BD535D3" w14:textId="2590054A" w:rsidR="000A101C" w:rsidRPr="00F84B4A" w:rsidRDefault="000A101C" w:rsidP="00755D1F">
            <w:pPr>
              <w:jc w:val="center"/>
              <w:rPr>
                <w:rFonts w:ascii="Times New Roman" w:hAnsi="Times New Roman" w:cs="Times New Roman"/>
                <w:b/>
                <w:bCs/>
              </w:rPr>
            </w:pPr>
            <w:r w:rsidRPr="00F84B4A">
              <w:rPr>
                <w:rFonts w:ascii="Times New Roman" w:hAnsi="Times New Roman" w:cs="Times New Roman"/>
                <w:b/>
                <w:bCs/>
              </w:rPr>
              <w:t>Etat d’application des référentiels applicables</w:t>
            </w:r>
          </w:p>
        </w:tc>
      </w:tr>
      <w:tr w:rsidR="000A101C" w:rsidRPr="00F84B4A" w14:paraId="09288F6A" w14:textId="77777777" w:rsidTr="00755D1F">
        <w:trPr>
          <w:trHeight w:val="292"/>
        </w:trPr>
        <w:tc>
          <w:tcPr>
            <w:tcW w:w="535" w:type="pct"/>
            <w:shd w:val="pct25" w:color="auto" w:fill="auto"/>
            <w:vAlign w:val="center"/>
          </w:tcPr>
          <w:p w14:paraId="246D881E" w14:textId="77777777" w:rsidR="000A101C" w:rsidRPr="00F84B4A" w:rsidRDefault="000A101C" w:rsidP="00755D1F">
            <w:pPr>
              <w:jc w:val="center"/>
              <w:rPr>
                <w:rFonts w:ascii="Times New Roman" w:hAnsi="Times New Roman" w:cs="Times New Roman"/>
                <w:b/>
              </w:rPr>
            </w:pPr>
            <w:r w:rsidRPr="00F84B4A">
              <w:rPr>
                <w:rFonts w:ascii="Times New Roman" w:hAnsi="Times New Roman" w:cs="Times New Roman"/>
                <w:b/>
              </w:rPr>
              <w:t>Domaine</w:t>
            </w:r>
          </w:p>
        </w:tc>
        <w:tc>
          <w:tcPr>
            <w:tcW w:w="536" w:type="pct"/>
            <w:shd w:val="pct25" w:color="auto" w:fill="auto"/>
            <w:vAlign w:val="center"/>
          </w:tcPr>
          <w:p w14:paraId="190B9F79" w14:textId="77777777" w:rsidR="000A101C" w:rsidRPr="00F84B4A" w:rsidRDefault="000A101C" w:rsidP="00755D1F">
            <w:pPr>
              <w:jc w:val="center"/>
              <w:rPr>
                <w:rFonts w:ascii="Times New Roman" w:hAnsi="Times New Roman" w:cs="Times New Roman"/>
                <w:b/>
              </w:rPr>
            </w:pPr>
            <w:r w:rsidRPr="00F84B4A">
              <w:rPr>
                <w:rFonts w:ascii="Times New Roman" w:hAnsi="Times New Roman" w:cs="Times New Roman"/>
                <w:b/>
              </w:rPr>
              <w:t>Réf.</w:t>
            </w:r>
          </w:p>
        </w:tc>
        <w:tc>
          <w:tcPr>
            <w:tcW w:w="683" w:type="pct"/>
            <w:shd w:val="pct25" w:color="auto" w:fill="auto"/>
            <w:vAlign w:val="center"/>
          </w:tcPr>
          <w:p w14:paraId="6DF19DC0" w14:textId="77777777" w:rsidR="000A101C" w:rsidRPr="00F84B4A" w:rsidRDefault="000A101C" w:rsidP="00755D1F">
            <w:pPr>
              <w:jc w:val="center"/>
              <w:rPr>
                <w:rFonts w:ascii="Times New Roman" w:hAnsi="Times New Roman" w:cs="Times New Roman"/>
                <w:b/>
              </w:rPr>
            </w:pPr>
            <w:r w:rsidRPr="00F84B4A">
              <w:rPr>
                <w:rFonts w:ascii="Times New Roman" w:hAnsi="Times New Roman" w:cs="Times New Roman"/>
                <w:b/>
              </w:rPr>
              <w:t>Nom exigence</w:t>
            </w:r>
          </w:p>
        </w:tc>
        <w:tc>
          <w:tcPr>
            <w:tcW w:w="1805" w:type="pct"/>
            <w:shd w:val="pct25" w:color="auto" w:fill="auto"/>
            <w:vAlign w:val="center"/>
          </w:tcPr>
          <w:p w14:paraId="693DC2D0" w14:textId="2CE65F5A" w:rsidR="000A101C" w:rsidRPr="00F84B4A" w:rsidRDefault="000A101C" w:rsidP="00755D1F">
            <w:pPr>
              <w:jc w:val="center"/>
              <w:rPr>
                <w:rFonts w:ascii="Times New Roman" w:hAnsi="Times New Roman" w:cs="Times New Roman"/>
                <w:b/>
                <w:bCs/>
              </w:rPr>
            </w:pPr>
            <w:r w:rsidRPr="00F84B4A">
              <w:rPr>
                <w:rFonts w:ascii="Times New Roman" w:hAnsi="Times New Roman" w:cs="Times New Roman"/>
                <w:b/>
                <w:bCs/>
              </w:rPr>
              <w:t>Description</w:t>
            </w:r>
          </w:p>
        </w:tc>
        <w:tc>
          <w:tcPr>
            <w:tcW w:w="780" w:type="pct"/>
            <w:shd w:val="pct25" w:color="auto" w:fill="auto"/>
            <w:vAlign w:val="center"/>
          </w:tcPr>
          <w:p w14:paraId="01678D58" w14:textId="77777777" w:rsidR="000A101C" w:rsidRPr="00F84B4A" w:rsidRDefault="000A101C" w:rsidP="00755D1F">
            <w:pPr>
              <w:jc w:val="center"/>
              <w:rPr>
                <w:rFonts w:ascii="Times New Roman" w:hAnsi="Times New Roman" w:cs="Times New Roman"/>
                <w:b/>
                <w:bCs/>
              </w:rPr>
            </w:pPr>
            <w:r w:rsidRPr="009F616A">
              <w:rPr>
                <w:rFonts w:ascii="Times New Roman" w:hAnsi="Times New Roman" w:cs="Times New Roman"/>
                <w:b/>
                <w:bCs/>
              </w:rPr>
              <w:t>Eléments</w:t>
            </w:r>
            <w:r w:rsidRPr="00F84B4A">
              <w:rPr>
                <w:rStyle w:val="Appelnotedebasdep"/>
                <w:rFonts w:ascii="Times New Roman" w:hAnsi="Times New Roman" w:cs="Times New Roman"/>
                <w:b/>
                <w:bCs/>
              </w:rPr>
              <w:footnoteReference w:id="5"/>
            </w:r>
          </w:p>
        </w:tc>
        <w:tc>
          <w:tcPr>
            <w:tcW w:w="661" w:type="pct"/>
            <w:shd w:val="pct25" w:color="auto" w:fill="auto"/>
            <w:vAlign w:val="center"/>
          </w:tcPr>
          <w:p w14:paraId="7CA60C08" w14:textId="77777777" w:rsidR="000A101C" w:rsidRPr="00F84B4A" w:rsidRDefault="000A101C" w:rsidP="00755D1F">
            <w:pPr>
              <w:jc w:val="center"/>
              <w:rPr>
                <w:rFonts w:ascii="Times New Roman" w:hAnsi="Times New Roman" w:cs="Times New Roman"/>
                <w:b/>
                <w:bCs/>
              </w:rPr>
            </w:pPr>
            <w:r w:rsidRPr="00F84B4A">
              <w:rPr>
                <w:rFonts w:ascii="Times New Roman" w:hAnsi="Times New Roman" w:cs="Times New Roman"/>
                <w:b/>
                <w:bCs/>
              </w:rPr>
              <w:t>Ecarts d’application</w:t>
            </w:r>
          </w:p>
        </w:tc>
      </w:tr>
      <w:tr w:rsidR="000A101C" w:rsidRPr="00F84B4A" w14:paraId="5A3C9A56" w14:textId="77777777" w:rsidTr="000A101C">
        <w:trPr>
          <w:trHeight w:val="340"/>
        </w:trPr>
        <w:tc>
          <w:tcPr>
            <w:tcW w:w="535" w:type="pct"/>
            <w:vAlign w:val="center"/>
          </w:tcPr>
          <w:p w14:paraId="741281F0" w14:textId="41AE98C9" w:rsidR="000A101C" w:rsidRPr="00E95AAD" w:rsidRDefault="000A101C" w:rsidP="000A101C">
            <w:pPr>
              <w:pStyle w:val="Corpsdetexte"/>
              <w:spacing w:before="0"/>
              <w:jc w:val="center"/>
              <w:rPr>
                <w:color w:val="0000FF"/>
              </w:rPr>
            </w:pPr>
          </w:p>
        </w:tc>
        <w:tc>
          <w:tcPr>
            <w:tcW w:w="536" w:type="pct"/>
            <w:vAlign w:val="center"/>
          </w:tcPr>
          <w:p w14:paraId="050FC961" w14:textId="064FE270" w:rsidR="000A101C" w:rsidRPr="00E95AAD" w:rsidRDefault="000A101C" w:rsidP="000A101C">
            <w:pPr>
              <w:pStyle w:val="Corpsdetexte"/>
              <w:spacing w:before="0"/>
              <w:rPr>
                <w:color w:val="0000FF"/>
              </w:rPr>
            </w:pPr>
          </w:p>
        </w:tc>
        <w:tc>
          <w:tcPr>
            <w:tcW w:w="683" w:type="pct"/>
            <w:vAlign w:val="center"/>
          </w:tcPr>
          <w:p w14:paraId="49AD4503" w14:textId="22C1F7E5" w:rsidR="000A101C" w:rsidRPr="00E95AAD" w:rsidRDefault="000A101C" w:rsidP="000A101C">
            <w:pPr>
              <w:pStyle w:val="Corpsdetexte"/>
              <w:spacing w:before="0"/>
              <w:jc w:val="center"/>
              <w:rPr>
                <w:color w:val="0000FF"/>
              </w:rPr>
            </w:pPr>
          </w:p>
        </w:tc>
        <w:tc>
          <w:tcPr>
            <w:tcW w:w="1805" w:type="pct"/>
          </w:tcPr>
          <w:p w14:paraId="173D5577" w14:textId="6D6A5168" w:rsidR="000A101C" w:rsidRPr="00E95AAD" w:rsidRDefault="000A101C" w:rsidP="000A101C">
            <w:pPr>
              <w:pStyle w:val="Corpsdetexte"/>
              <w:spacing w:before="0"/>
              <w:rPr>
                <w:color w:val="0000FF"/>
              </w:rPr>
            </w:pPr>
          </w:p>
        </w:tc>
        <w:tc>
          <w:tcPr>
            <w:tcW w:w="780" w:type="pct"/>
            <w:vAlign w:val="center"/>
          </w:tcPr>
          <w:p w14:paraId="270473C0" w14:textId="7270D362" w:rsidR="000A101C" w:rsidRPr="00E95AAD" w:rsidRDefault="000A101C" w:rsidP="000A101C">
            <w:pPr>
              <w:pStyle w:val="Corpsdetexte"/>
              <w:spacing w:before="0"/>
              <w:jc w:val="center"/>
              <w:rPr>
                <w:color w:val="0000FF"/>
              </w:rPr>
            </w:pPr>
          </w:p>
        </w:tc>
        <w:tc>
          <w:tcPr>
            <w:tcW w:w="661" w:type="pct"/>
            <w:vAlign w:val="center"/>
          </w:tcPr>
          <w:p w14:paraId="70D94518" w14:textId="77E39FA7" w:rsidR="000A101C" w:rsidRPr="00E95AAD" w:rsidRDefault="000A101C" w:rsidP="000A101C">
            <w:pPr>
              <w:pStyle w:val="Corpsdetexte"/>
              <w:spacing w:before="0"/>
              <w:jc w:val="center"/>
              <w:rPr>
                <w:color w:val="0000FF"/>
              </w:rPr>
            </w:pPr>
          </w:p>
        </w:tc>
      </w:tr>
    </w:tbl>
    <w:p w14:paraId="0C5747E1" w14:textId="3BD8E8B3" w:rsidR="000A101C" w:rsidRPr="00F84B4A" w:rsidRDefault="000A101C" w:rsidP="00EB16BB">
      <w:pPr>
        <w:pStyle w:val="Corpsdetexte"/>
        <w:jc w:val="left"/>
        <w:sectPr w:rsidR="000A101C" w:rsidRPr="00F84B4A" w:rsidSect="003D2A30">
          <w:pgSz w:w="16838" w:h="11906" w:orient="landscape"/>
          <w:pgMar w:top="1417" w:right="1332" w:bottom="964" w:left="964" w:header="709" w:footer="709" w:gutter="0"/>
          <w:cols w:space="708"/>
          <w:docGrid w:linePitch="360"/>
        </w:sectPr>
      </w:pPr>
      <w:r w:rsidRPr="000D0E22">
        <w:rPr>
          <w:i/>
          <w:iCs/>
          <w:color w:val="008000"/>
        </w:rPr>
        <w:t xml:space="preserve">Note pour le rédacteur : </w:t>
      </w:r>
      <w:r w:rsidR="00A55448">
        <w:rPr>
          <w:i/>
          <w:iCs/>
          <w:color w:val="008000"/>
        </w:rPr>
        <w:t xml:space="preserve">selon les besoins de l’étude </w:t>
      </w:r>
      <w:r>
        <w:rPr>
          <w:i/>
          <w:iCs/>
          <w:color w:val="008000"/>
        </w:rPr>
        <w:t>il peut également être réalisé un tableau d’application par référentiel applicable</w:t>
      </w:r>
      <w:r w:rsidR="006B58CA">
        <w:rPr>
          <w:i/>
          <w:iCs/>
          <w:color w:val="008000"/>
        </w:rPr>
        <w:t>.</w:t>
      </w:r>
    </w:p>
    <w:p w14:paraId="6774C678" w14:textId="48B3C736" w:rsidR="00B329CD" w:rsidRPr="00F84B4A" w:rsidRDefault="1F84A7D3" w:rsidP="00412BC2">
      <w:pPr>
        <w:pStyle w:val="Titre1"/>
        <w:spacing w:before="120"/>
      </w:pPr>
      <w:bookmarkStart w:id="23" w:name="_Toc62144134"/>
      <w:r w:rsidRPr="00F84B4A">
        <w:lastRenderedPageBreak/>
        <w:t>SOURCES DE RISQUE ET OBJECTIFS VISÉS</w:t>
      </w:r>
      <w:bookmarkEnd w:id="23"/>
    </w:p>
    <w:p w14:paraId="5901F5EA" w14:textId="5CA2E6DD" w:rsidR="009E1CAC" w:rsidRPr="00F84B4A" w:rsidRDefault="009E1CAC" w:rsidP="0059335A">
      <w:pPr>
        <w:pStyle w:val="Corpsdetexte"/>
      </w:pPr>
      <w:r w:rsidRPr="00F84B4A">
        <w:t xml:space="preserve">Ce chapitre a pour objectif d’identifier </w:t>
      </w:r>
      <w:r w:rsidR="00B40C7D" w:rsidRPr="00F84B4A">
        <w:t>et d’évaluer la pertinence d</w:t>
      </w:r>
      <w:r w:rsidRPr="00F84B4A">
        <w:t xml:space="preserve">es sources de risque (SR) et </w:t>
      </w:r>
      <w:r w:rsidR="00B40C7D" w:rsidRPr="00F84B4A">
        <w:t xml:space="preserve">de </w:t>
      </w:r>
      <w:r w:rsidRPr="00F84B4A">
        <w:t>leurs objectifs visés (OV)</w:t>
      </w:r>
      <w:r w:rsidR="00B40C7D" w:rsidRPr="00F84B4A">
        <w:t>,</w:t>
      </w:r>
      <w:r w:rsidRPr="00F84B4A">
        <w:t xml:space="preserve"> en se plaçant c</w:t>
      </w:r>
      <w:r w:rsidR="1F84A7D3" w:rsidRPr="00F84B4A">
        <w:t>ô</w:t>
      </w:r>
      <w:r w:rsidRPr="00F84B4A">
        <w:t>té attaquant</w:t>
      </w:r>
      <w:r w:rsidR="0079377C" w:rsidRPr="00F84B4A">
        <w:t>.</w:t>
      </w:r>
    </w:p>
    <w:p w14:paraId="77E16691" w14:textId="55CBA397" w:rsidR="004C4857" w:rsidRPr="00F84B4A" w:rsidRDefault="1F84A7D3" w:rsidP="006468B0">
      <w:pPr>
        <w:pStyle w:val="Titre2"/>
      </w:pPr>
      <w:bookmarkStart w:id="24" w:name="_Toc62144135"/>
      <w:r w:rsidRPr="00F84B4A">
        <w:t>Sources de risque</w:t>
      </w:r>
      <w:bookmarkEnd w:id="24"/>
    </w:p>
    <w:p w14:paraId="002A1BE7" w14:textId="723FB195" w:rsidR="004C4857" w:rsidRDefault="1F84A7D3" w:rsidP="00606A57">
      <w:pPr>
        <w:pStyle w:val="Corpsdetexte"/>
        <w:spacing w:after="120"/>
      </w:pPr>
      <w:r w:rsidRPr="00F84B4A">
        <w:t>Une source de risque peut être un élément, une personne, un groupe de personnes, ou une typologie de personnes (administrateurs techniques, administrateurs fonctionnels, attaquants externes, etc</w:t>
      </w:r>
      <w:r w:rsidR="006B58CA">
        <w:t>.</w:t>
      </w:r>
      <w:r w:rsidRPr="00F84B4A">
        <w:t>) susceptible d’engendrer un risque. Les sources de risque peuvent collaborer de façon opportuniste ou organisée.</w:t>
      </w:r>
    </w:p>
    <w:p w14:paraId="00E1D635" w14:textId="28772767" w:rsidR="00B966AC" w:rsidRPr="00F84B4A" w:rsidRDefault="00B966AC" w:rsidP="00B966AC">
      <w:pPr>
        <w:pStyle w:val="Corpsdetexte"/>
        <w:spacing w:after="120"/>
      </w:pPr>
      <w:r w:rsidRPr="00F84B4A">
        <w:t>L’</w:t>
      </w:r>
      <w:hyperlink w:anchor="Appendice_III" w:history="1">
        <w:r w:rsidRPr="00F84B4A">
          <w:rPr>
            <w:rStyle w:val="Lienhypertexte"/>
          </w:rPr>
          <w:t xml:space="preserve">appendice </w:t>
        </w:r>
        <w:r w:rsidR="004533F9">
          <w:rPr>
            <w:rStyle w:val="Lienhypertexte"/>
          </w:rPr>
          <w:t>II</w:t>
        </w:r>
        <w:r w:rsidRPr="00F84B4A">
          <w:rPr>
            <w:rStyle w:val="Lienhypertexte"/>
          </w:rPr>
          <w:t>I</w:t>
        </w:r>
      </w:hyperlink>
      <w:r w:rsidRPr="00F84B4A">
        <w:t xml:space="preserve">, présente les </w:t>
      </w:r>
      <w:r>
        <w:t>catégories de sources de risques</w:t>
      </w:r>
      <w:r w:rsidR="006B58CA">
        <w:t xml:space="preserve"> (tableau 30)</w:t>
      </w:r>
      <w:r w:rsidRPr="00F84B4A">
        <w:t xml:space="preserve"> utilisées </w:t>
      </w:r>
      <w:r>
        <w:t>dans le cadre de cette étude.</w:t>
      </w:r>
    </w:p>
    <w:p w14:paraId="144C2FCA" w14:textId="0CEB4A21" w:rsidR="0086094A" w:rsidRPr="00F84B4A" w:rsidRDefault="1F84A7D3" w:rsidP="002411F5">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9</w:t>
      </w:r>
      <w:r w:rsidR="0086094A" w:rsidRPr="00F84B4A">
        <w:fldChar w:fldCharType="end"/>
      </w:r>
      <w:r w:rsidRPr="00F84B4A">
        <w:t xml:space="preserve"> </w:t>
      </w:r>
      <w:r w:rsidR="000A4074">
        <w:t xml:space="preserve">- </w:t>
      </w:r>
      <w:r w:rsidRPr="00F84B4A">
        <w:t>Liste des sources de risque</w:t>
      </w:r>
    </w:p>
    <w:tbl>
      <w:tblPr>
        <w:tblStyle w:val="Grilledutableau"/>
        <w:tblW w:w="5000" w:type="pct"/>
        <w:tblLook w:val="04A0" w:firstRow="1" w:lastRow="0" w:firstColumn="1" w:lastColumn="0" w:noHBand="0" w:noVBand="1"/>
      </w:tblPr>
      <w:tblGrid>
        <w:gridCol w:w="497"/>
        <w:gridCol w:w="1543"/>
        <w:gridCol w:w="858"/>
        <w:gridCol w:w="1712"/>
        <w:gridCol w:w="7190"/>
        <w:gridCol w:w="2732"/>
      </w:tblGrid>
      <w:tr w:rsidR="00B44866" w:rsidRPr="00F84B4A" w14:paraId="678DFA1D" w14:textId="5D5DF599" w:rsidTr="002411F5">
        <w:trPr>
          <w:trHeight w:val="340"/>
          <w:tblHeader/>
        </w:trPr>
        <w:tc>
          <w:tcPr>
            <w:tcW w:w="5000" w:type="pct"/>
            <w:gridSpan w:val="6"/>
            <w:shd w:val="pct25" w:color="auto" w:fill="auto"/>
            <w:vAlign w:val="center"/>
          </w:tcPr>
          <w:p w14:paraId="78A3DE26" w14:textId="0093A30A" w:rsidR="00B44866" w:rsidRPr="00F84B4A" w:rsidRDefault="00B44866" w:rsidP="002411F5">
            <w:pPr>
              <w:pStyle w:val="Corpsdetexte"/>
              <w:spacing w:before="0"/>
              <w:jc w:val="center"/>
              <w:rPr>
                <w:b/>
                <w:bCs/>
              </w:rPr>
            </w:pPr>
            <w:r w:rsidRPr="00F84B4A">
              <w:rPr>
                <w:b/>
                <w:bCs/>
              </w:rPr>
              <w:t>Sources de risque</w:t>
            </w:r>
          </w:p>
        </w:tc>
      </w:tr>
      <w:tr w:rsidR="00DB092A" w:rsidRPr="00F84B4A" w14:paraId="5409D5E0" w14:textId="236B6084" w:rsidTr="00EB16BB">
        <w:trPr>
          <w:trHeight w:val="340"/>
          <w:tblHeader/>
        </w:trPr>
        <w:tc>
          <w:tcPr>
            <w:tcW w:w="171" w:type="pct"/>
            <w:shd w:val="pct25" w:color="auto" w:fill="auto"/>
            <w:vAlign w:val="center"/>
          </w:tcPr>
          <w:p w14:paraId="4CC10ECA" w14:textId="77777777" w:rsidR="00DB092A" w:rsidRPr="00F84B4A" w:rsidRDefault="00DB092A" w:rsidP="002411F5">
            <w:pPr>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6"/>
            </w:r>
          </w:p>
        </w:tc>
        <w:tc>
          <w:tcPr>
            <w:tcW w:w="531" w:type="pct"/>
            <w:shd w:val="pct25" w:color="auto" w:fill="auto"/>
            <w:vAlign w:val="center"/>
          </w:tcPr>
          <w:p w14:paraId="25613693"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Source de risque</w:t>
            </w:r>
          </w:p>
        </w:tc>
        <w:tc>
          <w:tcPr>
            <w:tcW w:w="295" w:type="pct"/>
            <w:shd w:val="pct25" w:color="auto" w:fill="auto"/>
            <w:vAlign w:val="center"/>
          </w:tcPr>
          <w:p w14:paraId="1D775B0E"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Abrév.</w:t>
            </w:r>
          </w:p>
        </w:tc>
        <w:tc>
          <w:tcPr>
            <w:tcW w:w="589" w:type="pct"/>
            <w:shd w:val="pct25" w:color="auto" w:fill="auto"/>
            <w:vAlign w:val="center"/>
          </w:tcPr>
          <w:p w14:paraId="06ECDDAA"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Catégorie</w:t>
            </w:r>
          </w:p>
        </w:tc>
        <w:tc>
          <w:tcPr>
            <w:tcW w:w="2474" w:type="pct"/>
            <w:shd w:val="pct25" w:color="auto" w:fill="auto"/>
            <w:vAlign w:val="center"/>
          </w:tcPr>
          <w:p w14:paraId="4800715D" w14:textId="77777777" w:rsidR="00DB092A" w:rsidRPr="00F84B4A" w:rsidRDefault="00DB092A" w:rsidP="002411F5">
            <w:pPr>
              <w:jc w:val="center"/>
              <w:rPr>
                <w:rFonts w:ascii="Times New Roman" w:hAnsi="Times New Roman" w:cs="Times New Roman"/>
                <w:b/>
              </w:rPr>
            </w:pPr>
            <w:r w:rsidRPr="00F84B4A">
              <w:rPr>
                <w:rFonts w:ascii="Times New Roman" w:hAnsi="Times New Roman" w:cs="Times New Roman"/>
                <w:b/>
              </w:rPr>
              <w:t>Description</w:t>
            </w:r>
          </w:p>
        </w:tc>
        <w:tc>
          <w:tcPr>
            <w:tcW w:w="940" w:type="pct"/>
            <w:shd w:val="pct25" w:color="auto" w:fill="auto"/>
            <w:vAlign w:val="center"/>
          </w:tcPr>
          <w:p w14:paraId="69625BE0" w14:textId="3B1AD776" w:rsidR="00DB092A" w:rsidRPr="00F84B4A" w:rsidRDefault="00DB092A" w:rsidP="002411F5">
            <w:pPr>
              <w:jc w:val="center"/>
              <w:rPr>
                <w:rFonts w:ascii="Times New Roman" w:hAnsi="Times New Roman" w:cs="Times New Roman"/>
                <w:b/>
              </w:rPr>
            </w:pPr>
            <w:r w:rsidRPr="009F616A">
              <w:rPr>
                <w:rFonts w:ascii="Times New Roman" w:hAnsi="Times New Roman" w:cs="Times New Roman"/>
                <w:b/>
              </w:rPr>
              <w:t>Justification</w:t>
            </w:r>
          </w:p>
        </w:tc>
      </w:tr>
      <w:tr w:rsidR="00DB092A" w:rsidRPr="00F84B4A" w14:paraId="117E5C33" w14:textId="53FAD60A" w:rsidTr="00EB16BB">
        <w:trPr>
          <w:trHeight w:val="340"/>
          <w:tblHeader/>
        </w:trPr>
        <w:tc>
          <w:tcPr>
            <w:tcW w:w="171" w:type="pct"/>
            <w:shd w:val="clear" w:color="auto" w:fill="auto"/>
            <w:vAlign w:val="center"/>
          </w:tcPr>
          <w:p w14:paraId="185ECB18" w14:textId="43008745" w:rsidR="00DB092A" w:rsidRPr="002411F5" w:rsidRDefault="00DB092A" w:rsidP="002411F5">
            <w:pPr>
              <w:jc w:val="center"/>
              <w:rPr>
                <w:rFonts w:ascii="Times New Roman" w:hAnsi="Times New Roman" w:cs="Times New Roman"/>
                <w:b/>
                <w:color w:val="0000FF"/>
              </w:rPr>
            </w:pPr>
          </w:p>
        </w:tc>
        <w:tc>
          <w:tcPr>
            <w:tcW w:w="531" w:type="pct"/>
            <w:vAlign w:val="center"/>
          </w:tcPr>
          <w:p w14:paraId="07A20D99" w14:textId="100FA383" w:rsidR="00DB092A" w:rsidRPr="002411F5" w:rsidRDefault="00DB092A" w:rsidP="002411F5">
            <w:pPr>
              <w:pStyle w:val="Corpsdetexte"/>
              <w:spacing w:before="0"/>
              <w:jc w:val="center"/>
              <w:rPr>
                <w:color w:val="0000FF"/>
              </w:rPr>
            </w:pPr>
          </w:p>
        </w:tc>
        <w:tc>
          <w:tcPr>
            <w:tcW w:w="295" w:type="pct"/>
            <w:shd w:val="clear" w:color="auto" w:fill="auto"/>
            <w:vAlign w:val="center"/>
          </w:tcPr>
          <w:p w14:paraId="6EF04AB2" w14:textId="7C1A17CA" w:rsidR="00DB092A" w:rsidRPr="002411F5" w:rsidRDefault="00DB092A" w:rsidP="002411F5">
            <w:pPr>
              <w:pStyle w:val="Corpsdetexte"/>
              <w:spacing w:before="0"/>
              <w:jc w:val="center"/>
              <w:rPr>
                <w:color w:val="0000FF"/>
              </w:rPr>
            </w:pPr>
          </w:p>
        </w:tc>
        <w:tc>
          <w:tcPr>
            <w:tcW w:w="589" w:type="pct"/>
            <w:shd w:val="clear" w:color="auto" w:fill="auto"/>
            <w:vAlign w:val="center"/>
          </w:tcPr>
          <w:p w14:paraId="136E7DA3" w14:textId="33DB38AD" w:rsidR="00DB092A" w:rsidRPr="002411F5" w:rsidRDefault="00DB092A" w:rsidP="002411F5">
            <w:pPr>
              <w:pStyle w:val="Corpsdetexte"/>
              <w:spacing w:before="0"/>
              <w:jc w:val="center"/>
              <w:rPr>
                <w:color w:val="0000FF"/>
              </w:rPr>
            </w:pPr>
          </w:p>
        </w:tc>
        <w:tc>
          <w:tcPr>
            <w:tcW w:w="2474" w:type="pct"/>
            <w:shd w:val="clear" w:color="auto" w:fill="auto"/>
            <w:vAlign w:val="center"/>
          </w:tcPr>
          <w:p w14:paraId="10D68A25" w14:textId="77777777" w:rsidR="00DB092A" w:rsidRPr="002411F5" w:rsidRDefault="00DB092A" w:rsidP="002411F5">
            <w:pPr>
              <w:pStyle w:val="Corpsdetexte"/>
              <w:spacing w:before="0"/>
              <w:jc w:val="left"/>
              <w:rPr>
                <w:color w:val="0000FF"/>
              </w:rPr>
            </w:pPr>
          </w:p>
        </w:tc>
        <w:tc>
          <w:tcPr>
            <w:tcW w:w="940" w:type="pct"/>
            <w:vAlign w:val="center"/>
          </w:tcPr>
          <w:p w14:paraId="58F22196" w14:textId="77777777" w:rsidR="00DB092A" w:rsidRPr="002411F5" w:rsidRDefault="00DB092A" w:rsidP="002411F5">
            <w:pPr>
              <w:pStyle w:val="Corpsdetexte"/>
              <w:spacing w:before="0"/>
              <w:jc w:val="center"/>
              <w:rPr>
                <w:color w:val="0000FF"/>
              </w:rPr>
            </w:pPr>
          </w:p>
        </w:tc>
      </w:tr>
      <w:tr w:rsidR="00A2587E" w:rsidRPr="00F84B4A" w14:paraId="63E52576" w14:textId="77378455" w:rsidTr="00EB16BB">
        <w:trPr>
          <w:trHeight w:val="340"/>
          <w:tblHeader/>
        </w:trPr>
        <w:tc>
          <w:tcPr>
            <w:tcW w:w="171" w:type="pct"/>
            <w:shd w:val="clear" w:color="auto" w:fill="auto"/>
            <w:vAlign w:val="center"/>
          </w:tcPr>
          <w:p w14:paraId="37A3D131" w14:textId="068BA7F7" w:rsidR="00A2587E" w:rsidRPr="002411F5" w:rsidRDefault="00A2587E" w:rsidP="00A2587E">
            <w:pPr>
              <w:jc w:val="center"/>
              <w:rPr>
                <w:rFonts w:ascii="Times New Roman" w:hAnsi="Times New Roman" w:cs="Times New Roman"/>
                <w:b/>
                <w:color w:val="0000FF"/>
              </w:rPr>
            </w:pPr>
          </w:p>
        </w:tc>
        <w:tc>
          <w:tcPr>
            <w:tcW w:w="531" w:type="pct"/>
            <w:vAlign w:val="center"/>
          </w:tcPr>
          <w:p w14:paraId="229D1547" w14:textId="7D8C32F4" w:rsidR="00A2587E" w:rsidRPr="002411F5" w:rsidRDefault="00A2587E" w:rsidP="00A2587E">
            <w:pPr>
              <w:pStyle w:val="Corpsdetexte"/>
              <w:spacing w:before="0"/>
              <w:jc w:val="center"/>
              <w:rPr>
                <w:color w:val="0000FF"/>
              </w:rPr>
            </w:pPr>
          </w:p>
        </w:tc>
        <w:tc>
          <w:tcPr>
            <w:tcW w:w="295" w:type="pct"/>
            <w:shd w:val="clear" w:color="auto" w:fill="auto"/>
            <w:vAlign w:val="center"/>
          </w:tcPr>
          <w:p w14:paraId="7F45FB6A" w14:textId="1CBF9A39" w:rsidR="00A2587E" w:rsidRPr="002411F5" w:rsidRDefault="00A2587E" w:rsidP="00A2587E">
            <w:pPr>
              <w:pStyle w:val="Corpsdetexte"/>
              <w:spacing w:before="0"/>
              <w:jc w:val="center"/>
              <w:rPr>
                <w:color w:val="0000FF"/>
              </w:rPr>
            </w:pPr>
          </w:p>
        </w:tc>
        <w:tc>
          <w:tcPr>
            <w:tcW w:w="589" w:type="pct"/>
            <w:shd w:val="clear" w:color="auto" w:fill="auto"/>
            <w:vAlign w:val="center"/>
          </w:tcPr>
          <w:p w14:paraId="3ACAFB4F" w14:textId="06524221" w:rsidR="00A2587E" w:rsidRPr="002411F5" w:rsidRDefault="00A2587E" w:rsidP="00A2587E">
            <w:pPr>
              <w:pStyle w:val="Corpsdetexte"/>
              <w:spacing w:before="0"/>
              <w:jc w:val="center"/>
              <w:rPr>
                <w:color w:val="0000FF"/>
              </w:rPr>
            </w:pPr>
          </w:p>
        </w:tc>
        <w:tc>
          <w:tcPr>
            <w:tcW w:w="2474" w:type="pct"/>
            <w:shd w:val="clear" w:color="auto" w:fill="auto"/>
            <w:vAlign w:val="center"/>
          </w:tcPr>
          <w:p w14:paraId="1817CB76" w14:textId="77777777" w:rsidR="00A2587E" w:rsidRPr="002411F5" w:rsidRDefault="00A2587E" w:rsidP="00A2587E">
            <w:pPr>
              <w:pStyle w:val="Corpsdetexte"/>
              <w:spacing w:before="0"/>
              <w:jc w:val="left"/>
              <w:rPr>
                <w:color w:val="0000FF"/>
              </w:rPr>
            </w:pPr>
          </w:p>
        </w:tc>
        <w:tc>
          <w:tcPr>
            <w:tcW w:w="940" w:type="pct"/>
            <w:vAlign w:val="center"/>
          </w:tcPr>
          <w:p w14:paraId="27DCBA60" w14:textId="77777777" w:rsidR="00A2587E" w:rsidRPr="002411F5" w:rsidRDefault="00A2587E" w:rsidP="00A2587E">
            <w:pPr>
              <w:pStyle w:val="Corpsdetexte"/>
              <w:spacing w:before="0"/>
              <w:jc w:val="center"/>
              <w:rPr>
                <w:color w:val="0000FF"/>
              </w:rPr>
            </w:pPr>
          </w:p>
        </w:tc>
      </w:tr>
    </w:tbl>
    <w:p w14:paraId="07C5DCE2" w14:textId="77777777" w:rsidR="004C4857" w:rsidRPr="00F84B4A" w:rsidRDefault="004C4857" w:rsidP="006468B0">
      <w:pPr>
        <w:pStyle w:val="Titre2"/>
      </w:pPr>
      <w:bookmarkStart w:id="25" w:name="_Objectifs_visés"/>
      <w:bookmarkStart w:id="26" w:name="_Toc62144136"/>
      <w:bookmarkEnd w:id="25"/>
      <w:r w:rsidRPr="00F84B4A">
        <w:t>Objectifs visés</w:t>
      </w:r>
      <w:bookmarkEnd w:id="26"/>
    </w:p>
    <w:p w14:paraId="170073EE" w14:textId="77777777" w:rsidR="004C4857" w:rsidRPr="00F84B4A" w:rsidRDefault="004C4857" w:rsidP="0059335A">
      <w:pPr>
        <w:pStyle w:val="Corpsdetexte"/>
      </w:pPr>
      <w:r w:rsidRPr="00F84B4A">
        <w:t xml:space="preserve">L’objectif visé est la finalité visée par une source de risque, selon ses motivations. </w:t>
      </w:r>
    </w:p>
    <w:p w14:paraId="0D190C81" w14:textId="2E279077" w:rsidR="004C4857" w:rsidRDefault="004C4857" w:rsidP="00324E18">
      <w:pPr>
        <w:pStyle w:val="Corpsdetexte"/>
        <w:spacing w:after="120"/>
      </w:pPr>
      <w:r w:rsidRPr="00F84B4A">
        <w:t>Si les objectifs visés ne portent pas toujours directement sur les valeurs métier, atteindre ces objectifs implique en revanche l’occurrence d’un ou plusieurs évènements redoutés</w:t>
      </w:r>
      <w:r w:rsidR="00A46BEB" w:rsidRPr="00F84B4A">
        <w:t xml:space="preserve"> (cf. §</w:t>
      </w:r>
      <w:r w:rsidRPr="00F84B4A">
        <w:t>.</w:t>
      </w:r>
      <w:r w:rsidR="000731DC" w:rsidRPr="00F84B4A">
        <w:rPr>
          <w:color w:val="0000FF"/>
          <w:u w:val="single"/>
        </w:rPr>
        <w:fldChar w:fldCharType="begin"/>
      </w:r>
      <w:r w:rsidR="000731DC" w:rsidRPr="00F84B4A">
        <w:rPr>
          <w:color w:val="0000FF"/>
          <w:u w:val="single"/>
        </w:rPr>
        <w:instrText xml:space="preserve"> REF _Ref54186806 \r \h  \* MERGEFORMAT </w:instrText>
      </w:r>
      <w:r w:rsidR="000731DC" w:rsidRPr="00F84B4A">
        <w:rPr>
          <w:color w:val="0000FF"/>
          <w:u w:val="single"/>
        </w:rPr>
      </w:r>
      <w:r w:rsidR="000731DC" w:rsidRPr="00F84B4A">
        <w:rPr>
          <w:color w:val="0000FF"/>
          <w:u w:val="single"/>
        </w:rPr>
        <w:fldChar w:fldCharType="separate"/>
      </w:r>
      <w:r w:rsidR="000731DC" w:rsidRPr="00F84B4A">
        <w:rPr>
          <w:color w:val="0000FF"/>
          <w:u w:val="single"/>
        </w:rPr>
        <w:t>1.3</w:t>
      </w:r>
      <w:r w:rsidR="000731DC" w:rsidRPr="00F84B4A">
        <w:rPr>
          <w:color w:val="0000FF"/>
          <w:u w:val="single"/>
        </w:rPr>
        <w:fldChar w:fldCharType="end"/>
      </w:r>
      <w:r w:rsidR="5357D28F" w:rsidRPr="00F84B4A">
        <w:t>).</w:t>
      </w:r>
    </w:p>
    <w:p w14:paraId="3EDDFBD9" w14:textId="5FA4337E" w:rsidR="00B966AC" w:rsidRPr="00F84B4A" w:rsidRDefault="00B966AC" w:rsidP="00324E18">
      <w:pPr>
        <w:pStyle w:val="Corpsdetexte"/>
        <w:spacing w:after="120"/>
      </w:pPr>
      <w:r w:rsidRPr="00F84B4A">
        <w:t>L’</w:t>
      </w:r>
      <w:hyperlink w:anchor="Appendice_III" w:history="1">
        <w:r w:rsidRPr="00F84B4A">
          <w:rPr>
            <w:rStyle w:val="Lienhypertexte"/>
          </w:rPr>
          <w:t xml:space="preserve">appendice </w:t>
        </w:r>
        <w:r w:rsidR="004533F9">
          <w:rPr>
            <w:rStyle w:val="Lienhypertexte"/>
          </w:rPr>
          <w:t>II</w:t>
        </w:r>
        <w:r w:rsidRPr="00F84B4A">
          <w:rPr>
            <w:rStyle w:val="Lienhypertexte"/>
          </w:rPr>
          <w:t>I</w:t>
        </w:r>
      </w:hyperlink>
      <w:r w:rsidRPr="00F84B4A">
        <w:t xml:space="preserve">, présente les </w:t>
      </w:r>
      <w:r>
        <w:t>catégories d</w:t>
      </w:r>
      <w:r w:rsidR="006B58CA">
        <w:t>’objectifs visés (tableau 31)</w:t>
      </w:r>
      <w:r w:rsidRPr="00F84B4A">
        <w:t xml:space="preserve"> utilisées </w:t>
      </w:r>
      <w:r>
        <w:t>dans le cadre de cette étude.</w:t>
      </w:r>
    </w:p>
    <w:p w14:paraId="32FD2D37" w14:textId="4E8EDEC6"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10</w:t>
      </w:r>
      <w:r w:rsidR="0086094A" w:rsidRPr="00F84B4A">
        <w:fldChar w:fldCharType="end"/>
      </w:r>
      <w:r w:rsidRPr="00F84B4A">
        <w:t xml:space="preserve"> </w:t>
      </w:r>
      <w:r w:rsidR="000A4074">
        <w:t xml:space="preserve">- </w:t>
      </w:r>
      <w:r w:rsidRPr="00F84B4A">
        <w:t>Liste des objectifs visés</w:t>
      </w:r>
    </w:p>
    <w:tbl>
      <w:tblPr>
        <w:tblStyle w:val="Grilledutableau"/>
        <w:tblW w:w="5000" w:type="pct"/>
        <w:tblLook w:val="04A0" w:firstRow="1" w:lastRow="0" w:firstColumn="1" w:lastColumn="0" w:noHBand="0" w:noVBand="1"/>
      </w:tblPr>
      <w:tblGrid>
        <w:gridCol w:w="1339"/>
        <w:gridCol w:w="858"/>
        <w:gridCol w:w="1243"/>
        <w:gridCol w:w="864"/>
        <w:gridCol w:w="8446"/>
        <w:gridCol w:w="1782"/>
      </w:tblGrid>
      <w:tr w:rsidR="00B641A5" w:rsidRPr="00F84B4A" w14:paraId="01EE97BF" w14:textId="116DBC9A" w:rsidTr="00B641A5">
        <w:trPr>
          <w:cantSplit/>
          <w:trHeight w:val="340"/>
          <w:tblHeader/>
        </w:trPr>
        <w:tc>
          <w:tcPr>
            <w:tcW w:w="5000" w:type="pct"/>
            <w:gridSpan w:val="6"/>
            <w:shd w:val="pct25" w:color="auto" w:fill="auto"/>
          </w:tcPr>
          <w:p w14:paraId="39E91479" w14:textId="502A75FC" w:rsidR="00B641A5" w:rsidRPr="00F84B4A" w:rsidRDefault="00B641A5" w:rsidP="00896209">
            <w:pPr>
              <w:pStyle w:val="Corpsdetexte"/>
              <w:spacing w:before="0"/>
              <w:jc w:val="center"/>
              <w:rPr>
                <w:b/>
              </w:rPr>
            </w:pPr>
            <w:r w:rsidRPr="00F84B4A">
              <w:rPr>
                <w:b/>
              </w:rPr>
              <w:t>Objectifs visés</w:t>
            </w:r>
          </w:p>
        </w:tc>
      </w:tr>
      <w:tr w:rsidR="00B641A5" w:rsidRPr="00F84B4A" w14:paraId="25738C4C" w14:textId="4F175F8C" w:rsidTr="00B641A5">
        <w:trPr>
          <w:cantSplit/>
          <w:trHeight w:val="340"/>
          <w:tblHeader/>
        </w:trPr>
        <w:tc>
          <w:tcPr>
            <w:tcW w:w="461" w:type="pct"/>
            <w:shd w:val="pct25" w:color="auto" w:fill="auto"/>
            <w:vAlign w:val="center"/>
          </w:tcPr>
          <w:p w14:paraId="4A209FC9" w14:textId="77777777"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Objectif Visé</w:t>
            </w:r>
          </w:p>
        </w:tc>
        <w:tc>
          <w:tcPr>
            <w:tcW w:w="295" w:type="pct"/>
            <w:tcBorders>
              <w:bottom w:val="single" w:sz="4" w:space="0" w:color="auto"/>
            </w:tcBorders>
            <w:shd w:val="pct25" w:color="auto" w:fill="auto"/>
            <w:vAlign w:val="center"/>
          </w:tcPr>
          <w:p w14:paraId="12567442" w14:textId="77777777"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Abrév.</w:t>
            </w:r>
          </w:p>
        </w:tc>
        <w:tc>
          <w:tcPr>
            <w:tcW w:w="428" w:type="pct"/>
            <w:tcBorders>
              <w:bottom w:val="single" w:sz="4" w:space="0" w:color="auto"/>
            </w:tcBorders>
            <w:shd w:val="pct25" w:color="auto" w:fill="auto"/>
            <w:vAlign w:val="center"/>
          </w:tcPr>
          <w:p w14:paraId="080A29AB" w14:textId="77777777" w:rsidR="00B641A5" w:rsidRPr="00F84B4A" w:rsidRDefault="00B641A5" w:rsidP="00096E23">
            <w:pPr>
              <w:jc w:val="center"/>
              <w:rPr>
                <w:rFonts w:ascii="Times New Roman" w:hAnsi="Times New Roman" w:cs="Times New Roman"/>
                <w:b/>
              </w:rPr>
            </w:pPr>
            <w:r w:rsidRPr="00F84B4A">
              <w:rPr>
                <w:rFonts w:ascii="Times New Roman" w:hAnsi="Times New Roman" w:cs="Times New Roman"/>
                <w:b/>
              </w:rPr>
              <w:t>Catégorie</w:t>
            </w:r>
          </w:p>
        </w:tc>
        <w:tc>
          <w:tcPr>
            <w:tcW w:w="297" w:type="pct"/>
            <w:shd w:val="pct25" w:color="auto" w:fill="auto"/>
          </w:tcPr>
          <w:p w14:paraId="0C97FE39" w14:textId="779A01C2" w:rsidR="00B641A5" w:rsidRPr="00F84B4A" w:rsidRDefault="00B641A5" w:rsidP="00896209">
            <w:pPr>
              <w:jc w:val="center"/>
              <w:rPr>
                <w:rFonts w:ascii="Times New Roman" w:hAnsi="Times New Roman" w:cs="Times New Roman"/>
                <w:b/>
              </w:rPr>
            </w:pPr>
            <w:r w:rsidRPr="009F616A">
              <w:rPr>
                <w:rFonts w:ascii="Times New Roman" w:hAnsi="Times New Roman" w:cs="Times New Roman"/>
                <w:b/>
              </w:rPr>
              <w:t>Source de risque</w:t>
            </w:r>
          </w:p>
        </w:tc>
        <w:tc>
          <w:tcPr>
            <w:tcW w:w="2906" w:type="pct"/>
            <w:shd w:val="pct25" w:color="auto" w:fill="auto"/>
            <w:vAlign w:val="center"/>
          </w:tcPr>
          <w:p w14:paraId="513D93E2" w14:textId="0FD8D60A" w:rsidR="00B641A5" w:rsidRPr="00F84B4A" w:rsidRDefault="00B641A5" w:rsidP="00896209">
            <w:pPr>
              <w:jc w:val="center"/>
              <w:rPr>
                <w:rFonts w:ascii="Times New Roman" w:hAnsi="Times New Roman" w:cs="Times New Roman"/>
                <w:b/>
              </w:rPr>
            </w:pPr>
            <w:r w:rsidRPr="00F84B4A">
              <w:rPr>
                <w:rFonts w:ascii="Times New Roman" w:hAnsi="Times New Roman" w:cs="Times New Roman"/>
                <w:b/>
              </w:rPr>
              <w:t>Description</w:t>
            </w:r>
          </w:p>
        </w:tc>
        <w:tc>
          <w:tcPr>
            <w:tcW w:w="612" w:type="pct"/>
            <w:shd w:val="pct25" w:color="auto" w:fill="auto"/>
          </w:tcPr>
          <w:p w14:paraId="4EB9650A" w14:textId="007E63F3" w:rsidR="00B641A5" w:rsidRPr="00F84B4A" w:rsidRDefault="00B641A5" w:rsidP="00896209">
            <w:pPr>
              <w:jc w:val="center"/>
              <w:rPr>
                <w:rFonts w:ascii="Times New Roman" w:hAnsi="Times New Roman" w:cs="Times New Roman"/>
                <w:b/>
              </w:rPr>
            </w:pPr>
            <w:r w:rsidRPr="009F616A">
              <w:rPr>
                <w:rFonts w:ascii="Times New Roman" w:hAnsi="Times New Roman" w:cs="Times New Roman"/>
                <w:b/>
              </w:rPr>
              <w:t>Evénement(s) redouté(s) associé(s)</w:t>
            </w:r>
          </w:p>
        </w:tc>
      </w:tr>
      <w:tr w:rsidR="00B641A5" w:rsidRPr="00F84B4A" w14:paraId="7194DBDC" w14:textId="62598A9F" w:rsidTr="00B641A5">
        <w:trPr>
          <w:cantSplit/>
          <w:trHeight w:val="609"/>
          <w:tblHeader/>
        </w:trPr>
        <w:tc>
          <w:tcPr>
            <w:tcW w:w="461" w:type="pct"/>
            <w:shd w:val="clear" w:color="auto" w:fill="auto"/>
            <w:vAlign w:val="center"/>
          </w:tcPr>
          <w:p w14:paraId="769D0D3C" w14:textId="55B87676" w:rsidR="00B641A5" w:rsidRPr="00B0364C" w:rsidRDefault="00B641A5" w:rsidP="00896209">
            <w:pPr>
              <w:jc w:val="center"/>
              <w:rPr>
                <w:rFonts w:ascii="Times New Roman" w:hAnsi="Times New Roman" w:cs="Times New Roman"/>
                <w:bCs/>
                <w:color w:val="0000FF"/>
              </w:rPr>
            </w:pPr>
          </w:p>
        </w:tc>
        <w:tc>
          <w:tcPr>
            <w:tcW w:w="295" w:type="pct"/>
            <w:shd w:val="clear" w:color="auto" w:fill="auto"/>
            <w:vAlign w:val="center"/>
          </w:tcPr>
          <w:p w14:paraId="54CD245A" w14:textId="7F61604D" w:rsidR="00B641A5" w:rsidRPr="00B0364C" w:rsidRDefault="00B641A5" w:rsidP="00896209">
            <w:pPr>
              <w:jc w:val="center"/>
              <w:rPr>
                <w:rFonts w:ascii="Times New Roman" w:hAnsi="Times New Roman" w:cs="Times New Roman"/>
                <w:bCs/>
                <w:color w:val="0000FF"/>
              </w:rPr>
            </w:pPr>
          </w:p>
        </w:tc>
        <w:tc>
          <w:tcPr>
            <w:tcW w:w="428" w:type="pct"/>
            <w:shd w:val="clear" w:color="auto" w:fill="auto"/>
            <w:vAlign w:val="center"/>
          </w:tcPr>
          <w:p w14:paraId="1231BE67" w14:textId="79F677DD" w:rsidR="00B641A5" w:rsidRPr="00B0364C" w:rsidRDefault="00B641A5" w:rsidP="00896209">
            <w:pPr>
              <w:jc w:val="center"/>
              <w:rPr>
                <w:rFonts w:ascii="Times New Roman" w:hAnsi="Times New Roman" w:cs="Times New Roman"/>
                <w:bCs/>
                <w:color w:val="0000FF"/>
              </w:rPr>
            </w:pPr>
          </w:p>
        </w:tc>
        <w:tc>
          <w:tcPr>
            <w:tcW w:w="297" w:type="pct"/>
            <w:vAlign w:val="center"/>
          </w:tcPr>
          <w:p w14:paraId="3828EABA" w14:textId="24EB8267" w:rsidR="00B641A5" w:rsidRPr="00B0364C" w:rsidRDefault="00B641A5" w:rsidP="00096E23">
            <w:pPr>
              <w:jc w:val="center"/>
              <w:rPr>
                <w:rFonts w:ascii="Times New Roman" w:hAnsi="Times New Roman" w:cs="Times New Roman"/>
                <w:bCs/>
                <w:color w:val="0000FF"/>
              </w:rPr>
            </w:pPr>
          </w:p>
        </w:tc>
        <w:tc>
          <w:tcPr>
            <w:tcW w:w="2906" w:type="pct"/>
            <w:shd w:val="clear" w:color="auto" w:fill="auto"/>
            <w:vAlign w:val="center"/>
          </w:tcPr>
          <w:p w14:paraId="36FEB5B0" w14:textId="74F638BC" w:rsidR="00B641A5" w:rsidRPr="00B0364C" w:rsidRDefault="00B641A5" w:rsidP="00896209">
            <w:pPr>
              <w:rPr>
                <w:rFonts w:ascii="Times New Roman" w:hAnsi="Times New Roman" w:cs="Times New Roman"/>
                <w:bCs/>
                <w:color w:val="0000FF"/>
              </w:rPr>
            </w:pPr>
          </w:p>
        </w:tc>
        <w:tc>
          <w:tcPr>
            <w:tcW w:w="612" w:type="pct"/>
          </w:tcPr>
          <w:p w14:paraId="2027DAC4" w14:textId="77777777" w:rsidR="00B641A5" w:rsidRPr="00B0364C" w:rsidRDefault="00B641A5" w:rsidP="00896209">
            <w:pPr>
              <w:rPr>
                <w:rFonts w:ascii="Times New Roman" w:hAnsi="Times New Roman" w:cs="Times New Roman"/>
                <w:bCs/>
                <w:color w:val="0000FF"/>
              </w:rPr>
            </w:pPr>
          </w:p>
        </w:tc>
      </w:tr>
    </w:tbl>
    <w:p w14:paraId="30D7AA69" w14:textId="77777777" w:rsidR="004C4857" w:rsidRPr="00F84B4A" w:rsidRDefault="004C4857" w:rsidP="0059335A">
      <w:pPr>
        <w:pStyle w:val="Corpsdetexte"/>
        <w:sectPr w:rsidR="004C4857" w:rsidRPr="00F84B4A" w:rsidSect="003D2A30">
          <w:headerReference w:type="default" r:id="rId34"/>
          <w:pgSz w:w="16838" w:h="11906" w:orient="landscape"/>
          <w:pgMar w:top="1417" w:right="1332" w:bottom="964" w:left="964" w:header="709" w:footer="709" w:gutter="0"/>
          <w:cols w:space="708"/>
          <w:docGrid w:linePitch="360"/>
        </w:sectPr>
      </w:pPr>
    </w:p>
    <w:p w14:paraId="570DF217" w14:textId="4E56D00F" w:rsidR="004C4857" w:rsidRPr="00F84B4A" w:rsidRDefault="1F84A7D3" w:rsidP="006468B0">
      <w:pPr>
        <w:pStyle w:val="Titre2"/>
        <w:rPr>
          <w:rFonts w:asciiTheme="minorHAnsi" w:eastAsiaTheme="minorEastAsia" w:hAnsiTheme="minorHAnsi" w:cstheme="minorBidi"/>
          <w:bCs/>
        </w:rPr>
      </w:pPr>
      <w:bookmarkStart w:id="27" w:name="_Evaluation_des_sources"/>
      <w:bookmarkStart w:id="28" w:name="_Ref48119812"/>
      <w:bookmarkStart w:id="29" w:name="_Ref48119866"/>
      <w:bookmarkStart w:id="30" w:name="_Ref48119868"/>
      <w:bookmarkStart w:id="31" w:name="_Ref48119901"/>
      <w:bookmarkStart w:id="32" w:name="_Toc62144137"/>
      <w:bookmarkStart w:id="33" w:name="_Hlk61971365"/>
      <w:bookmarkEnd w:id="27"/>
      <w:r w:rsidRPr="00F84B4A">
        <w:lastRenderedPageBreak/>
        <w:t>Évaluation des couples de sources de risques et objectifs visés</w:t>
      </w:r>
      <w:bookmarkEnd w:id="28"/>
      <w:bookmarkEnd w:id="29"/>
      <w:bookmarkEnd w:id="30"/>
      <w:bookmarkEnd w:id="31"/>
      <w:bookmarkEnd w:id="32"/>
    </w:p>
    <w:bookmarkEnd w:id="33"/>
    <w:p w14:paraId="3EECB52C" w14:textId="2B6DBD60" w:rsidR="004C4857" w:rsidRPr="00F84B4A" w:rsidRDefault="1F84A7D3" w:rsidP="00603588">
      <w:pPr>
        <w:pStyle w:val="Corpsdetexte"/>
      </w:pPr>
      <w:r w:rsidRPr="00F84B4A">
        <w:t>Le tableau suivant présente les couples Source</w:t>
      </w:r>
      <w:r w:rsidR="00800223">
        <w:t>s</w:t>
      </w:r>
      <w:r w:rsidRPr="00F84B4A">
        <w:t xml:space="preserve"> de Risque / Objectifs Visés (SR/OV) envisagés.</w:t>
      </w:r>
    </w:p>
    <w:p w14:paraId="48754A13" w14:textId="285A0824" w:rsidR="004C4857" w:rsidRPr="00F84B4A" w:rsidRDefault="1F84A7D3" w:rsidP="00603588">
      <w:pPr>
        <w:pStyle w:val="Corpsdetexte"/>
      </w:pPr>
      <w:r w:rsidRPr="00F84B4A">
        <w:t xml:space="preserve">Pour évaluer ces couples, les critères de motivation, de ressources et d’activité de la source de risque sont utilisés (cf. </w:t>
      </w:r>
      <w:hyperlink w:anchor="Appendice_IV">
        <w:r w:rsidRPr="00F84B4A">
          <w:rPr>
            <w:rStyle w:val="Lienhypertexte"/>
          </w:rPr>
          <w:t>appendice I</w:t>
        </w:r>
      </w:hyperlink>
      <w:r w:rsidR="004533F9">
        <w:rPr>
          <w:rStyle w:val="Lienhypertexte"/>
        </w:rPr>
        <w:t>V</w:t>
      </w:r>
      <w:r w:rsidRPr="00F84B4A">
        <w:t>).</w:t>
      </w:r>
    </w:p>
    <w:p w14:paraId="53FEA08B" w14:textId="762BBCFF"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11</w:t>
      </w:r>
      <w:r w:rsidR="0086094A" w:rsidRPr="00F84B4A">
        <w:fldChar w:fldCharType="end"/>
      </w:r>
      <w:r w:rsidRPr="00F84B4A">
        <w:t xml:space="preserve"> </w:t>
      </w:r>
      <w:r w:rsidR="000A4074">
        <w:t xml:space="preserve">- </w:t>
      </w:r>
      <w:r w:rsidRPr="00F84B4A">
        <w:t>Liste des couples Sources de Risque / Objectifs Visés</w:t>
      </w:r>
    </w:p>
    <w:tbl>
      <w:tblPr>
        <w:tblStyle w:val="Grilledutableau"/>
        <w:tblW w:w="5000" w:type="pct"/>
        <w:tblLook w:val="04A0" w:firstRow="1" w:lastRow="0" w:firstColumn="1" w:lastColumn="0" w:noHBand="0" w:noVBand="1"/>
      </w:tblPr>
      <w:tblGrid>
        <w:gridCol w:w="1781"/>
        <w:gridCol w:w="4825"/>
        <w:gridCol w:w="1256"/>
        <w:gridCol w:w="1256"/>
        <w:gridCol w:w="950"/>
        <w:gridCol w:w="1244"/>
        <w:gridCol w:w="889"/>
        <w:gridCol w:w="2331"/>
      </w:tblGrid>
      <w:tr w:rsidR="001541F7" w:rsidRPr="00F84B4A" w14:paraId="2B094945" w14:textId="77777777" w:rsidTr="00896209">
        <w:trPr>
          <w:cantSplit/>
          <w:trHeight w:val="340"/>
          <w:tblHeader/>
        </w:trPr>
        <w:tc>
          <w:tcPr>
            <w:tcW w:w="5000" w:type="pct"/>
            <w:gridSpan w:val="8"/>
            <w:shd w:val="pct25" w:color="auto" w:fill="auto"/>
            <w:vAlign w:val="center"/>
          </w:tcPr>
          <w:p w14:paraId="2402507F" w14:textId="435B6CA8" w:rsidR="001541F7" w:rsidRPr="00F84B4A" w:rsidRDefault="1F84A7D3" w:rsidP="00896209">
            <w:pPr>
              <w:pStyle w:val="Corpsdetexte"/>
              <w:spacing w:before="0"/>
              <w:jc w:val="center"/>
              <w:rPr>
                <w:b/>
                <w:bCs/>
              </w:rPr>
            </w:pPr>
            <w:r w:rsidRPr="00F84B4A">
              <w:rPr>
                <w:b/>
                <w:bCs/>
              </w:rPr>
              <w:t>Couples sources de risque et objectifs visés</w:t>
            </w:r>
          </w:p>
        </w:tc>
      </w:tr>
      <w:tr w:rsidR="00BF74B1" w:rsidRPr="00F84B4A" w14:paraId="08EE324D" w14:textId="77777777" w:rsidTr="00BF74B1">
        <w:trPr>
          <w:cantSplit/>
          <w:trHeight w:val="340"/>
          <w:tblHeader/>
        </w:trPr>
        <w:tc>
          <w:tcPr>
            <w:tcW w:w="2273" w:type="pct"/>
            <w:gridSpan w:val="2"/>
            <w:shd w:val="pct25" w:color="auto" w:fill="auto"/>
            <w:vAlign w:val="center"/>
          </w:tcPr>
          <w:p w14:paraId="2C6ACD02" w14:textId="77777777"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Identification</w:t>
            </w:r>
          </w:p>
        </w:tc>
        <w:tc>
          <w:tcPr>
            <w:tcW w:w="1190" w:type="pct"/>
            <w:gridSpan w:val="3"/>
            <w:shd w:val="pct25" w:color="auto" w:fill="auto"/>
            <w:vAlign w:val="center"/>
          </w:tcPr>
          <w:p w14:paraId="0EF64B83" w14:textId="22B4513C"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Cotation</w:t>
            </w:r>
          </w:p>
        </w:tc>
        <w:tc>
          <w:tcPr>
            <w:tcW w:w="734" w:type="pct"/>
            <w:gridSpan w:val="2"/>
            <w:shd w:val="pct25" w:color="auto" w:fill="auto"/>
            <w:vAlign w:val="center"/>
          </w:tcPr>
          <w:p w14:paraId="2B7E79BC" w14:textId="1CC59E62" w:rsidR="00BF74B1" w:rsidRPr="00F84B4A" w:rsidRDefault="00BF74B1" w:rsidP="00BF74B1">
            <w:pPr>
              <w:jc w:val="center"/>
              <w:rPr>
                <w:rFonts w:ascii="Times New Roman" w:hAnsi="Times New Roman" w:cs="Times New Roman"/>
                <w:b/>
              </w:rPr>
            </w:pPr>
            <w:r w:rsidRPr="00F84B4A">
              <w:rPr>
                <w:rFonts w:ascii="Times New Roman" w:hAnsi="Times New Roman" w:cs="Times New Roman"/>
                <w:b/>
              </w:rPr>
              <w:t>Évaluation</w:t>
            </w:r>
          </w:p>
        </w:tc>
        <w:tc>
          <w:tcPr>
            <w:tcW w:w="804" w:type="pct"/>
            <w:vMerge w:val="restart"/>
            <w:shd w:val="pct25" w:color="auto" w:fill="auto"/>
            <w:vAlign w:val="center"/>
          </w:tcPr>
          <w:p w14:paraId="37A103C1" w14:textId="40A3DD78"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Observations</w:t>
            </w:r>
          </w:p>
          <w:p w14:paraId="6974143E" w14:textId="25396B96"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w:t>
            </w:r>
          </w:p>
          <w:p w14:paraId="5C326B4B" w14:textId="72AB7B2B" w:rsidR="00BF74B1" w:rsidRPr="00F84B4A" w:rsidRDefault="00BF74B1" w:rsidP="00896209">
            <w:pPr>
              <w:jc w:val="center"/>
              <w:rPr>
                <w:rFonts w:ascii="Times New Roman" w:hAnsi="Times New Roman" w:cs="Times New Roman"/>
                <w:b/>
              </w:rPr>
            </w:pPr>
            <w:r w:rsidRPr="00F84B4A">
              <w:rPr>
                <w:rFonts w:ascii="Times New Roman" w:hAnsi="Times New Roman" w:cs="Times New Roman"/>
                <w:b/>
              </w:rPr>
              <w:t>Justification</w:t>
            </w:r>
          </w:p>
        </w:tc>
      </w:tr>
      <w:tr w:rsidR="00B87008" w:rsidRPr="00F84B4A" w14:paraId="5E094235" w14:textId="77777777" w:rsidTr="00BF74B1">
        <w:trPr>
          <w:cantSplit/>
          <w:trHeight w:val="340"/>
          <w:tblHeader/>
        </w:trPr>
        <w:tc>
          <w:tcPr>
            <w:tcW w:w="613" w:type="pct"/>
            <w:shd w:val="pct25" w:color="auto" w:fill="auto"/>
            <w:vAlign w:val="center"/>
          </w:tcPr>
          <w:p w14:paraId="1822583E" w14:textId="77777777" w:rsidR="006C7979" w:rsidRPr="00F84B4A" w:rsidRDefault="006C7979" w:rsidP="00896209">
            <w:pPr>
              <w:jc w:val="center"/>
              <w:rPr>
                <w:rFonts w:ascii="Times New Roman" w:hAnsi="Times New Roman" w:cs="Times New Roman"/>
                <w:b/>
              </w:rPr>
            </w:pPr>
            <w:r w:rsidRPr="00F84B4A">
              <w:rPr>
                <w:rFonts w:ascii="Times New Roman" w:hAnsi="Times New Roman" w:cs="Times New Roman"/>
                <w:b/>
              </w:rPr>
              <w:t>Source de risque</w:t>
            </w:r>
          </w:p>
        </w:tc>
        <w:tc>
          <w:tcPr>
            <w:tcW w:w="1660" w:type="pct"/>
            <w:shd w:val="pct25" w:color="auto" w:fill="auto"/>
            <w:vAlign w:val="center"/>
          </w:tcPr>
          <w:p w14:paraId="0C77621E" w14:textId="77777777" w:rsidR="006C7979" w:rsidRPr="00F84B4A" w:rsidRDefault="006C7979" w:rsidP="00896209">
            <w:pPr>
              <w:jc w:val="center"/>
              <w:rPr>
                <w:rFonts w:ascii="Times New Roman" w:hAnsi="Times New Roman" w:cs="Times New Roman"/>
                <w:b/>
              </w:rPr>
            </w:pPr>
            <w:r w:rsidRPr="00F84B4A">
              <w:rPr>
                <w:rFonts w:ascii="Times New Roman" w:hAnsi="Times New Roman" w:cs="Times New Roman"/>
                <w:b/>
              </w:rPr>
              <w:t>Objectif Visé</w:t>
            </w:r>
          </w:p>
        </w:tc>
        <w:tc>
          <w:tcPr>
            <w:tcW w:w="432" w:type="pct"/>
            <w:shd w:val="pct25" w:color="auto" w:fill="auto"/>
            <w:vAlign w:val="center"/>
          </w:tcPr>
          <w:p w14:paraId="16A0FA86" w14:textId="728E92FE"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Motivation</w:t>
            </w:r>
          </w:p>
        </w:tc>
        <w:tc>
          <w:tcPr>
            <w:tcW w:w="432" w:type="pct"/>
            <w:shd w:val="pct25" w:color="auto" w:fill="auto"/>
            <w:vAlign w:val="center"/>
          </w:tcPr>
          <w:p w14:paraId="55C18649" w14:textId="77777777"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Ressources</w:t>
            </w:r>
          </w:p>
        </w:tc>
        <w:tc>
          <w:tcPr>
            <w:tcW w:w="327" w:type="pct"/>
            <w:shd w:val="pct25" w:color="auto" w:fill="auto"/>
            <w:vAlign w:val="center"/>
          </w:tcPr>
          <w:p w14:paraId="78322068" w14:textId="7FDCFA9D"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Activité</w:t>
            </w:r>
          </w:p>
        </w:tc>
        <w:tc>
          <w:tcPr>
            <w:tcW w:w="428" w:type="pct"/>
            <w:tcBorders>
              <w:bottom w:val="single" w:sz="4" w:space="0" w:color="auto"/>
            </w:tcBorders>
            <w:shd w:val="pct25" w:color="auto" w:fill="auto"/>
            <w:vAlign w:val="center"/>
          </w:tcPr>
          <w:p w14:paraId="5A7CF9E3" w14:textId="77777777" w:rsidR="006C7979" w:rsidRPr="00F84B4A" w:rsidRDefault="006C7979" w:rsidP="00070577">
            <w:pPr>
              <w:jc w:val="center"/>
              <w:rPr>
                <w:rFonts w:ascii="Times New Roman" w:hAnsi="Times New Roman" w:cs="Times New Roman"/>
                <w:b/>
              </w:rPr>
            </w:pPr>
            <w:r w:rsidRPr="00F84B4A">
              <w:rPr>
                <w:rFonts w:ascii="Times New Roman" w:hAnsi="Times New Roman" w:cs="Times New Roman"/>
                <w:b/>
              </w:rPr>
              <w:t>Pertinence</w:t>
            </w:r>
          </w:p>
        </w:tc>
        <w:tc>
          <w:tcPr>
            <w:tcW w:w="306" w:type="pct"/>
            <w:shd w:val="pct25" w:color="auto" w:fill="auto"/>
          </w:tcPr>
          <w:p w14:paraId="7196D064" w14:textId="2CC6035F" w:rsidR="006C7979" w:rsidRPr="00F84B4A" w:rsidRDefault="00BF74B1" w:rsidP="00896209">
            <w:pPr>
              <w:jc w:val="center"/>
              <w:rPr>
                <w:rFonts w:ascii="Times New Roman" w:hAnsi="Times New Roman" w:cs="Times New Roman"/>
                <w:b/>
              </w:rPr>
            </w:pPr>
            <w:r w:rsidRPr="00F84B4A">
              <w:rPr>
                <w:rFonts w:ascii="Times New Roman" w:hAnsi="Times New Roman" w:cs="Times New Roman"/>
                <w:b/>
              </w:rPr>
              <w:t>Retenu</w:t>
            </w:r>
          </w:p>
        </w:tc>
        <w:tc>
          <w:tcPr>
            <w:tcW w:w="804" w:type="pct"/>
            <w:vMerge/>
            <w:shd w:val="pct25" w:color="auto" w:fill="auto"/>
          </w:tcPr>
          <w:p w14:paraId="34FF1C98" w14:textId="77777777" w:rsidR="006C7979" w:rsidRPr="00F84B4A" w:rsidRDefault="006C7979" w:rsidP="00896209">
            <w:pPr>
              <w:jc w:val="center"/>
              <w:rPr>
                <w:rFonts w:ascii="Times New Roman" w:hAnsi="Times New Roman" w:cs="Times New Roman"/>
                <w:b/>
              </w:rPr>
            </w:pPr>
          </w:p>
        </w:tc>
      </w:tr>
      <w:tr w:rsidR="00B87008" w:rsidRPr="00F84B4A" w14:paraId="6D072C0D" w14:textId="77777777" w:rsidTr="00BF74B1">
        <w:trPr>
          <w:cantSplit/>
          <w:trHeight w:val="340"/>
          <w:tblHeader/>
        </w:trPr>
        <w:tc>
          <w:tcPr>
            <w:tcW w:w="613" w:type="pct"/>
            <w:shd w:val="clear" w:color="auto" w:fill="auto"/>
            <w:vAlign w:val="center"/>
          </w:tcPr>
          <w:p w14:paraId="48A21919" w14:textId="32B05265" w:rsidR="006C7979" w:rsidRPr="0000177E" w:rsidRDefault="006C7979" w:rsidP="00896209">
            <w:pPr>
              <w:jc w:val="center"/>
              <w:rPr>
                <w:rFonts w:ascii="Times New Roman" w:hAnsi="Times New Roman" w:cs="Times New Roman"/>
                <w:bCs/>
                <w:color w:val="0000FF"/>
              </w:rPr>
            </w:pPr>
          </w:p>
        </w:tc>
        <w:tc>
          <w:tcPr>
            <w:tcW w:w="1660" w:type="pct"/>
            <w:shd w:val="clear" w:color="auto" w:fill="auto"/>
            <w:vAlign w:val="center"/>
          </w:tcPr>
          <w:p w14:paraId="6BD18F9B" w14:textId="2716D9DA" w:rsidR="006C7979" w:rsidRPr="0000177E" w:rsidRDefault="006C7979" w:rsidP="00896209">
            <w:pPr>
              <w:jc w:val="center"/>
              <w:rPr>
                <w:rFonts w:ascii="Times New Roman" w:hAnsi="Times New Roman" w:cs="Times New Roman"/>
                <w:bCs/>
                <w:color w:val="0000FF"/>
              </w:rPr>
            </w:pPr>
          </w:p>
        </w:tc>
        <w:tc>
          <w:tcPr>
            <w:tcW w:w="432" w:type="pct"/>
            <w:shd w:val="clear" w:color="auto" w:fill="auto"/>
            <w:vAlign w:val="center"/>
          </w:tcPr>
          <w:p w14:paraId="238601FE" w14:textId="76333F78" w:rsidR="006C7979" w:rsidRPr="0000177E" w:rsidRDefault="006C7979" w:rsidP="00896209">
            <w:pPr>
              <w:jc w:val="center"/>
              <w:rPr>
                <w:rFonts w:ascii="Times New Roman" w:hAnsi="Times New Roman" w:cs="Times New Roman"/>
                <w:bCs/>
                <w:color w:val="0000FF"/>
              </w:rPr>
            </w:pPr>
          </w:p>
        </w:tc>
        <w:tc>
          <w:tcPr>
            <w:tcW w:w="432" w:type="pct"/>
            <w:shd w:val="clear" w:color="auto" w:fill="auto"/>
            <w:vAlign w:val="center"/>
          </w:tcPr>
          <w:p w14:paraId="665B3C02" w14:textId="7FBFA53E" w:rsidR="006C7979" w:rsidRPr="0000177E" w:rsidRDefault="006C7979" w:rsidP="00896209">
            <w:pPr>
              <w:jc w:val="center"/>
              <w:rPr>
                <w:rFonts w:ascii="Times New Roman" w:hAnsi="Times New Roman" w:cs="Times New Roman"/>
                <w:bCs/>
                <w:color w:val="0000FF"/>
              </w:rPr>
            </w:pPr>
          </w:p>
        </w:tc>
        <w:tc>
          <w:tcPr>
            <w:tcW w:w="327" w:type="pct"/>
            <w:shd w:val="clear" w:color="auto" w:fill="auto"/>
            <w:vAlign w:val="center"/>
          </w:tcPr>
          <w:p w14:paraId="0F3CABC7" w14:textId="0E2A16F6" w:rsidR="006C7979" w:rsidRPr="0000177E" w:rsidRDefault="006C7979" w:rsidP="00896209">
            <w:pPr>
              <w:jc w:val="center"/>
              <w:rPr>
                <w:rFonts w:ascii="Times New Roman" w:hAnsi="Times New Roman" w:cs="Times New Roman"/>
                <w:bCs/>
                <w:color w:val="0000FF"/>
              </w:rPr>
            </w:pPr>
          </w:p>
        </w:tc>
        <w:tc>
          <w:tcPr>
            <w:tcW w:w="428" w:type="pct"/>
            <w:shd w:val="clear" w:color="auto" w:fill="F79646" w:themeFill="accent6"/>
          </w:tcPr>
          <w:p w14:paraId="5B08B5D1" w14:textId="64F46095" w:rsidR="006C7979" w:rsidRPr="0000177E" w:rsidRDefault="006C7979" w:rsidP="00896209">
            <w:pPr>
              <w:jc w:val="center"/>
              <w:rPr>
                <w:rFonts w:ascii="Times New Roman" w:hAnsi="Times New Roman" w:cs="Times New Roman"/>
                <w:bCs/>
                <w:color w:val="0000FF"/>
              </w:rPr>
            </w:pPr>
          </w:p>
        </w:tc>
        <w:tc>
          <w:tcPr>
            <w:tcW w:w="306" w:type="pct"/>
            <w:shd w:val="clear" w:color="auto" w:fill="auto"/>
          </w:tcPr>
          <w:p w14:paraId="16DEB4AB" w14:textId="15687F9D" w:rsidR="006C7979" w:rsidRPr="00896209" w:rsidRDefault="006C7979" w:rsidP="00896209">
            <w:pPr>
              <w:jc w:val="center"/>
              <w:rPr>
                <w:rFonts w:ascii="Times New Roman" w:hAnsi="Times New Roman" w:cs="Times New Roman"/>
                <w:b/>
                <w:color w:val="0000FF"/>
                <w:sz w:val="20"/>
                <w:szCs w:val="20"/>
              </w:rPr>
            </w:pPr>
          </w:p>
        </w:tc>
        <w:tc>
          <w:tcPr>
            <w:tcW w:w="804" w:type="pct"/>
            <w:shd w:val="clear" w:color="auto" w:fill="auto"/>
          </w:tcPr>
          <w:p w14:paraId="0AD9C6F4" w14:textId="77777777" w:rsidR="006C7979" w:rsidRPr="0000177E" w:rsidRDefault="006C7979" w:rsidP="00896209">
            <w:pPr>
              <w:jc w:val="center"/>
              <w:rPr>
                <w:rFonts w:ascii="Times New Roman" w:hAnsi="Times New Roman" w:cs="Times New Roman"/>
                <w:b/>
                <w:color w:val="0000FF"/>
              </w:rPr>
            </w:pPr>
          </w:p>
        </w:tc>
      </w:tr>
      <w:tr w:rsidR="00B87008" w:rsidRPr="00F84B4A" w14:paraId="15D87D1A" w14:textId="77777777" w:rsidTr="00BF74B1">
        <w:trPr>
          <w:cantSplit/>
          <w:trHeight w:val="340"/>
          <w:tblHeader/>
        </w:trPr>
        <w:tc>
          <w:tcPr>
            <w:tcW w:w="613" w:type="pct"/>
            <w:shd w:val="clear" w:color="auto" w:fill="auto"/>
            <w:vAlign w:val="center"/>
          </w:tcPr>
          <w:p w14:paraId="1B0EDB6A" w14:textId="69BABAD2" w:rsidR="006C7979" w:rsidRPr="0000177E" w:rsidRDefault="006C7979" w:rsidP="00896209">
            <w:pPr>
              <w:jc w:val="center"/>
              <w:rPr>
                <w:rFonts w:ascii="Times New Roman" w:hAnsi="Times New Roman" w:cs="Times New Roman"/>
                <w:bCs/>
                <w:color w:val="0000FF"/>
              </w:rPr>
            </w:pPr>
          </w:p>
        </w:tc>
        <w:tc>
          <w:tcPr>
            <w:tcW w:w="1660" w:type="pct"/>
            <w:shd w:val="clear" w:color="auto" w:fill="auto"/>
            <w:vAlign w:val="center"/>
          </w:tcPr>
          <w:p w14:paraId="240430AD" w14:textId="509E7351" w:rsidR="006C7979" w:rsidRPr="0000177E" w:rsidRDefault="006C7979" w:rsidP="00896209">
            <w:pPr>
              <w:jc w:val="center"/>
              <w:rPr>
                <w:rFonts w:ascii="Times New Roman" w:hAnsi="Times New Roman" w:cs="Times New Roman"/>
                <w:bCs/>
                <w:color w:val="0000FF"/>
              </w:rPr>
            </w:pPr>
          </w:p>
        </w:tc>
        <w:tc>
          <w:tcPr>
            <w:tcW w:w="432" w:type="pct"/>
            <w:shd w:val="clear" w:color="auto" w:fill="auto"/>
            <w:vAlign w:val="center"/>
          </w:tcPr>
          <w:p w14:paraId="4FCC150B" w14:textId="6F1D42F4" w:rsidR="006C7979" w:rsidRPr="0000177E" w:rsidRDefault="006C7979" w:rsidP="00896209">
            <w:pPr>
              <w:jc w:val="center"/>
              <w:rPr>
                <w:rFonts w:ascii="Times New Roman" w:hAnsi="Times New Roman" w:cs="Times New Roman"/>
                <w:bCs/>
                <w:color w:val="0000FF"/>
              </w:rPr>
            </w:pPr>
          </w:p>
        </w:tc>
        <w:tc>
          <w:tcPr>
            <w:tcW w:w="432" w:type="pct"/>
            <w:shd w:val="clear" w:color="auto" w:fill="auto"/>
            <w:vAlign w:val="center"/>
          </w:tcPr>
          <w:p w14:paraId="74B8E2E7" w14:textId="70119F68" w:rsidR="006C7979" w:rsidRPr="0000177E" w:rsidRDefault="006C7979" w:rsidP="00896209">
            <w:pPr>
              <w:jc w:val="center"/>
              <w:rPr>
                <w:rFonts w:ascii="Times New Roman" w:hAnsi="Times New Roman" w:cs="Times New Roman"/>
                <w:bCs/>
                <w:color w:val="0000FF"/>
              </w:rPr>
            </w:pPr>
          </w:p>
        </w:tc>
        <w:tc>
          <w:tcPr>
            <w:tcW w:w="327" w:type="pct"/>
            <w:shd w:val="clear" w:color="auto" w:fill="auto"/>
            <w:vAlign w:val="center"/>
          </w:tcPr>
          <w:p w14:paraId="635029AD" w14:textId="6AF91117" w:rsidR="006C7979" w:rsidRPr="0000177E" w:rsidRDefault="006C7979" w:rsidP="00896209">
            <w:pPr>
              <w:jc w:val="center"/>
              <w:rPr>
                <w:rFonts w:ascii="Times New Roman" w:hAnsi="Times New Roman" w:cs="Times New Roman"/>
                <w:bCs/>
                <w:color w:val="0000FF"/>
              </w:rPr>
            </w:pPr>
          </w:p>
        </w:tc>
        <w:tc>
          <w:tcPr>
            <w:tcW w:w="428" w:type="pct"/>
            <w:shd w:val="clear" w:color="auto" w:fill="auto"/>
          </w:tcPr>
          <w:p w14:paraId="155BB428" w14:textId="3E6CB218" w:rsidR="006C7979" w:rsidRPr="0000177E" w:rsidRDefault="006C7979" w:rsidP="00896209">
            <w:pPr>
              <w:jc w:val="center"/>
              <w:rPr>
                <w:rFonts w:ascii="Times New Roman" w:hAnsi="Times New Roman" w:cs="Times New Roman"/>
                <w:bCs/>
                <w:color w:val="0000FF"/>
              </w:rPr>
            </w:pPr>
          </w:p>
        </w:tc>
        <w:tc>
          <w:tcPr>
            <w:tcW w:w="306" w:type="pct"/>
            <w:shd w:val="clear" w:color="auto" w:fill="auto"/>
          </w:tcPr>
          <w:p w14:paraId="7A1B21FE" w14:textId="3155AA22" w:rsidR="006C7979" w:rsidRPr="0000177E" w:rsidRDefault="006C7979" w:rsidP="00896209">
            <w:pPr>
              <w:jc w:val="center"/>
              <w:rPr>
                <w:rFonts w:ascii="Times New Roman" w:hAnsi="Times New Roman" w:cs="Times New Roman"/>
                <w:b/>
                <w:color w:val="0000FF"/>
              </w:rPr>
            </w:pPr>
          </w:p>
        </w:tc>
        <w:tc>
          <w:tcPr>
            <w:tcW w:w="804" w:type="pct"/>
            <w:shd w:val="clear" w:color="auto" w:fill="auto"/>
          </w:tcPr>
          <w:p w14:paraId="7DF407B4" w14:textId="77777777" w:rsidR="006C7979" w:rsidRPr="0000177E" w:rsidRDefault="006C7979" w:rsidP="00896209">
            <w:pPr>
              <w:jc w:val="center"/>
              <w:rPr>
                <w:rFonts w:ascii="Times New Roman" w:hAnsi="Times New Roman" w:cs="Times New Roman"/>
                <w:b/>
                <w:color w:val="0000FF"/>
              </w:rPr>
            </w:pPr>
          </w:p>
        </w:tc>
      </w:tr>
      <w:tr w:rsidR="00B87008" w:rsidRPr="00F84B4A" w14:paraId="421D9F2F" w14:textId="77777777" w:rsidTr="00BF74B1">
        <w:trPr>
          <w:cantSplit/>
          <w:trHeight w:val="340"/>
          <w:tblHeader/>
        </w:trPr>
        <w:tc>
          <w:tcPr>
            <w:tcW w:w="613" w:type="pct"/>
            <w:shd w:val="clear" w:color="auto" w:fill="auto"/>
            <w:vAlign w:val="center"/>
          </w:tcPr>
          <w:p w14:paraId="116347BB" w14:textId="3D1C26C0" w:rsidR="000F41A5" w:rsidRPr="0000177E" w:rsidRDefault="000F41A5" w:rsidP="00896209">
            <w:pPr>
              <w:jc w:val="center"/>
              <w:rPr>
                <w:rFonts w:ascii="Times New Roman" w:hAnsi="Times New Roman" w:cs="Times New Roman"/>
                <w:bCs/>
                <w:color w:val="0000FF"/>
              </w:rPr>
            </w:pPr>
          </w:p>
        </w:tc>
        <w:tc>
          <w:tcPr>
            <w:tcW w:w="1660" w:type="pct"/>
            <w:shd w:val="clear" w:color="auto" w:fill="auto"/>
            <w:vAlign w:val="center"/>
          </w:tcPr>
          <w:p w14:paraId="28C39C9D" w14:textId="51A4DF6D" w:rsidR="000F41A5" w:rsidRPr="0000177E" w:rsidRDefault="000F41A5" w:rsidP="00896209">
            <w:pPr>
              <w:jc w:val="center"/>
              <w:rPr>
                <w:rFonts w:ascii="Times New Roman" w:hAnsi="Times New Roman" w:cs="Times New Roman"/>
                <w:bCs/>
                <w:color w:val="0000FF"/>
              </w:rPr>
            </w:pPr>
          </w:p>
        </w:tc>
        <w:tc>
          <w:tcPr>
            <w:tcW w:w="432" w:type="pct"/>
            <w:shd w:val="clear" w:color="auto" w:fill="auto"/>
            <w:vAlign w:val="center"/>
          </w:tcPr>
          <w:p w14:paraId="735BF80B" w14:textId="6F48A9BE" w:rsidR="000F41A5" w:rsidRPr="0000177E" w:rsidRDefault="000F41A5" w:rsidP="00896209">
            <w:pPr>
              <w:jc w:val="center"/>
              <w:rPr>
                <w:rFonts w:ascii="Times New Roman" w:hAnsi="Times New Roman" w:cs="Times New Roman"/>
                <w:bCs/>
                <w:color w:val="0000FF"/>
              </w:rPr>
            </w:pPr>
          </w:p>
        </w:tc>
        <w:tc>
          <w:tcPr>
            <w:tcW w:w="432" w:type="pct"/>
            <w:shd w:val="clear" w:color="auto" w:fill="auto"/>
            <w:vAlign w:val="center"/>
          </w:tcPr>
          <w:p w14:paraId="2A47A300" w14:textId="5E1BE5B8" w:rsidR="000F41A5" w:rsidRPr="0000177E" w:rsidRDefault="000F41A5" w:rsidP="00896209">
            <w:pPr>
              <w:jc w:val="center"/>
              <w:rPr>
                <w:rFonts w:ascii="Times New Roman" w:hAnsi="Times New Roman" w:cs="Times New Roman"/>
                <w:bCs/>
                <w:color w:val="0000FF"/>
              </w:rPr>
            </w:pPr>
          </w:p>
        </w:tc>
        <w:tc>
          <w:tcPr>
            <w:tcW w:w="327" w:type="pct"/>
            <w:shd w:val="clear" w:color="auto" w:fill="auto"/>
            <w:vAlign w:val="center"/>
          </w:tcPr>
          <w:p w14:paraId="19450B26" w14:textId="24A4B762" w:rsidR="000F41A5" w:rsidRPr="0000177E" w:rsidRDefault="000F41A5" w:rsidP="00896209">
            <w:pPr>
              <w:jc w:val="center"/>
              <w:rPr>
                <w:rFonts w:ascii="Times New Roman" w:hAnsi="Times New Roman" w:cs="Times New Roman"/>
                <w:bCs/>
                <w:color w:val="0000FF"/>
              </w:rPr>
            </w:pPr>
          </w:p>
        </w:tc>
        <w:tc>
          <w:tcPr>
            <w:tcW w:w="428" w:type="pct"/>
            <w:shd w:val="clear" w:color="auto" w:fill="auto"/>
          </w:tcPr>
          <w:p w14:paraId="08C9639C" w14:textId="3872BC0B" w:rsidR="000F41A5" w:rsidRPr="0000177E" w:rsidRDefault="000F41A5" w:rsidP="00896209">
            <w:pPr>
              <w:jc w:val="center"/>
              <w:rPr>
                <w:rFonts w:ascii="Times New Roman" w:hAnsi="Times New Roman" w:cs="Times New Roman"/>
                <w:bCs/>
                <w:color w:val="0000FF"/>
              </w:rPr>
            </w:pPr>
          </w:p>
        </w:tc>
        <w:tc>
          <w:tcPr>
            <w:tcW w:w="306" w:type="pct"/>
            <w:shd w:val="clear" w:color="auto" w:fill="auto"/>
          </w:tcPr>
          <w:p w14:paraId="30FF10FE" w14:textId="3B9E06AC" w:rsidR="000F41A5" w:rsidRPr="0000177E" w:rsidRDefault="000F41A5" w:rsidP="00896209">
            <w:pPr>
              <w:jc w:val="center"/>
              <w:rPr>
                <w:rFonts w:ascii="Times New Roman" w:hAnsi="Times New Roman" w:cs="Times New Roman"/>
                <w:b/>
                <w:color w:val="0000FF"/>
              </w:rPr>
            </w:pPr>
          </w:p>
        </w:tc>
        <w:tc>
          <w:tcPr>
            <w:tcW w:w="804" w:type="pct"/>
            <w:shd w:val="clear" w:color="auto" w:fill="auto"/>
          </w:tcPr>
          <w:p w14:paraId="443BB864" w14:textId="77777777" w:rsidR="000F41A5" w:rsidRPr="0000177E" w:rsidRDefault="000F41A5" w:rsidP="00896209">
            <w:pPr>
              <w:jc w:val="center"/>
              <w:rPr>
                <w:rFonts w:ascii="Times New Roman" w:hAnsi="Times New Roman" w:cs="Times New Roman"/>
                <w:b/>
                <w:color w:val="0000FF"/>
              </w:rPr>
            </w:pPr>
          </w:p>
        </w:tc>
      </w:tr>
    </w:tbl>
    <w:p w14:paraId="19164F8B" w14:textId="77777777" w:rsidR="004C4857" w:rsidRPr="00F84B4A" w:rsidRDefault="004C4857" w:rsidP="006468B0">
      <w:pPr>
        <w:pStyle w:val="Titre1"/>
      </w:pPr>
      <w:bookmarkStart w:id="34" w:name="_SCENARIOS_STRATEGIQUES"/>
      <w:bookmarkStart w:id="35" w:name="_Ref54186761"/>
      <w:bookmarkStart w:id="36" w:name="_Toc62144138"/>
      <w:bookmarkEnd w:id="34"/>
      <w:r w:rsidRPr="00F84B4A">
        <w:t>S</w:t>
      </w:r>
      <w:r w:rsidR="00F2161C" w:rsidRPr="00F84B4A">
        <w:t>CENARIOS STRATEGIQUES</w:t>
      </w:r>
      <w:bookmarkEnd w:id="35"/>
      <w:bookmarkEnd w:id="36"/>
    </w:p>
    <w:p w14:paraId="27C59787" w14:textId="77777777" w:rsidR="00F2161C" w:rsidRPr="00F84B4A" w:rsidRDefault="00F2161C" w:rsidP="0059335A">
      <w:pPr>
        <w:pStyle w:val="Corpsdetexte"/>
        <w:rPr>
          <w:rFonts w:eastAsia="Calibri"/>
        </w:rPr>
      </w:pPr>
      <w:r w:rsidRPr="00F84B4A">
        <w:rPr>
          <w:rFonts w:eastAsia="Calibri"/>
        </w:rPr>
        <w:t>Après avoir identifié les objectifs des sources de risque, l’étude s’intéresse ici à l’environnement du système qui pourrait être utilisé pour mener une attaque informatique ciblée.</w:t>
      </w:r>
    </w:p>
    <w:p w14:paraId="1305E554" w14:textId="77777777" w:rsidR="004C4857" w:rsidRPr="00F84B4A" w:rsidRDefault="00F2161C" w:rsidP="00D43073">
      <w:pPr>
        <w:pStyle w:val="Titre2"/>
        <w:spacing w:after="120"/>
        <w:ind w:left="606" w:hanging="578"/>
      </w:pPr>
      <w:bookmarkStart w:id="37" w:name="_Toc62144139"/>
      <w:r w:rsidRPr="00F84B4A">
        <w:t>Elaboration de la cartographie de la menace numérique et sélection des parties prenantes critiques</w:t>
      </w:r>
      <w:bookmarkEnd w:id="37"/>
    </w:p>
    <w:p w14:paraId="3A7102F4" w14:textId="2920DA83" w:rsidR="00F2161C" w:rsidRPr="00F84B4A" w:rsidRDefault="00F2161C" w:rsidP="0059335A">
      <w:pPr>
        <w:pStyle w:val="Corpsdetexte"/>
      </w:pPr>
      <w:r w:rsidRPr="00F84B4A">
        <w:t>Ce paragraphe a pour objectif d’identifier les organismes ou systèmes pouvant constituer un vecteur d’attaque de par leurs accès</w:t>
      </w:r>
      <w:r w:rsidR="00E64D68" w:rsidRPr="00F84B4A">
        <w:rPr>
          <w:rStyle w:val="Appelnotedebasdep"/>
        </w:rPr>
        <w:footnoteReference w:id="7"/>
      </w:r>
      <w:r w:rsidRPr="00F84B4A">
        <w:t xml:space="preserve"> numériques à l’objet de l’étude et à ses valeurs métier, de leur vulnérabilité ou de leur exposition aux </w:t>
      </w:r>
      <w:r w:rsidR="00555074" w:rsidRPr="00F84B4A">
        <w:t xml:space="preserve">sources de </w:t>
      </w:r>
      <w:r w:rsidRPr="00F84B4A">
        <w:t>risque.</w:t>
      </w:r>
      <w:r w:rsidR="0059422B">
        <w:t xml:space="preserve"> </w:t>
      </w:r>
    </w:p>
    <w:p w14:paraId="6E4B8510" w14:textId="55E87310" w:rsidR="00F2161C" w:rsidRPr="00F84B4A" w:rsidRDefault="1CB47320" w:rsidP="0059335A">
      <w:pPr>
        <w:pStyle w:val="Corpsdetexte"/>
      </w:pPr>
      <w:r w:rsidRPr="00F84B4A">
        <w:t xml:space="preserve">Ces éléments </w:t>
      </w:r>
      <w:r w:rsidRPr="00F84B4A">
        <w:rPr>
          <w:b/>
          <w:bCs/>
        </w:rPr>
        <w:t>internes</w:t>
      </w:r>
      <w:r w:rsidRPr="00F84B4A">
        <w:t xml:space="preserve"> ou </w:t>
      </w:r>
      <w:r w:rsidRPr="00F84B4A">
        <w:rPr>
          <w:b/>
          <w:bCs/>
        </w:rPr>
        <w:t>externes</w:t>
      </w:r>
      <w:r w:rsidRPr="00F84B4A">
        <w:t xml:space="preserve"> à l’organisation</w:t>
      </w:r>
      <w:r w:rsidR="00E154EF" w:rsidRPr="00F84B4A">
        <w:t>,</w:t>
      </w:r>
      <w:r w:rsidRPr="00F84B4A">
        <w:t xml:space="preserve"> dénommés parties prenantes</w:t>
      </w:r>
      <w:r w:rsidR="00E154EF" w:rsidRPr="00F84B4A">
        <w:t>,</w:t>
      </w:r>
      <w:r w:rsidRPr="00F84B4A">
        <w:t xml:space="preserve"> sont représentés dans ce qui est appelée la </w:t>
      </w:r>
      <w:r w:rsidRPr="00F84B4A">
        <w:rPr>
          <w:b/>
          <w:bCs/>
        </w:rPr>
        <w:t>cartographie de la menace numérique de l’écosystème</w:t>
      </w:r>
      <w:r w:rsidRPr="00F84B4A">
        <w:t>.</w:t>
      </w:r>
    </w:p>
    <w:p w14:paraId="3AC86BD8" w14:textId="6EE481CE" w:rsidR="00F2161C" w:rsidRPr="00F84B4A" w:rsidRDefault="00F2161C" w:rsidP="0059335A">
      <w:pPr>
        <w:pStyle w:val="Corpsdetexte"/>
      </w:pPr>
      <w:r w:rsidRPr="00F84B4A">
        <w:t>Cette cartographie permet de faire appara</w:t>
      </w:r>
      <w:r w:rsidR="00A74BF5" w:rsidRPr="00F84B4A">
        <w:t>î</w:t>
      </w:r>
      <w:r w:rsidRPr="00F84B4A">
        <w:t xml:space="preserve">tre les parties prenantes d’intérêts au regard de leur niveau de menace vis-à-vis de l’objet de l’étude. Ces parties sont dites parties prenantes critiques. </w:t>
      </w:r>
    </w:p>
    <w:p w14:paraId="2D15334D" w14:textId="77777777" w:rsidR="00896209" w:rsidRDefault="00896209" w:rsidP="00A37C37">
      <w:pPr>
        <w:pStyle w:val="Corpsdetexte"/>
      </w:pPr>
      <w:bookmarkStart w:id="38" w:name="_Phases_de_vie"/>
      <w:bookmarkStart w:id="39" w:name="_Description_des_parties"/>
      <w:bookmarkStart w:id="40" w:name="_Ref54184992"/>
      <w:bookmarkEnd w:id="38"/>
      <w:bookmarkEnd w:id="39"/>
      <w:r>
        <w:br w:type="page"/>
      </w:r>
    </w:p>
    <w:p w14:paraId="72A243CA" w14:textId="17C2F3F1" w:rsidR="00B34E7A" w:rsidRPr="00F84B4A" w:rsidRDefault="00B34E7A" w:rsidP="006468B0">
      <w:pPr>
        <w:pStyle w:val="Titre3"/>
      </w:pPr>
      <w:bookmarkStart w:id="41" w:name="_Toc62144140"/>
      <w:r w:rsidRPr="00F84B4A">
        <w:lastRenderedPageBreak/>
        <w:t>Description des parties prenantes</w:t>
      </w:r>
      <w:bookmarkEnd w:id="40"/>
      <w:bookmarkEnd w:id="41"/>
    </w:p>
    <w:p w14:paraId="6B3EE272" w14:textId="558A4148" w:rsidR="00B34E7A" w:rsidRPr="00F84B4A" w:rsidRDefault="004A4C4C" w:rsidP="00324E18">
      <w:pPr>
        <w:pStyle w:val="Corpsdetexte"/>
        <w:spacing w:after="120"/>
      </w:pPr>
      <w:r w:rsidRPr="00F84B4A">
        <w:t>L</w:t>
      </w:r>
      <w:r w:rsidR="00103C09" w:rsidRPr="00F84B4A">
        <w:t>e</w:t>
      </w:r>
      <w:r w:rsidR="00E64D68" w:rsidRPr="00F84B4A">
        <w:t xml:space="preserve">s parties prenantes sont listées dans le tableau donné </w:t>
      </w:r>
      <w:r w:rsidRPr="00F84B4A">
        <w:t>ci-après</w:t>
      </w:r>
      <w:r w:rsidR="00B67BA4" w:rsidRPr="00F84B4A">
        <w:t xml:space="preserve">. </w:t>
      </w:r>
    </w:p>
    <w:p w14:paraId="644AC0D7" w14:textId="2217CBCD" w:rsidR="0086094A" w:rsidRPr="00F84B4A" w:rsidRDefault="1F84A7D3"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12</w:t>
      </w:r>
      <w:r w:rsidR="0086094A" w:rsidRPr="00F84B4A">
        <w:fldChar w:fldCharType="end"/>
      </w:r>
      <w:r w:rsidRPr="00F84B4A">
        <w:t xml:space="preserve"> </w:t>
      </w:r>
      <w:r w:rsidR="000A4074">
        <w:t xml:space="preserve">- </w:t>
      </w:r>
      <w:r w:rsidRPr="00F84B4A">
        <w:t>Liste des parties prenantes</w:t>
      </w:r>
    </w:p>
    <w:tbl>
      <w:tblPr>
        <w:tblStyle w:val="Grilledutableau"/>
        <w:tblW w:w="5000" w:type="pct"/>
        <w:tblLook w:val="04A0" w:firstRow="1" w:lastRow="0" w:firstColumn="1" w:lastColumn="0" w:noHBand="0" w:noVBand="1"/>
      </w:tblPr>
      <w:tblGrid>
        <w:gridCol w:w="1412"/>
        <w:gridCol w:w="3703"/>
        <w:gridCol w:w="9417"/>
      </w:tblGrid>
      <w:tr w:rsidR="001541F7" w:rsidRPr="00F84B4A" w14:paraId="69391C94" w14:textId="77777777" w:rsidTr="00896209">
        <w:trPr>
          <w:cantSplit/>
          <w:trHeight w:val="340"/>
          <w:tblHeader/>
        </w:trPr>
        <w:tc>
          <w:tcPr>
            <w:tcW w:w="5000" w:type="pct"/>
            <w:gridSpan w:val="3"/>
            <w:shd w:val="pct25" w:color="auto" w:fill="auto"/>
            <w:vAlign w:val="center"/>
          </w:tcPr>
          <w:p w14:paraId="2C4ADFB7" w14:textId="77777777" w:rsidR="001541F7" w:rsidRPr="00F84B4A" w:rsidRDefault="001541F7" w:rsidP="00896209">
            <w:pPr>
              <w:pStyle w:val="Corpsdetexte"/>
              <w:spacing w:before="0"/>
              <w:jc w:val="center"/>
              <w:rPr>
                <w:b/>
              </w:rPr>
            </w:pPr>
            <w:r w:rsidRPr="00F84B4A">
              <w:rPr>
                <w:b/>
              </w:rPr>
              <w:t>Description des parties prenantes</w:t>
            </w:r>
          </w:p>
        </w:tc>
      </w:tr>
      <w:tr w:rsidR="00B61913" w:rsidRPr="00F84B4A" w14:paraId="650F9759" w14:textId="77777777" w:rsidTr="00896209">
        <w:trPr>
          <w:cantSplit/>
          <w:trHeight w:val="340"/>
          <w:tblHeader/>
        </w:trPr>
        <w:tc>
          <w:tcPr>
            <w:tcW w:w="486" w:type="pct"/>
            <w:shd w:val="pct25" w:color="auto" w:fill="auto"/>
            <w:vAlign w:val="center"/>
          </w:tcPr>
          <w:p w14:paraId="66957097" w14:textId="77777777"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Catégorie</w:t>
            </w:r>
          </w:p>
        </w:tc>
        <w:tc>
          <w:tcPr>
            <w:tcW w:w="1274" w:type="pct"/>
            <w:shd w:val="pct25" w:color="auto" w:fill="auto"/>
            <w:vAlign w:val="center"/>
          </w:tcPr>
          <w:p w14:paraId="38DD4AFC" w14:textId="77777777"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Nom</w:t>
            </w:r>
          </w:p>
        </w:tc>
        <w:tc>
          <w:tcPr>
            <w:tcW w:w="3240" w:type="pct"/>
            <w:shd w:val="pct25" w:color="auto" w:fill="auto"/>
          </w:tcPr>
          <w:p w14:paraId="225AC16C" w14:textId="2E3A3DF3" w:rsidR="00B61913" w:rsidRPr="00F84B4A" w:rsidRDefault="00B61913" w:rsidP="00896209">
            <w:pPr>
              <w:jc w:val="center"/>
              <w:rPr>
                <w:rFonts w:ascii="Times New Roman" w:hAnsi="Times New Roman" w:cs="Times New Roman"/>
                <w:b/>
              </w:rPr>
            </w:pPr>
            <w:r w:rsidRPr="00F84B4A">
              <w:rPr>
                <w:rFonts w:ascii="Times New Roman" w:hAnsi="Times New Roman" w:cs="Times New Roman"/>
                <w:b/>
              </w:rPr>
              <w:t>D</w:t>
            </w:r>
            <w:r w:rsidR="00444DE9">
              <w:rPr>
                <w:rFonts w:ascii="Times New Roman" w:hAnsi="Times New Roman" w:cs="Times New Roman"/>
                <w:b/>
              </w:rPr>
              <w:t>escription</w:t>
            </w:r>
          </w:p>
        </w:tc>
      </w:tr>
      <w:tr w:rsidR="00B61913" w:rsidRPr="00F84B4A" w14:paraId="44FB30F8" w14:textId="77777777" w:rsidTr="00896209">
        <w:trPr>
          <w:cantSplit/>
          <w:trHeight w:val="340"/>
          <w:tblHeader/>
        </w:trPr>
        <w:tc>
          <w:tcPr>
            <w:tcW w:w="486" w:type="pct"/>
            <w:shd w:val="clear" w:color="auto" w:fill="auto"/>
            <w:vAlign w:val="center"/>
          </w:tcPr>
          <w:p w14:paraId="3041E394" w14:textId="1C9989AF" w:rsidR="00B61913" w:rsidRPr="0059422B" w:rsidRDefault="00B61913" w:rsidP="00896209">
            <w:pPr>
              <w:jc w:val="center"/>
              <w:rPr>
                <w:rFonts w:ascii="Times New Roman" w:hAnsi="Times New Roman" w:cs="Times New Roman"/>
                <w:bCs/>
                <w:color w:val="0000FF"/>
              </w:rPr>
            </w:pPr>
          </w:p>
        </w:tc>
        <w:tc>
          <w:tcPr>
            <w:tcW w:w="1274" w:type="pct"/>
            <w:shd w:val="clear" w:color="auto" w:fill="auto"/>
            <w:vAlign w:val="center"/>
          </w:tcPr>
          <w:p w14:paraId="722B00AE" w14:textId="7AE41F81" w:rsidR="00B61913" w:rsidRPr="0059422B" w:rsidRDefault="00B61913" w:rsidP="00896209">
            <w:pPr>
              <w:jc w:val="center"/>
              <w:rPr>
                <w:rFonts w:ascii="Times New Roman" w:hAnsi="Times New Roman" w:cs="Times New Roman"/>
                <w:bCs/>
                <w:color w:val="0000FF"/>
              </w:rPr>
            </w:pPr>
          </w:p>
        </w:tc>
        <w:tc>
          <w:tcPr>
            <w:tcW w:w="3240" w:type="pct"/>
            <w:shd w:val="clear" w:color="auto" w:fill="auto"/>
          </w:tcPr>
          <w:p w14:paraId="42C6D796" w14:textId="55DC2E2C" w:rsidR="00B61913" w:rsidRPr="0059422B" w:rsidRDefault="00B61913" w:rsidP="00000705">
            <w:pPr>
              <w:rPr>
                <w:rFonts w:ascii="Times New Roman" w:hAnsi="Times New Roman" w:cs="Times New Roman"/>
                <w:bCs/>
                <w:color w:val="0000FF"/>
              </w:rPr>
            </w:pPr>
          </w:p>
        </w:tc>
      </w:tr>
      <w:tr w:rsidR="00B61913" w:rsidRPr="00F84B4A" w14:paraId="1C54B0D2" w14:textId="77777777" w:rsidTr="00896209">
        <w:trPr>
          <w:cantSplit/>
          <w:trHeight w:val="340"/>
          <w:tblHeader/>
        </w:trPr>
        <w:tc>
          <w:tcPr>
            <w:tcW w:w="486" w:type="pct"/>
            <w:shd w:val="clear" w:color="auto" w:fill="auto"/>
            <w:vAlign w:val="center"/>
          </w:tcPr>
          <w:p w14:paraId="60E1B6BE" w14:textId="7B07BEE3" w:rsidR="00B61913" w:rsidRPr="0059422B" w:rsidRDefault="00B61913" w:rsidP="00896209">
            <w:pPr>
              <w:jc w:val="center"/>
              <w:rPr>
                <w:rFonts w:ascii="Times New Roman" w:hAnsi="Times New Roman" w:cs="Times New Roman"/>
                <w:bCs/>
                <w:color w:val="0000FF"/>
              </w:rPr>
            </w:pPr>
          </w:p>
        </w:tc>
        <w:tc>
          <w:tcPr>
            <w:tcW w:w="1274" w:type="pct"/>
            <w:shd w:val="clear" w:color="auto" w:fill="auto"/>
            <w:vAlign w:val="center"/>
          </w:tcPr>
          <w:p w14:paraId="4E2C925B" w14:textId="4493F416" w:rsidR="00B61913" w:rsidRPr="0059422B" w:rsidRDefault="00B61913" w:rsidP="00896209">
            <w:pPr>
              <w:jc w:val="center"/>
              <w:rPr>
                <w:rFonts w:ascii="Times New Roman" w:hAnsi="Times New Roman" w:cs="Times New Roman"/>
                <w:bCs/>
                <w:color w:val="0000FF"/>
              </w:rPr>
            </w:pPr>
          </w:p>
        </w:tc>
        <w:tc>
          <w:tcPr>
            <w:tcW w:w="3240" w:type="pct"/>
            <w:shd w:val="clear" w:color="auto" w:fill="auto"/>
          </w:tcPr>
          <w:p w14:paraId="1EF79D27" w14:textId="4943AEC1" w:rsidR="00B61913" w:rsidRPr="0059422B" w:rsidRDefault="00B61913" w:rsidP="00896209">
            <w:pPr>
              <w:rPr>
                <w:rFonts w:ascii="Times New Roman" w:hAnsi="Times New Roman" w:cs="Times New Roman"/>
                <w:bCs/>
                <w:color w:val="0000FF"/>
              </w:rPr>
            </w:pPr>
          </w:p>
        </w:tc>
      </w:tr>
      <w:tr w:rsidR="00B61913" w:rsidRPr="00F84B4A" w14:paraId="326FD955" w14:textId="77777777" w:rsidTr="00896209">
        <w:trPr>
          <w:cantSplit/>
          <w:trHeight w:val="340"/>
          <w:tblHeader/>
        </w:trPr>
        <w:tc>
          <w:tcPr>
            <w:tcW w:w="486" w:type="pct"/>
            <w:shd w:val="clear" w:color="auto" w:fill="auto"/>
            <w:vAlign w:val="center"/>
          </w:tcPr>
          <w:p w14:paraId="0C939EEB" w14:textId="480BD73B" w:rsidR="00B61913" w:rsidRPr="0059422B" w:rsidRDefault="00B61913" w:rsidP="00896209">
            <w:pPr>
              <w:jc w:val="center"/>
              <w:rPr>
                <w:rFonts w:ascii="Times New Roman" w:hAnsi="Times New Roman" w:cs="Times New Roman"/>
                <w:bCs/>
                <w:color w:val="0000FF"/>
              </w:rPr>
            </w:pPr>
          </w:p>
        </w:tc>
        <w:tc>
          <w:tcPr>
            <w:tcW w:w="1274" w:type="pct"/>
            <w:shd w:val="clear" w:color="auto" w:fill="auto"/>
            <w:vAlign w:val="center"/>
          </w:tcPr>
          <w:p w14:paraId="16445439" w14:textId="09B6E214" w:rsidR="00B61913" w:rsidRPr="0059422B" w:rsidRDefault="00B61913" w:rsidP="00896209">
            <w:pPr>
              <w:jc w:val="center"/>
              <w:rPr>
                <w:rFonts w:ascii="Times New Roman" w:hAnsi="Times New Roman" w:cs="Times New Roman"/>
                <w:bCs/>
                <w:color w:val="0000FF"/>
              </w:rPr>
            </w:pPr>
          </w:p>
        </w:tc>
        <w:tc>
          <w:tcPr>
            <w:tcW w:w="3240" w:type="pct"/>
            <w:shd w:val="clear" w:color="auto" w:fill="auto"/>
          </w:tcPr>
          <w:p w14:paraId="565FC0AF" w14:textId="733314EE" w:rsidR="00B61913" w:rsidRPr="0059422B" w:rsidRDefault="00B61913" w:rsidP="00896209">
            <w:pPr>
              <w:rPr>
                <w:rFonts w:ascii="Times New Roman" w:hAnsi="Times New Roman" w:cs="Times New Roman"/>
                <w:bCs/>
                <w:color w:val="0000FF"/>
              </w:rPr>
            </w:pPr>
          </w:p>
        </w:tc>
      </w:tr>
    </w:tbl>
    <w:p w14:paraId="4758D2BD" w14:textId="15EE7EB3" w:rsidR="00B34E7A" w:rsidRPr="00F84B4A" w:rsidRDefault="2A271456" w:rsidP="006468B0">
      <w:pPr>
        <w:pStyle w:val="Titre3"/>
      </w:pPr>
      <w:bookmarkStart w:id="42" w:name="_Toc62144141"/>
      <w:r w:rsidRPr="00F84B4A">
        <w:t>Évaluation des parties prenantes</w:t>
      </w:r>
      <w:bookmarkEnd w:id="42"/>
    </w:p>
    <w:p w14:paraId="509D3FF9" w14:textId="38E09576" w:rsidR="00B34E7A" w:rsidRPr="00F84B4A" w:rsidRDefault="00B34E7A" w:rsidP="0059335A">
      <w:pPr>
        <w:pStyle w:val="Corpsdetexte"/>
      </w:pPr>
      <w:r w:rsidRPr="00F84B4A">
        <w:t xml:space="preserve">L’évaluation du niveau de menace des parties prenantes a été réalisée via la formule proposée par la méthode, sans aucune pondération, à savoir : </w:t>
      </w:r>
    </w:p>
    <w:p w14:paraId="04CAB5AA" w14:textId="77777777" w:rsidR="00B34E7A" w:rsidRPr="00F84B4A" w:rsidRDefault="00B34E7A" w:rsidP="0059335A">
      <w:pPr>
        <w:pStyle w:val="Corpsdetexte"/>
      </w:pPr>
      <w:r w:rsidRPr="00F84B4A">
        <w:t xml:space="preserve">Niveau de menace = (dépendance x pénétration) / (maturité cyber x confiance). </w:t>
      </w:r>
    </w:p>
    <w:p w14:paraId="010AC4B1" w14:textId="0534F2B2" w:rsidR="003F1388" w:rsidRPr="00F84B4A" w:rsidRDefault="00A46BEB" w:rsidP="00E67B7A">
      <w:pPr>
        <w:pStyle w:val="Corpsdetexte"/>
        <w:spacing w:after="120"/>
      </w:pPr>
      <w:r w:rsidRPr="00F84B4A">
        <w:t>L’</w:t>
      </w:r>
      <w:hyperlink w:anchor="Appendice_V" w:history="1">
        <w:r w:rsidRPr="00F84B4A">
          <w:rPr>
            <w:rStyle w:val="Lienhypertexte"/>
          </w:rPr>
          <w:t xml:space="preserve">appendice </w:t>
        </w:r>
        <w:r w:rsidR="00B34E7A" w:rsidRPr="00F84B4A">
          <w:rPr>
            <w:rStyle w:val="Lienhypertexte"/>
          </w:rPr>
          <w:t>V</w:t>
        </w:r>
      </w:hyperlink>
      <w:r w:rsidR="00B34E7A" w:rsidRPr="00F84B4A">
        <w:t>, présente les métriques de cotation de chacun de ces quatre critères.</w:t>
      </w:r>
    </w:p>
    <w:p w14:paraId="22983BD6" w14:textId="27E11E8B" w:rsidR="0086094A" w:rsidRPr="00F84B4A" w:rsidRDefault="2A271456" w:rsidP="00896209">
      <w:pPr>
        <w:pStyle w:val="Lgende"/>
        <w:keepNext/>
        <w:spacing w:before="120" w:after="0"/>
      </w:pPr>
      <w:r w:rsidRPr="00F84B4A">
        <w:t xml:space="preserve">Tableau </w:t>
      </w:r>
      <w:r w:rsidR="0086094A" w:rsidRPr="00F84B4A">
        <w:fldChar w:fldCharType="begin"/>
      </w:r>
      <w:r w:rsidR="0086094A" w:rsidRPr="00F84B4A">
        <w:instrText>SEQ Tableau \* ARABIC</w:instrText>
      </w:r>
      <w:r w:rsidR="0086094A" w:rsidRPr="00F84B4A">
        <w:fldChar w:fldCharType="separate"/>
      </w:r>
      <w:r w:rsidR="0027046F">
        <w:rPr>
          <w:noProof/>
        </w:rPr>
        <w:t>13</w:t>
      </w:r>
      <w:r w:rsidR="0086094A" w:rsidRPr="00F84B4A">
        <w:fldChar w:fldCharType="end"/>
      </w:r>
      <w:r w:rsidRPr="00F84B4A">
        <w:t xml:space="preserve"> </w:t>
      </w:r>
      <w:r w:rsidR="000A4074">
        <w:t xml:space="preserve">- </w:t>
      </w:r>
      <w:r w:rsidRPr="00F84B4A">
        <w:t>Evaluation des parties prenantes (avant application du socle)</w:t>
      </w:r>
    </w:p>
    <w:tbl>
      <w:tblPr>
        <w:tblStyle w:val="Grilledutableau"/>
        <w:tblW w:w="5000" w:type="pct"/>
        <w:tblLook w:val="04A0" w:firstRow="1" w:lastRow="0" w:firstColumn="1" w:lastColumn="0" w:noHBand="0" w:noVBand="1"/>
      </w:tblPr>
      <w:tblGrid>
        <w:gridCol w:w="1686"/>
        <w:gridCol w:w="3392"/>
        <w:gridCol w:w="1407"/>
        <w:gridCol w:w="1218"/>
        <w:gridCol w:w="1363"/>
        <w:gridCol w:w="1136"/>
        <w:gridCol w:w="1133"/>
        <w:gridCol w:w="1276"/>
        <w:gridCol w:w="1165"/>
        <w:gridCol w:w="756"/>
      </w:tblGrid>
      <w:tr w:rsidR="005A043B" w:rsidRPr="00F84B4A" w14:paraId="08148A12" w14:textId="77777777" w:rsidTr="00896209">
        <w:trPr>
          <w:cantSplit/>
          <w:trHeight w:val="340"/>
          <w:tblHeader/>
        </w:trPr>
        <w:tc>
          <w:tcPr>
            <w:tcW w:w="5000" w:type="pct"/>
            <w:gridSpan w:val="10"/>
            <w:shd w:val="pct25" w:color="auto" w:fill="auto"/>
          </w:tcPr>
          <w:p w14:paraId="3ACC30C3" w14:textId="105509AB" w:rsidR="005A043B" w:rsidRPr="00F84B4A" w:rsidRDefault="005A043B" w:rsidP="00896209">
            <w:pPr>
              <w:pStyle w:val="Corpsdetexte"/>
              <w:spacing w:before="0"/>
              <w:jc w:val="center"/>
              <w:rPr>
                <w:b/>
                <w:bCs/>
              </w:rPr>
            </w:pPr>
            <w:r w:rsidRPr="00F84B4A">
              <w:rPr>
                <w:b/>
                <w:bCs/>
              </w:rPr>
              <w:t>Évaluation des parties prenantes</w:t>
            </w:r>
          </w:p>
        </w:tc>
      </w:tr>
      <w:tr w:rsidR="00D40098" w:rsidRPr="00F84B4A" w14:paraId="7426DAF2" w14:textId="77777777" w:rsidTr="00D40098">
        <w:trPr>
          <w:cantSplit/>
          <w:trHeight w:val="340"/>
          <w:tblHeader/>
        </w:trPr>
        <w:tc>
          <w:tcPr>
            <w:tcW w:w="580" w:type="pct"/>
            <w:shd w:val="pct25" w:color="auto" w:fill="auto"/>
            <w:vAlign w:val="center"/>
          </w:tcPr>
          <w:p w14:paraId="3C7F92F4" w14:textId="2398485C" w:rsidR="00D40098" w:rsidRPr="00F84B4A" w:rsidRDefault="00D40098" w:rsidP="00D40098">
            <w:pPr>
              <w:jc w:val="center"/>
              <w:rPr>
                <w:rFonts w:ascii="Times New Roman" w:hAnsi="Times New Roman" w:cs="Times New Roman"/>
                <w:b/>
              </w:rPr>
            </w:pPr>
            <w:r w:rsidRPr="00F84B4A">
              <w:rPr>
                <w:rFonts w:ascii="Times New Roman" w:hAnsi="Times New Roman" w:cs="Times New Roman"/>
                <w:b/>
              </w:rPr>
              <w:t>Catégorie</w:t>
            </w:r>
          </w:p>
        </w:tc>
        <w:tc>
          <w:tcPr>
            <w:tcW w:w="1167" w:type="pct"/>
            <w:shd w:val="pct25" w:color="auto" w:fill="auto"/>
            <w:vAlign w:val="center"/>
          </w:tcPr>
          <w:p w14:paraId="37FF2D02"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Nom</w:t>
            </w:r>
          </w:p>
        </w:tc>
        <w:tc>
          <w:tcPr>
            <w:tcW w:w="484" w:type="pct"/>
            <w:shd w:val="pct25" w:color="auto" w:fill="auto"/>
            <w:vAlign w:val="center"/>
          </w:tcPr>
          <w:p w14:paraId="42C2A3A7" w14:textId="2B19092B" w:rsidR="00D40098" w:rsidRPr="00F84B4A" w:rsidRDefault="00D40098" w:rsidP="00896209">
            <w:pPr>
              <w:jc w:val="center"/>
              <w:rPr>
                <w:rFonts w:ascii="Times New Roman" w:hAnsi="Times New Roman" w:cs="Times New Roman"/>
              </w:rPr>
            </w:pPr>
            <w:r w:rsidRPr="00F84B4A">
              <w:rPr>
                <w:rFonts w:ascii="Times New Roman" w:hAnsi="Times New Roman" w:cs="Times New Roman"/>
              </w:rPr>
              <w:t>Dépendance</w:t>
            </w:r>
          </w:p>
        </w:tc>
        <w:tc>
          <w:tcPr>
            <w:tcW w:w="419" w:type="pct"/>
            <w:shd w:val="pct25" w:color="auto" w:fill="auto"/>
            <w:vAlign w:val="center"/>
          </w:tcPr>
          <w:p w14:paraId="75BAFEC1" w14:textId="7360B963" w:rsidR="00D40098" w:rsidRPr="00F84B4A" w:rsidRDefault="00D40098" w:rsidP="00896209">
            <w:pPr>
              <w:jc w:val="center"/>
              <w:rPr>
                <w:rFonts w:ascii="Times New Roman" w:hAnsi="Times New Roman" w:cs="Times New Roman"/>
              </w:rPr>
            </w:pPr>
            <w:r w:rsidRPr="00F84B4A">
              <w:rPr>
                <w:rFonts w:ascii="Times New Roman" w:hAnsi="Times New Roman" w:cs="Times New Roman"/>
              </w:rPr>
              <w:t>Pénétration</w:t>
            </w:r>
          </w:p>
        </w:tc>
        <w:tc>
          <w:tcPr>
            <w:tcW w:w="469" w:type="pct"/>
            <w:tcBorders>
              <w:bottom w:val="single" w:sz="4" w:space="0" w:color="auto"/>
            </w:tcBorders>
            <w:shd w:val="pct25" w:color="auto" w:fill="auto"/>
            <w:vAlign w:val="center"/>
          </w:tcPr>
          <w:p w14:paraId="610DB005"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Exposition</w:t>
            </w:r>
          </w:p>
        </w:tc>
        <w:tc>
          <w:tcPr>
            <w:tcW w:w="391" w:type="pct"/>
            <w:shd w:val="pct25" w:color="auto" w:fill="auto"/>
            <w:vAlign w:val="center"/>
          </w:tcPr>
          <w:p w14:paraId="611609C9" w14:textId="0B92BF81" w:rsidR="00D40098" w:rsidRPr="00F84B4A" w:rsidRDefault="00D40098" w:rsidP="00896209">
            <w:pPr>
              <w:jc w:val="center"/>
              <w:rPr>
                <w:rFonts w:ascii="Times New Roman" w:hAnsi="Times New Roman" w:cs="Times New Roman"/>
              </w:rPr>
            </w:pPr>
            <w:r w:rsidRPr="00F84B4A">
              <w:rPr>
                <w:rFonts w:ascii="Times New Roman" w:hAnsi="Times New Roman" w:cs="Times New Roman"/>
              </w:rPr>
              <w:t>Maturité cyber</w:t>
            </w:r>
          </w:p>
        </w:tc>
        <w:tc>
          <w:tcPr>
            <w:tcW w:w="390" w:type="pct"/>
            <w:shd w:val="pct25" w:color="auto" w:fill="auto"/>
            <w:vAlign w:val="center"/>
          </w:tcPr>
          <w:p w14:paraId="48A654F9" w14:textId="77777777" w:rsidR="00D40098" w:rsidRPr="00F84B4A" w:rsidRDefault="00D40098" w:rsidP="00896209">
            <w:pPr>
              <w:jc w:val="center"/>
              <w:rPr>
                <w:rFonts w:ascii="Times New Roman" w:hAnsi="Times New Roman" w:cs="Times New Roman"/>
              </w:rPr>
            </w:pPr>
            <w:r w:rsidRPr="00F84B4A">
              <w:rPr>
                <w:rFonts w:ascii="Times New Roman" w:hAnsi="Times New Roman" w:cs="Times New Roman"/>
              </w:rPr>
              <w:t>Confiance</w:t>
            </w:r>
          </w:p>
        </w:tc>
        <w:tc>
          <w:tcPr>
            <w:tcW w:w="439" w:type="pct"/>
            <w:tcBorders>
              <w:bottom w:val="single" w:sz="4" w:space="0" w:color="auto"/>
            </w:tcBorders>
            <w:shd w:val="pct25" w:color="auto" w:fill="auto"/>
            <w:vAlign w:val="center"/>
          </w:tcPr>
          <w:p w14:paraId="45679E67" w14:textId="64F3064C" w:rsidR="00D40098" w:rsidRPr="00F84B4A" w:rsidRDefault="00D40098" w:rsidP="00896209">
            <w:pPr>
              <w:jc w:val="center"/>
              <w:rPr>
                <w:rFonts w:ascii="Times New Roman" w:hAnsi="Times New Roman" w:cs="Times New Roman"/>
                <w:b/>
                <w:bCs/>
              </w:rPr>
            </w:pPr>
            <w:r w:rsidRPr="00F84B4A">
              <w:rPr>
                <w:rFonts w:ascii="Times New Roman" w:hAnsi="Times New Roman" w:cs="Times New Roman"/>
                <w:b/>
                <w:bCs/>
              </w:rPr>
              <w:t>Fiabilité cyber</w:t>
            </w:r>
          </w:p>
        </w:tc>
        <w:tc>
          <w:tcPr>
            <w:tcW w:w="401" w:type="pct"/>
            <w:shd w:val="pct25" w:color="auto" w:fill="auto"/>
            <w:vAlign w:val="center"/>
          </w:tcPr>
          <w:p w14:paraId="3A789013" w14:textId="77777777" w:rsidR="00D40098" w:rsidRPr="00F84B4A" w:rsidRDefault="00D40098" w:rsidP="00896209">
            <w:pPr>
              <w:jc w:val="center"/>
              <w:rPr>
                <w:rFonts w:ascii="Times New Roman" w:hAnsi="Times New Roman" w:cs="Times New Roman"/>
                <w:b/>
              </w:rPr>
            </w:pPr>
            <w:r w:rsidRPr="00F84B4A">
              <w:rPr>
                <w:rFonts w:ascii="Times New Roman" w:hAnsi="Times New Roman" w:cs="Times New Roman"/>
                <w:b/>
              </w:rPr>
              <w:t>Menace</w:t>
            </w:r>
          </w:p>
        </w:tc>
        <w:tc>
          <w:tcPr>
            <w:tcW w:w="260" w:type="pct"/>
            <w:shd w:val="pct25" w:color="auto" w:fill="auto"/>
            <w:vAlign w:val="center"/>
          </w:tcPr>
          <w:p w14:paraId="5013D928" w14:textId="7907BB4C" w:rsidR="00D40098" w:rsidRPr="00F84B4A" w:rsidRDefault="00D40098" w:rsidP="00896209">
            <w:pPr>
              <w:jc w:val="center"/>
              <w:rPr>
                <w:rFonts w:ascii="Times New Roman" w:hAnsi="Times New Roman" w:cs="Times New Roman"/>
                <w:b/>
              </w:rPr>
            </w:pPr>
            <w:r w:rsidRPr="00F84B4A">
              <w:rPr>
                <w:rFonts w:ascii="Segoe UI Symbol" w:eastAsia="MS Mincho" w:hAnsi="Segoe UI Symbol" w:cs="Segoe UI Symbol"/>
                <w:b/>
              </w:rPr>
              <w:t>☐</w:t>
            </w:r>
            <w:r w:rsidRPr="00F84B4A">
              <w:rPr>
                <w:rStyle w:val="Appelnotedebasdep"/>
                <w:rFonts w:ascii="Times New Roman" w:hAnsi="Times New Roman" w:cs="Times New Roman"/>
                <w:b/>
              </w:rPr>
              <w:footnoteReference w:id="8"/>
            </w:r>
          </w:p>
        </w:tc>
      </w:tr>
      <w:tr w:rsidR="00D40098" w:rsidRPr="00F84B4A" w14:paraId="31126E5D" w14:textId="77777777" w:rsidTr="00D40098">
        <w:trPr>
          <w:cantSplit/>
          <w:trHeight w:val="340"/>
          <w:tblHeader/>
        </w:trPr>
        <w:tc>
          <w:tcPr>
            <w:tcW w:w="580" w:type="pct"/>
            <w:vAlign w:val="center"/>
          </w:tcPr>
          <w:p w14:paraId="2DE403A5" w14:textId="2F62A71C" w:rsidR="00D40098" w:rsidRPr="00896209" w:rsidRDefault="00D40098" w:rsidP="00D40098">
            <w:pPr>
              <w:jc w:val="center"/>
              <w:rPr>
                <w:rFonts w:ascii="Times New Roman" w:hAnsi="Times New Roman" w:cs="Times New Roman"/>
                <w:b/>
                <w:color w:val="0000FF"/>
              </w:rPr>
            </w:pPr>
          </w:p>
        </w:tc>
        <w:tc>
          <w:tcPr>
            <w:tcW w:w="1167" w:type="pct"/>
            <w:shd w:val="clear" w:color="auto" w:fill="auto"/>
            <w:vAlign w:val="center"/>
          </w:tcPr>
          <w:p w14:paraId="62431CDC" w14:textId="2CA0C998" w:rsidR="00D40098" w:rsidRPr="00896209" w:rsidRDefault="00D40098" w:rsidP="00D40098">
            <w:pPr>
              <w:jc w:val="center"/>
              <w:rPr>
                <w:rFonts w:ascii="Times New Roman" w:hAnsi="Times New Roman" w:cs="Times New Roman"/>
                <w:b/>
                <w:color w:val="0000FF"/>
              </w:rPr>
            </w:pPr>
          </w:p>
        </w:tc>
        <w:tc>
          <w:tcPr>
            <w:tcW w:w="484" w:type="pct"/>
            <w:shd w:val="clear" w:color="auto" w:fill="auto"/>
            <w:vAlign w:val="center"/>
          </w:tcPr>
          <w:p w14:paraId="49E398E2" w14:textId="3955D388" w:rsidR="00D40098" w:rsidRPr="00896209" w:rsidRDefault="00D40098" w:rsidP="00D40098">
            <w:pPr>
              <w:jc w:val="center"/>
              <w:rPr>
                <w:rFonts w:ascii="Times New Roman" w:hAnsi="Times New Roman" w:cs="Times New Roman"/>
                <w:b/>
                <w:color w:val="0000FF"/>
              </w:rPr>
            </w:pPr>
          </w:p>
        </w:tc>
        <w:tc>
          <w:tcPr>
            <w:tcW w:w="419" w:type="pct"/>
            <w:shd w:val="clear" w:color="auto" w:fill="auto"/>
            <w:vAlign w:val="center"/>
          </w:tcPr>
          <w:p w14:paraId="16287F21" w14:textId="1AEAB606" w:rsidR="00D40098" w:rsidRPr="00896209" w:rsidRDefault="00D40098" w:rsidP="00D40098">
            <w:pPr>
              <w:jc w:val="center"/>
              <w:rPr>
                <w:rFonts w:ascii="Times New Roman" w:hAnsi="Times New Roman" w:cs="Times New Roman"/>
                <w:b/>
                <w:color w:val="0000FF"/>
              </w:rPr>
            </w:pPr>
          </w:p>
        </w:tc>
        <w:tc>
          <w:tcPr>
            <w:tcW w:w="469" w:type="pct"/>
            <w:shd w:val="pct25" w:color="auto" w:fill="auto"/>
            <w:vAlign w:val="center"/>
          </w:tcPr>
          <w:p w14:paraId="5BE93A62" w14:textId="66A31F0A" w:rsidR="00D40098" w:rsidRPr="00896209" w:rsidRDefault="00D40098" w:rsidP="00D40098">
            <w:pPr>
              <w:jc w:val="center"/>
              <w:rPr>
                <w:rFonts w:ascii="Times New Roman" w:hAnsi="Times New Roman" w:cs="Times New Roman"/>
                <w:b/>
                <w:color w:val="0000FF"/>
              </w:rPr>
            </w:pPr>
          </w:p>
        </w:tc>
        <w:tc>
          <w:tcPr>
            <w:tcW w:w="391" w:type="pct"/>
            <w:shd w:val="clear" w:color="auto" w:fill="auto"/>
            <w:vAlign w:val="center"/>
          </w:tcPr>
          <w:p w14:paraId="384BA73E" w14:textId="3B19C4E3" w:rsidR="00D40098" w:rsidRPr="00896209" w:rsidRDefault="00D40098" w:rsidP="00D40098">
            <w:pPr>
              <w:jc w:val="center"/>
              <w:rPr>
                <w:rFonts w:ascii="Times New Roman" w:hAnsi="Times New Roman" w:cs="Times New Roman"/>
                <w:b/>
                <w:color w:val="0000FF"/>
              </w:rPr>
            </w:pPr>
          </w:p>
        </w:tc>
        <w:tc>
          <w:tcPr>
            <w:tcW w:w="390" w:type="pct"/>
            <w:shd w:val="clear" w:color="auto" w:fill="auto"/>
            <w:vAlign w:val="center"/>
          </w:tcPr>
          <w:p w14:paraId="34B3F2EB" w14:textId="1F87E2F0" w:rsidR="00D40098" w:rsidRPr="00896209" w:rsidRDefault="00D40098" w:rsidP="00D40098">
            <w:pPr>
              <w:jc w:val="center"/>
              <w:rPr>
                <w:rFonts w:ascii="Times New Roman" w:hAnsi="Times New Roman" w:cs="Times New Roman"/>
                <w:b/>
                <w:color w:val="0000FF"/>
              </w:rPr>
            </w:pPr>
          </w:p>
        </w:tc>
        <w:tc>
          <w:tcPr>
            <w:tcW w:w="439" w:type="pct"/>
            <w:shd w:val="pct25" w:color="auto" w:fill="auto"/>
            <w:vAlign w:val="center"/>
          </w:tcPr>
          <w:p w14:paraId="7D34F5C7" w14:textId="290AD486" w:rsidR="00D40098" w:rsidRPr="00896209" w:rsidRDefault="00D40098" w:rsidP="00D40098">
            <w:pPr>
              <w:jc w:val="center"/>
              <w:rPr>
                <w:rFonts w:ascii="Times New Roman" w:hAnsi="Times New Roman" w:cs="Times New Roman"/>
                <w:b/>
                <w:color w:val="0000FF"/>
              </w:rPr>
            </w:pPr>
          </w:p>
        </w:tc>
        <w:tc>
          <w:tcPr>
            <w:tcW w:w="401" w:type="pct"/>
            <w:shd w:val="clear" w:color="auto" w:fill="auto"/>
            <w:vAlign w:val="center"/>
          </w:tcPr>
          <w:p w14:paraId="25C6EFB7" w14:textId="1D10D011" w:rsidR="00D40098" w:rsidRPr="00896209" w:rsidRDefault="00D40098" w:rsidP="00D40098">
            <w:pPr>
              <w:jc w:val="center"/>
              <w:rPr>
                <w:rFonts w:ascii="Times New Roman" w:hAnsi="Times New Roman" w:cs="Times New Roman"/>
                <w:b/>
                <w:color w:val="0000FF"/>
              </w:rPr>
            </w:pPr>
          </w:p>
        </w:tc>
        <w:tc>
          <w:tcPr>
            <w:tcW w:w="260" w:type="pct"/>
            <w:shd w:val="clear" w:color="auto" w:fill="auto"/>
            <w:vAlign w:val="center"/>
          </w:tcPr>
          <w:p w14:paraId="0B4020A7" w14:textId="22F49BFC" w:rsidR="00D40098" w:rsidRPr="00896209" w:rsidRDefault="00D40098" w:rsidP="00D40098">
            <w:pPr>
              <w:jc w:val="center"/>
              <w:rPr>
                <w:rFonts w:ascii="Times New Roman" w:hAnsi="Times New Roman" w:cs="Times New Roman"/>
                <w:b/>
                <w:color w:val="0000FF"/>
              </w:rPr>
            </w:pPr>
          </w:p>
        </w:tc>
      </w:tr>
      <w:tr w:rsidR="00D40098" w:rsidRPr="00F84B4A" w14:paraId="13BBF8B7" w14:textId="77777777" w:rsidTr="00D40098">
        <w:trPr>
          <w:cantSplit/>
          <w:trHeight w:val="340"/>
          <w:tblHeader/>
        </w:trPr>
        <w:tc>
          <w:tcPr>
            <w:tcW w:w="580" w:type="pct"/>
            <w:vAlign w:val="center"/>
          </w:tcPr>
          <w:p w14:paraId="29B56680" w14:textId="1FC698E4" w:rsidR="00D40098" w:rsidRPr="00896209" w:rsidRDefault="00D40098" w:rsidP="00D40098">
            <w:pPr>
              <w:jc w:val="center"/>
              <w:rPr>
                <w:rFonts w:ascii="Times New Roman" w:hAnsi="Times New Roman" w:cs="Times New Roman"/>
                <w:b/>
                <w:color w:val="0000FF"/>
              </w:rPr>
            </w:pPr>
          </w:p>
        </w:tc>
        <w:tc>
          <w:tcPr>
            <w:tcW w:w="1167" w:type="pct"/>
            <w:shd w:val="clear" w:color="auto" w:fill="auto"/>
            <w:vAlign w:val="center"/>
          </w:tcPr>
          <w:p w14:paraId="2F2A0D33" w14:textId="59E420AE" w:rsidR="00D40098" w:rsidRPr="00896209" w:rsidRDefault="00D40098" w:rsidP="00D40098">
            <w:pPr>
              <w:jc w:val="center"/>
              <w:rPr>
                <w:rFonts w:ascii="Times New Roman" w:hAnsi="Times New Roman" w:cs="Times New Roman"/>
                <w:b/>
                <w:color w:val="0000FF"/>
              </w:rPr>
            </w:pPr>
          </w:p>
        </w:tc>
        <w:tc>
          <w:tcPr>
            <w:tcW w:w="484" w:type="pct"/>
            <w:shd w:val="clear" w:color="auto" w:fill="auto"/>
            <w:vAlign w:val="center"/>
          </w:tcPr>
          <w:p w14:paraId="7B49290D" w14:textId="20E3B003" w:rsidR="00D40098" w:rsidRPr="00896209" w:rsidRDefault="00D40098" w:rsidP="00D40098">
            <w:pPr>
              <w:jc w:val="center"/>
              <w:rPr>
                <w:rFonts w:ascii="Times New Roman" w:hAnsi="Times New Roman" w:cs="Times New Roman"/>
                <w:b/>
                <w:color w:val="0000FF"/>
              </w:rPr>
            </w:pPr>
          </w:p>
        </w:tc>
        <w:tc>
          <w:tcPr>
            <w:tcW w:w="419" w:type="pct"/>
            <w:shd w:val="clear" w:color="auto" w:fill="auto"/>
            <w:vAlign w:val="center"/>
          </w:tcPr>
          <w:p w14:paraId="40B8DB86" w14:textId="3E42B9EE" w:rsidR="00D40098" w:rsidRPr="00896209" w:rsidRDefault="00D40098" w:rsidP="00D40098">
            <w:pPr>
              <w:jc w:val="center"/>
              <w:rPr>
                <w:rFonts w:ascii="Times New Roman" w:hAnsi="Times New Roman" w:cs="Times New Roman"/>
                <w:b/>
                <w:color w:val="0000FF"/>
              </w:rPr>
            </w:pPr>
          </w:p>
        </w:tc>
        <w:tc>
          <w:tcPr>
            <w:tcW w:w="469" w:type="pct"/>
            <w:shd w:val="pct25" w:color="auto" w:fill="auto"/>
            <w:vAlign w:val="center"/>
          </w:tcPr>
          <w:p w14:paraId="0ECA6AA4" w14:textId="6B9B4213" w:rsidR="00D40098" w:rsidRPr="00896209" w:rsidRDefault="00D40098" w:rsidP="00D40098">
            <w:pPr>
              <w:jc w:val="center"/>
              <w:rPr>
                <w:rFonts w:ascii="Times New Roman" w:hAnsi="Times New Roman" w:cs="Times New Roman"/>
                <w:b/>
                <w:color w:val="0000FF"/>
              </w:rPr>
            </w:pPr>
          </w:p>
        </w:tc>
        <w:tc>
          <w:tcPr>
            <w:tcW w:w="391" w:type="pct"/>
            <w:shd w:val="clear" w:color="auto" w:fill="auto"/>
            <w:vAlign w:val="center"/>
          </w:tcPr>
          <w:p w14:paraId="0669C995" w14:textId="3EB2C779" w:rsidR="00D40098" w:rsidRPr="00896209" w:rsidRDefault="00D40098" w:rsidP="00D40098">
            <w:pPr>
              <w:jc w:val="center"/>
              <w:rPr>
                <w:rFonts w:ascii="Times New Roman" w:hAnsi="Times New Roman" w:cs="Times New Roman"/>
                <w:b/>
                <w:color w:val="0000FF"/>
              </w:rPr>
            </w:pPr>
          </w:p>
        </w:tc>
        <w:tc>
          <w:tcPr>
            <w:tcW w:w="390" w:type="pct"/>
            <w:shd w:val="clear" w:color="auto" w:fill="auto"/>
            <w:vAlign w:val="center"/>
          </w:tcPr>
          <w:p w14:paraId="23670EDB" w14:textId="0EDC90FC" w:rsidR="00D40098" w:rsidRPr="00896209" w:rsidRDefault="00D40098" w:rsidP="00D40098">
            <w:pPr>
              <w:jc w:val="center"/>
              <w:rPr>
                <w:rFonts w:ascii="Times New Roman" w:hAnsi="Times New Roman" w:cs="Times New Roman"/>
                <w:b/>
                <w:color w:val="0000FF"/>
              </w:rPr>
            </w:pPr>
          </w:p>
        </w:tc>
        <w:tc>
          <w:tcPr>
            <w:tcW w:w="439" w:type="pct"/>
            <w:shd w:val="pct25" w:color="auto" w:fill="auto"/>
            <w:vAlign w:val="center"/>
          </w:tcPr>
          <w:p w14:paraId="43B1A41A" w14:textId="155F94CF" w:rsidR="00D40098" w:rsidRPr="00896209" w:rsidRDefault="00D40098" w:rsidP="00D40098">
            <w:pPr>
              <w:jc w:val="center"/>
              <w:rPr>
                <w:rFonts w:ascii="Times New Roman" w:hAnsi="Times New Roman" w:cs="Times New Roman"/>
                <w:b/>
                <w:color w:val="0000FF"/>
              </w:rPr>
            </w:pPr>
          </w:p>
        </w:tc>
        <w:tc>
          <w:tcPr>
            <w:tcW w:w="401" w:type="pct"/>
            <w:shd w:val="clear" w:color="auto" w:fill="auto"/>
            <w:vAlign w:val="center"/>
          </w:tcPr>
          <w:p w14:paraId="3461E446" w14:textId="16ECCC20" w:rsidR="00D40098" w:rsidRPr="00896209" w:rsidRDefault="00D40098" w:rsidP="00D40098">
            <w:pPr>
              <w:jc w:val="center"/>
              <w:rPr>
                <w:rFonts w:ascii="Times New Roman" w:hAnsi="Times New Roman" w:cs="Times New Roman"/>
                <w:b/>
                <w:color w:val="0000FF"/>
              </w:rPr>
            </w:pPr>
          </w:p>
        </w:tc>
        <w:tc>
          <w:tcPr>
            <w:tcW w:w="260" w:type="pct"/>
            <w:shd w:val="clear" w:color="auto" w:fill="auto"/>
            <w:vAlign w:val="center"/>
          </w:tcPr>
          <w:p w14:paraId="10F14A4C" w14:textId="76B19D4F" w:rsidR="00D40098" w:rsidRPr="00896209" w:rsidRDefault="00D40098" w:rsidP="00D40098">
            <w:pPr>
              <w:jc w:val="center"/>
              <w:rPr>
                <w:rFonts w:ascii="Times New Roman" w:hAnsi="Times New Roman" w:cs="Times New Roman"/>
                <w:b/>
                <w:color w:val="0000FF"/>
              </w:rPr>
            </w:pPr>
          </w:p>
        </w:tc>
      </w:tr>
      <w:tr w:rsidR="00D40098" w:rsidRPr="00F84B4A" w14:paraId="6C1D5129" w14:textId="77777777" w:rsidTr="00D40098">
        <w:trPr>
          <w:cantSplit/>
          <w:trHeight w:val="340"/>
          <w:tblHeader/>
        </w:trPr>
        <w:tc>
          <w:tcPr>
            <w:tcW w:w="580" w:type="pct"/>
            <w:vAlign w:val="center"/>
          </w:tcPr>
          <w:p w14:paraId="378FF134" w14:textId="61DC55ED" w:rsidR="00D40098" w:rsidRPr="00896209" w:rsidRDefault="00D40098" w:rsidP="00D40098">
            <w:pPr>
              <w:jc w:val="center"/>
              <w:rPr>
                <w:rFonts w:ascii="Times New Roman" w:hAnsi="Times New Roman" w:cs="Times New Roman"/>
                <w:b/>
                <w:color w:val="0000FF"/>
              </w:rPr>
            </w:pPr>
          </w:p>
        </w:tc>
        <w:tc>
          <w:tcPr>
            <w:tcW w:w="1167" w:type="pct"/>
            <w:shd w:val="clear" w:color="auto" w:fill="auto"/>
            <w:vAlign w:val="center"/>
          </w:tcPr>
          <w:p w14:paraId="2825187B" w14:textId="7EC83669" w:rsidR="00D40098" w:rsidRPr="00896209" w:rsidRDefault="00D40098" w:rsidP="00D40098">
            <w:pPr>
              <w:jc w:val="center"/>
              <w:rPr>
                <w:rFonts w:ascii="Times New Roman" w:hAnsi="Times New Roman" w:cs="Times New Roman"/>
                <w:b/>
                <w:color w:val="0000FF"/>
              </w:rPr>
            </w:pPr>
          </w:p>
        </w:tc>
        <w:tc>
          <w:tcPr>
            <w:tcW w:w="484" w:type="pct"/>
            <w:shd w:val="clear" w:color="auto" w:fill="auto"/>
            <w:vAlign w:val="center"/>
          </w:tcPr>
          <w:p w14:paraId="3228F030" w14:textId="159E8E5D" w:rsidR="00D40098" w:rsidRPr="00896209" w:rsidRDefault="00D40098" w:rsidP="00D40098">
            <w:pPr>
              <w:jc w:val="center"/>
              <w:rPr>
                <w:rFonts w:ascii="Times New Roman" w:hAnsi="Times New Roman" w:cs="Times New Roman"/>
                <w:b/>
                <w:color w:val="0000FF"/>
              </w:rPr>
            </w:pPr>
          </w:p>
        </w:tc>
        <w:tc>
          <w:tcPr>
            <w:tcW w:w="419" w:type="pct"/>
            <w:shd w:val="clear" w:color="auto" w:fill="auto"/>
            <w:vAlign w:val="center"/>
          </w:tcPr>
          <w:p w14:paraId="6793428B" w14:textId="1ECF6691" w:rsidR="00D40098" w:rsidRPr="00896209" w:rsidRDefault="00D40098" w:rsidP="00D40098">
            <w:pPr>
              <w:jc w:val="center"/>
              <w:rPr>
                <w:rFonts w:ascii="Times New Roman" w:hAnsi="Times New Roman" w:cs="Times New Roman"/>
                <w:b/>
                <w:color w:val="0000FF"/>
              </w:rPr>
            </w:pPr>
          </w:p>
        </w:tc>
        <w:tc>
          <w:tcPr>
            <w:tcW w:w="469" w:type="pct"/>
            <w:shd w:val="pct25" w:color="auto" w:fill="auto"/>
            <w:vAlign w:val="center"/>
          </w:tcPr>
          <w:p w14:paraId="176CB7EC" w14:textId="0FF0AAA6" w:rsidR="00D40098" w:rsidRPr="00896209" w:rsidRDefault="00D40098" w:rsidP="00D40098">
            <w:pPr>
              <w:jc w:val="center"/>
              <w:rPr>
                <w:rFonts w:ascii="Times New Roman" w:hAnsi="Times New Roman" w:cs="Times New Roman"/>
                <w:b/>
                <w:color w:val="0000FF"/>
              </w:rPr>
            </w:pPr>
          </w:p>
        </w:tc>
        <w:tc>
          <w:tcPr>
            <w:tcW w:w="391" w:type="pct"/>
            <w:shd w:val="clear" w:color="auto" w:fill="auto"/>
            <w:vAlign w:val="center"/>
          </w:tcPr>
          <w:p w14:paraId="40D8A204" w14:textId="72BB2112" w:rsidR="00D40098" w:rsidRPr="00896209" w:rsidRDefault="00D40098" w:rsidP="00D40098">
            <w:pPr>
              <w:jc w:val="center"/>
              <w:rPr>
                <w:rFonts w:ascii="Times New Roman" w:hAnsi="Times New Roman" w:cs="Times New Roman"/>
                <w:b/>
                <w:color w:val="0000FF"/>
              </w:rPr>
            </w:pPr>
          </w:p>
        </w:tc>
        <w:tc>
          <w:tcPr>
            <w:tcW w:w="390" w:type="pct"/>
            <w:shd w:val="clear" w:color="auto" w:fill="auto"/>
            <w:vAlign w:val="center"/>
          </w:tcPr>
          <w:p w14:paraId="51CC3FA8" w14:textId="6B929DC3" w:rsidR="00D40098" w:rsidRPr="00896209" w:rsidRDefault="00D40098" w:rsidP="00D40098">
            <w:pPr>
              <w:jc w:val="center"/>
              <w:rPr>
                <w:rFonts w:ascii="Times New Roman" w:hAnsi="Times New Roman" w:cs="Times New Roman"/>
                <w:b/>
                <w:color w:val="0000FF"/>
              </w:rPr>
            </w:pPr>
          </w:p>
        </w:tc>
        <w:tc>
          <w:tcPr>
            <w:tcW w:w="439" w:type="pct"/>
            <w:shd w:val="pct25" w:color="auto" w:fill="auto"/>
            <w:vAlign w:val="center"/>
          </w:tcPr>
          <w:p w14:paraId="23B2DF75" w14:textId="7A10A4E3" w:rsidR="00D40098" w:rsidRPr="00896209" w:rsidRDefault="00D40098" w:rsidP="00D40098">
            <w:pPr>
              <w:jc w:val="center"/>
              <w:rPr>
                <w:rFonts w:ascii="Times New Roman" w:hAnsi="Times New Roman" w:cs="Times New Roman"/>
                <w:b/>
                <w:color w:val="0000FF"/>
              </w:rPr>
            </w:pPr>
          </w:p>
        </w:tc>
        <w:tc>
          <w:tcPr>
            <w:tcW w:w="401" w:type="pct"/>
            <w:shd w:val="clear" w:color="auto" w:fill="auto"/>
            <w:vAlign w:val="center"/>
          </w:tcPr>
          <w:p w14:paraId="0203A47F" w14:textId="6C043FCE" w:rsidR="00D40098" w:rsidRPr="00896209" w:rsidRDefault="00D40098" w:rsidP="00D40098">
            <w:pPr>
              <w:jc w:val="center"/>
              <w:rPr>
                <w:rFonts w:ascii="Times New Roman" w:hAnsi="Times New Roman" w:cs="Times New Roman"/>
                <w:b/>
                <w:color w:val="0000FF"/>
              </w:rPr>
            </w:pPr>
          </w:p>
        </w:tc>
        <w:tc>
          <w:tcPr>
            <w:tcW w:w="260" w:type="pct"/>
            <w:shd w:val="clear" w:color="auto" w:fill="auto"/>
            <w:vAlign w:val="center"/>
          </w:tcPr>
          <w:p w14:paraId="203353AA" w14:textId="20E428F7" w:rsidR="00D40098" w:rsidRPr="00896209" w:rsidRDefault="00D40098" w:rsidP="00D40098">
            <w:pPr>
              <w:jc w:val="center"/>
              <w:rPr>
                <w:rFonts w:ascii="Times New Roman" w:hAnsi="Times New Roman" w:cs="Times New Roman"/>
                <w:b/>
                <w:color w:val="0000FF"/>
              </w:rPr>
            </w:pPr>
          </w:p>
        </w:tc>
      </w:tr>
    </w:tbl>
    <w:p w14:paraId="1D7B270A" w14:textId="77777777" w:rsidR="00B34E7A" w:rsidRPr="00F84B4A" w:rsidRDefault="00B34E7A" w:rsidP="00B34E7A">
      <w:pPr>
        <w:sectPr w:rsidR="00B34E7A" w:rsidRPr="00F84B4A" w:rsidSect="003D2A30">
          <w:pgSz w:w="16838" w:h="11906" w:orient="landscape"/>
          <w:pgMar w:top="1417" w:right="1332" w:bottom="964" w:left="964" w:header="709" w:footer="709" w:gutter="0"/>
          <w:cols w:space="708"/>
          <w:docGrid w:linePitch="360"/>
        </w:sectPr>
      </w:pPr>
    </w:p>
    <w:p w14:paraId="2514A2BC" w14:textId="48285FE4" w:rsidR="00B34E7A" w:rsidRPr="00F84B4A" w:rsidRDefault="00B34E7A" w:rsidP="00452462">
      <w:pPr>
        <w:pStyle w:val="Titre3"/>
        <w:spacing w:before="120" w:after="120"/>
        <w:ind w:left="1287"/>
      </w:pPr>
      <w:bookmarkStart w:id="43" w:name="_Toc62144142"/>
      <w:r w:rsidRPr="00F84B4A">
        <w:lastRenderedPageBreak/>
        <w:t xml:space="preserve">Représentation de la cartographie de la menace numérique </w:t>
      </w:r>
      <w:r w:rsidR="00D71A0D">
        <w:t xml:space="preserve">initiale </w:t>
      </w:r>
      <w:r w:rsidRPr="00F84B4A">
        <w:t>de l’écosystème</w:t>
      </w:r>
      <w:bookmarkEnd w:id="43"/>
    </w:p>
    <w:p w14:paraId="4FE56E8F" w14:textId="738B55C1" w:rsidR="00F95394" w:rsidRPr="00F84B4A" w:rsidRDefault="00F95394" w:rsidP="00F95394">
      <w:pPr>
        <w:pStyle w:val="Lgende"/>
        <w:spacing w:after="0"/>
      </w:pPr>
    </w:p>
    <w:p w14:paraId="7A3C5B9B" w14:textId="77777777" w:rsidR="00FC3753" w:rsidRDefault="00FC3753" w:rsidP="00FC3753">
      <w:pPr>
        <w:pStyle w:val="Lgende"/>
        <w:keepNext/>
      </w:pPr>
      <w:bookmarkStart w:id="44" w:name="_Ref54185158"/>
      <w:bookmarkStart w:id="45" w:name="_Toc62144143"/>
      <w:r>
        <w:t xml:space="preserve">Figure </w:t>
      </w:r>
      <w:fldSimple w:instr=" SEQ Figure \* ARABIC ">
        <w:r>
          <w:rPr>
            <w:noProof/>
          </w:rPr>
          <w:t>2</w:t>
        </w:r>
      </w:fldSimple>
      <w:r>
        <w:t xml:space="preserve"> - </w:t>
      </w:r>
      <w:r w:rsidRPr="000D0F94">
        <w:t>Cartographie de la menace initiale de l’écosystème</w:t>
      </w:r>
    </w:p>
    <w:tbl>
      <w:tblPr>
        <w:tblStyle w:val="Grilledutableau"/>
        <w:tblW w:w="0" w:type="auto"/>
        <w:tblLook w:val="04A0" w:firstRow="1" w:lastRow="0" w:firstColumn="1" w:lastColumn="0" w:noHBand="0" w:noVBand="1"/>
      </w:tblPr>
      <w:tblGrid>
        <w:gridCol w:w="14532"/>
      </w:tblGrid>
      <w:tr w:rsidR="00FC3753" w14:paraId="451BFC7A" w14:textId="77777777" w:rsidTr="001511E4">
        <w:tc>
          <w:tcPr>
            <w:tcW w:w="14542" w:type="dxa"/>
          </w:tcPr>
          <w:p w14:paraId="7893471C" w14:textId="77777777" w:rsidR="00FC3753" w:rsidRPr="00E144BD" w:rsidRDefault="00FC3753" w:rsidP="00A80CFE">
            <w:pPr>
              <w:pStyle w:val="Corpsdetexte"/>
              <w:jc w:val="center"/>
              <w:rPr>
                <w:b/>
              </w:rPr>
            </w:pPr>
            <w:r w:rsidRPr="002D336F">
              <w:rPr>
                <w:b/>
              </w:rPr>
              <w:t>Cartographie de la menace initiale de l’écosystème</w:t>
            </w:r>
          </w:p>
        </w:tc>
      </w:tr>
      <w:tr w:rsidR="001511E4" w14:paraId="2CCDD395" w14:textId="77777777" w:rsidTr="001511E4">
        <w:tc>
          <w:tcPr>
            <w:tcW w:w="14542" w:type="dxa"/>
          </w:tcPr>
          <w:p w14:paraId="2B350A03" w14:textId="77777777" w:rsidR="001511E4" w:rsidRPr="002D336F" w:rsidRDefault="001511E4" w:rsidP="00A80CFE">
            <w:pPr>
              <w:pStyle w:val="Corpsdetexte"/>
              <w:jc w:val="center"/>
              <w:rPr>
                <w:b/>
              </w:rPr>
            </w:pPr>
          </w:p>
        </w:tc>
      </w:tr>
    </w:tbl>
    <w:p w14:paraId="207564DA" w14:textId="77F8240D" w:rsidR="00B34E7A" w:rsidRPr="00F84B4A" w:rsidRDefault="00A74BF5" w:rsidP="006468B0">
      <w:pPr>
        <w:pStyle w:val="Titre2"/>
      </w:pPr>
      <w:r w:rsidRPr="00F84B4A">
        <w:t>É</w:t>
      </w:r>
      <w:r w:rsidR="00B34E7A" w:rsidRPr="00F84B4A">
        <w:t>laboration des scénarios stratégiques</w:t>
      </w:r>
      <w:bookmarkEnd w:id="44"/>
      <w:bookmarkEnd w:id="45"/>
    </w:p>
    <w:p w14:paraId="53F96966" w14:textId="5DE422F6" w:rsidR="00B34E7A" w:rsidRPr="00F84B4A" w:rsidRDefault="00B34E7A" w:rsidP="0059335A">
      <w:pPr>
        <w:pStyle w:val="Corpsdetexte"/>
      </w:pPr>
      <w:r w:rsidRPr="00F84B4A">
        <w:t xml:space="preserve">L’élaboration des scénarios stratégiques a pour objectif d’identifier les points d’entrée, relais de propagation et vecteurs d’exploitation les plus pertinents dans une logique de moindre effort pour un attaquant. Ils découlent des couples (SR/OV) retenus au paragraphe </w:t>
      </w:r>
      <w:hyperlink w:anchor="_Evaluation_des_sources" w:history="1">
        <w:r w:rsidR="00995F04" w:rsidRPr="00F84B4A">
          <w:rPr>
            <w:rStyle w:val="Lienhypertexte"/>
            <w:color w:val="0000FF"/>
          </w:rPr>
          <w:fldChar w:fldCharType="begin"/>
        </w:r>
        <w:r w:rsidR="00995F04" w:rsidRPr="00F84B4A">
          <w:rPr>
            <w:color w:val="0000FF"/>
            <w:u w:val="single"/>
          </w:rPr>
          <w:instrText xml:space="preserve"> REF _Ref48119812 \r \h </w:instrText>
        </w:r>
        <w:r w:rsidR="00E23466" w:rsidRPr="00F84B4A">
          <w:rPr>
            <w:rStyle w:val="Lienhypertexte"/>
            <w:color w:val="0000FF"/>
          </w:rPr>
          <w:instrText xml:space="preserve"> \* MERGEFORMAT </w:instrText>
        </w:r>
        <w:r w:rsidR="00995F04" w:rsidRPr="00F84B4A">
          <w:rPr>
            <w:rStyle w:val="Lienhypertexte"/>
            <w:color w:val="0000FF"/>
          </w:rPr>
        </w:r>
        <w:r w:rsidR="00995F04" w:rsidRPr="00F84B4A">
          <w:rPr>
            <w:rStyle w:val="Lienhypertexte"/>
            <w:color w:val="0000FF"/>
          </w:rPr>
          <w:fldChar w:fldCharType="separate"/>
        </w:r>
        <w:r w:rsidR="00995F04" w:rsidRPr="00F84B4A">
          <w:rPr>
            <w:color w:val="0000FF"/>
            <w:u w:val="single"/>
          </w:rPr>
          <w:t>2.3</w:t>
        </w:r>
        <w:r w:rsidR="00995F04" w:rsidRPr="00F84B4A">
          <w:rPr>
            <w:rStyle w:val="Lienhypertexte"/>
            <w:color w:val="0000FF"/>
          </w:rPr>
          <w:fldChar w:fldCharType="end"/>
        </w:r>
      </w:hyperlink>
      <w:r w:rsidR="001918B1" w:rsidRPr="00F84B4A">
        <w:t xml:space="preserve"> </w:t>
      </w:r>
      <w:r w:rsidRPr="00F84B4A">
        <w:t>et de l’identification des parties prenantes</w:t>
      </w:r>
      <w:r w:rsidR="00C22645" w:rsidRPr="00F84B4A">
        <w:t xml:space="preserve"> (cf. </w:t>
      </w:r>
      <w:r w:rsidR="00C22645" w:rsidRPr="00F84B4A">
        <w:rPr>
          <w:color w:val="0000FF"/>
          <w:u w:val="single"/>
        </w:rPr>
        <w:fldChar w:fldCharType="begin"/>
      </w:r>
      <w:r w:rsidR="00C22645" w:rsidRPr="00F84B4A">
        <w:rPr>
          <w:color w:val="0000FF"/>
          <w:u w:val="single"/>
        </w:rPr>
        <w:instrText xml:space="preserve"> REF _Ref54184992 \r \h  \* MERGEFORMAT </w:instrText>
      </w:r>
      <w:r w:rsidR="00C22645" w:rsidRPr="00F84B4A">
        <w:rPr>
          <w:color w:val="0000FF"/>
          <w:u w:val="single"/>
        </w:rPr>
      </w:r>
      <w:r w:rsidR="00C22645" w:rsidRPr="00F84B4A">
        <w:rPr>
          <w:color w:val="0000FF"/>
          <w:u w:val="single"/>
        </w:rPr>
        <w:fldChar w:fldCharType="separate"/>
      </w:r>
      <w:r w:rsidR="00C22645" w:rsidRPr="00F84B4A">
        <w:rPr>
          <w:color w:val="0000FF"/>
          <w:u w:val="single"/>
        </w:rPr>
        <w:t>3.1.1</w:t>
      </w:r>
      <w:r w:rsidR="00C22645" w:rsidRPr="00F84B4A">
        <w:rPr>
          <w:color w:val="0000FF"/>
          <w:u w:val="single"/>
        </w:rPr>
        <w:fldChar w:fldCharType="end"/>
      </w:r>
      <w:r w:rsidR="00C22645" w:rsidRPr="00F84B4A">
        <w:t>)</w:t>
      </w:r>
      <w:r w:rsidRPr="00F84B4A">
        <w:t>.</w:t>
      </w:r>
    </w:p>
    <w:p w14:paraId="18CE4EE3" w14:textId="72E535EA" w:rsidR="006C3C1C" w:rsidRPr="00F84B4A" w:rsidRDefault="597F3C8F" w:rsidP="006468B0">
      <w:pPr>
        <w:pStyle w:val="Titre3"/>
      </w:pPr>
      <w:bookmarkStart w:id="46" w:name="_Toc62144144"/>
      <w:bookmarkStart w:id="47" w:name="_Ref54186982"/>
      <w:r w:rsidRPr="00F84B4A">
        <w:t>Représentations des scénarios stratégiques</w:t>
      </w:r>
      <w:bookmarkEnd w:id="46"/>
      <w:r w:rsidRPr="00F84B4A">
        <w:t xml:space="preserve"> </w:t>
      </w:r>
      <w:bookmarkEnd w:id="47"/>
    </w:p>
    <w:p w14:paraId="5ED1E584" w14:textId="77777777" w:rsidR="00FC3753" w:rsidRDefault="00FC3753" w:rsidP="00FC3753">
      <w:pPr>
        <w:pStyle w:val="Titre4"/>
        <w:rPr>
          <w:color w:val="0000FF"/>
        </w:rPr>
      </w:pPr>
      <w:r w:rsidRPr="00F84B4A">
        <w:t xml:space="preserve">Scénario stratégique &lt;SR1/OV1&gt; - </w:t>
      </w:r>
    </w:p>
    <w:tbl>
      <w:tblPr>
        <w:tblStyle w:val="Grilledutableau"/>
        <w:tblW w:w="0" w:type="auto"/>
        <w:tblLook w:val="04A0" w:firstRow="1" w:lastRow="0" w:firstColumn="1" w:lastColumn="0" w:noHBand="0" w:noVBand="1"/>
      </w:tblPr>
      <w:tblGrid>
        <w:gridCol w:w="14532"/>
      </w:tblGrid>
      <w:tr w:rsidR="00FC3753" w14:paraId="13DD4F7F" w14:textId="77777777" w:rsidTr="001511E4">
        <w:tc>
          <w:tcPr>
            <w:tcW w:w="14532" w:type="dxa"/>
          </w:tcPr>
          <w:p w14:paraId="355EE0A8" w14:textId="77777777" w:rsidR="00FC3753" w:rsidRDefault="00FC3753" w:rsidP="00A80CFE">
            <w:pPr>
              <w:pStyle w:val="Corpsdetexte"/>
              <w:jc w:val="center"/>
            </w:pPr>
            <w:r w:rsidRPr="0064183F">
              <w:t xml:space="preserve">Illustration du scénario stratégique </w:t>
            </w:r>
            <w:r>
              <w:t>1</w:t>
            </w:r>
          </w:p>
        </w:tc>
      </w:tr>
      <w:tr w:rsidR="00FC3753" w14:paraId="192CE714" w14:textId="77777777" w:rsidTr="001511E4">
        <w:tc>
          <w:tcPr>
            <w:tcW w:w="14532" w:type="dxa"/>
          </w:tcPr>
          <w:p w14:paraId="2C3F7309" w14:textId="77777777" w:rsidR="00FC3753" w:rsidRDefault="00FC3753" w:rsidP="00A80CFE"/>
        </w:tc>
      </w:tr>
    </w:tbl>
    <w:p w14:paraId="6AA9B6B1" w14:textId="77777777" w:rsidR="00FC3753" w:rsidRPr="0087673A" w:rsidRDefault="00FC3753" w:rsidP="00FC3753">
      <w:pPr>
        <w:pStyle w:val="Titre4"/>
        <w:rPr>
          <w:color w:val="0000FF"/>
        </w:rPr>
      </w:pPr>
      <w:r w:rsidRPr="00F84B4A">
        <w:t xml:space="preserve">Scénario stratégique &lt;SR1/OV1&gt;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32"/>
      </w:tblGrid>
      <w:tr w:rsidR="00FC3753" w14:paraId="26D06AA5" w14:textId="77777777" w:rsidTr="001511E4">
        <w:tc>
          <w:tcPr>
            <w:tcW w:w="14532" w:type="dxa"/>
            <w:tcBorders>
              <w:top w:val="single" w:sz="4" w:space="0" w:color="auto"/>
              <w:left w:val="single" w:sz="4" w:space="0" w:color="auto"/>
              <w:bottom w:val="single" w:sz="4" w:space="0" w:color="auto"/>
              <w:right w:val="single" w:sz="4" w:space="0" w:color="auto"/>
            </w:tcBorders>
          </w:tcPr>
          <w:p w14:paraId="0BD288A2" w14:textId="77777777" w:rsidR="00FC3753" w:rsidRDefault="00FC3753" w:rsidP="00A80CFE">
            <w:pPr>
              <w:pStyle w:val="Corpsdetexte"/>
              <w:jc w:val="center"/>
            </w:pPr>
            <w:r w:rsidRPr="0064183F">
              <w:t xml:space="preserve">Illustration du scénario stratégique </w:t>
            </w:r>
            <w:r>
              <w:t>2</w:t>
            </w:r>
          </w:p>
        </w:tc>
      </w:tr>
      <w:tr w:rsidR="001511E4" w14:paraId="67CE9D62" w14:textId="77777777" w:rsidTr="001511E4">
        <w:trPr>
          <w:trHeight w:val="198"/>
        </w:trPr>
        <w:tc>
          <w:tcPr>
            <w:tcW w:w="14532" w:type="dxa"/>
            <w:tcBorders>
              <w:top w:val="single" w:sz="4" w:space="0" w:color="auto"/>
              <w:left w:val="single" w:sz="4" w:space="0" w:color="auto"/>
              <w:bottom w:val="single" w:sz="4" w:space="0" w:color="auto"/>
              <w:right w:val="single" w:sz="4" w:space="0" w:color="auto"/>
            </w:tcBorders>
          </w:tcPr>
          <w:p w14:paraId="1C7C4E25" w14:textId="77777777" w:rsidR="001511E4" w:rsidRPr="0064183F" w:rsidRDefault="001511E4" w:rsidP="00A80CFE">
            <w:pPr>
              <w:pStyle w:val="Corpsdetexte"/>
              <w:jc w:val="center"/>
            </w:pPr>
          </w:p>
        </w:tc>
      </w:tr>
    </w:tbl>
    <w:p w14:paraId="32F4A2FB" w14:textId="0F7D7A4B" w:rsidR="00EB592E" w:rsidRPr="00896209" w:rsidRDefault="00EB592E" w:rsidP="00EB592E">
      <w:pPr>
        <w:pStyle w:val="Corpsdetexte"/>
        <w:rPr>
          <w:rFonts w:eastAsiaTheme="majorEastAsia"/>
          <w:i/>
          <w:iCs/>
          <w:color w:val="008000"/>
        </w:rPr>
      </w:pPr>
      <w:r w:rsidRPr="00896209">
        <w:rPr>
          <w:rFonts w:eastAsiaTheme="majorEastAsia"/>
          <w:i/>
          <w:iCs/>
          <w:color w:val="008000"/>
        </w:rPr>
        <w:t>Not</w:t>
      </w:r>
      <w:r w:rsidR="00896209" w:rsidRPr="00896209">
        <w:rPr>
          <w:rFonts w:eastAsiaTheme="majorEastAsia"/>
          <w:i/>
          <w:iCs/>
          <w:color w:val="008000"/>
        </w:rPr>
        <w:t xml:space="preserve">e pour le </w:t>
      </w:r>
      <w:r w:rsidRPr="00896209">
        <w:rPr>
          <w:rFonts w:eastAsiaTheme="majorEastAsia"/>
          <w:i/>
          <w:iCs/>
          <w:color w:val="008000"/>
        </w:rPr>
        <w:t>rédacteur : généré autant de fois que nécessaire</w:t>
      </w:r>
    </w:p>
    <w:p w14:paraId="2A7DB0CE" w14:textId="77777777" w:rsidR="00EB592E" w:rsidRPr="00F84B4A" w:rsidRDefault="00EB592E" w:rsidP="00EB592E"/>
    <w:p w14:paraId="38358DC4" w14:textId="09AAC736" w:rsidR="0096703D" w:rsidRPr="00F84B4A" w:rsidRDefault="0096703D" w:rsidP="0096703D">
      <w:pPr>
        <w:pStyle w:val="Corpsdetexte"/>
        <w:spacing w:after="120"/>
        <w:rPr>
          <w:rFonts w:eastAsia="Calibri"/>
        </w:rPr>
        <w:sectPr w:rsidR="0096703D" w:rsidRPr="00F84B4A" w:rsidSect="003D2A30">
          <w:headerReference w:type="default" r:id="rId35"/>
          <w:pgSz w:w="16838" w:h="11906" w:orient="landscape"/>
          <w:pgMar w:top="1417" w:right="1332" w:bottom="964" w:left="964" w:header="709" w:footer="709" w:gutter="0"/>
          <w:cols w:space="708"/>
          <w:docGrid w:linePitch="360"/>
        </w:sectPr>
      </w:pPr>
    </w:p>
    <w:p w14:paraId="384FCD41" w14:textId="3F72FFCE" w:rsidR="000D4EE8" w:rsidRPr="00F84B4A" w:rsidRDefault="1CB47320" w:rsidP="0096703D">
      <w:pPr>
        <w:pStyle w:val="Corpsdetexte"/>
        <w:spacing w:after="120"/>
        <w:rPr>
          <w:rFonts w:eastAsia="Calibri"/>
          <w:b/>
          <w:bCs/>
          <w:u w:val="single"/>
        </w:rPr>
      </w:pPr>
      <w:r w:rsidRPr="00F84B4A">
        <w:rPr>
          <w:rFonts w:eastAsia="Calibri"/>
          <w:b/>
          <w:bCs/>
          <w:u w:val="single"/>
        </w:rPr>
        <w:lastRenderedPageBreak/>
        <w:t xml:space="preserve">Tableau récapitulatif : </w:t>
      </w:r>
    </w:p>
    <w:p w14:paraId="279FE94A" w14:textId="11DBF5FA" w:rsidR="00A9451B" w:rsidRPr="00F84B4A" w:rsidRDefault="597F3C8F"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14</w:t>
      </w:r>
      <w:r w:rsidR="00A9451B" w:rsidRPr="00F84B4A">
        <w:fldChar w:fldCharType="end"/>
      </w:r>
      <w:r w:rsidRPr="00F84B4A">
        <w:t xml:space="preserve"> </w:t>
      </w:r>
      <w:r w:rsidR="000A4074">
        <w:t xml:space="preserve">- </w:t>
      </w:r>
      <w:r w:rsidRPr="00F84B4A">
        <w:t>Détails des chemins d’attaque du scénario stratégique associé au couple SRxx</w:t>
      </w:r>
      <w:r w:rsidR="00360206" w:rsidRPr="00F84B4A">
        <w:t>/</w:t>
      </w:r>
      <w:r w:rsidRPr="00F84B4A">
        <w:t>OVxx</w:t>
      </w:r>
    </w:p>
    <w:tbl>
      <w:tblPr>
        <w:tblStyle w:val="Grilledutableau"/>
        <w:tblW w:w="5000" w:type="pct"/>
        <w:tblLook w:val="04A0" w:firstRow="1" w:lastRow="0" w:firstColumn="1" w:lastColumn="0" w:noHBand="0" w:noVBand="1"/>
      </w:tblPr>
      <w:tblGrid>
        <w:gridCol w:w="1413"/>
        <w:gridCol w:w="13119"/>
      </w:tblGrid>
      <w:tr w:rsidR="009C5C54" w:rsidRPr="00F84B4A" w14:paraId="4B54F23A" w14:textId="77777777" w:rsidTr="00896209">
        <w:trPr>
          <w:cantSplit/>
          <w:trHeight w:val="340"/>
        </w:trPr>
        <w:tc>
          <w:tcPr>
            <w:tcW w:w="5000" w:type="pct"/>
            <w:gridSpan w:val="2"/>
            <w:shd w:val="clear" w:color="auto" w:fill="BFBFBF" w:themeFill="background1" w:themeFillShade="BF"/>
            <w:tcMar>
              <w:left w:w="57" w:type="dxa"/>
              <w:right w:w="57" w:type="dxa"/>
            </w:tcMar>
            <w:vAlign w:val="center"/>
          </w:tcPr>
          <w:p w14:paraId="129BB086" w14:textId="292C25C2" w:rsidR="009C5C54" w:rsidRPr="00F84B4A" w:rsidRDefault="597F3C8F" w:rsidP="0096703D">
            <w:pPr>
              <w:pStyle w:val="Corpsdetexte"/>
              <w:spacing w:before="0"/>
              <w:jc w:val="center"/>
              <w:rPr>
                <w:b/>
                <w:bCs/>
              </w:rPr>
            </w:pPr>
            <w:r w:rsidRPr="00F84B4A">
              <w:rPr>
                <w:b/>
                <w:bCs/>
              </w:rPr>
              <w:t>Chemins d’attaque du scénario stratégique associé au couple « SR1/OV1 »</w:t>
            </w:r>
          </w:p>
        </w:tc>
      </w:tr>
      <w:tr w:rsidR="00B61913" w:rsidRPr="00F84B4A" w14:paraId="39B125B2" w14:textId="77777777" w:rsidTr="00896209">
        <w:trPr>
          <w:cantSplit/>
          <w:trHeight w:val="340"/>
        </w:trPr>
        <w:tc>
          <w:tcPr>
            <w:tcW w:w="486" w:type="pct"/>
            <w:shd w:val="clear" w:color="auto" w:fill="BFBFBF" w:themeFill="background1" w:themeFillShade="BF"/>
            <w:tcMar>
              <w:left w:w="57" w:type="dxa"/>
              <w:right w:w="57" w:type="dxa"/>
            </w:tcMar>
            <w:vAlign w:val="center"/>
          </w:tcPr>
          <w:p w14:paraId="42E2F3FC" w14:textId="7BE4AD37" w:rsidR="00B61913" w:rsidRPr="00F84B4A" w:rsidRDefault="00B61913" w:rsidP="0096703D">
            <w:pPr>
              <w:pStyle w:val="Corpsdetexte"/>
              <w:spacing w:before="0"/>
              <w:jc w:val="center"/>
              <w:rPr>
                <w:b/>
                <w:bCs/>
              </w:rPr>
            </w:pPr>
            <w:r w:rsidRPr="00F84B4A">
              <w:rPr>
                <w:b/>
                <w:bCs/>
              </w:rPr>
              <w:t>R</w:t>
            </w:r>
            <w:r w:rsidR="00AE2779">
              <w:rPr>
                <w:b/>
                <w:bCs/>
              </w:rPr>
              <w:t>é</w:t>
            </w:r>
            <w:r w:rsidRPr="00F84B4A">
              <w:rPr>
                <w:b/>
                <w:bCs/>
              </w:rPr>
              <w:t>f.</w:t>
            </w:r>
          </w:p>
        </w:tc>
        <w:tc>
          <w:tcPr>
            <w:tcW w:w="4514" w:type="pct"/>
            <w:shd w:val="clear" w:color="auto" w:fill="BFBFBF" w:themeFill="background1" w:themeFillShade="BF"/>
            <w:tcMar>
              <w:left w:w="57" w:type="dxa"/>
              <w:right w:w="57" w:type="dxa"/>
            </w:tcMar>
            <w:vAlign w:val="center"/>
          </w:tcPr>
          <w:p w14:paraId="1FD4468B" w14:textId="48D60EFE" w:rsidR="00B61913" w:rsidRPr="00F84B4A" w:rsidRDefault="00B61913" w:rsidP="00B61913">
            <w:pPr>
              <w:pStyle w:val="Corpsdetexte"/>
              <w:spacing w:before="0"/>
              <w:jc w:val="left"/>
              <w:rPr>
                <w:b/>
                <w:bCs/>
              </w:rPr>
            </w:pPr>
            <w:r w:rsidRPr="00F84B4A">
              <w:rPr>
                <w:b/>
                <w:bCs/>
              </w:rPr>
              <w:t>Nom</w:t>
            </w:r>
          </w:p>
        </w:tc>
      </w:tr>
      <w:tr w:rsidR="00B61913" w:rsidRPr="00F84B4A" w14:paraId="36AF6883" w14:textId="77777777" w:rsidTr="00896209">
        <w:trPr>
          <w:cantSplit/>
          <w:trHeight w:val="340"/>
        </w:trPr>
        <w:tc>
          <w:tcPr>
            <w:tcW w:w="486" w:type="pct"/>
            <w:shd w:val="clear" w:color="auto" w:fill="auto"/>
            <w:tcMar>
              <w:left w:w="57" w:type="dxa"/>
              <w:right w:w="57" w:type="dxa"/>
            </w:tcMar>
            <w:vAlign w:val="center"/>
          </w:tcPr>
          <w:p w14:paraId="54C529ED" w14:textId="0799064F" w:rsidR="00B61913" w:rsidRPr="00E95AAD" w:rsidRDefault="00B61913" w:rsidP="00E61606">
            <w:pPr>
              <w:pStyle w:val="Corpsdetexte"/>
              <w:spacing w:before="0"/>
              <w:jc w:val="center"/>
              <w:rPr>
                <w:b/>
                <w:bCs/>
                <w:color w:val="0000FF"/>
              </w:rPr>
            </w:pPr>
          </w:p>
        </w:tc>
        <w:tc>
          <w:tcPr>
            <w:tcW w:w="4514" w:type="pct"/>
            <w:shd w:val="clear" w:color="auto" w:fill="auto"/>
            <w:tcMar>
              <w:left w:w="57" w:type="dxa"/>
              <w:right w:w="57" w:type="dxa"/>
            </w:tcMar>
            <w:vAlign w:val="center"/>
          </w:tcPr>
          <w:p w14:paraId="6E36661F" w14:textId="2B80CF2F" w:rsidR="00B61913" w:rsidRPr="00E95AAD" w:rsidRDefault="00B61913" w:rsidP="0096703D">
            <w:pPr>
              <w:pStyle w:val="Corpsdetexte"/>
              <w:spacing w:before="0"/>
              <w:rPr>
                <w:color w:val="0000FF"/>
              </w:rPr>
            </w:pPr>
          </w:p>
        </w:tc>
      </w:tr>
      <w:tr w:rsidR="00B61913" w:rsidRPr="00F84B4A" w14:paraId="288DD7D3" w14:textId="77777777" w:rsidTr="00896209">
        <w:trPr>
          <w:cantSplit/>
          <w:trHeight w:val="340"/>
        </w:trPr>
        <w:tc>
          <w:tcPr>
            <w:tcW w:w="486" w:type="pct"/>
            <w:shd w:val="clear" w:color="auto" w:fill="auto"/>
            <w:tcMar>
              <w:left w:w="57" w:type="dxa"/>
              <w:right w:w="57" w:type="dxa"/>
            </w:tcMar>
            <w:vAlign w:val="center"/>
          </w:tcPr>
          <w:p w14:paraId="0FF8A0FF" w14:textId="02A2E14C" w:rsidR="00B61913" w:rsidRPr="00E95AAD" w:rsidRDefault="00B61913" w:rsidP="00E61606">
            <w:pPr>
              <w:pStyle w:val="Corpsdetexte"/>
              <w:spacing w:before="0"/>
              <w:jc w:val="center"/>
              <w:rPr>
                <w:b/>
                <w:bCs/>
                <w:color w:val="0000FF"/>
              </w:rPr>
            </w:pPr>
          </w:p>
        </w:tc>
        <w:tc>
          <w:tcPr>
            <w:tcW w:w="4514" w:type="pct"/>
            <w:shd w:val="clear" w:color="auto" w:fill="auto"/>
            <w:tcMar>
              <w:left w:w="57" w:type="dxa"/>
              <w:right w:w="57" w:type="dxa"/>
            </w:tcMar>
            <w:vAlign w:val="center"/>
          </w:tcPr>
          <w:p w14:paraId="45BE173A" w14:textId="1493BC13" w:rsidR="00B61913" w:rsidRPr="00E95AAD" w:rsidRDefault="00B61913" w:rsidP="0096703D">
            <w:pPr>
              <w:pStyle w:val="Corpsdetexte"/>
              <w:spacing w:before="0"/>
              <w:rPr>
                <w:color w:val="0000FF"/>
              </w:rPr>
            </w:pPr>
          </w:p>
        </w:tc>
      </w:tr>
      <w:tr w:rsidR="00B61913" w:rsidRPr="00F84B4A" w14:paraId="1FA3A10A" w14:textId="77777777" w:rsidTr="00896209">
        <w:trPr>
          <w:cantSplit/>
          <w:trHeight w:val="340"/>
        </w:trPr>
        <w:tc>
          <w:tcPr>
            <w:tcW w:w="486" w:type="pct"/>
            <w:shd w:val="clear" w:color="auto" w:fill="auto"/>
            <w:tcMar>
              <w:left w:w="57" w:type="dxa"/>
              <w:right w:w="57" w:type="dxa"/>
            </w:tcMar>
            <w:vAlign w:val="center"/>
          </w:tcPr>
          <w:p w14:paraId="0BCD3CBE" w14:textId="398A4707" w:rsidR="00B61913" w:rsidRPr="00E95AAD" w:rsidRDefault="00B61913" w:rsidP="00E61606">
            <w:pPr>
              <w:pStyle w:val="Corpsdetexte"/>
              <w:spacing w:before="0"/>
              <w:jc w:val="center"/>
              <w:rPr>
                <w:b/>
                <w:bCs/>
                <w:color w:val="0000FF"/>
              </w:rPr>
            </w:pPr>
          </w:p>
        </w:tc>
        <w:tc>
          <w:tcPr>
            <w:tcW w:w="4514" w:type="pct"/>
            <w:shd w:val="clear" w:color="auto" w:fill="auto"/>
            <w:tcMar>
              <w:left w:w="57" w:type="dxa"/>
              <w:right w:w="57" w:type="dxa"/>
            </w:tcMar>
            <w:vAlign w:val="center"/>
          </w:tcPr>
          <w:p w14:paraId="4E9E07F2" w14:textId="3DA9E385" w:rsidR="00B61913" w:rsidRPr="00E95AAD" w:rsidRDefault="00B61913" w:rsidP="0096703D">
            <w:pPr>
              <w:pStyle w:val="Corpsdetexte"/>
              <w:spacing w:before="0"/>
              <w:rPr>
                <w:color w:val="0000FF"/>
              </w:rPr>
            </w:pPr>
          </w:p>
        </w:tc>
      </w:tr>
    </w:tbl>
    <w:p w14:paraId="7D6B8332" w14:textId="2542BB4B" w:rsidR="00A00CE3" w:rsidRPr="00F84B4A" w:rsidRDefault="2A271456" w:rsidP="0033239D">
      <w:pPr>
        <w:pStyle w:val="Titre3"/>
      </w:pPr>
      <w:bookmarkStart w:id="48" w:name="_Toc62144145"/>
      <w:r w:rsidRPr="00F84B4A">
        <w:t>Scénarios stratégiques identifiés</w:t>
      </w:r>
      <w:bookmarkEnd w:id="48"/>
    </w:p>
    <w:p w14:paraId="0D2555A3" w14:textId="5B94E133" w:rsidR="00A9451B" w:rsidRPr="00F84B4A" w:rsidRDefault="2A271456"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15</w:t>
      </w:r>
      <w:r w:rsidR="00A9451B" w:rsidRPr="00F84B4A">
        <w:fldChar w:fldCharType="end"/>
      </w:r>
      <w:r w:rsidRPr="00F84B4A">
        <w:t xml:space="preserve"> </w:t>
      </w:r>
      <w:r w:rsidR="000A4074">
        <w:t xml:space="preserve">- </w:t>
      </w:r>
      <w:r w:rsidRPr="00F84B4A">
        <w:t>Récapitulatif des chemins d’attaque des scénarios stratégiques</w:t>
      </w:r>
    </w:p>
    <w:tbl>
      <w:tblPr>
        <w:tblStyle w:val="Grilledutableau"/>
        <w:tblW w:w="5000" w:type="pct"/>
        <w:tblLook w:val="04A0" w:firstRow="1" w:lastRow="0" w:firstColumn="1" w:lastColumn="0" w:noHBand="0" w:noVBand="1"/>
      </w:tblPr>
      <w:tblGrid>
        <w:gridCol w:w="477"/>
        <w:gridCol w:w="1136"/>
        <w:gridCol w:w="1096"/>
        <w:gridCol w:w="668"/>
        <w:gridCol w:w="6906"/>
        <w:gridCol w:w="1950"/>
        <w:gridCol w:w="2299"/>
      </w:tblGrid>
      <w:tr w:rsidR="00F871AE" w:rsidRPr="00F84B4A" w14:paraId="7502B5CE" w14:textId="29A9C9E9" w:rsidTr="003F6A55">
        <w:trPr>
          <w:trHeight w:val="340"/>
        </w:trPr>
        <w:tc>
          <w:tcPr>
            <w:tcW w:w="5000" w:type="pct"/>
            <w:gridSpan w:val="7"/>
            <w:shd w:val="clear" w:color="auto" w:fill="BFBFBF" w:themeFill="background1" w:themeFillShade="BF"/>
            <w:vAlign w:val="center"/>
          </w:tcPr>
          <w:p w14:paraId="71B3ACC9" w14:textId="3C636422" w:rsidR="00F871AE" w:rsidRPr="00F84B4A" w:rsidRDefault="00F871AE" w:rsidP="003F6A55">
            <w:pPr>
              <w:pStyle w:val="Corpsdetexte"/>
              <w:spacing w:before="0"/>
              <w:jc w:val="center"/>
              <w:rPr>
                <w:b/>
                <w:bCs/>
              </w:rPr>
            </w:pPr>
            <w:r w:rsidRPr="00F84B4A">
              <w:rPr>
                <w:b/>
                <w:bCs/>
              </w:rPr>
              <w:t>Scénarios stratégiques identifiés</w:t>
            </w:r>
          </w:p>
        </w:tc>
      </w:tr>
      <w:tr w:rsidR="00F871AE" w:rsidRPr="00F84B4A" w14:paraId="3833AC97" w14:textId="7623ED3B" w:rsidTr="00EB566D">
        <w:trPr>
          <w:trHeight w:val="340"/>
        </w:trPr>
        <w:tc>
          <w:tcPr>
            <w:tcW w:w="931" w:type="pct"/>
            <w:gridSpan w:val="3"/>
            <w:shd w:val="clear" w:color="auto" w:fill="BFBFBF" w:themeFill="background1" w:themeFillShade="BF"/>
            <w:vAlign w:val="center"/>
          </w:tcPr>
          <w:p w14:paraId="04059A6C" w14:textId="77777777" w:rsidR="00F871AE" w:rsidRPr="00F84B4A" w:rsidRDefault="00F871AE" w:rsidP="003F6A55">
            <w:pPr>
              <w:pStyle w:val="Corpsdetexte"/>
              <w:spacing w:before="0"/>
              <w:jc w:val="center"/>
              <w:rPr>
                <w:b/>
                <w:bCs/>
              </w:rPr>
            </w:pPr>
            <w:r w:rsidRPr="00F84B4A">
              <w:rPr>
                <w:b/>
                <w:bCs/>
              </w:rPr>
              <w:t>Couple SR/OV</w:t>
            </w:r>
          </w:p>
        </w:tc>
        <w:tc>
          <w:tcPr>
            <w:tcW w:w="2606" w:type="pct"/>
            <w:gridSpan w:val="2"/>
            <w:shd w:val="clear" w:color="auto" w:fill="BFBFBF" w:themeFill="background1" w:themeFillShade="BF"/>
            <w:vAlign w:val="center"/>
          </w:tcPr>
          <w:p w14:paraId="6601DB01" w14:textId="62B5376A" w:rsidR="00F871AE" w:rsidRPr="00F84B4A" w:rsidRDefault="00F871AE" w:rsidP="003F6A55">
            <w:pPr>
              <w:pStyle w:val="Corpsdetexte"/>
              <w:spacing w:before="0"/>
              <w:jc w:val="center"/>
              <w:rPr>
                <w:b/>
                <w:bCs/>
              </w:rPr>
            </w:pPr>
            <w:r w:rsidRPr="00F84B4A">
              <w:rPr>
                <w:b/>
                <w:bCs/>
              </w:rPr>
              <w:t xml:space="preserve">Chemins d’attaques </w:t>
            </w:r>
          </w:p>
        </w:tc>
        <w:tc>
          <w:tcPr>
            <w:tcW w:w="671" w:type="pct"/>
            <w:vMerge w:val="restart"/>
            <w:shd w:val="clear" w:color="auto" w:fill="BFBFBF" w:themeFill="background1" w:themeFillShade="BF"/>
            <w:vAlign w:val="center"/>
          </w:tcPr>
          <w:p w14:paraId="703B90EC" w14:textId="77777777" w:rsidR="00F871AE" w:rsidRPr="00F84B4A" w:rsidRDefault="00F871AE" w:rsidP="003F6A55">
            <w:pPr>
              <w:pStyle w:val="Corpsdetexte"/>
              <w:spacing w:before="0"/>
              <w:jc w:val="center"/>
              <w:rPr>
                <w:b/>
                <w:bCs/>
              </w:rPr>
            </w:pPr>
            <w:r w:rsidRPr="00F84B4A">
              <w:rPr>
                <w:b/>
                <w:bCs/>
              </w:rPr>
              <w:t>Gravité</w:t>
            </w:r>
          </w:p>
        </w:tc>
        <w:tc>
          <w:tcPr>
            <w:tcW w:w="792" w:type="pct"/>
            <w:vMerge w:val="restart"/>
            <w:shd w:val="clear" w:color="auto" w:fill="BFBFBF" w:themeFill="background1" w:themeFillShade="BF"/>
            <w:vAlign w:val="center"/>
          </w:tcPr>
          <w:p w14:paraId="5B50E47F" w14:textId="52F3BD57" w:rsidR="00F871AE" w:rsidRPr="00F84B4A" w:rsidRDefault="00F871AE" w:rsidP="003F6A55">
            <w:pPr>
              <w:pStyle w:val="Corpsdetexte"/>
              <w:spacing w:before="0"/>
              <w:jc w:val="center"/>
              <w:rPr>
                <w:b/>
                <w:bCs/>
              </w:rPr>
            </w:pPr>
            <w:r w:rsidRPr="00F84B4A">
              <w:rPr>
                <w:b/>
                <w:bCs/>
              </w:rPr>
              <w:t>Justification</w:t>
            </w:r>
          </w:p>
        </w:tc>
      </w:tr>
      <w:tr w:rsidR="00F871AE" w:rsidRPr="00F84B4A" w14:paraId="04D519A3" w14:textId="2D15EFD4" w:rsidTr="00EB566D">
        <w:trPr>
          <w:trHeight w:val="340"/>
        </w:trPr>
        <w:tc>
          <w:tcPr>
            <w:tcW w:w="164" w:type="pct"/>
            <w:shd w:val="clear" w:color="auto" w:fill="BFBFBF" w:themeFill="background1" w:themeFillShade="BF"/>
            <w:vAlign w:val="center"/>
          </w:tcPr>
          <w:p w14:paraId="3170E443" w14:textId="77777777" w:rsidR="00F871AE" w:rsidRPr="00F84B4A" w:rsidRDefault="00F871AE" w:rsidP="003F6A55">
            <w:pPr>
              <w:pStyle w:val="Corpsdetexte"/>
              <w:spacing w:before="0"/>
              <w:jc w:val="center"/>
              <w:rPr>
                <w:b/>
                <w:bCs/>
              </w:rPr>
            </w:pPr>
            <w:r w:rsidRPr="00F84B4A">
              <w:rPr>
                <w:rFonts w:ascii="Segoe UI Symbol" w:eastAsia="MS Mincho" w:hAnsi="Segoe UI Symbol" w:cs="Segoe UI Symbol"/>
                <w:b/>
                <w:bCs/>
              </w:rPr>
              <w:t>☐</w:t>
            </w:r>
            <w:r w:rsidRPr="00F84B4A">
              <w:rPr>
                <w:rStyle w:val="Appelnotedebasdep"/>
                <w:b/>
                <w:bCs/>
              </w:rPr>
              <w:footnoteReference w:id="9"/>
            </w:r>
          </w:p>
        </w:tc>
        <w:tc>
          <w:tcPr>
            <w:tcW w:w="391" w:type="pct"/>
            <w:shd w:val="clear" w:color="auto" w:fill="BFBFBF" w:themeFill="background1" w:themeFillShade="BF"/>
            <w:vAlign w:val="center"/>
          </w:tcPr>
          <w:p w14:paraId="52F1BC26" w14:textId="77777777" w:rsidR="00F871AE" w:rsidRPr="00F84B4A" w:rsidRDefault="00F871AE" w:rsidP="003F6A55">
            <w:pPr>
              <w:pStyle w:val="Corpsdetexte"/>
              <w:spacing w:before="0"/>
              <w:jc w:val="center"/>
              <w:rPr>
                <w:b/>
                <w:bCs/>
              </w:rPr>
            </w:pPr>
            <w:r w:rsidRPr="00F84B4A">
              <w:rPr>
                <w:b/>
                <w:bCs/>
              </w:rPr>
              <w:t>Source de risque</w:t>
            </w:r>
          </w:p>
        </w:tc>
        <w:tc>
          <w:tcPr>
            <w:tcW w:w="377" w:type="pct"/>
            <w:shd w:val="clear" w:color="auto" w:fill="BFBFBF" w:themeFill="background1" w:themeFillShade="BF"/>
            <w:vAlign w:val="center"/>
          </w:tcPr>
          <w:p w14:paraId="1ECBE788" w14:textId="77777777" w:rsidR="00F871AE" w:rsidRPr="00F84B4A" w:rsidRDefault="00F871AE" w:rsidP="003F6A55">
            <w:pPr>
              <w:pStyle w:val="Corpsdetexte"/>
              <w:spacing w:before="0"/>
              <w:jc w:val="center"/>
              <w:rPr>
                <w:b/>
                <w:bCs/>
              </w:rPr>
            </w:pPr>
            <w:r w:rsidRPr="00F84B4A">
              <w:rPr>
                <w:b/>
                <w:bCs/>
              </w:rPr>
              <w:t>Objectif visé</w:t>
            </w:r>
          </w:p>
        </w:tc>
        <w:tc>
          <w:tcPr>
            <w:tcW w:w="230" w:type="pct"/>
            <w:shd w:val="clear" w:color="auto" w:fill="BFBFBF" w:themeFill="background1" w:themeFillShade="BF"/>
            <w:vAlign w:val="center"/>
          </w:tcPr>
          <w:p w14:paraId="0F7E0B33" w14:textId="4591FFD7" w:rsidR="00F871AE" w:rsidRPr="00F84B4A" w:rsidRDefault="00F871AE" w:rsidP="003F6A55">
            <w:pPr>
              <w:pStyle w:val="Corpsdetexte"/>
              <w:spacing w:before="0"/>
              <w:jc w:val="center"/>
              <w:rPr>
                <w:b/>
                <w:bCs/>
              </w:rPr>
            </w:pPr>
            <w:r w:rsidRPr="00F84B4A">
              <w:rPr>
                <w:b/>
                <w:bCs/>
              </w:rPr>
              <w:t>R</w:t>
            </w:r>
            <w:r w:rsidR="00AE2779">
              <w:rPr>
                <w:b/>
                <w:bCs/>
              </w:rPr>
              <w:t>é</w:t>
            </w:r>
            <w:r w:rsidRPr="00F84B4A">
              <w:rPr>
                <w:b/>
                <w:bCs/>
              </w:rPr>
              <w:t>f.</w:t>
            </w:r>
          </w:p>
        </w:tc>
        <w:tc>
          <w:tcPr>
            <w:tcW w:w="2376" w:type="pct"/>
            <w:shd w:val="clear" w:color="auto" w:fill="BFBFBF" w:themeFill="background1" w:themeFillShade="BF"/>
            <w:vAlign w:val="center"/>
          </w:tcPr>
          <w:p w14:paraId="71805F3E" w14:textId="51A721B1" w:rsidR="00F871AE" w:rsidRPr="00F84B4A" w:rsidRDefault="00F871AE" w:rsidP="003F6A55">
            <w:pPr>
              <w:pStyle w:val="Corpsdetexte"/>
              <w:spacing w:before="0"/>
              <w:jc w:val="center"/>
              <w:rPr>
                <w:b/>
                <w:bCs/>
              </w:rPr>
            </w:pPr>
            <w:r w:rsidRPr="00F84B4A">
              <w:rPr>
                <w:b/>
                <w:bCs/>
              </w:rPr>
              <w:t>Nom</w:t>
            </w:r>
          </w:p>
        </w:tc>
        <w:tc>
          <w:tcPr>
            <w:tcW w:w="671" w:type="pct"/>
            <w:vMerge/>
            <w:tcBorders>
              <w:bottom w:val="single" w:sz="4" w:space="0" w:color="auto"/>
            </w:tcBorders>
            <w:vAlign w:val="center"/>
          </w:tcPr>
          <w:p w14:paraId="64D2C4CF" w14:textId="77777777" w:rsidR="00F871AE" w:rsidRPr="00F84B4A" w:rsidRDefault="00F871AE" w:rsidP="003F6A55">
            <w:pPr>
              <w:pStyle w:val="Corpsdetexte"/>
              <w:spacing w:before="0"/>
            </w:pPr>
          </w:p>
        </w:tc>
        <w:tc>
          <w:tcPr>
            <w:tcW w:w="792" w:type="pct"/>
            <w:vMerge/>
          </w:tcPr>
          <w:p w14:paraId="3D9E5F33" w14:textId="77777777" w:rsidR="00F871AE" w:rsidRPr="00F84B4A" w:rsidRDefault="00F871AE" w:rsidP="003F6A55">
            <w:pPr>
              <w:pStyle w:val="Corpsdetexte"/>
              <w:spacing w:before="0"/>
            </w:pPr>
          </w:p>
        </w:tc>
      </w:tr>
      <w:tr w:rsidR="00EB566D" w:rsidRPr="00F84B4A" w14:paraId="734F1BD3" w14:textId="397F8A64" w:rsidTr="00EB566D">
        <w:trPr>
          <w:trHeight w:val="340"/>
        </w:trPr>
        <w:tc>
          <w:tcPr>
            <w:tcW w:w="164" w:type="pct"/>
            <w:shd w:val="clear" w:color="auto" w:fill="auto"/>
            <w:vAlign w:val="center"/>
          </w:tcPr>
          <w:p w14:paraId="7E452CEC" w14:textId="32E32A5A" w:rsidR="00EB566D" w:rsidRPr="00412BC2" w:rsidRDefault="00EB566D" w:rsidP="003F6A55">
            <w:pPr>
              <w:pStyle w:val="Corpsdetexte"/>
              <w:spacing w:before="0"/>
              <w:rPr>
                <w:rFonts w:eastAsia="MS Mincho"/>
                <w:color w:val="0000FF"/>
                <w:sz w:val="16"/>
                <w:szCs w:val="18"/>
              </w:rPr>
            </w:pPr>
          </w:p>
        </w:tc>
        <w:tc>
          <w:tcPr>
            <w:tcW w:w="391" w:type="pct"/>
            <w:shd w:val="clear" w:color="auto" w:fill="auto"/>
            <w:vAlign w:val="center"/>
          </w:tcPr>
          <w:p w14:paraId="3ED9481B" w14:textId="08C9703B" w:rsidR="00EB566D" w:rsidRPr="0059422B" w:rsidRDefault="00EB566D" w:rsidP="003F6A55">
            <w:pPr>
              <w:pStyle w:val="Corpsdetexte"/>
              <w:spacing w:before="0"/>
              <w:jc w:val="center"/>
              <w:rPr>
                <w:color w:val="0000FF"/>
              </w:rPr>
            </w:pPr>
          </w:p>
        </w:tc>
        <w:tc>
          <w:tcPr>
            <w:tcW w:w="377" w:type="pct"/>
            <w:shd w:val="clear" w:color="auto" w:fill="auto"/>
            <w:vAlign w:val="center"/>
          </w:tcPr>
          <w:p w14:paraId="30AFFCB7" w14:textId="36F8FB32" w:rsidR="00EB566D" w:rsidRPr="0059422B" w:rsidRDefault="00EB566D" w:rsidP="003F6A55">
            <w:pPr>
              <w:pStyle w:val="Corpsdetexte"/>
              <w:spacing w:before="0"/>
              <w:jc w:val="center"/>
              <w:rPr>
                <w:color w:val="0000FF"/>
              </w:rPr>
            </w:pPr>
          </w:p>
        </w:tc>
        <w:tc>
          <w:tcPr>
            <w:tcW w:w="230" w:type="pct"/>
            <w:shd w:val="clear" w:color="auto" w:fill="auto"/>
            <w:vAlign w:val="center"/>
          </w:tcPr>
          <w:p w14:paraId="6A7EC834" w14:textId="77A6041E" w:rsidR="00EB566D" w:rsidRPr="0059422B" w:rsidRDefault="00EB566D" w:rsidP="000C7214">
            <w:pPr>
              <w:pStyle w:val="Corpsdetexte"/>
              <w:spacing w:before="0"/>
              <w:jc w:val="center"/>
              <w:rPr>
                <w:color w:val="0000FF"/>
              </w:rPr>
            </w:pPr>
          </w:p>
        </w:tc>
        <w:tc>
          <w:tcPr>
            <w:tcW w:w="2376" w:type="pct"/>
            <w:shd w:val="clear" w:color="auto" w:fill="auto"/>
            <w:vAlign w:val="center"/>
          </w:tcPr>
          <w:p w14:paraId="1CD356EC" w14:textId="27EAD97B" w:rsidR="00EB566D" w:rsidRPr="003F6A55" w:rsidRDefault="00EB566D" w:rsidP="003F6A55">
            <w:pPr>
              <w:pStyle w:val="Corpsdetexte"/>
              <w:spacing w:before="0"/>
              <w:rPr>
                <w:color w:val="0000FF"/>
                <w:sz w:val="24"/>
                <w:szCs w:val="24"/>
              </w:rPr>
            </w:pPr>
          </w:p>
        </w:tc>
        <w:tc>
          <w:tcPr>
            <w:tcW w:w="671" w:type="pct"/>
            <w:vMerge w:val="restart"/>
            <w:shd w:val="clear" w:color="auto" w:fill="C00000"/>
            <w:vAlign w:val="center"/>
          </w:tcPr>
          <w:p w14:paraId="72BA6204" w14:textId="399BC53F" w:rsidR="00EB566D" w:rsidRPr="00E95AAD" w:rsidRDefault="00EB566D" w:rsidP="003F6A55">
            <w:pPr>
              <w:pStyle w:val="Corpsdetexte"/>
              <w:spacing w:before="0"/>
              <w:jc w:val="center"/>
              <w:rPr>
                <w:color w:val="0000FF"/>
              </w:rPr>
            </w:pPr>
          </w:p>
        </w:tc>
        <w:tc>
          <w:tcPr>
            <w:tcW w:w="792" w:type="pct"/>
          </w:tcPr>
          <w:p w14:paraId="6CECE49C" w14:textId="77777777" w:rsidR="00EB566D" w:rsidRPr="00F84B4A" w:rsidRDefault="00EB566D" w:rsidP="003F6A55">
            <w:pPr>
              <w:pStyle w:val="Corpsdetexte"/>
              <w:spacing w:before="0"/>
              <w:jc w:val="center"/>
            </w:pPr>
          </w:p>
        </w:tc>
      </w:tr>
      <w:tr w:rsidR="00EB566D" w:rsidRPr="00F84B4A" w14:paraId="026277B5" w14:textId="4B55C763" w:rsidTr="00EB566D">
        <w:trPr>
          <w:trHeight w:val="340"/>
        </w:trPr>
        <w:tc>
          <w:tcPr>
            <w:tcW w:w="164" w:type="pct"/>
            <w:shd w:val="clear" w:color="auto" w:fill="auto"/>
            <w:vAlign w:val="center"/>
          </w:tcPr>
          <w:p w14:paraId="3CEB6EE7" w14:textId="0C12D88B" w:rsidR="00EB566D" w:rsidRPr="00412BC2" w:rsidRDefault="00EB566D" w:rsidP="003F6A55">
            <w:pPr>
              <w:pStyle w:val="Corpsdetexte"/>
              <w:spacing w:before="0"/>
              <w:rPr>
                <w:rFonts w:eastAsia="MS Mincho"/>
                <w:color w:val="0000FF"/>
                <w:sz w:val="16"/>
                <w:szCs w:val="18"/>
              </w:rPr>
            </w:pPr>
          </w:p>
        </w:tc>
        <w:tc>
          <w:tcPr>
            <w:tcW w:w="391" w:type="pct"/>
            <w:shd w:val="clear" w:color="auto" w:fill="auto"/>
            <w:vAlign w:val="center"/>
          </w:tcPr>
          <w:p w14:paraId="2F0A7A7F" w14:textId="09513960" w:rsidR="00EB566D" w:rsidRPr="0059422B" w:rsidRDefault="00EB566D" w:rsidP="003F6A55">
            <w:pPr>
              <w:pStyle w:val="Corpsdetexte"/>
              <w:spacing w:before="0"/>
              <w:jc w:val="center"/>
              <w:rPr>
                <w:color w:val="0000FF"/>
              </w:rPr>
            </w:pPr>
          </w:p>
        </w:tc>
        <w:tc>
          <w:tcPr>
            <w:tcW w:w="377" w:type="pct"/>
            <w:shd w:val="clear" w:color="auto" w:fill="auto"/>
            <w:vAlign w:val="center"/>
          </w:tcPr>
          <w:p w14:paraId="400A272A" w14:textId="7BCD2D56" w:rsidR="00EB566D" w:rsidRPr="0059422B" w:rsidRDefault="00EB566D" w:rsidP="003F6A55">
            <w:pPr>
              <w:pStyle w:val="Corpsdetexte"/>
              <w:spacing w:before="0"/>
              <w:jc w:val="center"/>
              <w:rPr>
                <w:color w:val="0000FF"/>
              </w:rPr>
            </w:pPr>
          </w:p>
        </w:tc>
        <w:tc>
          <w:tcPr>
            <w:tcW w:w="230" w:type="pct"/>
            <w:shd w:val="clear" w:color="auto" w:fill="auto"/>
            <w:vAlign w:val="center"/>
          </w:tcPr>
          <w:p w14:paraId="608D459B" w14:textId="5AC968FA" w:rsidR="00EB566D" w:rsidRPr="0059422B" w:rsidRDefault="00EB566D" w:rsidP="000C7214">
            <w:pPr>
              <w:pStyle w:val="Corpsdetexte"/>
              <w:spacing w:before="0"/>
              <w:jc w:val="center"/>
              <w:rPr>
                <w:color w:val="0000FF"/>
              </w:rPr>
            </w:pPr>
          </w:p>
        </w:tc>
        <w:tc>
          <w:tcPr>
            <w:tcW w:w="2376" w:type="pct"/>
            <w:shd w:val="clear" w:color="auto" w:fill="auto"/>
            <w:vAlign w:val="center"/>
          </w:tcPr>
          <w:p w14:paraId="26B432DD" w14:textId="4FDC8AE6" w:rsidR="00EB566D" w:rsidRPr="003F6A55" w:rsidRDefault="00EB566D" w:rsidP="003F6A55">
            <w:pPr>
              <w:pStyle w:val="Corpsdetexte"/>
              <w:spacing w:before="0"/>
              <w:rPr>
                <w:color w:val="0000FF"/>
                <w:sz w:val="24"/>
                <w:szCs w:val="24"/>
              </w:rPr>
            </w:pPr>
          </w:p>
        </w:tc>
        <w:tc>
          <w:tcPr>
            <w:tcW w:w="671" w:type="pct"/>
            <w:vMerge/>
            <w:shd w:val="clear" w:color="auto" w:fill="C00000"/>
            <w:vAlign w:val="center"/>
          </w:tcPr>
          <w:p w14:paraId="6A0FFCCF" w14:textId="3280A1BA" w:rsidR="00EB566D" w:rsidRPr="00E95AAD" w:rsidRDefault="00EB566D" w:rsidP="003F6A55">
            <w:pPr>
              <w:pStyle w:val="Corpsdetexte"/>
              <w:spacing w:before="0"/>
              <w:jc w:val="center"/>
              <w:rPr>
                <w:color w:val="0000FF"/>
              </w:rPr>
            </w:pPr>
          </w:p>
        </w:tc>
        <w:tc>
          <w:tcPr>
            <w:tcW w:w="792" w:type="pct"/>
          </w:tcPr>
          <w:p w14:paraId="34CF0D63" w14:textId="77777777" w:rsidR="00EB566D" w:rsidRPr="00F84B4A" w:rsidRDefault="00EB566D" w:rsidP="003F6A55">
            <w:pPr>
              <w:pStyle w:val="Corpsdetexte"/>
              <w:spacing w:before="0"/>
              <w:jc w:val="center"/>
            </w:pPr>
          </w:p>
        </w:tc>
      </w:tr>
      <w:tr w:rsidR="00EB566D" w:rsidRPr="00F84B4A" w14:paraId="0A467984" w14:textId="23E0C3E9" w:rsidTr="00EB566D">
        <w:trPr>
          <w:trHeight w:val="340"/>
        </w:trPr>
        <w:tc>
          <w:tcPr>
            <w:tcW w:w="164" w:type="pct"/>
            <w:shd w:val="clear" w:color="auto" w:fill="auto"/>
            <w:vAlign w:val="center"/>
          </w:tcPr>
          <w:p w14:paraId="1696FA74" w14:textId="2F924EDC" w:rsidR="00EB566D" w:rsidRPr="00412BC2" w:rsidRDefault="00EB566D" w:rsidP="003F6A55">
            <w:pPr>
              <w:pStyle w:val="Corpsdetexte"/>
              <w:spacing w:before="0"/>
              <w:rPr>
                <w:rFonts w:eastAsia="MS Mincho"/>
                <w:color w:val="0000FF"/>
                <w:sz w:val="16"/>
                <w:szCs w:val="18"/>
              </w:rPr>
            </w:pPr>
          </w:p>
        </w:tc>
        <w:tc>
          <w:tcPr>
            <w:tcW w:w="391" w:type="pct"/>
            <w:shd w:val="clear" w:color="auto" w:fill="auto"/>
            <w:vAlign w:val="center"/>
          </w:tcPr>
          <w:p w14:paraId="3912E140" w14:textId="22519A1F" w:rsidR="00EB566D" w:rsidRPr="0059422B" w:rsidRDefault="00EB566D" w:rsidP="003F6A55">
            <w:pPr>
              <w:pStyle w:val="Corpsdetexte"/>
              <w:spacing w:before="0"/>
              <w:jc w:val="center"/>
              <w:rPr>
                <w:color w:val="0000FF"/>
              </w:rPr>
            </w:pPr>
          </w:p>
        </w:tc>
        <w:tc>
          <w:tcPr>
            <w:tcW w:w="377" w:type="pct"/>
            <w:shd w:val="clear" w:color="auto" w:fill="auto"/>
            <w:vAlign w:val="center"/>
          </w:tcPr>
          <w:p w14:paraId="24582C11" w14:textId="590EA80B" w:rsidR="00EB566D" w:rsidRPr="0059422B" w:rsidRDefault="00EB566D" w:rsidP="003F6A55">
            <w:pPr>
              <w:pStyle w:val="Corpsdetexte"/>
              <w:spacing w:before="0"/>
              <w:jc w:val="center"/>
              <w:rPr>
                <w:color w:val="0000FF"/>
              </w:rPr>
            </w:pPr>
          </w:p>
        </w:tc>
        <w:tc>
          <w:tcPr>
            <w:tcW w:w="230" w:type="pct"/>
            <w:shd w:val="clear" w:color="auto" w:fill="auto"/>
            <w:vAlign w:val="center"/>
          </w:tcPr>
          <w:p w14:paraId="659F5D84" w14:textId="7B46754B" w:rsidR="00EB566D" w:rsidRPr="0059422B" w:rsidRDefault="00EB566D" w:rsidP="000C7214">
            <w:pPr>
              <w:pStyle w:val="Corpsdetexte"/>
              <w:spacing w:before="0"/>
              <w:jc w:val="center"/>
              <w:rPr>
                <w:color w:val="0000FF"/>
              </w:rPr>
            </w:pPr>
          </w:p>
        </w:tc>
        <w:tc>
          <w:tcPr>
            <w:tcW w:w="2376" w:type="pct"/>
            <w:shd w:val="clear" w:color="auto" w:fill="auto"/>
            <w:vAlign w:val="center"/>
          </w:tcPr>
          <w:p w14:paraId="2DD38CE3" w14:textId="4A09F69B" w:rsidR="00EB566D" w:rsidRPr="003F6A55" w:rsidRDefault="00EB566D" w:rsidP="003F6A55">
            <w:pPr>
              <w:pStyle w:val="Corpsdetexte"/>
              <w:spacing w:before="0"/>
              <w:rPr>
                <w:color w:val="0000FF"/>
                <w:sz w:val="24"/>
                <w:szCs w:val="24"/>
              </w:rPr>
            </w:pPr>
          </w:p>
        </w:tc>
        <w:tc>
          <w:tcPr>
            <w:tcW w:w="671" w:type="pct"/>
            <w:vMerge/>
            <w:shd w:val="clear" w:color="auto" w:fill="F79646" w:themeFill="accent6"/>
            <w:vAlign w:val="center"/>
          </w:tcPr>
          <w:p w14:paraId="27D0A494" w14:textId="213D4F98" w:rsidR="00EB566D" w:rsidRPr="00E95AAD" w:rsidRDefault="00EB566D" w:rsidP="003F6A55">
            <w:pPr>
              <w:pStyle w:val="Corpsdetexte"/>
              <w:spacing w:before="0"/>
              <w:jc w:val="center"/>
              <w:rPr>
                <w:color w:val="0000FF"/>
              </w:rPr>
            </w:pPr>
          </w:p>
        </w:tc>
        <w:tc>
          <w:tcPr>
            <w:tcW w:w="792" w:type="pct"/>
          </w:tcPr>
          <w:p w14:paraId="00C89665" w14:textId="77777777" w:rsidR="00EB566D" w:rsidRPr="00F84B4A" w:rsidRDefault="00EB566D" w:rsidP="003F6A55">
            <w:pPr>
              <w:pStyle w:val="Corpsdetexte"/>
              <w:spacing w:before="0"/>
              <w:jc w:val="center"/>
            </w:pPr>
          </w:p>
        </w:tc>
      </w:tr>
      <w:tr w:rsidR="0079377C" w:rsidRPr="00F84B4A" w14:paraId="33664DFB" w14:textId="2A7FE2BD" w:rsidTr="00EB566D">
        <w:trPr>
          <w:trHeight w:val="340"/>
        </w:trPr>
        <w:tc>
          <w:tcPr>
            <w:tcW w:w="164" w:type="pct"/>
            <w:shd w:val="clear" w:color="auto" w:fill="auto"/>
            <w:vAlign w:val="center"/>
          </w:tcPr>
          <w:p w14:paraId="4CB075D3" w14:textId="0F7C2D33" w:rsidR="00F871AE" w:rsidRPr="00412BC2" w:rsidRDefault="00F871AE" w:rsidP="003F6A55">
            <w:pPr>
              <w:pStyle w:val="Corpsdetexte"/>
              <w:spacing w:before="0"/>
              <w:rPr>
                <w:rFonts w:eastAsia="MS Mincho"/>
                <w:color w:val="0000FF"/>
                <w:sz w:val="16"/>
                <w:szCs w:val="18"/>
              </w:rPr>
            </w:pPr>
          </w:p>
        </w:tc>
        <w:tc>
          <w:tcPr>
            <w:tcW w:w="391" w:type="pct"/>
            <w:shd w:val="clear" w:color="auto" w:fill="auto"/>
            <w:vAlign w:val="center"/>
          </w:tcPr>
          <w:p w14:paraId="28A4F453" w14:textId="2E1C51D5" w:rsidR="00F871AE" w:rsidRPr="0059422B" w:rsidRDefault="00F871AE" w:rsidP="003F6A55">
            <w:pPr>
              <w:pStyle w:val="Corpsdetexte"/>
              <w:spacing w:before="0"/>
              <w:jc w:val="center"/>
              <w:rPr>
                <w:color w:val="0000FF"/>
              </w:rPr>
            </w:pPr>
          </w:p>
        </w:tc>
        <w:tc>
          <w:tcPr>
            <w:tcW w:w="377" w:type="pct"/>
            <w:shd w:val="clear" w:color="auto" w:fill="auto"/>
            <w:vAlign w:val="center"/>
          </w:tcPr>
          <w:p w14:paraId="5B3DD15E" w14:textId="2D83A34B" w:rsidR="00F871AE" w:rsidRPr="0059422B" w:rsidRDefault="00F871AE" w:rsidP="003F6A55">
            <w:pPr>
              <w:pStyle w:val="Corpsdetexte"/>
              <w:spacing w:before="0"/>
              <w:jc w:val="center"/>
              <w:rPr>
                <w:color w:val="0000FF"/>
              </w:rPr>
            </w:pPr>
          </w:p>
        </w:tc>
        <w:tc>
          <w:tcPr>
            <w:tcW w:w="230" w:type="pct"/>
            <w:shd w:val="clear" w:color="auto" w:fill="auto"/>
            <w:vAlign w:val="center"/>
          </w:tcPr>
          <w:p w14:paraId="6D95EC58" w14:textId="39989472" w:rsidR="00F871AE" w:rsidRPr="0059422B" w:rsidRDefault="00F871AE" w:rsidP="000C7214">
            <w:pPr>
              <w:pStyle w:val="Corpsdetexte"/>
              <w:spacing w:before="0"/>
              <w:jc w:val="center"/>
              <w:rPr>
                <w:color w:val="0000FF"/>
              </w:rPr>
            </w:pPr>
          </w:p>
        </w:tc>
        <w:tc>
          <w:tcPr>
            <w:tcW w:w="2376" w:type="pct"/>
            <w:shd w:val="clear" w:color="auto" w:fill="auto"/>
            <w:vAlign w:val="center"/>
          </w:tcPr>
          <w:p w14:paraId="2B98ED12" w14:textId="56028441" w:rsidR="00F871AE" w:rsidRPr="0059422B" w:rsidRDefault="00F871AE" w:rsidP="003F6A55">
            <w:pPr>
              <w:pStyle w:val="Corpsdetexte"/>
              <w:spacing w:before="0"/>
              <w:rPr>
                <w:color w:val="0000FF"/>
              </w:rPr>
            </w:pPr>
          </w:p>
        </w:tc>
        <w:tc>
          <w:tcPr>
            <w:tcW w:w="671" w:type="pct"/>
            <w:shd w:val="clear" w:color="auto" w:fill="auto"/>
            <w:vAlign w:val="center"/>
          </w:tcPr>
          <w:p w14:paraId="24CBA42E" w14:textId="1AE81F39" w:rsidR="00F871AE" w:rsidRPr="00F84B4A" w:rsidRDefault="00F871AE" w:rsidP="003F6A55">
            <w:pPr>
              <w:pStyle w:val="Corpsdetexte"/>
              <w:spacing w:before="0"/>
              <w:jc w:val="center"/>
            </w:pPr>
          </w:p>
        </w:tc>
        <w:tc>
          <w:tcPr>
            <w:tcW w:w="792" w:type="pct"/>
          </w:tcPr>
          <w:p w14:paraId="072A29FE" w14:textId="77777777" w:rsidR="00F871AE" w:rsidRPr="00F84B4A" w:rsidRDefault="00F871AE" w:rsidP="003F6A55">
            <w:pPr>
              <w:pStyle w:val="Corpsdetexte"/>
              <w:spacing w:before="0"/>
              <w:jc w:val="center"/>
            </w:pPr>
          </w:p>
        </w:tc>
      </w:tr>
      <w:tr w:rsidR="0079377C" w:rsidRPr="00F84B4A" w14:paraId="1D952189" w14:textId="75A7670F" w:rsidTr="00EB566D">
        <w:trPr>
          <w:trHeight w:val="340"/>
        </w:trPr>
        <w:tc>
          <w:tcPr>
            <w:tcW w:w="164" w:type="pct"/>
            <w:shd w:val="clear" w:color="auto" w:fill="auto"/>
            <w:vAlign w:val="center"/>
          </w:tcPr>
          <w:p w14:paraId="76CA64C8" w14:textId="186B255E" w:rsidR="00F871AE" w:rsidRPr="00412BC2" w:rsidRDefault="00F871AE" w:rsidP="003F6A55">
            <w:pPr>
              <w:pStyle w:val="Corpsdetexte"/>
              <w:spacing w:before="0"/>
              <w:rPr>
                <w:rFonts w:eastAsia="MS Mincho"/>
                <w:color w:val="0000FF"/>
                <w:sz w:val="16"/>
                <w:szCs w:val="18"/>
              </w:rPr>
            </w:pPr>
          </w:p>
        </w:tc>
        <w:tc>
          <w:tcPr>
            <w:tcW w:w="391" w:type="pct"/>
            <w:shd w:val="clear" w:color="auto" w:fill="auto"/>
            <w:vAlign w:val="center"/>
          </w:tcPr>
          <w:p w14:paraId="4D893B40" w14:textId="4F84101E" w:rsidR="00F871AE" w:rsidRPr="0059422B" w:rsidRDefault="00F871AE" w:rsidP="003F6A55">
            <w:pPr>
              <w:pStyle w:val="Corpsdetexte"/>
              <w:spacing w:before="0"/>
              <w:jc w:val="center"/>
              <w:rPr>
                <w:color w:val="0000FF"/>
              </w:rPr>
            </w:pPr>
          </w:p>
        </w:tc>
        <w:tc>
          <w:tcPr>
            <w:tcW w:w="377" w:type="pct"/>
            <w:shd w:val="clear" w:color="auto" w:fill="auto"/>
            <w:vAlign w:val="center"/>
          </w:tcPr>
          <w:p w14:paraId="24B2E3FD" w14:textId="23D578B2" w:rsidR="00F871AE" w:rsidRPr="0059422B" w:rsidRDefault="00F871AE" w:rsidP="003F6A55">
            <w:pPr>
              <w:pStyle w:val="Corpsdetexte"/>
              <w:spacing w:before="0"/>
              <w:jc w:val="center"/>
              <w:rPr>
                <w:color w:val="0000FF"/>
              </w:rPr>
            </w:pPr>
          </w:p>
        </w:tc>
        <w:tc>
          <w:tcPr>
            <w:tcW w:w="230" w:type="pct"/>
            <w:shd w:val="clear" w:color="auto" w:fill="auto"/>
            <w:vAlign w:val="center"/>
          </w:tcPr>
          <w:p w14:paraId="7DE11D4D" w14:textId="5204F91C" w:rsidR="00F871AE" w:rsidRPr="0059422B" w:rsidRDefault="00F871AE" w:rsidP="000C7214">
            <w:pPr>
              <w:pStyle w:val="Corpsdetexte"/>
              <w:spacing w:before="0"/>
              <w:jc w:val="center"/>
              <w:rPr>
                <w:color w:val="0000FF"/>
              </w:rPr>
            </w:pPr>
          </w:p>
        </w:tc>
        <w:tc>
          <w:tcPr>
            <w:tcW w:w="2376" w:type="pct"/>
            <w:shd w:val="clear" w:color="auto" w:fill="auto"/>
            <w:vAlign w:val="center"/>
          </w:tcPr>
          <w:p w14:paraId="402DFC3F" w14:textId="62C59C2B" w:rsidR="00F871AE" w:rsidRPr="0059422B" w:rsidRDefault="00F871AE" w:rsidP="003F6A55">
            <w:pPr>
              <w:pStyle w:val="Corpsdetexte"/>
              <w:spacing w:before="0"/>
              <w:rPr>
                <w:color w:val="0000FF"/>
              </w:rPr>
            </w:pPr>
          </w:p>
        </w:tc>
        <w:tc>
          <w:tcPr>
            <w:tcW w:w="671" w:type="pct"/>
            <w:shd w:val="clear" w:color="auto" w:fill="auto"/>
            <w:vAlign w:val="center"/>
          </w:tcPr>
          <w:p w14:paraId="3F32DEAB" w14:textId="29DEC8AF" w:rsidR="00F871AE" w:rsidRPr="00F84B4A" w:rsidRDefault="00F871AE" w:rsidP="003F6A55">
            <w:pPr>
              <w:pStyle w:val="Corpsdetexte"/>
              <w:spacing w:before="0"/>
              <w:jc w:val="center"/>
            </w:pPr>
          </w:p>
        </w:tc>
        <w:tc>
          <w:tcPr>
            <w:tcW w:w="792" w:type="pct"/>
          </w:tcPr>
          <w:p w14:paraId="3229911A" w14:textId="77777777" w:rsidR="00F871AE" w:rsidRPr="00F84B4A" w:rsidRDefault="00F871AE" w:rsidP="003F6A55">
            <w:pPr>
              <w:pStyle w:val="Corpsdetexte"/>
              <w:spacing w:before="0"/>
              <w:jc w:val="center"/>
            </w:pPr>
          </w:p>
        </w:tc>
      </w:tr>
      <w:tr w:rsidR="0079377C" w:rsidRPr="00F84B4A" w14:paraId="629394B5" w14:textId="51DB07A6" w:rsidTr="00EB566D">
        <w:trPr>
          <w:trHeight w:val="340"/>
        </w:trPr>
        <w:tc>
          <w:tcPr>
            <w:tcW w:w="164" w:type="pct"/>
            <w:shd w:val="clear" w:color="auto" w:fill="auto"/>
            <w:vAlign w:val="center"/>
          </w:tcPr>
          <w:p w14:paraId="7D344F52" w14:textId="42EECBC1" w:rsidR="00F871AE" w:rsidRPr="0059422B" w:rsidRDefault="00F871AE" w:rsidP="003F6A55">
            <w:pPr>
              <w:pStyle w:val="Corpsdetexte"/>
              <w:spacing w:before="0"/>
              <w:rPr>
                <w:rFonts w:eastAsia="MS Mincho"/>
                <w:color w:val="0000FF"/>
              </w:rPr>
            </w:pPr>
          </w:p>
        </w:tc>
        <w:tc>
          <w:tcPr>
            <w:tcW w:w="391" w:type="pct"/>
            <w:shd w:val="clear" w:color="auto" w:fill="auto"/>
            <w:vAlign w:val="center"/>
          </w:tcPr>
          <w:p w14:paraId="5AD3F2BA" w14:textId="1DF7B531" w:rsidR="00F871AE" w:rsidRPr="0059422B" w:rsidRDefault="00F871AE" w:rsidP="003F6A55">
            <w:pPr>
              <w:pStyle w:val="Corpsdetexte"/>
              <w:spacing w:before="0"/>
              <w:jc w:val="center"/>
              <w:rPr>
                <w:color w:val="0000FF"/>
              </w:rPr>
            </w:pPr>
          </w:p>
        </w:tc>
        <w:tc>
          <w:tcPr>
            <w:tcW w:w="377" w:type="pct"/>
            <w:shd w:val="clear" w:color="auto" w:fill="auto"/>
            <w:vAlign w:val="center"/>
          </w:tcPr>
          <w:p w14:paraId="10139FD1" w14:textId="310EC065" w:rsidR="00F871AE" w:rsidRPr="0059422B" w:rsidRDefault="00F871AE" w:rsidP="003F6A55">
            <w:pPr>
              <w:pStyle w:val="Corpsdetexte"/>
              <w:spacing w:before="0"/>
              <w:jc w:val="center"/>
              <w:rPr>
                <w:color w:val="0000FF"/>
              </w:rPr>
            </w:pPr>
          </w:p>
        </w:tc>
        <w:tc>
          <w:tcPr>
            <w:tcW w:w="230" w:type="pct"/>
            <w:shd w:val="clear" w:color="auto" w:fill="auto"/>
            <w:vAlign w:val="center"/>
          </w:tcPr>
          <w:p w14:paraId="5BE6CB06" w14:textId="6375962A" w:rsidR="00F871AE" w:rsidRPr="0059422B" w:rsidRDefault="00F871AE" w:rsidP="000C7214">
            <w:pPr>
              <w:pStyle w:val="Corpsdetexte"/>
              <w:spacing w:before="0"/>
              <w:jc w:val="center"/>
              <w:rPr>
                <w:color w:val="0000FF"/>
              </w:rPr>
            </w:pPr>
          </w:p>
        </w:tc>
        <w:tc>
          <w:tcPr>
            <w:tcW w:w="2376" w:type="pct"/>
            <w:shd w:val="clear" w:color="auto" w:fill="auto"/>
            <w:vAlign w:val="center"/>
          </w:tcPr>
          <w:p w14:paraId="40078490" w14:textId="52AD7530" w:rsidR="00F871AE" w:rsidRPr="0059422B" w:rsidRDefault="00F871AE" w:rsidP="003F6A55">
            <w:pPr>
              <w:pStyle w:val="Corpsdetexte"/>
              <w:spacing w:before="0"/>
              <w:rPr>
                <w:color w:val="0000FF"/>
              </w:rPr>
            </w:pPr>
          </w:p>
        </w:tc>
        <w:tc>
          <w:tcPr>
            <w:tcW w:w="671" w:type="pct"/>
            <w:shd w:val="clear" w:color="auto" w:fill="auto"/>
            <w:vAlign w:val="center"/>
          </w:tcPr>
          <w:p w14:paraId="7B756AEA" w14:textId="61855226" w:rsidR="00F871AE" w:rsidRPr="00F84B4A" w:rsidRDefault="00F871AE" w:rsidP="003F6A55">
            <w:pPr>
              <w:pStyle w:val="Corpsdetexte"/>
              <w:spacing w:before="0"/>
              <w:jc w:val="center"/>
            </w:pPr>
          </w:p>
        </w:tc>
        <w:tc>
          <w:tcPr>
            <w:tcW w:w="792" w:type="pct"/>
          </w:tcPr>
          <w:p w14:paraId="5AC1515B" w14:textId="77777777" w:rsidR="00F871AE" w:rsidRPr="00F84B4A" w:rsidRDefault="00F871AE" w:rsidP="003F6A55">
            <w:pPr>
              <w:pStyle w:val="Corpsdetexte"/>
              <w:spacing w:before="0"/>
              <w:jc w:val="center"/>
            </w:pPr>
          </w:p>
        </w:tc>
      </w:tr>
    </w:tbl>
    <w:p w14:paraId="7D4A8FE3" w14:textId="77777777" w:rsidR="00A00CE3" w:rsidRPr="00F84B4A" w:rsidRDefault="00A00CE3" w:rsidP="0059335A">
      <w:pPr>
        <w:pStyle w:val="Corpsdetexte"/>
      </w:pPr>
    </w:p>
    <w:p w14:paraId="2B249B4A" w14:textId="77777777" w:rsidR="00886C31" w:rsidRPr="00F84B4A" w:rsidRDefault="00886C31" w:rsidP="00505BC6">
      <w:pPr>
        <w:sectPr w:rsidR="00886C31" w:rsidRPr="00F84B4A" w:rsidSect="003D2A30">
          <w:pgSz w:w="16838" w:h="11906" w:orient="landscape"/>
          <w:pgMar w:top="1417" w:right="1332" w:bottom="964" w:left="964" w:header="709" w:footer="709" w:gutter="0"/>
          <w:cols w:space="708"/>
          <w:docGrid w:linePitch="360"/>
        </w:sectPr>
      </w:pPr>
      <w:bookmarkStart w:id="49" w:name="_Ref54185079"/>
    </w:p>
    <w:p w14:paraId="07F80C81" w14:textId="0DC72008" w:rsidR="006C3C1C" w:rsidRPr="00F84B4A" w:rsidRDefault="2A271456" w:rsidP="006468B0">
      <w:pPr>
        <w:pStyle w:val="Titre2"/>
      </w:pPr>
      <w:bookmarkStart w:id="50" w:name="_Toc62144146"/>
      <w:bookmarkEnd w:id="49"/>
      <w:r w:rsidRPr="00F84B4A">
        <w:lastRenderedPageBreak/>
        <w:t>Mesures de sécurité sur l’écosystème</w:t>
      </w:r>
      <w:bookmarkEnd w:id="50"/>
    </w:p>
    <w:p w14:paraId="65BD5496" w14:textId="40FCFA6D" w:rsidR="00DD10C8" w:rsidRPr="00F84B4A" w:rsidRDefault="00412BC2" w:rsidP="00603588">
      <w:pPr>
        <w:pStyle w:val="Corpsdetexte"/>
      </w:pPr>
      <w:r>
        <w:t>C</w:t>
      </w:r>
      <w:r w:rsidR="00DD10C8" w:rsidRPr="00F84B4A">
        <w:t xml:space="preserve">e paragraphe a pour objectif d’identifier les mesures de sécurité pouvant réduire le niveau de menace induit par </w:t>
      </w:r>
      <w:r w:rsidR="00A461E2">
        <w:t>les parties prenantes</w:t>
      </w:r>
      <w:r w:rsidR="00DD10C8" w:rsidRPr="00F84B4A">
        <w:t>. Ces mesures viennent en complément de celles décrites dans le socle de sécurité</w:t>
      </w:r>
      <w:r w:rsidR="00A8311B" w:rsidRPr="00F84B4A">
        <w:t xml:space="preserve"> au §</w:t>
      </w:r>
      <w:r w:rsidR="00A745A8" w:rsidRPr="00F84B4A">
        <w:rPr>
          <w:color w:val="0000FF"/>
          <w:u w:val="single"/>
        </w:rPr>
        <w:fldChar w:fldCharType="begin"/>
      </w:r>
      <w:r w:rsidR="00A745A8" w:rsidRPr="00F84B4A">
        <w:rPr>
          <w:color w:val="0000FF"/>
          <w:u w:val="single"/>
        </w:rPr>
        <w:instrText xml:space="preserve"> REF _Ref54184902 \r \h </w:instrText>
      </w:r>
      <w:r w:rsidR="00603588" w:rsidRPr="00F84B4A">
        <w:rPr>
          <w:color w:val="0000FF"/>
          <w:u w:val="single"/>
        </w:rPr>
        <w:instrText xml:space="preserve"> \* MERGEFORMAT </w:instrText>
      </w:r>
      <w:r w:rsidR="00A745A8" w:rsidRPr="00F84B4A">
        <w:rPr>
          <w:color w:val="0000FF"/>
          <w:u w:val="single"/>
        </w:rPr>
      </w:r>
      <w:r w:rsidR="00A745A8" w:rsidRPr="00F84B4A">
        <w:rPr>
          <w:color w:val="0000FF"/>
          <w:u w:val="single"/>
        </w:rPr>
        <w:fldChar w:fldCharType="separate"/>
      </w:r>
      <w:r w:rsidR="00A745A8" w:rsidRPr="00F84B4A">
        <w:rPr>
          <w:color w:val="0000FF"/>
          <w:u w:val="single"/>
        </w:rPr>
        <w:t>1.5</w:t>
      </w:r>
      <w:r w:rsidR="00A745A8" w:rsidRPr="00F84B4A">
        <w:rPr>
          <w:color w:val="0000FF"/>
          <w:u w:val="single"/>
        </w:rPr>
        <w:fldChar w:fldCharType="end"/>
      </w:r>
      <w:r w:rsidR="00F83BE5" w:rsidRPr="00F84B4A">
        <w:rPr>
          <w:color w:val="0000FF"/>
          <w:u w:val="single"/>
        </w:rPr>
        <w:t>.</w:t>
      </w:r>
    </w:p>
    <w:p w14:paraId="66FE2D19" w14:textId="26D85CF8" w:rsidR="00A9451B" w:rsidRPr="00F84B4A" w:rsidRDefault="2A271456" w:rsidP="003F6A55">
      <w:pPr>
        <w:pStyle w:val="Lgende"/>
        <w:keepNext/>
        <w:spacing w:before="120" w:after="0"/>
      </w:pPr>
      <w:r w:rsidRPr="00F84B4A">
        <w:t xml:space="preserve">Tableau </w:t>
      </w:r>
      <w:r w:rsidR="00A9451B" w:rsidRPr="00F84B4A">
        <w:fldChar w:fldCharType="begin"/>
      </w:r>
      <w:r w:rsidR="00A9451B" w:rsidRPr="00F84B4A">
        <w:instrText>SEQ Tableau \* ARABIC</w:instrText>
      </w:r>
      <w:r w:rsidR="00A9451B" w:rsidRPr="00F84B4A">
        <w:fldChar w:fldCharType="separate"/>
      </w:r>
      <w:r w:rsidR="0027046F">
        <w:rPr>
          <w:noProof/>
        </w:rPr>
        <w:t>16</w:t>
      </w:r>
      <w:r w:rsidR="00A9451B" w:rsidRPr="00F84B4A">
        <w:fldChar w:fldCharType="end"/>
      </w:r>
      <w:r w:rsidRPr="00F84B4A">
        <w:t xml:space="preserve"> </w:t>
      </w:r>
      <w:r w:rsidR="000A4074">
        <w:t xml:space="preserve">- </w:t>
      </w:r>
      <w:r w:rsidRPr="00F84B4A">
        <w:t>Socle de sécurité applicable sur l’</w:t>
      </w:r>
      <w:r w:rsidR="0059422B" w:rsidRPr="00F84B4A">
        <w:t>écosystème</w:t>
      </w:r>
    </w:p>
    <w:tbl>
      <w:tblPr>
        <w:tblStyle w:val="Grilledutableau"/>
        <w:tblW w:w="5000" w:type="pct"/>
        <w:tblLayout w:type="fixed"/>
        <w:tblLook w:val="04A0" w:firstRow="1" w:lastRow="0" w:firstColumn="1" w:lastColumn="0" w:noHBand="0" w:noVBand="1"/>
      </w:tblPr>
      <w:tblGrid>
        <w:gridCol w:w="1412"/>
        <w:gridCol w:w="1558"/>
        <w:gridCol w:w="2125"/>
        <w:gridCol w:w="4787"/>
        <w:gridCol w:w="2203"/>
        <w:gridCol w:w="2447"/>
      </w:tblGrid>
      <w:tr w:rsidR="000235FE" w:rsidRPr="00F84B4A" w14:paraId="36DAB116" w14:textId="77777777" w:rsidTr="00C2552D">
        <w:trPr>
          <w:trHeight w:val="340"/>
        </w:trPr>
        <w:tc>
          <w:tcPr>
            <w:tcW w:w="5000" w:type="pct"/>
            <w:gridSpan w:val="6"/>
            <w:shd w:val="pct25" w:color="auto" w:fill="auto"/>
          </w:tcPr>
          <w:p w14:paraId="56C0A083" w14:textId="5A7FDA84" w:rsidR="000235FE" w:rsidRPr="00F84B4A" w:rsidRDefault="000235FE" w:rsidP="003F6A55">
            <w:pPr>
              <w:jc w:val="center"/>
              <w:rPr>
                <w:rFonts w:ascii="Times New Roman" w:hAnsi="Times New Roman" w:cs="Times New Roman"/>
                <w:b/>
                <w:bCs/>
              </w:rPr>
            </w:pPr>
            <w:r w:rsidRPr="009F616A">
              <w:rPr>
                <w:rFonts w:ascii="Times New Roman" w:hAnsi="Times New Roman" w:cs="Times New Roman"/>
                <w:b/>
                <w:bCs/>
              </w:rPr>
              <w:t xml:space="preserve">Etat d’application du socle sur les </w:t>
            </w:r>
            <w:r w:rsidR="0041164A">
              <w:rPr>
                <w:rFonts w:ascii="Times New Roman" w:hAnsi="Times New Roman" w:cs="Times New Roman"/>
                <w:b/>
                <w:bCs/>
              </w:rPr>
              <w:t>P</w:t>
            </w:r>
            <w:r w:rsidR="00360206" w:rsidRPr="009F616A">
              <w:rPr>
                <w:rFonts w:ascii="Times New Roman" w:hAnsi="Times New Roman" w:cs="Times New Roman"/>
                <w:b/>
                <w:bCs/>
              </w:rPr>
              <w:t xml:space="preserve">arties </w:t>
            </w:r>
            <w:r w:rsidR="0041164A">
              <w:rPr>
                <w:rFonts w:ascii="Times New Roman" w:hAnsi="Times New Roman" w:cs="Times New Roman"/>
                <w:b/>
                <w:bCs/>
              </w:rPr>
              <w:t>P</w:t>
            </w:r>
            <w:r w:rsidR="00360206" w:rsidRPr="009F616A">
              <w:rPr>
                <w:rFonts w:ascii="Times New Roman" w:hAnsi="Times New Roman" w:cs="Times New Roman"/>
                <w:b/>
                <w:bCs/>
              </w:rPr>
              <w:t>renantes</w:t>
            </w:r>
          </w:p>
        </w:tc>
      </w:tr>
      <w:tr w:rsidR="00FC027F" w:rsidRPr="00F84B4A" w14:paraId="467FDB13" w14:textId="77777777" w:rsidTr="00C2552D">
        <w:trPr>
          <w:trHeight w:val="340"/>
        </w:trPr>
        <w:tc>
          <w:tcPr>
            <w:tcW w:w="486" w:type="pct"/>
            <w:shd w:val="pct25" w:color="auto" w:fill="auto"/>
          </w:tcPr>
          <w:p w14:paraId="2FEBE694" w14:textId="77777777" w:rsidR="00FC027F" w:rsidRPr="00C2552D" w:rsidRDefault="00FC027F" w:rsidP="003F6A55">
            <w:pPr>
              <w:jc w:val="center"/>
              <w:rPr>
                <w:rFonts w:ascii="Times New Roman" w:hAnsi="Times New Roman" w:cs="Times New Roman"/>
                <w:b/>
              </w:rPr>
            </w:pPr>
            <w:r w:rsidRPr="00C2552D">
              <w:rPr>
                <w:rFonts w:ascii="Times New Roman" w:hAnsi="Times New Roman" w:cs="Times New Roman"/>
                <w:b/>
              </w:rPr>
              <w:t>Domaine</w:t>
            </w:r>
          </w:p>
        </w:tc>
        <w:tc>
          <w:tcPr>
            <w:tcW w:w="536" w:type="pct"/>
            <w:shd w:val="pct25" w:color="auto" w:fill="auto"/>
          </w:tcPr>
          <w:p w14:paraId="07F98EA4" w14:textId="77777777" w:rsidR="00FC027F" w:rsidRPr="00C2552D" w:rsidRDefault="00FC027F" w:rsidP="003F6A55">
            <w:pPr>
              <w:jc w:val="center"/>
              <w:rPr>
                <w:rFonts w:ascii="Times New Roman" w:hAnsi="Times New Roman" w:cs="Times New Roman"/>
                <w:b/>
              </w:rPr>
            </w:pPr>
            <w:r w:rsidRPr="00C2552D">
              <w:rPr>
                <w:rFonts w:ascii="Times New Roman" w:hAnsi="Times New Roman" w:cs="Times New Roman"/>
                <w:b/>
              </w:rPr>
              <w:t>Référence</w:t>
            </w:r>
          </w:p>
        </w:tc>
        <w:tc>
          <w:tcPr>
            <w:tcW w:w="731" w:type="pct"/>
            <w:shd w:val="pct25" w:color="auto" w:fill="auto"/>
          </w:tcPr>
          <w:p w14:paraId="0BE1D903" w14:textId="4510D852" w:rsidR="00FC027F" w:rsidRPr="00F84B4A" w:rsidRDefault="00FC027F" w:rsidP="003F6A55">
            <w:pPr>
              <w:jc w:val="center"/>
              <w:rPr>
                <w:rFonts w:ascii="Times New Roman" w:hAnsi="Times New Roman" w:cs="Times New Roman"/>
                <w:b/>
              </w:rPr>
            </w:pPr>
            <w:r w:rsidRPr="00F84B4A">
              <w:rPr>
                <w:rFonts w:ascii="Times New Roman" w:hAnsi="Times New Roman" w:cs="Times New Roman"/>
                <w:b/>
              </w:rPr>
              <w:t xml:space="preserve">Nom </w:t>
            </w:r>
            <w:r w:rsidRPr="0003712B">
              <w:rPr>
                <w:rFonts w:ascii="Times New Roman" w:hAnsi="Times New Roman" w:cs="Times New Roman"/>
                <w:b/>
              </w:rPr>
              <w:t>exigence</w:t>
            </w:r>
          </w:p>
        </w:tc>
        <w:tc>
          <w:tcPr>
            <w:tcW w:w="1647" w:type="pct"/>
            <w:shd w:val="pct25" w:color="auto" w:fill="auto"/>
          </w:tcPr>
          <w:p w14:paraId="724EFABD" w14:textId="77777777" w:rsidR="00FC027F" w:rsidRPr="00F84B4A" w:rsidRDefault="00FC027F" w:rsidP="003F6A55">
            <w:pPr>
              <w:jc w:val="center"/>
              <w:rPr>
                <w:rFonts w:ascii="Times New Roman" w:hAnsi="Times New Roman" w:cs="Times New Roman"/>
                <w:b/>
                <w:bCs/>
              </w:rPr>
            </w:pPr>
            <w:r w:rsidRPr="00F84B4A">
              <w:rPr>
                <w:rFonts w:ascii="Times New Roman" w:hAnsi="Times New Roman" w:cs="Times New Roman"/>
                <w:b/>
                <w:bCs/>
              </w:rPr>
              <w:t xml:space="preserve">Description </w:t>
            </w:r>
          </w:p>
        </w:tc>
        <w:tc>
          <w:tcPr>
            <w:tcW w:w="758" w:type="pct"/>
            <w:shd w:val="pct25" w:color="auto" w:fill="auto"/>
          </w:tcPr>
          <w:p w14:paraId="5AF61CC5" w14:textId="48B81F53" w:rsidR="00FC027F" w:rsidRPr="00F84B4A" w:rsidRDefault="000235FE" w:rsidP="003F6A55">
            <w:pPr>
              <w:jc w:val="center"/>
              <w:rPr>
                <w:rFonts w:ascii="Times New Roman" w:hAnsi="Times New Roman" w:cs="Times New Roman"/>
                <w:b/>
                <w:bCs/>
              </w:rPr>
            </w:pPr>
            <w:r w:rsidRPr="00F84B4A">
              <w:rPr>
                <w:rFonts w:ascii="Times New Roman" w:hAnsi="Times New Roman" w:cs="Times New Roman"/>
                <w:b/>
                <w:bCs/>
              </w:rPr>
              <w:t>Partie Prenante</w:t>
            </w:r>
          </w:p>
        </w:tc>
        <w:tc>
          <w:tcPr>
            <w:tcW w:w="841" w:type="pct"/>
            <w:shd w:val="pct25" w:color="auto" w:fill="auto"/>
          </w:tcPr>
          <w:p w14:paraId="2EBA9200" w14:textId="77777777" w:rsidR="00FC027F" w:rsidRPr="00F84B4A" w:rsidRDefault="00FC027F" w:rsidP="003F6A55">
            <w:pPr>
              <w:jc w:val="center"/>
              <w:rPr>
                <w:rFonts w:ascii="Times New Roman" w:hAnsi="Times New Roman" w:cs="Times New Roman"/>
                <w:b/>
                <w:bCs/>
              </w:rPr>
            </w:pPr>
            <w:r w:rsidRPr="00F84B4A">
              <w:rPr>
                <w:rFonts w:ascii="Times New Roman" w:hAnsi="Times New Roman" w:cs="Times New Roman"/>
                <w:b/>
                <w:bCs/>
              </w:rPr>
              <w:t>Ecarts d’application</w:t>
            </w:r>
          </w:p>
        </w:tc>
      </w:tr>
      <w:tr w:rsidR="000235FE" w:rsidRPr="00F84B4A" w14:paraId="02A002D3" w14:textId="77777777" w:rsidTr="00C2552D">
        <w:trPr>
          <w:trHeight w:val="340"/>
        </w:trPr>
        <w:tc>
          <w:tcPr>
            <w:tcW w:w="486" w:type="pct"/>
            <w:vAlign w:val="center"/>
          </w:tcPr>
          <w:p w14:paraId="32042FE9" w14:textId="5FF3689F" w:rsidR="000235FE" w:rsidRPr="00F84B4A" w:rsidRDefault="000235FE" w:rsidP="003F6A55">
            <w:pPr>
              <w:pStyle w:val="Corpsdetexte"/>
              <w:spacing w:before="0"/>
              <w:jc w:val="center"/>
            </w:pPr>
          </w:p>
        </w:tc>
        <w:tc>
          <w:tcPr>
            <w:tcW w:w="536" w:type="pct"/>
            <w:vAlign w:val="center"/>
          </w:tcPr>
          <w:p w14:paraId="65AEC679" w14:textId="68BAC3B8" w:rsidR="000235FE" w:rsidRPr="00F84B4A" w:rsidRDefault="000235FE" w:rsidP="003F6A55">
            <w:pPr>
              <w:pStyle w:val="Corpsdetexte"/>
              <w:spacing w:before="0"/>
              <w:jc w:val="center"/>
            </w:pPr>
          </w:p>
        </w:tc>
        <w:tc>
          <w:tcPr>
            <w:tcW w:w="731" w:type="pct"/>
            <w:vAlign w:val="center"/>
          </w:tcPr>
          <w:p w14:paraId="7D00FF13" w14:textId="2CB9A34E" w:rsidR="000235FE" w:rsidRPr="00F84B4A" w:rsidRDefault="000235FE" w:rsidP="003F6A55">
            <w:pPr>
              <w:pStyle w:val="Corpsdetexte"/>
              <w:spacing w:before="0"/>
              <w:jc w:val="center"/>
            </w:pPr>
          </w:p>
        </w:tc>
        <w:tc>
          <w:tcPr>
            <w:tcW w:w="1647" w:type="pct"/>
            <w:vAlign w:val="center"/>
          </w:tcPr>
          <w:p w14:paraId="2A46640E" w14:textId="5F4D1F61" w:rsidR="000235FE" w:rsidRPr="00F84B4A" w:rsidRDefault="000235FE" w:rsidP="003F6A55">
            <w:pPr>
              <w:pStyle w:val="Corpsdetexte"/>
              <w:spacing w:before="0"/>
              <w:jc w:val="center"/>
            </w:pPr>
          </w:p>
        </w:tc>
        <w:tc>
          <w:tcPr>
            <w:tcW w:w="758" w:type="pct"/>
            <w:vAlign w:val="center"/>
          </w:tcPr>
          <w:p w14:paraId="69793324" w14:textId="0DA07249" w:rsidR="000235FE" w:rsidRPr="00F84B4A" w:rsidRDefault="000235FE" w:rsidP="003F6A55">
            <w:pPr>
              <w:pStyle w:val="Corpsdetexte"/>
              <w:spacing w:before="0"/>
              <w:jc w:val="center"/>
            </w:pPr>
          </w:p>
        </w:tc>
        <w:tc>
          <w:tcPr>
            <w:tcW w:w="841" w:type="pct"/>
            <w:vAlign w:val="center"/>
          </w:tcPr>
          <w:p w14:paraId="69ABE5E9" w14:textId="07095F7A" w:rsidR="000235FE" w:rsidRPr="00F84B4A" w:rsidRDefault="000235FE" w:rsidP="003F6A55">
            <w:pPr>
              <w:pStyle w:val="Corpsdetexte"/>
              <w:spacing w:before="0"/>
              <w:jc w:val="center"/>
            </w:pPr>
          </w:p>
        </w:tc>
      </w:tr>
      <w:tr w:rsidR="000235FE" w:rsidRPr="00F84B4A" w14:paraId="7991100C" w14:textId="77777777" w:rsidTr="00C2552D">
        <w:trPr>
          <w:trHeight w:val="340"/>
        </w:trPr>
        <w:tc>
          <w:tcPr>
            <w:tcW w:w="486" w:type="pct"/>
            <w:vAlign w:val="center"/>
          </w:tcPr>
          <w:p w14:paraId="7685CAC1" w14:textId="5673E07B" w:rsidR="000235FE" w:rsidRPr="00F84B4A" w:rsidRDefault="000235FE" w:rsidP="003F6A55">
            <w:pPr>
              <w:pStyle w:val="Corpsdetexte"/>
              <w:spacing w:before="0"/>
              <w:jc w:val="center"/>
            </w:pPr>
          </w:p>
        </w:tc>
        <w:tc>
          <w:tcPr>
            <w:tcW w:w="536" w:type="pct"/>
            <w:vAlign w:val="center"/>
          </w:tcPr>
          <w:p w14:paraId="05C035BE" w14:textId="3426FAE5" w:rsidR="000235FE" w:rsidRPr="00F84B4A" w:rsidRDefault="000235FE" w:rsidP="003F6A55">
            <w:pPr>
              <w:pStyle w:val="Corpsdetexte"/>
              <w:spacing w:before="0"/>
              <w:jc w:val="center"/>
            </w:pPr>
          </w:p>
        </w:tc>
        <w:tc>
          <w:tcPr>
            <w:tcW w:w="731" w:type="pct"/>
            <w:vAlign w:val="center"/>
          </w:tcPr>
          <w:p w14:paraId="39DA7598" w14:textId="4F48BA7C" w:rsidR="000235FE" w:rsidRPr="00F84B4A" w:rsidRDefault="000235FE" w:rsidP="003F6A55">
            <w:pPr>
              <w:pStyle w:val="Corpsdetexte"/>
              <w:spacing w:before="0"/>
              <w:jc w:val="center"/>
            </w:pPr>
          </w:p>
        </w:tc>
        <w:tc>
          <w:tcPr>
            <w:tcW w:w="1647" w:type="pct"/>
            <w:vAlign w:val="center"/>
          </w:tcPr>
          <w:p w14:paraId="0CDE0B35" w14:textId="1A01B9FC" w:rsidR="000235FE" w:rsidRPr="00F84B4A" w:rsidRDefault="000235FE" w:rsidP="003F6A55">
            <w:pPr>
              <w:pStyle w:val="Corpsdetexte"/>
              <w:spacing w:before="0"/>
              <w:jc w:val="center"/>
            </w:pPr>
          </w:p>
        </w:tc>
        <w:tc>
          <w:tcPr>
            <w:tcW w:w="758" w:type="pct"/>
            <w:vAlign w:val="center"/>
          </w:tcPr>
          <w:p w14:paraId="3D60B291" w14:textId="0CF7D060" w:rsidR="000235FE" w:rsidRPr="00F84B4A" w:rsidRDefault="000235FE" w:rsidP="003F6A55">
            <w:pPr>
              <w:pStyle w:val="Corpsdetexte"/>
              <w:spacing w:before="0"/>
              <w:jc w:val="center"/>
            </w:pPr>
          </w:p>
        </w:tc>
        <w:tc>
          <w:tcPr>
            <w:tcW w:w="841" w:type="pct"/>
            <w:vAlign w:val="center"/>
          </w:tcPr>
          <w:p w14:paraId="41AF3500" w14:textId="1801827E" w:rsidR="000235FE" w:rsidRPr="00F84B4A" w:rsidRDefault="000235FE" w:rsidP="003F6A55">
            <w:pPr>
              <w:pStyle w:val="Corpsdetexte"/>
              <w:spacing w:before="0"/>
              <w:jc w:val="center"/>
            </w:pPr>
          </w:p>
        </w:tc>
      </w:tr>
    </w:tbl>
    <w:p w14:paraId="333268D1" w14:textId="49444256" w:rsidR="00FC027F" w:rsidRPr="00F84B4A" w:rsidRDefault="00FC027F" w:rsidP="003F6A55">
      <w:pPr>
        <w:spacing w:after="0"/>
      </w:pPr>
    </w:p>
    <w:p w14:paraId="244A971D" w14:textId="008DE407" w:rsidR="00916FC2" w:rsidRPr="00F84B4A" w:rsidRDefault="00916FC2" w:rsidP="0041164A">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17</w:t>
      </w:r>
      <w:r w:rsidRPr="00F84B4A">
        <w:fldChar w:fldCharType="end"/>
      </w:r>
      <w:r w:rsidRPr="00F84B4A">
        <w:t xml:space="preserve"> </w:t>
      </w:r>
      <w:r w:rsidR="000A4074">
        <w:t xml:space="preserve">- </w:t>
      </w:r>
      <w:r w:rsidRPr="00F84B4A">
        <w:t xml:space="preserve">Mesures de sécurité permettant de réduire la menace représentée par les </w:t>
      </w:r>
      <w:r w:rsidR="00D71A0D">
        <w:t>parties prenantes (</w:t>
      </w:r>
      <w:r w:rsidRPr="00F84B4A">
        <w:t>PP</w:t>
      </w:r>
      <w:r w:rsidR="00D71A0D">
        <w:t>)</w:t>
      </w:r>
      <w:r w:rsidRPr="00F84B4A">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5"/>
        <w:gridCol w:w="3450"/>
        <w:gridCol w:w="3871"/>
        <w:gridCol w:w="5136"/>
      </w:tblGrid>
      <w:tr w:rsidR="007E7742" w:rsidRPr="00F84B4A" w14:paraId="225E4EF6" w14:textId="7D1648BA" w:rsidTr="003F6A55">
        <w:trPr>
          <w:cantSplit/>
          <w:trHeight w:hRule="exact" w:val="340"/>
          <w:tblHeader/>
        </w:trPr>
        <w:tc>
          <w:tcPr>
            <w:tcW w:w="5000" w:type="pct"/>
            <w:gridSpan w:val="4"/>
            <w:tcBorders>
              <w:bottom w:val="single" w:sz="4" w:space="0" w:color="auto"/>
            </w:tcBorders>
            <w:shd w:val="pct25" w:color="auto" w:fill="auto"/>
            <w:vAlign w:val="center"/>
          </w:tcPr>
          <w:p w14:paraId="79C69201" w14:textId="272D519D"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 xml:space="preserve">Mesures de sécurité </w:t>
            </w:r>
            <w:r w:rsidR="0024486D" w:rsidRPr="00F84B4A">
              <w:rPr>
                <w:rFonts w:ascii="Times New Roman" w:hAnsi="Times New Roman" w:cs="Times New Roman"/>
                <w:b/>
              </w:rPr>
              <w:t>permettant de réduire la menace représentée par les PP</w:t>
            </w:r>
          </w:p>
        </w:tc>
      </w:tr>
      <w:tr w:rsidR="007E7742" w:rsidRPr="00F84B4A" w14:paraId="1BB291C9" w14:textId="56261578" w:rsidTr="003F6A55">
        <w:trPr>
          <w:cantSplit/>
          <w:trHeight w:hRule="exact" w:val="340"/>
          <w:tblHeader/>
        </w:trPr>
        <w:tc>
          <w:tcPr>
            <w:tcW w:w="714" w:type="pct"/>
            <w:shd w:val="pct25" w:color="auto" w:fill="auto"/>
            <w:vAlign w:val="center"/>
          </w:tcPr>
          <w:p w14:paraId="02ECFEFA" w14:textId="6B652D04"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Nom</w:t>
            </w:r>
          </w:p>
        </w:tc>
        <w:tc>
          <w:tcPr>
            <w:tcW w:w="1187" w:type="pct"/>
            <w:shd w:val="pct25" w:color="auto" w:fill="auto"/>
            <w:vAlign w:val="center"/>
          </w:tcPr>
          <w:p w14:paraId="653C03CD" w14:textId="0ADD8FB6"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Description</w:t>
            </w:r>
          </w:p>
        </w:tc>
        <w:tc>
          <w:tcPr>
            <w:tcW w:w="1332" w:type="pct"/>
            <w:shd w:val="pct25" w:color="auto" w:fill="auto"/>
            <w:vAlign w:val="center"/>
          </w:tcPr>
          <w:p w14:paraId="77223A9E" w14:textId="336971EB" w:rsidR="007E7742" w:rsidRPr="00F84B4A" w:rsidRDefault="007E7742" w:rsidP="003F6A55">
            <w:pPr>
              <w:spacing w:after="0"/>
              <w:jc w:val="center"/>
              <w:rPr>
                <w:rFonts w:ascii="Times New Roman" w:hAnsi="Times New Roman" w:cs="Times New Roman"/>
                <w:b/>
              </w:rPr>
            </w:pPr>
            <w:r w:rsidRPr="00F84B4A">
              <w:rPr>
                <w:rFonts w:ascii="Times New Roman" w:hAnsi="Times New Roman" w:cs="Times New Roman"/>
                <w:b/>
              </w:rPr>
              <w:t>Partie prenante</w:t>
            </w:r>
          </w:p>
        </w:tc>
        <w:tc>
          <w:tcPr>
            <w:tcW w:w="1767" w:type="pct"/>
            <w:shd w:val="pct25" w:color="auto" w:fill="auto"/>
            <w:vAlign w:val="center"/>
          </w:tcPr>
          <w:p w14:paraId="2F69DDAF" w14:textId="7FC7B10D" w:rsidR="00886C31" w:rsidRPr="00F84B4A" w:rsidRDefault="00A066DD" w:rsidP="003F6A55">
            <w:pPr>
              <w:spacing w:after="0"/>
              <w:jc w:val="center"/>
              <w:rPr>
                <w:rFonts w:ascii="Times New Roman" w:hAnsi="Times New Roman" w:cs="Times New Roman"/>
                <w:b/>
                <w:bCs/>
              </w:rPr>
            </w:pPr>
            <w:r w:rsidRPr="00F84B4A">
              <w:rPr>
                <w:rFonts w:ascii="Times New Roman" w:hAnsi="Times New Roman" w:cs="Times New Roman"/>
                <w:b/>
                <w:bCs/>
              </w:rPr>
              <w:t xml:space="preserve">Chemin d’attaque </w:t>
            </w:r>
          </w:p>
        </w:tc>
      </w:tr>
      <w:tr w:rsidR="007E7742" w:rsidRPr="00F84B4A" w14:paraId="0C178E9E" w14:textId="6CD0F1E8" w:rsidTr="003F6A55">
        <w:trPr>
          <w:cantSplit/>
          <w:trHeight w:hRule="exact" w:val="340"/>
        </w:trPr>
        <w:tc>
          <w:tcPr>
            <w:tcW w:w="714" w:type="pct"/>
            <w:shd w:val="clear" w:color="auto" w:fill="FFFFFF" w:themeFill="background1"/>
            <w:vAlign w:val="center"/>
          </w:tcPr>
          <w:p w14:paraId="3C0395D3" w14:textId="439C9FA2" w:rsidR="007E7742" w:rsidRPr="00F84B4A" w:rsidRDefault="007E7742" w:rsidP="003F6A55">
            <w:pPr>
              <w:pStyle w:val="Corpsdetexte"/>
              <w:spacing w:before="0"/>
              <w:jc w:val="center"/>
            </w:pPr>
          </w:p>
        </w:tc>
        <w:tc>
          <w:tcPr>
            <w:tcW w:w="1187" w:type="pct"/>
            <w:shd w:val="clear" w:color="auto" w:fill="FFFFFF" w:themeFill="background1"/>
            <w:vAlign w:val="center"/>
          </w:tcPr>
          <w:p w14:paraId="3254BC2F" w14:textId="30E45BA5" w:rsidR="007E7742" w:rsidRPr="00F84B4A" w:rsidRDefault="007E7742" w:rsidP="003F6A55">
            <w:pPr>
              <w:pStyle w:val="Corpsdetexte"/>
              <w:spacing w:before="0"/>
              <w:jc w:val="center"/>
            </w:pPr>
          </w:p>
        </w:tc>
        <w:tc>
          <w:tcPr>
            <w:tcW w:w="1332" w:type="pct"/>
            <w:shd w:val="clear" w:color="auto" w:fill="FFFFFF" w:themeFill="background1"/>
            <w:vAlign w:val="center"/>
          </w:tcPr>
          <w:p w14:paraId="651E9592" w14:textId="06561EB3" w:rsidR="007E7742" w:rsidRPr="00F84B4A" w:rsidRDefault="007E7742" w:rsidP="003F6A55">
            <w:pPr>
              <w:pStyle w:val="Corpsdetexte"/>
              <w:spacing w:before="0"/>
              <w:jc w:val="center"/>
            </w:pPr>
          </w:p>
        </w:tc>
        <w:tc>
          <w:tcPr>
            <w:tcW w:w="1767" w:type="pct"/>
            <w:shd w:val="clear" w:color="auto" w:fill="FFFFFF" w:themeFill="background1"/>
            <w:vAlign w:val="center"/>
          </w:tcPr>
          <w:p w14:paraId="269E314A" w14:textId="0409C84F" w:rsidR="007E7742" w:rsidRPr="00F84B4A" w:rsidRDefault="007E7742" w:rsidP="003F6A55">
            <w:pPr>
              <w:pStyle w:val="Corpsdetexte"/>
              <w:spacing w:before="0"/>
              <w:jc w:val="center"/>
            </w:pPr>
          </w:p>
        </w:tc>
      </w:tr>
      <w:tr w:rsidR="00E61606" w:rsidRPr="00F84B4A" w14:paraId="4E22361B" w14:textId="0D1AC7D5" w:rsidTr="003F6A55">
        <w:trPr>
          <w:cantSplit/>
          <w:trHeight w:hRule="exact" w:val="340"/>
        </w:trPr>
        <w:tc>
          <w:tcPr>
            <w:tcW w:w="714" w:type="pct"/>
            <w:shd w:val="clear" w:color="auto" w:fill="FFFFFF" w:themeFill="background1"/>
            <w:vAlign w:val="center"/>
          </w:tcPr>
          <w:p w14:paraId="6C261035" w14:textId="3F50567B" w:rsidR="00E61606" w:rsidRPr="00F84B4A" w:rsidRDefault="00E61606" w:rsidP="003F6A55">
            <w:pPr>
              <w:pStyle w:val="Corpsdetexte"/>
              <w:spacing w:before="0"/>
              <w:jc w:val="center"/>
            </w:pPr>
          </w:p>
        </w:tc>
        <w:tc>
          <w:tcPr>
            <w:tcW w:w="1187" w:type="pct"/>
            <w:shd w:val="clear" w:color="auto" w:fill="FFFFFF" w:themeFill="background1"/>
            <w:vAlign w:val="center"/>
          </w:tcPr>
          <w:p w14:paraId="0B48B612" w14:textId="07BB80FE" w:rsidR="00E61606" w:rsidRPr="00F84B4A" w:rsidRDefault="00E61606" w:rsidP="003F6A55">
            <w:pPr>
              <w:pStyle w:val="Corpsdetexte"/>
              <w:spacing w:before="0"/>
              <w:jc w:val="center"/>
            </w:pPr>
          </w:p>
        </w:tc>
        <w:tc>
          <w:tcPr>
            <w:tcW w:w="1332" w:type="pct"/>
            <w:shd w:val="clear" w:color="auto" w:fill="FFFFFF" w:themeFill="background1"/>
            <w:vAlign w:val="center"/>
          </w:tcPr>
          <w:p w14:paraId="7F7D8AE8" w14:textId="53A8A47F" w:rsidR="00E61606" w:rsidRPr="00F84B4A" w:rsidRDefault="00E61606" w:rsidP="003F6A55">
            <w:pPr>
              <w:pStyle w:val="Corpsdetexte"/>
              <w:spacing w:before="0"/>
              <w:jc w:val="center"/>
            </w:pPr>
          </w:p>
        </w:tc>
        <w:tc>
          <w:tcPr>
            <w:tcW w:w="1767" w:type="pct"/>
            <w:shd w:val="clear" w:color="auto" w:fill="FFFFFF" w:themeFill="background1"/>
            <w:vAlign w:val="center"/>
          </w:tcPr>
          <w:p w14:paraId="0E46D33B" w14:textId="6AA4E9C2" w:rsidR="00E61606" w:rsidRPr="00F84B4A" w:rsidRDefault="00E61606" w:rsidP="003F6A55">
            <w:pPr>
              <w:pStyle w:val="Corpsdetexte"/>
              <w:spacing w:before="0"/>
              <w:jc w:val="center"/>
            </w:pPr>
          </w:p>
        </w:tc>
      </w:tr>
    </w:tbl>
    <w:p w14:paraId="4041A502" w14:textId="64182AFE" w:rsidR="00DD10C8" w:rsidRPr="00F84B4A" w:rsidRDefault="00A74BF5" w:rsidP="006468B0">
      <w:pPr>
        <w:pStyle w:val="Titre2"/>
      </w:pPr>
      <w:bookmarkStart w:id="51" w:name="_Toc62144147"/>
      <w:r w:rsidRPr="00F84B4A">
        <w:t>É</w:t>
      </w:r>
      <w:r w:rsidR="00DD10C8" w:rsidRPr="00F84B4A">
        <w:t>valuation du niveau de menace résiduelle des parties prenantes</w:t>
      </w:r>
      <w:bookmarkEnd w:id="51"/>
    </w:p>
    <w:p w14:paraId="1BFF5681" w14:textId="568FA183" w:rsidR="00DD10C8" w:rsidRPr="00F84B4A" w:rsidRDefault="1CB47320" w:rsidP="0059422B">
      <w:pPr>
        <w:pStyle w:val="Corpsdetexte"/>
      </w:pPr>
      <w:r w:rsidRPr="00F84B4A">
        <w:t>Les mesures de sécurité proposées précédemment ont principalement pour objectif d’augmenter la fiabilité cyber des parties prenantes</w:t>
      </w:r>
      <w:r w:rsidR="00D63E16" w:rsidRPr="00F84B4A">
        <w:t xml:space="preserve"> ou</w:t>
      </w:r>
      <w:r w:rsidR="002330F4" w:rsidRPr="00F84B4A">
        <w:t xml:space="preserve"> de</w:t>
      </w:r>
      <w:r w:rsidR="00D63E16" w:rsidRPr="00F84B4A">
        <w:t xml:space="preserve"> di</w:t>
      </w:r>
      <w:r w:rsidR="00295691" w:rsidRPr="00F84B4A">
        <w:t xml:space="preserve">minuer </w:t>
      </w:r>
      <w:r w:rsidR="006139E6" w:rsidRPr="00F84B4A">
        <w:t>l</w:t>
      </w:r>
      <w:r w:rsidR="00295691" w:rsidRPr="00F84B4A">
        <w:t>’exposition</w:t>
      </w:r>
      <w:r w:rsidR="00132829" w:rsidRPr="00F84B4A">
        <w:t xml:space="preserve"> du système aux partie</w:t>
      </w:r>
      <w:r w:rsidR="002330F4" w:rsidRPr="00F84B4A">
        <w:t>s</w:t>
      </w:r>
      <w:r w:rsidR="00132829" w:rsidRPr="00F84B4A">
        <w:t xml:space="preserve"> prenantes</w:t>
      </w:r>
      <w:r w:rsidRPr="00F84B4A">
        <w:t xml:space="preserve">. </w:t>
      </w:r>
      <w:r w:rsidR="00DD10C8" w:rsidRPr="00F84B4A">
        <w:t xml:space="preserve">Les valeurs modifiées sont indiquées </w:t>
      </w:r>
      <w:r w:rsidR="00DD10C8" w:rsidRPr="00F84B4A">
        <w:rPr>
          <w:b/>
          <w:bCs/>
        </w:rPr>
        <w:t>en gras</w:t>
      </w:r>
      <w:r w:rsidR="00A8311B" w:rsidRPr="00F84B4A">
        <w:rPr>
          <w:b/>
          <w:bCs/>
        </w:rPr>
        <w:t>.</w:t>
      </w:r>
    </w:p>
    <w:p w14:paraId="6ECAA116" w14:textId="56E8C1B7" w:rsidR="00FE4A47" w:rsidRPr="00F84B4A" w:rsidRDefault="2A271456" w:rsidP="003F6A55">
      <w:pPr>
        <w:pStyle w:val="Lgende"/>
        <w:keepNext/>
        <w:spacing w:before="120" w:after="0"/>
      </w:pPr>
      <w:r w:rsidRPr="00F84B4A">
        <w:t xml:space="preserve">Tableau </w:t>
      </w:r>
      <w:r w:rsidR="00FE4A47" w:rsidRPr="00F84B4A">
        <w:fldChar w:fldCharType="begin"/>
      </w:r>
      <w:r w:rsidR="00FE4A47" w:rsidRPr="00F84B4A">
        <w:instrText>SEQ Tableau \* ARABIC</w:instrText>
      </w:r>
      <w:r w:rsidR="00FE4A47" w:rsidRPr="00F84B4A">
        <w:fldChar w:fldCharType="separate"/>
      </w:r>
      <w:r w:rsidR="0027046F">
        <w:rPr>
          <w:noProof/>
        </w:rPr>
        <w:t>18</w:t>
      </w:r>
      <w:r w:rsidR="00FE4A47" w:rsidRPr="00F84B4A">
        <w:fldChar w:fldCharType="end"/>
      </w:r>
      <w:r w:rsidRPr="00F84B4A">
        <w:t xml:space="preserve"> </w:t>
      </w:r>
      <w:r w:rsidR="000A4074">
        <w:t xml:space="preserve">- </w:t>
      </w:r>
      <w:r w:rsidRPr="00F84B4A">
        <w:t>Evaluation des parties prenantes (après application du socle)</w:t>
      </w:r>
    </w:p>
    <w:tbl>
      <w:tblPr>
        <w:tblStyle w:val="Grilledutableau"/>
        <w:tblW w:w="5000" w:type="pct"/>
        <w:tblLook w:val="04A0" w:firstRow="1" w:lastRow="0" w:firstColumn="1" w:lastColumn="0" w:noHBand="0" w:noVBand="1"/>
      </w:tblPr>
      <w:tblGrid>
        <w:gridCol w:w="1873"/>
        <w:gridCol w:w="3276"/>
        <w:gridCol w:w="1680"/>
        <w:gridCol w:w="1401"/>
        <w:gridCol w:w="1261"/>
        <w:gridCol w:w="1258"/>
        <w:gridCol w:w="1261"/>
        <w:gridCol w:w="1261"/>
        <w:gridCol w:w="1261"/>
      </w:tblGrid>
      <w:tr w:rsidR="007E7742" w:rsidRPr="00F84B4A" w14:paraId="4BAF4684" w14:textId="77777777" w:rsidTr="003F6A55">
        <w:trPr>
          <w:cantSplit/>
          <w:trHeight w:val="340"/>
          <w:tblHeader/>
        </w:trPr>
        <w:tc>
          <w:tcPr>
            <w:tcW w:w="5000" w:type="pct"/>
            <w:gridSpan w:val="9"/>
            <w:tcBorders>
              <w:bottom w:val="single" w:sz="4" w:space="0" w:color="auto"/>
            </w:tcBorders>
            <w:shd w:val="pct25" w:color="auto" w:fill="auto"/>
            <w:vAlign w:val="center"/>
          </w:tcPr>
          <w:p w14:paraId="5D8DAC63" w14:textId="0EF8DB51" w:rsidR="007E7742" w:rsidRPr="00F84B4A" w:rsidRDefault="00A74BF5" w:rsidP="003F6A55">
            <w:pPr>
              <w:jc w:val="center"/>
              <w:rPr>
                <w:rFonts w:ascii="Times New Roman" w:hAnsi="Times New Roman" w:cs="Times New Roman"/>
                <w:b/>
              </w:rPr>
            </w:pPr>
            <w:r w:rsidRPr="00F84B4A">
              <w:rPr>
                <w:rFonts w:ascii="Times New Roman" w:hAnsi="Times New Roman" w:cs="Times New Roman"/>
                <w:b/>
              </w:rPr>
              <w:t>É</w:t>
            </w:r>
            <w:r w:rsidR="007E7742" w:rsidRPr="00F84B4A">
              <w:rPr>
                <w:rFonts w:ascii="Times New Roman" w:hAnsi="Times New Roman" w:cs="Times New Roman"/>
                <w:b/>
              </w:rPr>
              <w:t>valuation de la menace résiduelle des parties prenantes</w:t>
            </w:r>
          </w:p>
        </w:tc>
      </w:tr>
      <w:tr w:rsidR="009B69B6" w:rsidRPr="00F84B4A" w14:paraId="4B389BC8" w14:textId="77777777" w:rsidTr="003F6A55">
        <w:trPr>
          <w:cantSplit/>
          <w:trHeight w:val="340"/>
          <w:tblHeader/>
        </w:trPr>
        <w:tc>
          <w:tcPr>
            <w:tcW w:w="644" w:type="pct"/>
            <w:shd w:val="pct25" w:color="auto" w:fill="auto"/>
            <w:vAlign w:val="center"/>
          </w:tcPr>
          <w:p w14:paraId="12FC4B5B" w14:textId="6260DC96" w:rsidR="009B69B6" w:rsidRPr="00F84B4A" w:rsidRDefault="001D2C3D" w:rsidP="003F6A55">
            <w:pPr>
              <w:jc w:val="center"/>
              <w:rPr>
                <w:rFonts w:ascii="Times New Roman" w:hAnsi="Times New Roman" w:cs="Times New Roman"/>
                <w:b/>
              </w:rPr>
            </w:pPr>
            <w:r w:rsidRPr="00F84B4A">
              <w:rPr>
                <w:rFonts w:ascii="Times New Roman" w:hAnsi="Times New Roman" w:cs="Times New Roman"/>
                <w:b/>
              </w:rPr>
              <w:t>Partie Prenante</w:t>
            </w:r>
          </w:p>
        </w:tc>
        <w:tc>
          <w:tcPr>
            <w:tcW w:w="1127" w:type="pct"/>
            <w:shd w:val="pct25" w:color="auto" w:fill="auto"/>
            <w:vAlign w:val="center"/>
          </w:tcPr>
          <w:p w14:paraId="1E20E9BA" w14:textId="0B90054C" w:rsidR="00481627" w:rsidRPr="00F84B4A" w:rsidRDefault="001D2C3D" w:rsidP="003F6A55">
            <w:pPr>
              <w:jc w:val="center"/>
              <w:rPr>
                <w:rFonts w:ascii="Times New Roman" w:hAnsi="Times New Roman" w:cs="Times New Roman"/>
                <w:b/>
              </w:rPr>
            </w:pPr>
            <w:r w:rsidRPr="00F84B4A">
              <w:rPr>
                <w:rFonts w:ascii="Times New Roman" w:hAnsi="Times New Roman" w:cs="Times New Roman"/>
                <w:b/>
              </w:rPr>
              <w:t>Mesure de sécurité</w:t>
            </w:r>
          </w:p>
        </w:tc>
        <w:tc>
          <w:tcPr>
            <w:tcW w:w="578" w:type="pct"/>
            <w:shd w:val="pct25" w:color="auto" w:fill="auto"/>
            <w:vAlign w:val="center"/>
          </w:tcPr>
          <w:p w14:paraId="7A4F94B5" w14:textId="5DEB6EA2" w:rsidR="009B69B6" w:rsidRPr="00F84B4A" w:rsidRDefault="1F84A7D3" w:rsidP="003F6A55">
            <w:pPr>
              <w:jc w:val="center"/>
              <w:rPr>
                <w:rFonts w:ascii="Times New Roman" w:hAnsi="Times New Roman" w:cs="Times New Roman"/>
              </w:rPr>
            </w:pPr>
            <w:r w:rsidRPr="00F84B4A">
              <w:rPr>
                <w:rFonts w:ascii="Times New Roman" w:hAnsi="Times New Roman" w:cs="Times New Roman"/>
              </w:rPr>
              <w:t>Dépendance</w:t>
            </w:r>
          </w:p>
        </w:tc>
        <w:tc>
          <w:tcPr>
            <w:tcW w:w="482" w:type="pct"/>
            <w:shd w:val="pct25" w:color="auto" w:fill="auto"/>
            <w:vAlign w:val="center"/>
          </w:tcPr>
          <w:p w14:paraId="56CDED95" w14:textId="2C003663" w:rsidR="009B69B6" w:rsidRPr="00F84B4A" w:rsidRDefault="1F84A7D3" w:rsidP="003F6A55">
            <w:pPr>
              <w:jc w:val="center"/>
              <w:rPr>
                <w:rFonts w:ascii="Times New Roman" w:hAnsi="Times New Roman" w:cs="Times New Roman"/>
              </w:rPr>
            </w:pPr>
            <w:r w:rsidRPr="00F84B4A">
              <w:rPr>
                <w:rFonts w:ascii="Times New Roman" w:hAnsi="Times New Roman" w:cs="Times New Roman"/>
              </w:rPr>
              <w:t>Pénétration</w:t>
            </w:r>
          </w:p>
        </w:tc>
        <w:tc>
          <w:tcPr>
            <w:tcW w:w="434" w:type="pct"/>
            <w:tcBorders>
              <w:bottom w:val="single" w:sz="4" w:space="0" w:color="auto"/>
            </w:tcBorders>
            <w:shd w:val="pct25" w:color="auto" w:fill="auto"/>
            <w:vAlign w:val="center"/>
          </w:tcPr>
          <w:p w14:paraId="2EB3F73A"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Exposition</w:t>
            </w:r>
          </w:p>
        </w:tc>
        <w:tc>
          <w:tcPr>
            <w:tcW w:w="433" w:type="pct"/>
            <w:shd w:val="pct25" w:color="auto" w:fill="auto"/>
            <w:vAlign w:val="center"/>
          </w:tcPr>
          <w:p w14:paraId="31873084" w14:textId="1F333F45" w:rsidR="009B69B6" w:rsidRPr="00F84B4A" w:rsidRDefault="1F84A7D3" w:rsidP="003F6A55">
            <w:pPr>
              <w:jc w:val="center"/>
              <w:rPr>
                <w:rFonts w:ascii="Times New Roman" w:hAnsi="Times New Roman" w:cs="Times New Roman"/>
              </w:rPr>
            </w:pPr>
            <w:r w:rsidRPr="00F84B4A">
              <w:rPr>
                <w:rFonts w:ascii="Times New Roman" w:hAnsi="Times New Roman" w:cs="Times New Roman"/>
              </w:rPr>
              <w:t>Maturité cyber</w:t>
            </w:r>
          </w:p>
        </w:tc>
        <w:tc>
          <w:tcPr>
            <w:tcW w:w="434" w:type="pct"/>
            <w:shd w:val="pct25" w:color="auto" w:fill="auto"/>
            <w:vAlign w:val="center"/>
          </w:tcPr>
          <w:p w14:paraId="3F1B660B" w14:textId="77777777" w:rsidR="009B69B6" w:rsidRPr="00F84B4A" w:rsidRDefault="1F84A7D3" w:rsidP="003F6A55">
            <w:pPr>
              <w:jc w:val="center"/>
              <w:rPr>
                <w:rFonts w:ascii="Times New Roman" w:hAnsi="Times New Roman" w:cs="Times New Roman"/>
              </w:rPr>
            </w:pPr>
            <w:r w:rsidRPr="00F84B4A">
              <w:rPr>
                <w:rFonts w:ascii="Times New Roman" w:hAnsi="Times New Roman" w:cs="Times New Roman"/>
              </w:rPr>
              <w:t>Confiance</w:t>
            </w:r>
          </w:p>
        </w:tc>
        <w:tc>
          <w:tcPr>
            <w:tcW w:w="434" w:type="pct"/>
            <w:tcBorders>
              <w:bottom w:val="single" w:sz="4" w:space="0" w:color="auto"/>
            </w:tcBorders>
            <w:shd w:val="pct25" w:color="auto" w:fill="auto"/>
            <w:vAlign w:val="center"/>
          </w:tcPr>
          <w:p w14:paraId="33C43568"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Fiabilité Cyber</w:t>
            </w:r>
          </w:p>
        </w:tc>
        <w:tc>
          <w:tcPr>
            <w:tcW w:w="434" w:type="pct"/>
            <w:shd w:val="pct25" w:color="auto" w:fill="auto"/>
            <w:vAlign w:val="center"/>
          </w:tcPr>
          <w:p w14:paraId="0B075DF2" w14:textId="77777777" w:rsidR="009B69B6" w:rsidRPr="00F84B4A" w:rsidRDefault="009B69B6" w:rsidP="003F6A55">
            <w:pPr>
              <w:jc w:val="center"/>
              <w:rPr>
                <w:rFonts w:ascii="Times New Roman" w:hAnsi="Times New Roman" w:cs="Times New Roman"/>
                <w:b/>
              </w:rPr>
            </w:pPr>
            <w:r w:rsidRPr="00F84B4A">
              <w:rPr>
                <w:rFonts w:ascii="Times New Roman" w:hAnsi="Times New Roman" w:cs="Times New Roman"/>
                <w:b/>
              </w:rPr>
              <w:t>Menace</w:t>
            </w:r>
          </w:p>
        </w:tc>
      </w:tr>
      <w:tr w:rsidR="009B69B6" w:rsidRPr="00F84B4A" w14:paraId="4B4D7232" w14:textId="77777777" w:rsidTr="003F6A55">
        <w:trPr>
          <w:cantSplit/>
          <w:trHeight w:val="340"/>
        </w:trPr>
        <w:tc>
          <w:tcPr>
            <w:tcW w:w="644" w:type="pct"/>
            <w:vAlign w:val="center"/>
          </w:tcPr>
          <w:p w14:paraId="2093CA67" w14:textId="5B185D9A" w:rsidR="009B69B6" w:rsidRPr="00F84B4A" w:rsidRDefault="009B69B6" w:rsidP="003F6A55">
            <w:pPr>
              <w:jc w:val="center"/>
              <w:rPr>
                <w:rFonts w:ascii="Times New Roman" w:hAnsi="Times New Roman" w:cs="Times New Roman"/>
                <w:sz w:val="20"/>
              </w:rPr>
            </w:pPr>
          </w:p>
        </w:tc>
        <w:tc>
          <w:tcPr>
            <w:tcW w:w="1127" w:type="pct"/>
            <w:vAlign w:val="center"/>
          </w:tcPr>
          <w:p w14:paraId="2503B197" w14:textId="2C5F3245" w:rsidR="009B69B6" w:rsidRPr="00F84B4A" w:rsidRDefault="009B69B6" w:rsidP="003F6A55">
            <w:pPr>
              <w:pStyle w:val="Paragraphedeliste"/>
              <w:ind w:left="0"/>
              <w:contextualSpacing w:val="0"/>
              <w:jc w:val="center"/>
              <w:rPr>
                <w:rFonts w:ascii="Times New Roman" w:hAnsi="Times New Roman" w:cs="Times New Roman"/>
              </w:rPr>
            </w:pPr>
          </w:p>
        </w:tc>
        <w:tc>
          <w:tcPr>
            <w:tcW w:w="578" w:type="pct"/>
            <w:vAlign w:val="center"/>
          </w:tcPr>
          <w:p w14:paraId="38288749" w14:textId="77950EA1" w:rsidR="009B69B6" w:rsidRPr="00F84B4A" w:rsidRDefault="009B69B6" w:rsidP="003F6A55">
            <w:pPr>
              <w:jc w:val="center"/>
              <w:rPr>
                <w:rFonts w:ascii="Times New Roman" w:hAnsi="Times New Roman" w:cs="Times New Roman"/>
                <w:highlight w:val="yellow"/>
              </w:rPr>
            </w:pPr>
          </w:p>
        </w:tc>
        <w:tc>
          <w:tcPr>
            <w:tcW w:w="482" w:type="pct"/>
            <w:vAlign w:val="center"/>
          </w:tcPr>
          <w:p w14:paraId="20BD9A1A" w14:textId="3989D3F4" w:rsidR="009B69B6" w:rsidRPr="00F84B4A" w:rsidRDefault="009B69B6" w:rsidP="003F6A55">
            <w:pPr>
              <w:jc w:val="center"/>
              <w:rPr>
                <w:rFonts w:ascii="Times New Roman" w:hAnsi="Times New Roman" w:cs="Times New Roman"/>
                <w:highlight w:val="yellow"/>
              </w:rPr>
            </w:pPr>
          </w:p>
        </w:tc>
        <w:tc>
          <w:tcPr>
            <w:tcW w:w="434" w:type="pct"/>
            <w:shd w:val="pct25" w:color="auto" w:fill="auto"/>
            <w:vAlign w:val="center"/>
          </w:tcPr>
          <w:p w14:paraId="0C136CF1" w14:textId="0CA53909" w:rsidR="009B69B6" w:rsidRPr="00F84B4A" w:rsidRDefault="009B69B6" w:rsidP="003F6A55">
            <w:pPr>
              <w:jc w:val="center"/>
              <w:rPr>
                <w:rFonts w:ascii="Times New Roman" w:hAnsi="Times New Roman" w:cs="Times New Roman"/>
              </w:rPr>
            </w:pPr>
          </w:p>
        </w:tc>
        <w:tc>
          <w:tcPr>
            <w:tcW w:w="433" w:type="pct"/>
            <w:vAlign w:val="center"/>
          </w:tcPr>
          <w:p w14:paraId="0A392C6A" w14:textId="27BCAF7E" w:rsidR="009B69B6" w:rsidRPr="00F84B4A" w:rsidRDefault="009B69B6" w:rsidP="003F6A55">
            <w:pPr>
              <w:jc w:val="center"/>
              <w:rPr>
                <w:rFonts w:ascii="Times New Roman" w:hAnsi="Times New Roman" w:cs="Times New Roman"/>
                <w:highlight w:val="yellow"/>
              </w:rPr>
            </w:pPr>
          </w:p>
        </w:tc>
        <w:tc>
          <w:tcPr>
            <w:tcW w:w="434" w:type="pct"/>
            <w:vAlign w:val="center"/>
          </w:tcPr>
          <w:p w14:paraId="290583F9" w14:textId="462C2CBA" w:rsidR="009B69B6" w:rsidRPr="00F84B4A" w:rsidRDefault="009B69B6" w:rsidP="003F6A55">
            <w:pPr>
              <w:jc w:val="center"/>
              <w:rPr>
                <w:rFonts w:ascii="Times New Roman" w:hAnsi="Times New Roman" w:cs="Times New Roman"/>
                <w:highlight w:val="yellow"/>
              </w:rPr>
            </w:pPr>
          </w:p>
        </w:tc>
        <w:tc>
          <w:tcPr>
            <w:tcW w:w="434" w:type="pct"/>
            <w:shd w:val="pct25" w:color="auto" w:fill="auto"/>
            <w:vAlign w:val="center"/>
          </w:tcPr>
          <w:p w14:paraId="68F21D90" w14:textId="60F58640" w:rsidR="009B69B6" w:rsidRPr="00F84B4A" w:rsidRDefault="009B69B6" w:rsidP="003F6A55">
            <w:pPr>
              <w:jc w:val="center"/>
              <w:rPr>
                <w:rFonts w:ascii="Times New Roman" w:hAnsi="Times New Roman" w:cs="Times New Roman"/>
              </w:rPr>
            </w:pPr>
          </w:p>
        </w:tc>
        <w:tc>
          <w:tcPr>
            <w:tcW w:w="434" w:type="pct"/>
            <w:shd w:val="clear" w:color="auto" w:fill="auto"/>
            <w:vAlign w:val="center"/>
          </w:tcPr>
          <w:p w14:paraId="13C326F3" w14:textId="50798524" w:rsidR="009B69B6" w:rsidRPr="00F84B4A" w:rsidRDefault="009B69B6" w:rsidP="003F6A55">
            <w:pPr>
              <w:jc w:val="center"/>
              <w:rPr>
                <w:rFonts w:ascii="Times New Roman" w:hAnsi="Times New Roman" w:cs="Times New Roman"/>
              </w:rPr>
            </w:pPr>
          </w:p>
        </w:tc>
      </w:tr>
      <w:tr w:rsidR="00E61606" w:rsidRPr="00F84B4A" w14:paraId="00797660" w14:textId="77777777" w:rsidTr="003F6A55">
        <w:trPr>
          <w:cantSplit/>
          <w:trHeight w:val="340"/>
        </w:trPr>
        <w:tc>
          <w:tcPr>
            <w:tcW w:w="644" w:type="pct"/>
            <w:vAlign w:val="center"/>
          </w:tcPr>
          <w:p w14:paraId="61D5862E" w14:textId="5623A2F6" w:rsidR="00E61606" w:rsidRPr="00F84B4A" w:rsidRDefault="00E61606" w:rsidP="003F6A55">
            <w:pPr>
              <w:jc w:val="center"/>
              <w:rPr>
                <w:rFonts w:ascii="Times New Roman" w:hAnsi="Times New Roman" w:cs="Times New Roman"/>
                <w:sz w:val="20"/>
              </w:rPr>
            </w:pPr>
          </w:p>
        </w:tc>
        <w:tc>
          <w:tcPr>
            <w:tcW w:w="1127" w:type="pct"/>
            <w:vAlign w:val="center"/>
          </w:tcPr>
          <w:p w14:paraId="57897371" w14:textId="64CAE0EC" w:rsidR="00E61606" w:rsidRPr="00F84B4A" w:rsidRDefault="00E61606" w:rsidP="003F6A55">
            <w:pPr>
              <w:pStyle w:val="Paragraphedeliste"/>
              <w:ind w:left="0"/>
              <w:contextualSpacing w:val="0"/>
              <w:jc w:val="center"/>
              <w:rPr>
                <w:rFonts w:ascii="Times New Roman" w:hAnsi="Times New Roman" w:cs="Times New Roman"/>
              </w:rPr>
            </w:pPr>
          </w:p>
        </w:tc>
        <w:tc>
          <w:tcPr>
            <w:tcW w:w="578" w:type="pct"/>
            <w:vAlign w:val="center"/>
          </w:tcPr>
          <w:p w14:paraId="4F1EA2FF" w14:textId="01318BBF" w:rsidR="00E61606" w:rsidRPr="00F84B4A" w:rsidRDefault="00E61606" w:rsidP="003F6A55">
            <w:pPr>
              <w:jc w:val="center"/>
              <w:rPr>
                <w:rFonts w:ascii="Times New Roman" w:hAnsi="Times New Roman" w:cs="Times New Roman"/>
                <w:highlight w:val="yellow"/>
              </w:rPr>
            </w:pPr>
          </w:p>
        </w:tc>
        <w:tc>
          <w:tcPr>
            <w:tcW w:w="482" w:type="pct"/>
            <w:vAlign w:val="center"/>
          </w:tcPr>
          <w:p w14:paraId="655FEE85" w14:textId="44836E76" w:rsidR="00E61606" w:rsidRPr="00F84B4A" w:rsidRDefault="00E61606" w:rsidP="003F6A55">
            <w:pPr>
              <w:jc w:val="center"/>
              <w:rPr>
                <w:rFonts w:ascii="Times New Roman" w:hAnsi="Times New Roman" w:cs="Times New Roman"/>
                <w:highlight w:val="yellow"/>
              </w:rPr>
            </w:pPr>
          </w:p>
        </w:tc>
        <w:tc>
          <w:tcPr>
            <w:tcW w:w="434" w:type="pct"/>
            <w:shd w:val="pct25" w:color="auto" w:fill="auto"/>
            <w:vAlign w:val="center"/>
          </w:tcPr>
          <w:p w14:paraId="2C4E5503" w14:textId="75BBE66A" w:rsidR="00E61606" w:rsidRPr="00F84B4A" w:rsidRDefault="00E61606" w:rsidP="003F6A55">
            <w:pPr>
              <w:jc w:val="center"/>
              <w:rPr>
                <w:rFonts w:ascii="Times New Roman" w:hAnsi="Times New Roman" w:cs="Times New Roman"/>
              </w:rPr>
            </w:pPr>
          </w:p>
        </w:tc>
        <w:tc>
          <w:tcPr>
            <w:tcW w:w="433" w:type="pct"/>
            <w:vAlign w:val="center"/>
          </w:tcPr>
          <w:p w14:paraId="54200EC2" w14:textId="4B682763" w:rsidR="00E61606" w:rsidRPr="00F84B4A" w:rsidRDefault="00E61606" w:rsidP="003F6A55">
            <w:pPr>
              <w:jc w:val="center"/>
              <w:rPr>
                <w:rFonts w:ascii="Times New Roman" w:hAnsi="Times New Roman" w:cs="Times New Roman"/>
                <w:highlight w:val="yellow"/>
              </w:rPr>
            </w:pPr>
          </w:p>
        </w:tc>
        <w:tc>
          <w:tcPr>
            <w:tcW w:w="434" w:type="pct"/>
            <w:vAlign w:val="center"/>
          </w:tcPr>
          <w:p w14:paraId="6CE30AEE" w14:textId="689F896E" w:rsidR="00E61606" w:rsidRPr="00F84B4A" w:rsidRDefault="00E61606" w:rsidP="003F6A55">
            <w:pPr>
              <w:jc w:val="center"/>
              <w:rPr>
                <w:rFonts w:ascii="Times New Roman" w:hAnsi="Times New Roman" w:cs="Times New Roman"/>
                <w:highlight w:val="yellow"/>
              </w:rPr>
            </w:pPr>
          </w:p>
        </w:tc>
        <w:tc>
          <w:tcPr>
            <w:tcW w:w="434" w:type="pct"/>
            <w:shd w:val="pct25" w:color="auto" w:fill="auto"/>
            <w:vAlign w:val="center"/>
          </w:tcPr>
          <w:p w14:paraId="5D274039" w14:textId="34101918" w:rsidR="00E61606" w:rsidRPr="00F84B4A" w:rsidRDefault="00E61606" w:rsidP="003F6A55">
            <w:pPr>
              <w:jc w:val="center"/>
              <w:rPr>
                <w:rFonts w:ascii="Times New Roman" w:hAnsi="Times New Roman" w:cs="Times New Roman"/>
              </w:rPr>
            </w:pPr>
          </w:p>
        </w:tc>
        <w:tc>
          <w:tcPr>
            <w:tcW w:w="434" w:type="pct"/>
            <w:shd w:val="clear" w:color="auto" w:fill="auto"/>
            <w:vAlign w:val="center"/>
          </w:tcPr>
          <w:p w14:paraId="45D7BCF9" w14:textId="50CBC34C" w:rsidR="00E61606" w:rsidRPr="00F84B4A" w:rsidRDefault="00E61606" w:rsidP="003F6A55">
            <w:pPr>
              <w:jc w:val="center"/>
              <w:rPr>
                <w:rFonts w:ascii="Times New Roman" w:hAnsi="Times New Roman" w:cs="Times New Roman"/>
              </w:rPr>
            </w:pPr>
          </w:p>
        </w:tc>
      </w:tr>
    </w:tbl>
    <w:p w14:paraId="4853B841" w14:textId="1A5E0830" w:rsidR="00465C8A" w:rsidRPr="00F84B4A" w:rsidRDefault="00465C8A" w:rsidP="0059335A">
      <w:pPr>
        <w:pStyle w:val="Corpsdetexte"/>
        <w:sectPr w:rsidR="00465C8A" w:rsidRPr="00F84B4A" w:rsidSect="003D2A30">
          <w:pgSz w:w="16838" w:h="11906" w:orient="landscape"/>
          <w:pgMar w:top="1417" w:right="1332" w:bottom="964" w:left="964" w:header="709" w:footer="709" w:gutter="0"/>
          <w:cols w:space="708"/>
          <w:docGrid w:linePitch="360"/>
        </w:sectPr>
      </w:pPr>
    </w:p>
    <w:p w14:paraId="47DF5801" w14:textId="77777777" w:rsidR="0059422B" w:rsidRDefault="0059422B" w:rsidP="00896209">
      <w:pPr>
        <w:pStyle w:val="Corpsdetexte"/>
      </w:pPr>
      <w:r>
        <w:br w:type="page"/>
      </w:r>
    </w:p>
    <w:p w14:paraId="09CB8010" w14:textId="59A91D8C" w:rsidR="00DD10C8" w:rsidRPr="00F84B4A" w:rsidRDefault="00DD10C8" w:rsidP="006468B0">
      <w:pPr>
        <w:pStyle w:val="Titre2"/>
      </w:pPr>
      <w:bookmarkStart w:id="52" w:name="_Toc62144148"/>
      <w:r w:rsidRPr="00F84B4A">
        <w:lastRenderedPageBreak/>
        <w:t>Représentation de la cartographie de la menace numérique résiduelle de l’écosystème</w:t>
      </w:r>
      <w:bookmarkEnd w:id="52"/>
    </w:p>
    <w:p w14:paraId="794BCFAF" w14:textId="727A8685" w:rsidR="00465C8A" w:rsidRPr="00F84B4A" w:rsidRDefault="00465C8A" w:rsidP="00465C8A">
      <w:pPr>
        <w:pStyle w:val="Lgende"/>
        <w:spacing w:before="120" w:after="0"/>
      </w:pPr>
    </w:p>
    <w:p w14:paraId="0DEF81CB" w14:textId="7E734A10" w:rsidR="00886C31" w:rsidRDefault="2A271456" w:rsidP="003F6A55">
      <w:pPr>
        <w:pStyle w:val="Lgende"/>
        <w:spacing w:after="0"/>
      </w:pPr>
      <w:r w:rsidRPr="00F84B4A">
        <w:t xml:space="preserve">Figure </w:t>
      </w:r>
      <w:r w:rsidR="00FE4A47" w:rsidRPr="00F84B4A">
        <w:fldChar w:fldCharType="begin"/>
      </w:r>
      <w:r w:rsidR="00FE4A47" w:rsidRPr="00F84B4A">
        <w:instrText>SEQ Figure \* ARABIC</w:instrText>
      </w:r>
      <w:r w:rsidR="00FE4A47" w:rsidRPr="00F84B4A">
        <w:fldChar w:fldCharType="separate"/>
      </w:r>
      <w:r w:rsidRPr="00F84B4A">
        <w:t>5</w:t>
      </w:r>
      <w:r w:rsidR="00D71A0D">
        <w:t xml:space="preserve"> </w:t>
      </w:r>
      <w:r w:rsidRPr="00F84B4A">
        <w:t>:</w:t>
      </w:r>
      <w:r w:rsidR="00FE4A47" w:rsidRPr="00F84B4A">
        <w:fldChar w:fldCharType="end"/>
      </w:r>
      <w:r w:rsidRPr="00F84B4A">
        <w:t xml:space="preserve"> Cartographie de la menace </w:t>
      </w:r>
      <w:r w:rsidR="00D50776" w:rsidRPr="00F84B4A">
        <w:t>résiduelle</w:t>
      </w:r>
      <w:r w:rsidRPr="00F84B4A">
        <w:t xml:space="preserve"> de l’écosystème </w:t>
      </w:r>
    </w:p>
    <w:tbl>
      <w:tblPr>
        <w:tblStyle w:val="Grilledutableau"/>
        <w:tblW w:w="0" w:type="auto"/>
        <w:tblLook w:val="04A0" w:firstRow="1" w:lastRow="0" w:firstColumn="1" w:lastColumn="0" w:noHBand="0" w:noVBand="1"/>
      </w:tblPr>
      <w:tblGrid>
        <w:gridCol w:w="14532"/>
      </w:tblGrid>
      <w:tr w:rsidR="00FC3753" w14:paraId="11E81B27" w14:textId="77777777" w:rsidTr="001511E4">
        <w:tc>
          <w:tcPr>
            <w:tcW w:w="14532" w:type="dxa"/>
          </w:tcPr>
          <w:p w14:paraId="5636DDCE" w14:textId="77777777" w:rsidR="00FC3753" w:rsidRDefault="00FC3753" w:rsidP="00A80CFE">
            <w:pPr>
              <w:pStyle w:val="Corpsdetexte"/>
              <w:jc w:val="center"/>
            </w:pPr>
            <w:r w:rsidRPr="0087673A">
              <w:t>Cartographie de la menace résiduelle de l’écosystème</w:t>
            </w:r>
          </w:p>
        </w:tc>
      </w:tr>
      <w:tr w:rsidR="00FC3753" w14:paraId="44D23988" w14:textId="77777777" w:rsidTr="001511E4">
        <w:tc>
          <w:tcPr>
            <w:tcW w:w="14532" w:type="dxa"/>
          </w:tcPr>
          <w:p w14:paraId="10666F8D" w14:textId="77777777" w:rsidR="00FC3753" w:rsidRDefault="00FC3753" w:rsidP="00A80CFE">
            <w:pPr>
              <w:pStyle w:val="Lgende"/>
              <w:keepNext/>
            </w:pPr>
          </w:p>
        </w:tc>
      </w:tr>
    </w:tbl>
    <w:p w14:paraId="34C17CD7" w14:textId="534FB0FD" w:rsidR="00DD10C8" w:rsidRPr="00F84B4A" w:rsidRDefault="00DD10C8" w:rsidP="006468B0">
      <w:pPr>
        <w:pStyle w:val="Titre1"/>
      </w:pPr>
      <w:bookmarkStart w:id="53" w:name="_Ref54186776"/>
      <w:bookmarkStart w:id="54" w:name="_Toc62144149"/>
      <w:r w:rsidRPr="00F84B4A">
        <w:t>SC</w:t>
      </w:r>
      <w:r w:rsidR="00A74BF5" w:rsidRPr="00F84B4A">
        <w:t>ÉNARI</w:t>
      </w:r>
      <w:r w:rsidR="00A15E1F" w:rsidRPr="00F84B4A">
        <w:t>OS</w:t>
      </w:r>
      <w:r w:rsidRPr="00F84B4A">
        <w:t xml:space="preserve"> OP</w:t>
      </w:r>
      <w:r w:rsidR="00A74BF5" w:rsidRPr="00F84B4A">
        <w:t>É</w:t>
      </w:r>
      <w:r w:rsidRPr="00F84B4A">
        <w:t>RATIONNELS</w:t>
      </w:r>
      <w:bookmarkEnd w:id="53"/>
      <w:bookmarkEnd w:id="54"/>
    </w:p>
    <w:p w14:paraId="5CC65B4F" w14:textId="66781B17" w:rsidR="00AA5B5F" w:rsidRPr="00F84B4A" w:rsidRDefault="00A74BF5" w:rsidP="006468B0">
      <w:pPr>
        <w:pStyle w:val="Titre2"/>
      </w:pPr>
      <w:bookmarkStart w:id="55" w:name="_Ref58952556"/>
      <w:bookmarkStart w:id="56" w:name="_Toc62144150"/>
      <w:r w:rsidRPr="00F84B4A">
        <w:t>É</w:t>
      </w:r>
      <w:r w:rsidR="00AA5B5F" w:rsidRPr="00F84B4A">
        <w:t>laboration des scénarios opérationnels</w:t>
      </w:r>
      <w:bookmarkEnd w:id="55"/>
      <w:bookmarkEnd w:id="56"/>
    </w:p>
    <w:p w14:paraId="65BF248E" w14:textId="04EEB52B" w:rsidR="00886C31" w:rsidRPr="00F84B4A" w:rsidRDefault="1CB47320" w:rsidP="0059335A">
      <w:pPr>
        <w:pStyle w:val="Corpsdetexte"/>
      </w:pPr>
      <w:r w:rsidRPr="00F84B4A">
        <w:t xml:space="preserve">A chaque chemin d’attaque stratégique retenu dans l’atelier 3 correspond un scénario opérationnel permettant à la source de risque d’atteindre son objectif visé. </w:t>
      </w:r>
      <w:r w:rsidR="00D71A0D" w:rsidRPr="00F84B4A">
        <w:t>L</w:t>
      </w:r>
      <w:r w:rsidR="00D71A0D">
        <w:t>a finalité</w:t>
      </w:r>
      <w:r w:rsidR="00D71A0D" w:rsidRPr="00F84B4A">
        <w:t xml:space="preserve"> </w:t>
      </w:r>
      <w:r w:rsidRPr="00F84B4A">
        <w:t>de cet atelier est de modéliser le séquencement des actions élémentaires mises en œuvre par les sources de risque pour réaliser les scénarios stratégiques.</w:t>
      </w:r>
    </w:p>
    <w:p w14:paraId="79DCECB9" w14:textId="05FCC51C" w:rsidR="009B4DDD" w:rsidRPr="00F84B4A" w:rsidRDefault="2A271456" w:rsidP="0059335A">
      <w:pPr>
        <w:pStyle w:val="Corpsdetexte"/>
      </w:pPr>
      <w:r w:rsidRPr="00F84B4A">
        <w:t xml:space="preserve">Cette modélisation est réalisée pour chacun des chemins d’attaques (R1, R2, …) afin d’évaluer la vraisemblance des </w:t>
      </w:r>
      <w:r w:rsidR="002330F4" w:rsidRPr="00F84B4A">
        <w:t>scénarios de risque</w:t>
      </w:r>
      <w:r w:rsidRPr="00F84B4A">
        <w:t xml:space="preserve">. </w:t>
      </w:r>
    </w:p>
    <w:p w14:paraId="1F63CEE7" w14:textId="678CAA21" w:rsidR="00F13C42" w:rsidRPr="00F84B4A" w:rsidRDefault="00F13C42" w:rsidP="0059335A">
      <w:pPr>
        <w:pStyle w:val="Corpsdetexte"/>
        <w:rPr>
          <w:i/>
          <w:iCs/>
        </w:rPr>
      </w:pPr>
      <w:r w:rsidRPr="00F84B4A">
        <w:rPr>
          <w:i/>
          <w:iCs/>
        </w:rPr>
        <w:t>Nota : les types d’actions élémentaires utilisés sont ceux fournis</w:t>
      </w:r>
      <w:r w:rsidR="000E57FD" w:rsidRPr="00F84B4A">
        <w:rPr>
          <w:i/>
          <w:iCs/>
        </w:rPr>
        <w:t xml:space="preserve"> par</w:t>
      </w:r>
      <w:r w:rsidRPr="00F84B4A">
        <w:rPr>
          <w:i/>
          <w:iCs/>
        </w:rPr>
        <w:t xml:space="preserve"> </w:t>
      </w:r>
      <w:r w:rsidR="000E57FD" w:rsidRPr="00F84B4A">
        <w:rPr>
          <w:i/>
          <w:iCs/>
          <w:highlight w:val="darkGray"/>
        </w:rPr>
        <w:t>…….</w:t>
      </w:r>
    </w:p>
    <w:p w14:paraId="1E5CBA0F" w14:textId="77777777" w:rsidR="00285966" w:rsidRPr="00F84B4A" w:rsidRDefault="00F927D6">
      <w:pPr>
        <w:pStyle w:val="Corpsdetexte"/>
      </w:pPr>
      <w:r w:rsidRPr="00F84B4A">
        <w:t>L’ANSSI p</w:t>
      </w:r>
      <w:r w:rsidR="00A42460" w:rsidRPr="00F84B4A">
        <w:t>ropose</w:t>
      </w:r>
      <w:r w:rsidR="06441BBB" w:rsidRPr="00F84B4A">
        <w:t xml:space="preserve"> trois approches pour coter la vraisemblance du scénario opérationnel : (i) méthode expresse; (ii) méthode standard; (iii) méthode avancée. </w:t>
      </w:r>
    </w:p>
    <w:p w14:paraId="016EE4D6" w14:textId="1D19683D" w:rsidR="004C6FBF" w:rsidRPr="00F84B4A" w:rsidRDefault="06441BBB" w:rsidP="0059335A">
      <w:pPr>
        <w:pStyle w:val="Corpsdetexte"/>
      </w:pPr>
      <w:r w:rsidRPr="00F84B4A">
        <w:t xml:space="preserve">Il a été fait ici le choix de suivre </w:t>
      </w:r>
      <w:r w:rsidR="006E4944">
        <w:t>la méthode</w:t>
      </w:r>
      <w:r w:rsidR="006E4944" w:rsidRPr="00F84B4A">
        <w:t xml:space="preserve"> </w:t>
      </w:r>
      <w:r w:rsidR="000E57FD" w:rsidRPr="00F84B4A">
        <w:rPr>
          <w:highlight w:val="darkGray"/>
        </w:rPr>
        <w:t>………..</w:t>
      </w:r>
    </w:p>
    <w:p w14:paraId="3B7FD67C" w14:textId="01FACF04" w:rsidR="009B69B6" w:rsidRPr="00F84B4A" w:rsidRDefault="075CA1ED" w:rsidP="0059335A">
      <w:pPr>
        <w:pStyle w:val="Corpsdetexte"/>
      </w:pPr>
      <w:r w:rsidRPr="00F84B4A">
        <w:t>L’</w:t>
      </w:r>
      <w:hyperlink w:anchor="Appendice_VI" w:history="1">
        <w:r w:rsidRPr="00F84B4A">
          <w:rPr>
            <w:rStyle w:val="Lienhypertexte"/>
          </w:rPr>
          <w:t>appendice VI</w:t>
        </w:r>
      </w:hyperlink>
      <w:r w:rsidRPr="00F84B4A">
        <w:t xml:space="preserve"> présente les métriques utilisées.</w:t>
      </w:r>
    </w:p>
    <w:p w14:paraId="092CEB32" w14:textId="77777777" w:rsidR="00FC3753" w:rsidRDefault="00FC3753" w:rsidP="00FC3753">
      <w:pPr>
        <w:pStyle w:val="Titre3"/>
        <w:spacing w:after="120"/>
        <w:ind w:left="1287"/>
      </w:pPr>
      <w:bookmarkStart w:id="57" w:name="_Toc71624329"/>
      <w:r w:rsidRPr="00F84B4A">
        <w:t xml:space="preserve">Modélisation et évaluation des modes opératoires du chemin d’attaque </w:t>
      </w:r>
      <w:r>
        <w:rPr>
          <w:highlight w:val="darkGray"/>
        </w:rPr>
        <w:t>R</w:t>
      </w:r>
      <w:bookmarkEnd w:id="57"/>
      <w:r>
        <w:t>1</w:t>
      </w:r>
      <w:r w:rsidRPr="00F84B4A">
        <w:t xml:space="preserve"> </w:t>
      </w:r>
    </w:p>
    <w:tbl>
      <w:tblPr>
        <w:tblStyle w:val="Grilledutableau"/>
        <w:tblW w:w="0" w:type="auto"/>
        <w:tblLook w:val="04A0" w:firstRow="1" w:lastRow="0" w:firstColumn="1" w:lastColumn="0" w:noHBand="0" w:noVBand="1"/>
      </w:tblPr>
      <w:tblGrid>
        <w:gridCol w:w="14532"/>
      </w:tblGrid>
      <w:tr w:rsidR="00FC3753" w14:paraId="24EEE4F5" w14:textId="77777777" w:rsidTr="00A80CFE">
        <w:tc>
          <w:tcPr>
            <w:tcW w:w="14532" w:type="dxa"/>
          </w:tcPr>
          <w:p w14:paraId="1B479A15" w14:textId="77777777" w:rsidR="00FC3753" w:rsidRPr="00543556" w:rsidRDefault="00FC3753" w:rsidP="00A80CFE">
            <w:pPr>
              <w:pStyle w:val="Corpsdetexte"/>
              <w:jc w:val="center"/>
            </w:pPr>
            <w:r w:rsidRPr="0087673A">
              <w:t>Illustration du scénario opérationnel</w:t>
            </w:r>
            <w:r>
              <w:t xml:space="preserve"> R1</w:t>
            </w:r>
          </w:p>
        </w:tc>
      </w:tr>
      <w:tr w:rsidR="00FC3753" w14:paraId="4E4EA85A" w14:textId="77777777" w:rsidTr="00A80CFE">
        <w:tc>
          <w:tcPr>
            <w:tcW w:w="14532" w:type="dxa"/>
          </w:tcPr>
          <w:p w14:paraId="7BD24FDC" w14:textId="77777777" w:rsidR="00FC3753" w:rsidRDefault="00FC3753" w:rsidP="00A80CFE">
            <w:pPr>
              <w:pStyle w:val="Corpsdetexte"/>
              <w:jc w:val="center"/>
              <w:rPr>
                <w:rFonts w:eastAsiaTheme="minorEastAsia"/>
              </w:rPr>
            </w:pPr>
          </w:p>
        </w:tc>
      </w:tr>
    </w:tbl>
    <w:p w14:paraId="3A9D613B" w14:textId="77777777" w:rsidR="00FC3753" w:rsidRDefault="00FC3753" w:rsidP="00FC3753">
      <w:pPr>
        <w:pStyle w:val="Titre3"/>
        <w:numPr>
          <w:ilvl w:val="2"/>
          <w:numId w:val="15"/>
        </w:numPr>
        <w:spacing w:after="120"/>
      </w:pPr>
      <w:r w:rsidRPr="00F84B4A">
        <w:t xml:space="preserve">Modélisation et évaluation des modes opératoires du chemin d’attaque </w:t>
      </w:r>
      <w:r w:rsidRPr="0087673A">
        <w:rPr>
          <w:highlight w:val="darkGray"/>
        </w:rPr>
        <w:t>R</w:t>
      </w:r>
      <w:r>
        <w:t>2</w:t>
      </w:r>
      <w:r w:rsidRPr="00F84B4A">
        <w:t xml:space="preserve"> </w:t>
      </w:r>
    </w:p>
    <w:tbl>
      <w:tblPr>
        <w:tblStyle w:val="Grilledutableau"/>
        <w:tblW w:w="0" w:type="auto"/>
        <w:tblLook w:val="04A0" w:firstRow="1" w:lastRow="0" w:firstColumn="1" w:lastColumn="0" w:noHBand="0" w:noVBand="1"/>
      </w:tblPr>
      <w:tblGrid>
        <w:gridCol w:w="14532"/>
      </w:tblGrid>
      <w:tr w:rsidR="00FC3753" w14:paraId="414CCF81" w14:textId="77777777" w:rsidTr="00A80CFE">
        <w:tc>
          <w:tcPr>
            <w:tcW w:w="14532" w:type="dxa"/>
          </w:tcPr>
          <w:p w14:paraId="42A7FAC9" w14:textId="77777777" w:rsidR="00FC3753" w:rsidRPr="00543556" w:rsidRDefault="00FC3753" w:rsidP="00A80CFE">
            <w:pPr>
              <w:pStyle w:val="Corpsdetexte"/>
              <w:jc w:val="center"/>
            </w:pPr>
            <w:r w:rsidRPr="0087673A">
              <w:t>Illustration du scénario opérationnel</w:t>
            </w:r>
            <w:r>
              <w:t xml:space="preserve"> R2</w:t>
            </w:r>
          </w:p>
        </w:tc>
      </w:tr>
      <w:tr w:rsidR="00FC3753" w14:paraId="2815E4D5" w14:textId="77777777" w:rsidTr="00A80CFE">
        <w:tc>
          <w:tcPr>
            <w:tcW w:w="14532" w:type="dxa"/>
          </w:tcPr>
          <w:p w14:paraId="3AC16393" w14:textId="77777777" w:rsidR="00FC3753" w:rsidRPr="00C930FD" w:rsidRDefault="00FC3753" w:rsidP="00A80CFE">
            <w:pPr>
              <w:pStyle w:val="Corpsdetexte"/>
              <w:jc w:val="center"/>
            </w:pPr>
          </w:p>
        </w:tc>
      </w:tr>
    </w:tbl>
    <w:p w14:paraId="6AF87E77" w14:textId="77777777" w:rsidR="00FC3753" w:rsidRDefault="00FC3753" w:rsidP="00FC3753">
      <w:pPr>
        <w:pStyle w:val="Titre3"/>
        <w:numPr>
          <w:ilvl w:val="2"/>
          <w:numId w:val="16"/>
        </w:numPr>
        <w:spacing w:after="120"/>
      </w:pPr>
      <w:r w:rsidRPr="00F84B4A">
        <w:t xml:space="preserve">Modélisation et évaluation des modes opératoires du chemin d’attaque </w:t>
      </w:r>
      <w:r w:rsidRPr="0087673A">
        <w:rPr>
          <w:highlight w:val="darkGray"/>
        </w:rPr>
        <w:t>R</w:t>
      </w:r>
      <w:r>
        <w:t>3</w:t>
      </w:r>
      <w:r w:rsidRPr="00F84B4A">
        <w:t xml:space="preserve"> </w:t>
      </w:r>
    </w:p>
    <w:tbl>
      <w:tblPr>
        <w:tblStyle w:val="Grilledutableau"/>
        <w:tblW w:w="0" w:type="auto"/>
        <w:tblLook w:val="04A0" w:firstRow="1" w:lastRow="0" w:firstColumn="1" w:lastColumn="0" w:noHBand="0" w:noVBand="1"/>
      </w:tblPr>
      <w:tblGrid>
        <w:gridCol w:w="14532"/>
      </w:tblGrid>
      <w:tr w:rsidR="00FC3753" w14:paraId="7CB986F3" w14:textId="77777777" w:rsidTr="00A80CFE">
        <w:tc>
          <w:tcPr>
            <w:tcW w:w="14532" w:type="dxa"/>
          </w:tcPr>
          <w:p w14:paraId="5A18992F" w14:textId="77777777" w:rsidR="00FC3753" w:rsidRPr="00543556" w:rsidRDefault="00FC3753" w:rsidP="00A80CFE">
            <w:pPr>
              <w:pStyle w:val="Corpsdetexte"/>
              <w:jc w:val="center"/>
            </w:pPr>
            <w:r w:rsidRPr="0087673A">
              <w:t>Illustration du scénario opérationnel</w:t>
            </w:r>
            <w:r>
              <w:t xml:space="preserve"> R3</w:t>
            </w:r>
          </w:p>
        </w:tc>
      </w:tr>
      <w:tr w:rsidR="00FC3753" w14:paraId="2DE90094" w14:textId="77777777" w:rsidTr="00A80CFE">
        <w:tc>
          <w:tcPr>
            <w:tcW w:w="14532" w:type="dxa"/>
          </w:tcPr>
          <w:p w14:paraId="747B012D" w14:textId="77777777" w:rsidR="00FC3753" w:rsidRPr="00C930FD" w:rsidRDefault="00FC3753" w:rsidP="00A80CFE">
            <w:pPr>
              <w:pStyle w:val="Corpsdetexte"/>
              <w:jc w:val="center"/>
            </w:pPr>
          </w:p>
        </w:tc>
      </w:tr>
    </w:tbl>
    <w:p w14:paraId="5EC7F086" w14:textId="77777777" w:rsidR="00FC3753" w:rsidRDefault="00FC3753" w:rsidP="00FC3753">
      <w:pPr>
        <w:pStyle w:val="Titre3"/>
        <w:numPr>
          <w:ilvl w:val="2"/>
          <w:numId w:val="17"/>
        </w:numPr>
        <w:spacing w:after="120"/>
      </w:pPr>
      <w:r w:rsidRPr="00F84B4A">
        <w:lastRenderedPageBreak/>
        <w:t xml:space="preserve">Modélisation et évaluation des modes opératoires du chemin d’attaque </w:t>
      </w:r>
      <w:r w:rsidRPr="0087673A">
        <w:rPr>
          <w:highlight w:val="darkGray"/>
        </w:rPr>
        <w:t>R</w:t>
      </w:r>
      <w:r>
        <w:t>4</w:t>
      </w:r>
      <w:r w:rsidRPr="00F84B4A">
        <w:t xml:space="preserve"> </w:t>
      </w:r>
    </w:p>
    <w:tbl>
      <w:tblPr>
        <w:tblStyle w:val="Grilledutableau"/>
        <w:tblW w:w="0" w:type="auto"/>
        <w:tblLook w:val="04A0" w:firstRow="1" w:lastRow="0" w:firstColumn="1" w:lastColumn="0" w:noHBand="0" w:noVBand="1"/>
      </w:tblPr>
      <w:tblGrid>
        <w:gridCol w:w="14532"/>
      </w:tblGrid>
      <w:tr w:rsidR="00FC3753" w14:paraId="756D8E3F" w14:textId="77777777" w:rsidTr="00A80CFE">
        <w:tc>
          <w:tcPr>
            <w:tcW w:w="14532" w:type="dxa"/>
          </w:tcPr>
          <w:p w14:paraId="37633ED0" w14:textId="77777777" w:rsidR="00FC3753" w:rsidRPr="00543556" w:rsidRDefault="00FC3753" w:rsidP="00A80CFE">
            <w:pPr>
              <w:pStyle w:val="Corpsdetexte"/>
              <w:jc w:val="center"/>
            </w:pPr>
            <w:r w:rsidRPr="0087673A">
              <w:t>Illustration du scénario opérationnel</w:t>
            </w:r>
            <w:r>
              <w:t xml:space="preserve"> R4</w:t>
            </w:r>
          </w:p>
        </w:tc>
      </w:tr>
      <w:tr w:rsidR="00FC3753" w14:paraId="4C0EC397" w14:textId="77777777" w:rsidTr="00A80CFE">
        <w:tc>
          <w:tcPr>
            <w:tcW w:w="14532" w:type="dxa"/>
          </w:tcPr>
          <w:p w14:paraId="06F6FB2E" w14:textId="77777777" w:rsidR="00FC3753" w:rsidRPr="00C930FD" w:rsidRDefault="00FC3753" w:rsidP="00A80CFE">
            <w:pPr>
              <w:pStyle w:val="Corpsdetexte"/>
              <w:jc w:val="center"/>
            </w:pPr>
          </w:p>
        </w:tc>
      </w:tr>
    </w:tbl>
    <w:p w14:paraId="6D725451" w14:textId="77777777" w:rsidR="00FC3753" w:rsidRDefault="00FC3753" w:rsidP="00FC3753">
      <w:pPr>
        <w:pStyle w:val="Titre3"/>
        <w:numPr>
          <w:ilvl w:val="2"/>
          <w:numId w:val="18"/>
        </w:numPr>
        <w:spacing w:after="120"/>
      </w:pPr>
      <w:r w:rsidRPr="00F84B4A">
        <w:t xml:space="preserve">Modélisation et évaluation des modes opératoires du chemin d’attaque </w:t>
      </w:r>
      <w:r w:rsidRPr="0087673A">
        <w:rPr>
          <w:highlight w:val="darkGray"/>
        </w:rPr>
        <w:t>R</w:t>
      </w:r>
      <w:r>
        <w:t>5</w:t>
      </w:r>
    </w:p>
    <w:tbl>
      <w:tblPr>
        <w:tblStyle w:val="Grilledutableau"/>
        <w:tblW w:w="0" w:type="auto"/>
        <w:tblLook w:val="04A0" w:firstRow="1" w:lastRow="0" w:firstColumn="1" w:lastColumn="0" w:noHBand="0" w:noVBand="1"/>
      </w:tblPr>
      <w:tblGrid>
        <w:gridCol w:w="14532"/>
      </w:tblGrid>
      <w:tr w:rsidR="00FC3753" w14:paraId="2C5595E2" w14:textId="77777777" w:rsidTr="00A80CFE">
        <w:tc>
          <w:tcPr>
            <w:tcW w:w="14532" w:type="dxa"/>
          </w:tcPr>
          <w:p w14:paraId="561986CF" w14:textId="77777777" w:rsidR="00FC3753" w:rsidRPr="00543556" w:rsidRDefault="00FC3753" w:rsidP="00A80CFE">
            <w:pPr>
              <w:pStyle w:val="Corpsdetexte"/>
              <w:jc w:val="center"/>
            </w:pPr>
            <w:r w:rsidRPr="0087673A">
              <w:t>Illustration du scénario opérationnel</w:t>
            </w:r>
            <w:r>
              <w:t xml:space="preserve"> R5</w:t>
            </w:r>
          </w:p>
        </w:tc>
      </w:tr>
      <w:tr w:rsidR="00FC3753" w14:paraId="0F0B7AD4" w14:textId="77777777" w:rsidTr="00A80CFE">
        <w:tc>
          <w:tcPr>
            <w:tcW w:w="14532" w:type="dxa"/>
          </w:tcPr>
          <w:p w14:paraId="6A63BB0B" w14:textId="77777777" w:rsidR="00FC3753" w:rsidRPr="00C930FD" w:rsidRDefault="00FC3753" w:rsidP="00A80CFE">
            <w:pPr>
              <w:pStyle w:val="Corpsdetexte"/>
              <w:jc w:val="center"/>
            </w:pPr>
          </w:p>
        </w:tc>
      </w:tr>
    </w:tbl>
    <w:p w14:paraId="66F3BC39" w14:textId="77777777" w:rsidR="003031B0" w:rsidRPr="00F84B4A" w:rsidRDefault="003031B0" w:rsidP="006468B0">
      <w:pPr>
        <w:pStyle w:val="Titre1"/>
        <w:sectPr w:rsidR="003031B0" w:rsidRPr="00F84B4A" w:rsidSect="0016211D">
          <w:type w:val="continuous"/>
          <w:pgSz w:w="16838" w:h="11906" w:orient="landscape"/>
          <w:pgMar w:top="1417" w:right="1332" w:bottom="964" w:left="964" w:header="709" w:footer="709" w:gutter="0"/>
          <w:cols w:space="708"/>
          <w:docGrid w:linePitch="360"/>
        </w:sectPr>
      </w:pPr>
    </w:p>
    <w:p w14:paraId="59E391F7" w14:textId="3BD7F58B" w:rsidR="00AA5B5F" w:rsidRPr="00F84B4A" w:rsidRDefault="00AA5B5F" w:rsidP="006468B0">
      <w:pPr>
        <w:pStyle w:val="Titre1"/>
      </w:pPr>
      <w:bookmarkStart w:id="58" w:name="_Toc62144152"/>
      <w:r w:rsidRPr="00F84B4A">
        <w:lastRenderedPageBreak/>
        <w:t>TRAITEMENT DU RISQUE</w:t>
      </w:r>
      <w:bookmarkEnd w:id="58"/>
    </w:p>
    <w:p w14:paraId="037A349D" w14:textId="395F08F7" w:rsidR="00C67DBE" w:rsidRPr="00F84B4A" w:rsidRDefault="00C67DBE" w:rsidP="006468B0">
      <w:pPr>
        <w:pStyle w:val="Titre2"/>
      </w:pPr>
      <w:bookmarkStart w:id="59" w:name="_Toc62144153"/>
      <w:r w:rsidRPr="00F84B4A">
        <w:t xml:space="preserve">Stratégie et </w:t>
      </w:r>
      <w:r w:rsidR="00A30815" w:rsidRPr="00F84B4A">
        <w:t>appétence</w:t>
      </w:r>
      <w:r w:rsidRPr="00F84B4A">
        <w:t xml:space="preserve"> au risque</w:t>
      </w:r>
      <w:r w:rsidR="00401CD0" w:rsidRPr="00F84B4A">
        <w:t xml:space="preserve"> et objectifs de sécurité</w:t>
      </w:r>
      <w:bookmarkEnd w:id="59"/>
    </w:p>
    <w:p w14:paraId="5447EC93" w14:textId="097CDE0A" w:rsidR="00CB75EE" w:rsidRDefault="00CB75EE" w:rsidP="00D50776">
      <w:pPr>
        <w:pStyle w:val="Corpsdetexte"/>
      </w:pPr>
      <w:r w:rsidRPr="00F84B4A">
        <w:t>Pour chaque scénario de risque, des seuils d’acceptation du risque et un niveau de sécurité à atteindre en cas de non acceptation ont été déterminés. Ces décisions se formalisent dans la stratégie de traitement du risque présentée ci-dessous.</w:t>
      </w:r>
    </w:p>
    <w:p w14:paraId="4DC4CF7A" w14:textId="450BECF0" w:rsidR="00684AC2" w:rsidRPr="00D50FD7" w:rsidRDefault="00684AC2" w:rsidP="004C40AD">
      <w:pPr>
        <w:pStyle w:val="Corpsdetexte"/>
        <w:spacing w:after="120"/>
        <w:rPr>
          <w:i/>
          <w:iCs/>
          <w:color w:val="008000"/>
        </w:rPr>
      </w:pPr>
      <w:r w:rsidRPr="00D50FD7">
        <w:rPr>
          <w:i/>
          <w:iCs/>
          <w:color w:val="008000"/>
        </w:rPr>
        <w:t>Not</w:t>
      </w:r>
      <w:r>
        <w:rPr>
          <w:i/>
          <w:iCs/>
          <w:color w:val="008000"/>
        </w:rPr>
        <w:t>e</w:t>
      </w:r>
      <w:r w:rsidRPr="00D50FD7">
        <w:rPr>
          <w:i/>
          <w:iCs/>
          <w:color w:val="008000"/>
        </w:rPr>
        <w:t xml:space="preserve"> pour le rédacteur : </w:t>
      </w:r>
      <w:r>
        <w:rPr>
          <w:i/>
          <w:iCs/>
          <w:color w:val="008000"/>
        </w:rPr>
        <w:t xml:space="preserve">le tableau </w:t>
      </w:r>
      <w:r w:rsidR="00E1781C">
        <w:rPr>
          <w:i/>
          <w:iCs/>
          <w:color w:val="008000"/>
        </w:rPr>
        <w:t xml:space="preserve">présenté </w:t>
      </w:r>
      <w:r>
        <w:rPr>
          <w:i/>
          <w:iCs/>
          <w:color w:val="008000"/>
        </w:rPr>
        <w:t>ci-après est donné à titre d’</w:t>
      </w:r>
      <w:r w:rsidR="00E8302C">
        <w:rPr>
          <w:i/>
          <w:iCs/>
          <w:color w:val="008000"/>
        </w:rPr>
        <w:t>exemple</w:t>
      </w:r>
    </w:p>
    <w:p w14:paraId="6CDC7DB4" w14:textId="45EE0EF0" w:rsidR="003031B0" w:rsidRPr="00F84B4A" w:rsidRDefault="003031B0" w:rsidP="00E91226">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19</w:t>
      </w:r>
      <w:r w:rsidRPr="00F84B4A">
        <w:fldChar w:fldCharType="end"/>
      </w:r>
      <w:r w:rsidR="000A4074">
        <w:t xml:space="preserve"> - </w:t>
      </w:r>
      <w:r w:rsidR="00491A55" w:rsidRPr="00412BC2">
        <w:t>Niveaux</w:t>
      </w:r>
      <w:r w:rsidR="00491A55" w:rsidRPr="00F84B4A">
        <w:t xml:space="preserve"> de</w:t>
      </w:r>
      <w:r w:rsidRPr="00F84B4A">
        <w:t xml:space="preserve"> risques</w:t>
      </w:r>
    </w:p>
    <w:tbl>
      <w:tblPr>
        <w:tblStyle w:val="Grilledutableau"/>
        <w:tblW w:w="0" w:type="auto"/>
        <w:tblLook w:val="04A0" w:firstRow="1" w:lastRow="0" w:firstColumn="1" w:lastColumn="0" w:noHBand="0" w:noVBand="1"/>
      </w:tblPr>
      <w:tblGrid>
        <w:gridCol w:w="1192"/>
        <w:gridCol w:w="2064"/>
        <w:gridCol w:w="6259"/>
      </w:tblGrid>
      <w:tr w:rsidR="0016211D" w:rsidRPr="00F84B4A" w14:paraId="4B25A963" w14:textId="77777777" w:rsidTr="005B4EA7">
        <w:trPr>
          <w:trHeight w:val="340"/>
        </w:trPr>
        <w:tc>
          <w:tcPr>
            <w:tcW w:w="0" w:type="auto"/>
            <w:shd w:val="pct25" w:color="auto" w:fill="auto"/>
          </w:tcPr>
          <w:p w14:paraId="210A387B" w14:textId="7BF52168" w:rsidR="0016211D" w:rsidRPr="00D50776" w:rsidRDefault="0016211D" w:rsidP="00D50776">
            <w:pPr>
              <w:pStyle w:val="Corpsdetexte"/>
              <w:spacing w:before="0"/>
              <w:jc w:val="center"/>
              <w:rPr>
                <w:b/>
                <w:bCs/>
                <w:sz w:val="20"/>
                <w:szCs w:val="20"/>
              </w:rPr>
            </w:pPr>
            <w:r w:rsidRPr="00D50776">
              <w:rPr>
                <w:b/>
                <w:bCs/>
                <w:sz w:val="20"/>
                <w:szCs w:val="20"/>
              </w:rPr>
              <w:t>Niveau de risque</w:t>
            </w:r>
          </w:p>
        </w:tc>
        <w:tc>
          <w:tcPr>
            <w:tcW w:w="2064" w:type="dxa"/>
            <w:shd w:val="pct25" w:color="auto" w:fill="auto"/>
          </w:tcPr>
          <w:p w14:paraId="20258C72" w14:textId="6549CB47" w:rsidR="0016211D" w:rsidRPr="00D50776" w:rsidRDefault="0016211D" w:rsidP="00D50776">
            <w:pPr>
              <w:pStyle w:val="Corpsdetexte"/>
              <w:spacing w:before="0"/>
              <w:jc w:val="center"/>
              <w:rPr>
                <w:b/>
                <w:bCs/>
                <w:sz w:val="20"/>
                <w:szCs w:val="20"/>
              </w:rPr>
            </w:pPr>
            <w:r w:rsidRPr="00D50776">
              <w:rPr>
                <w:b/>
                <w:bCs/>
                <w:sz w:val="20"/>
                <w:szCs w:val="20"/>
              </w:rPr>
              <w:t>Acceptabilité du risque</w:t>
            </w:r>
          </w:p>
        </w:tc>
        <w:tc>
          <w:tcPr>
            <w:tcW w:w="6259" w:type="dxa"/>
            <w:shd w:val="pct25" w:color="auto" w:fill="auto"/>
            <w:vAlign w:val="center"/>
          </w:tcPr>
          <w:p w14:paraId="5B89A902" w14:textId="531090C5" w:rsidR="0016211D" w:rsidRPr="00D50776" w:rsidRDefault="0016211D" w:rsidP="005B4EA7">
            <w:pPr>
              <w:pStyle w:val="Corpsdetexte"/>
              <w:spacing w:before="0"/>
              <w:jc w:val="center"/>
              <w:rPr>
                <w:b/>
                <w:bCs/>
                <w:sz w:val="20"/>
                <w:szCs w:val="20"/>
              </w:rPr>
            </w:pPr>
            <w:r w:rsidRPr="00D50776">
              <w:rPr>
                <w:b/>
                <w:bCs/>
                <w:sz w:val="20"/>
                <w:szCs w:val="20"/>
              </w:rPr>
              <w:t>Intitulé des décisions et des action</w:t>
            </w:r>
            <w:r w:rsidR="003031B0" w:rsidRPr="00D50776">
              <w:rPr>
                <w:b/>
                <w:bCs/>
                <w:sz w:val="20"/>
                <w:szCs w:val="20"/>
              </w:rPr>
              <w:t>s</w:t>
            </w:r>
          </w:p>
        </w:tc>
      </w:tr>
      <w:tr w:rsidR="0016211D" w:rsidRPr="00F84B4A" w14:paraId="35D44BE2" w14:textId="77777777" w:rsidTr="00D50FD7">
        <w:trPr>
          <w:trHeight w:val="340"/>
        </w:trPr>
        <w:tc>
          <w:tcPr>
            <w:tcW w:w="0" w:type="auto"/>
            <w:shd w:val="clear" w:color="auto" w:fill="009900"/>
            <w:vAlign w:val="center"/>
          </w:tcPr>
          <w:p w14:paraId="7EE017DF" w14:textId="71122CA6" w:rsidR="0016211D" w:rsidRPr="00D50776" w:rsidRDefault="0016211D" w:rsidP="00D50776">
            <w:pPr>
              <w:pStyle w:val="Corpsdetexte"/>
              <w:spacing w:before="0"/>
              <w:jc w:val="center"/>
              <w:rPr>
                <w:sz w:val="20"/>
                <w:szCs w:val="20"/>
              </w:rPr>
            </w:pPr>
            <w:r w:rsidRPr="00D50776">
              <w:rPr>
                <w:sz w:val="20"/>
                <w:szCs w:val="20"/>
              </w:rPr>
              <w:t>Faible</w:t>
            </w:r>
          </w:p>
        </w:tc>
        <w:tc>
          <w:tcPr>
            <w:tcW w:w="2064" w:type="dxa"/>
            <w:vAlign w:val="center"/>
          </w:tcPr>
          <w:p w14:paraId="7600CF34" w14:textId="08AC93C1" w:rsidR="0016211D" w:rsidRPr="00D50776" w:rsidRDefault="0016211D" w:rsidP="00D50776">
            <w:pPr>
              <w:pStyle w:val="Corpsdetexte"/>
              <w:spacing w:before="0"/>
              <w:jc w:val="center"/>
              <w:rPr>
                <w:sz w:val="20"/>
                <w:szCs w:val="20"/>
              </w:rPr>
            </w:pPr>
            <w:r w:rsidRPr="00D50776">
              <w:rPr>
                <w:sz w:val="20"/>
                <w:szCs w:val="20"/>
              </w:rPr>
              <w:t>Acceptable en l’état</w:t>
            </w:r>
          </w:p>
        </w:tc>
        <w:tc>
          <w:tcPr>
            <w:tcW w:w="6259" w:type="dxa"/>
          </w:tcPr>
          <w:p w14:paraId="1819EE36" w14:textId="552EBD49" w:rsidR="0016211D" w:rsidRPr="00D50776" w:rsidRDefault="0016211D" w:rsidP="00D50776">
            <w:pPr>
              <w:pStyle w:val="Corpsdetexte"/>
              <w:spacing w:before="0"/>
              <w:rPr>
                <w:sz w:val="20"/>
                <w:szCs w:val="20"/>
              </w:rPr>
            </w:pPr>
            <w:r w:rsidRPr="00D50776">
              <w:rPr>
                <w:sz w:val="20"/>
                <w:szCs w:val="20"/>
              </w:rPr>
              <w:t>Aucune action n’est à entreprendre</w:t>
            </w:r>
            <w:r w:rsidR="00271187">
              <w:rPr>
                <w:sz w:val="20"/>
                <w:szCs w:val="20"/>
              </w:rPr>
              <w:t>.</w:t>
            </w:r>
          </w:p>
        </w:tc>
      </w:tr>
      <w:tr w:rsidR="0016211D" w:rsidRPr="00F84B4A" w14:paraId="38E549E9" w14:textId="77777777" w:rsidTr="00D50FD7">
        <w:trPr>
          <w:trHeight w:val="340"/>
        </w:trPr>
        <w:tc>
          <w:tcPr>
            <w:tcW w:w="0" w:type="auto"/>
            <w:shd w:val="clear" w:color="auto" w:fill="FFCC66"/>
            <w:vAlign w:val="center"/>
          </w:tcPr>
          <w:p w14:paraId="25314CE1" w14:textId="49066DC1" w:rsidR="0016211D" w:rsidRPr="00D50776" w:rsidRDefault="0016211D" w:rsidP="00D50776">
            <w:pPr>
              <w:pStyle w:val="Corpsdetexte"/>
              <w:spacing w:before="0"/>
              <w:jc w:val="center"/>
              <w:rPr>
                <w:sz w:val="20"/>
                <w:szCs w:val="20"/>
              </w:rPr>
            </w:pPr>
            <w:r w:rsidRPr="00D50776">
              <w:rPr>
                <w:sz w:val="20"/>
                <w:szCs w:val="20"/>
              </w:rPr>
              <w:t>Moyen</w:t>
            </w:r>
          </w:p>
        </w:tc>
        <w:tc>
          <w:tcPr>
            <w:tcW w:w="2064" w:type="dxa"/>
            <w:vAlign w:val="center"/>
          </w:tcPr>
          <w:p w14:paraId="6F5F1EAA" w14:textId="71D309B6" w:rsidR="0016211D" w:rsidRPr="00D50776" w:rsidRDefault="0016211D" w:rsidP="00D50776">
            <w:pPr>
              <w:pStyle w:val="Corpsdetexte"/>
              <w:spacing w:before="0"/>
              <w:jc w:val="center"/>
              <w:rPr>
                <w:sz w:val="20"/>
                <w:szCs w:val="20"/>
              </w:rPr>
            </w:pPr>
            <w:r w:rsidRPr="00D50776">
              <w:rPr>
                <w:sz w:val="20"/>
                <w:szCs w:val="20"/>
              </w:rPr>
              <w:t>Tolérable sous contrôle</w:t>
            </w:r>
          </w:p>
        </w:tc>
        <w:tc>
          <w:tcPr>
            <w:tcW w:w="6259" w:type="dxa"/>
          </w:tcPr>
          <w:p w14:paraId="2F28522D" w14:textId="7D206FC2" w:rsidR="0016211D" w:rsidRPr="00D50776" w:rsidRDefault="0016211D" w:rsidP="00D50776">
            <w:pPr>
              <w:pStyle w:val="Corpsdetexte"/>
              <w:spacing w:before="0"/>
              <w:rPr>
                <w:sz w:val="20"/>
                <w:szCs w:val="20"/>
              </w:rPr>
            </w:pPr>
            <w:r w:rsidRPr="00D50776">
              <w:rPr>
                <w:sz w:val="20"/>
                <w:szCs w:val="20"/>
              </w:rPr>
              <w:t>Un suivi en termes de gestion du risque est à mener et des actions sont à mettre en place dans le cadre d’une amélioration continue sur le moyen et long terme</w:t>
            </w:r>
            <w:r w:rsidR="00271187">
              <w:rPr>
                <w:sz w:val="20"/>
                <w:szCs w:val="20"/>
              </w:rPr>
              <w:t>.</w:t>
            </w:r>
          </w:p>
        </w:tc>
      </w:tr>
      <w:tr w:rsidR="0016211D" w:rsidRPr="00F84B4A" w14:paraId="71BF2ACD" w14:textId="77777777" w:rsidTr="00D50FD7">
        <w:trPr>
          <w:trHeight w:val="340"/>
        </w:trPr>
        <w:tc>
          <w:tcPr>
            <w:tcW w:w="0" w:type="auto"/>
            <w:shd w:val="clear" w:color="auto" w:fill="FF0000"/>
            <w:vAlign w:val="center"/>
          </w:tcPr>
          <w:p w14:paraId="524CFC14" w14:textId="0BE29E0A" w:rsidR="0016211D" w:rsidRPr="00D50776" w:rsidRDefault="0016211D" w:rsidP="00D50776">
            <w:pPr>
              <w:pStyle w:val="Corpsdetexte"/>
              <w:spacing w:before="0"/>
              <w:jc w:val="center"/>
              <w:rPr>
                <w:sz w:val="20"/>
                <w:szCs w:val="20"/>
              </w:rPr>
            </w:pPr>
            <w:r w:rsidRPr="00D50776">
              <w:rPr>
                <w:sz w:val="20"/>
                <w:szCs w:val="20"/>
              </w:rPr>
              <w:t>Elevé</w:t>
            </w:r>
          </w:p>
        </w:tc>
        <w:tc>
          <w:tcPr>
            <w:tcW w:w="2064" w:type="dxa"/>
            <w:vAlign w:val="center"/>
          </w:tcPr>
          <w:p w14:paraId="6E6F7A88" w14:textId="69A00FD8" w:rsidR="0016211D" w:rsidRPr="00D50776" w:rsidRDefault="0016211D" w:rsidP="00D50776">
            <w:pPr>
              <w:pStyle w:val="Corpsdetexte"/>
              <w:spacing w:before="0"/>
              <w:jc w:val="center"/>
              <w:rPr>
                <w:sz w:val="20"/>
                <w:szCs w:val="20"/>
              </w:rPr>
            </w:pPr>
            <w:r w:rsidRPr="00D50776">
              <w:rPr>
                <w:sz w:val="20"/>
                <w:szCs w:val="20"/>
              </w:rPr>
              <w:t>Inacceptable</w:t>
            </w:r>
          </w:p>
        </w:tc>
        <w:tc>
          <w:tcPr>
            <w:tcW w:w="6259" w:type="dxa"/>
          </w:tcPr>
          <w:p w14:paraId="45BCA97E" w14:textId="687A1267" w:rsidR="0016211D" w:rsidRPr="00D50776" w:rsidRDefault="0016211D" w:rsidP="00D50776">
            <w:pPr>
              <w:pStyle w:val="Corpsdetexte"/>
              <w:spacing w:before="0"/>
              <w:rPr>
                <w:sz w:val="20"/>
                <w:szCs w:val="20"/>
              </w:rPr>
            </w:pPr>
            <w:r w:rsidRPr="00D50776">
              <w:rPr>
                <w:sz w:val="20"/>
                <w:szCs w:val="20"/>
              </w:rPr>
              <w:t>Des mesures de réduction du risque doivent impérativement être prises à court terme. Dans le cas contraire, tout</w:t>
            </w:r>
            <w:r w:rsidR="00271187">
              <w:rPr>
                <w:sz w:val="20"/>
                <w:szCs w:val="20"/>
              </w:rPr>
              <w:t>e</w:t>
            </w:r>
            <w:r w:rsidRPr="00D50776">
              <w:rPr>
                <w:sz w:val="20"/>
                <w:szCs w:val="20"/>
              </w:rPr>
              <w:t xml:space="preserve"> ou </w:t>
            </w:r>
            <w:r w:rsidR="00271187">
              <w:rPr>
                <w:sz w:val="20"/>
                <w:szCs w:val="20"/>
              </w:rPr>
              <w:t xml:space="preserve">une </w:t>
            </w:r>
            <w:r w:rsidRPr="00D50776">
              <w:rPr>
                <w:sz w:val="20"/>
                <w:szCs w:val="20"/>
              </w:rPr>
              <w:t>partie de l’activité sera refusé</w:t>
            </w:r>
            <w:r w:rsidR="00271187">
              <w:rPr>
                <w:sz w:val="20"/>
                <w:szCs w:val="20"/>
              </w:rPr>
              <w:t>e</w:t>
            </w:r>
            <w:r w:rsidRPr="00D50776">
              <w:rPr>
                <w:sz w:val="20"/>
                <w:szCs w:val="20"/>
              </w:rPr>
              <w:t>.</w:t>
            </w:r>
          </w:p>
        </w:tc>
      </w:tr>
    </w:tbl>
    <w:p w14:paraId="10F6C2BF" w14:textId="3B01B210" w:rsidR="00F53E8A" w:rsidRPr="00F84B4A" w:rsidRDefault="00CB0056" w:rsidP="00D50FD7">
      <w:pPr>
        <w:pStyle w:val="Corpsdetexte"/>
        <w:spacing w:after="120"/>
      </w:pPr>
      <w:r w:rsidRPr="00F84B4A">
        <w:t>Le tableau ci-après présente la matrice d’appétence aux risques utilisée pour cette analyse.</w:t>
      </w:r>
    </w:p>
    <w:p w14:paraId="4B18E5FB" w14:textId="5500035D" w:rsidR="00491A55" w:rsidRPr="00F84B4A" w:rsidRDefault="00491A55" w:rsidP="00D50FD7">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20</w:t>
      </w:r>
      <w:r w:rsidRPr="00F84B4A">
        <w:fldChar w:fldCharType="end"/>
      </w:r>
      <w:r w:rsidRPr="00F84B4A">
        <w:t xml:space="preserve"> </w:t>
      </w:r>
      <w:r w:rsidR="000A4074">
        <w:t xml:space="preserve">- </w:t>
      </w:r>
      <w:r w:rsidRPr="00F84B4A">
        <w:t>Matrice d’appétence aux risques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0"/>
        <w:gridCol w:w="1517"/>
        <w:gridCol w:w="1617"/>
        <w:gridCol w:w="1376"/>
        <w:gridCol w:w="1539"/>
        <w:gridCol w:w="1347"/>
        <w:gridCol w:w="1349"/>
      </w:tblGrid>
      <w:tr w:rsidR="003B0579" w:rsidRPr="00F84B4A" w14:paraId="5D638832" w14:textId="77777777" w:rsidTr="003F6A55">
        <w:trPr>
          <w:trHeight w:val="340"/>
        </w:trPr>
        <w:tc>
          <w:tcPr>
            <w:tcW w:w="398" w:type="pct"/>
            <w:vMerge w:val="restart"/>
            <w:tcMar>
              <w:left w:w="57" w:type="dxa"/>
              <w:right w:w="57" w:type="dxa"/>
            </w:tcMar>
            <w:vAlign w:val="center"/>
          </w:tcPr>
          <w:p w14:paraId="007946E4" w14:textId="77777777" w:rsidR="003B0579" w:rsidRPr="00D50776" w:rsidRDefault="003B0579" w:rsidP="00D50776">
            <w:pPr>
              <w:pStyle w:val="Corpsdetexte"/>
              <w:spacing w:before="0"/>
              <w:jc w:val="center"/>
              <w:rPr>
                <w:b/>
                <w:bCs/>
                <w:sz w:val="20"/>
                <w:szCs w:val="20"/>
              </w:rPr>
            </w:pPr>
            <w:r w:rsidRPr="00D50776">
              <w:rPr>
                <w:b/>
                <w:bCs/>
                <w:sz w:val="20"/>
                <w:szCs w:val="20"/>
              </w:rPr>
              <w:t>Gravité</w:t>
            </w:r>
          </w:p>
        </w:tc>
        <w:tc>
          <w:tcPr>
            <w:tcW w:w="798" w:type="pct"/>
            <w:tcMar>
              <w:left w:w="57" w:type="dxa"/>
              <w:right w:w="57" w:type="dxa"/>
            </w:tcMar>
            <w:vAlign w:val="center"/>
          </w:tcPr>
          <w:p w14:paraId="47A146E9" w14:textId="77777777" w:rsidR="003B0579" w:rsidRPr="009F616A" w:rsidRDefault="003B0579" w:rsidP="00D50776">
            <w:pPr>
              <w:pStyle w:val="Corpsdetexte"/>
              <w:spacing w:before="0"/>
              <w:rPr>
                <w:sz w:val="20"/>
                <w:szCs w:val="20"/>
              </w:rPr>
            </w:pPr>
            <w:r w:rsidRPr="009F616A">
              <w:rPr>
                <w:sz w:val="20"/>
                <w:szCs w:val="20"/>
              </w:rPr>
              <w:t>5. Catastrophique</w:t>
            </w:r>
          </w:p>
        </w:tc>
        <w:tc>
          <w:tcPr>
            <w:tcW w:w="851" w:type="pct"/>
            <w:tcBorders>
              <w:bottom w:val="single" w:sz="4" w:space="0" w:color="auto"/>
            </w:tcBorders>
            <w:shd w:val="clear" w:color="auto" w:fill="FFC000"/>
            <w:tcMar>
              <w:left w:w="57" w:type="dxa"/>
              <w:right w:w="57" w:type="dxa"/>
            </w:tcMar>
            <w:vAlign w:val="center"/>
          </w:tcPr>
          <w:p w14:paraId="112A2753" w14:textId="427C0BA8"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19334F74" w14:textId="2BD8080B"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0000"/>
            <w:tcMar>
              <w:left w:w="57" w:type="dxa"/>
              <w:right w:w="57" w:type="dxa"/>
            </w:tcMar>
            <w:vAlign w:val="center"/>
          </w:tcPr>
          <w:p w14:paraId="607BE6BC" w14:textId="19B969F0"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0000"/>
            <w:tcMar>
              <w:left w:w="57" w:type="dxa"/>
              <w:right w:w="57" w:type="dxa"/>
            </w:tcMar>
            <w:vAlign w:val="center"/>
          </w:tcPr>
          <w:p w14:paraId="0C4FB316" w14:textId="7921CACA"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6895FEF9" w14:textId="206DA6D7" w:rsidR="003B0579" w:rsidRPr="00D50776" w:rsidRDefault="003B0579" w:rsidP="00D50776">
            <w:pPr>
              <w:pStyle w:val="Corpsdetexte"/>
              <w:spacing w:before="0"/>
              <w:jc w:val="center"/>
              <w:rPr>
                <w:sz w:val="20"/>
                <w:szCs w:val="20"/>
              </w:rPr>
            </w:pPr>
          </w:p>
        </w:tc>
      </w:tr>
      <w:tr w:rsidR="003B0579" w:rsidRPr="00F84B4A" w14:paraId="18C9479F" w14:textId="77777777" w:rsidTr="003F6A55">
        <w:trPr>
          <w:trHeight w:val="340"/>
        </w:trPr>
        <w:tc>
          <w:tcPr>
            <w:tcW w:w="398" w:type="pct"/>
            <w:vMerge/>
          </w:tcPr>
          <w:p w14:paraId="4E6CDC07" w14:textId="77777777" w:rsidR="003B0579" w:rsidRPr="00D50776" w:rsidRDefault="003B0579" w:rsidP="00D50776">
            <w:pPr>
              <w:pStyle w:val="Corpsdetexte"/>
              <w:spacing w:before="0"/>
              <w:rPr>
                <w:sz w:val="20"/>
                <w:szCs w:val="20"/>
              </w:rPr>
            </w:pPr>
          </w:p>
        </w:tc>
        <w:tc>
          <w:tcPr>
            <w:tcW w:w="798" w:type="pct"/>
            <w:tcMar>
              <w:left w:w="57" w:type="dxa"/>
              <w:right w:w="57" w:type="dxa"/>
            </w:tcMar>
            <w:vAlign w:val="center"/>
          </w:tcPr>
          <w:p w14:paraId="4141C7AB" w14:textId="77777777" w:rsidR="003B0579" w:rsidRPr="009F616A" w:rsidRDefault="003B0579" w:rsidP="00D50776">
            <w:pPr>
              <w:pStyle w:val="Corpsdetexte"/>
              <w:spacing w:before="0"/>
              <w:rPr>
                <w:sz w:val="20"/>
                <w:szCs w:val="20"/>
              </w:rPr>
            </w:pPr>
            <w:r w:rsidRPr="009F616A">
              <w:rPr>
                <w:sz w:val="20"/>
                <w:szCs w:val="20"/>
              </w:rPr>
              <w:t>4. Critique</w:t>
            </w:r>
          </w:p>
        </w:tc>
        <w:tc>
          <w:tcPr>
            <w:tcW w:w="851" w:type="pct"/>
            <w:shd w:val="clear" w:color="auto" w:fill="FFC000"/>
            <w:tcMar>
              <w:left w:w="57" w:type="dxa"/>
              <w:right w:w="57" w:type="dxa"/>
            </w:tcMar>
            <w:vAlign w:val="center"/>
          </w:tcPr>
          <w:p w14:paraId="1395BDC5" w14:textId="29A63889"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729DEF74" w14:textId="68D39C9C"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2FF81A85" w14:textId="192BF965"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0000"/>
            <w:tcMar>
              <w:left w:w="57" w:type="dxa"/>
              <w:right w:w="57" w:type="dxa"/>
            </w:tcMar>
            <w:vAlign w:val="center"/>
          </w:tcPr>
          <w:p w14:paraId="5C1E3103" w14:textId="470B60AC"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0D4B31FC" w14:textId="1A887D2E" w:rsidR="003B0579" w:rsidRPr="00D50776" w:rsidRDefault="003B0579" w:rsidP="00D50776">
            <w:pPr>
              <w:pStyle w:val="Corpsdetexte"/>
              <w:spacing w:before="0"/>
              <w:jc w:val="center"/>
              <w:rPr>
                <w:sz w:val="20"/>
                <w:szCs w:val="20"/>
              </w:rPr>
            </w:pPr>
          </w:p>
        </w:tc>
      </w:tr>
      <w:tr w:rsidR="003B0579" w:rsidRPr="00F84B4A" w14:paraId="168BCCC6" w14:textId="77777777" w:rsidTr="003F6A55">
        <w:trPr>
          <w:trHeight w:val="340"/>
        </w:trPr>
        <w:tc>
          <w:tcPr>
            <w:tcW w:w="398" w:type="pct"/>
            <w:vMerge/>
          </w:tcPr>
          <w:p w14:paraId="7CCD65A4" w14:textId="77777777" w:rsidR="003B0579" w:rsidRPr="00D50776" w:rsidRDefault="003B0579" w:rsidP="00D50776">
            <w:pPr>
              <w:pStyle w:val="Corpsdetexte"/>
              <w:spacing w:before="0"/>
              <w:rPr>
                <w:sz w:val="20"/>
                <w:szCs w:val="20"/>
              </w:rPr>
            </w:pPr>
          </w:p>
        </w:tc>
        <w:tc>
          <w:tcPr>
            <w:tcW w:w="798" w:type="pct"/>
            <w:tcMar>
              <w:left w:w="57" w:type="dxa"/>
              <w:right w:w="57" w:type="dxa"/>
            </w:tcMar>
            <w:vAlign w:val="center"/>
          </w:tcPr>
          <w:p w14:paraId="6EC13E56" w14:textId="77777777" w:rsidR="003B0579" w:rsidRPr="009F616A" w:rsidRDefault="003B0579" w:rsidP="00D50776">
            <w:pPr>
              <w:pStyle w:val="Corpsdetexte"/>
              <w:spacing w:before="0"/>
              <w:rPr>
                <w:sz w:val="20"/>
                <w:szCs w:val="20"/>
              </w:rPr>
            </w:pPr>
            <w:r w:rsidRPr="009F616A">
              <w:rPr>
                <w:sz w:val="20"/>
                <w:szCs w:val="20"/>
              </w:rPr>
              <w:t>3. Grave</w:t>
            </w:r>
          </w:p>
        </w:tc>
        <w:tc>
          <w:tcPr>
            <w:tcW w:w="851" w:type="pct"/>
            <w:shd w:val="clear" w:color="auto" w:fill="00B050"/>
            <w:tcMar>
              <w:left w:w="57" w:type="dxa"/>
              <w:right w:w="57" w:type="dxa"/>
            </w:tcMar>
            <w:vAlign w:val="center"/>
          </w:tcPr>
          <w:p w14:paraId="06814987" w14:textId="371E35A3" w:rsidR="003B0579" w:rsidRPr="00D50776" w:rsidRDefault="003B0579" w:rsidP="00D50776">
            <w:pPr>
              <w:pStyle w:val="Corpsdetexte"/>
              <w:spacing w:before="0"/>
              <w:jc w:val="center"/>
              <w:rPr>
                <w:sz w:val="20"/>
                <w:szCs w:val="20"/>
              </w:rPr>
            </w:pPr>
          </w:p>
        </w:tc>
        <w:tc>
          <w:tcPr>
            <w:tcW w:w="724" w:type="pct"/>
            <w:tcBorders>
              <w:bottom w:val="single" w:sz="4" w:space="0" w:color="auto"/>
            </w:tcBorders>
            <w:shd w:val="clear" w:color="auto" w:fill="FFC000"/>
            <w:tcMar>
              <w:left w:w="57" w:type="dxa"/>
              <w:right w:w="57" w:type="dxa"/>
            </w:tcMar>
            <w:vAlign w:val="center"/>
          </w:tcPr>
          <w:p w14:paraId="28EE8341" w14:textId="1CFC6CB5"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612E2BD4" w14:textId="185287FD"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C000"/>
            <w:tcMar>
              <w:left w:w="57" w:type="dxa"/>
              <w:right w:w="57" w:type="dxa"/>
            </w:tcMar>
            <w:vAlign w:val="center"/>
          </w:tcPr>
          <w:p w14:paraId="43544E57" w14:textId="3137C323"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0000"/>
            <w:tcMar>
              <w:left w:w="57" w:type="dxa"/>
              <w:right w:w="57" w:type="dxa"/>
            </w:tcMar>
            <w:vAlign w:val="center"/>
          </w:tcPr>
          <w:p w14:paraId="144E2FC8" w14:textId="4345E178" w:rsidR="003B0579" w:rsidRPr="00D50776" w:rsidRDefault="003B0579" w:rsidP="00D50776">
            <w:pPr>
              <w:pStyle w:val="Corpsdetexte"/>
              <w:spacing w:before="0"/>
              <w:jc w:val="center"/>
              <w:rPr>
                <w:sz w:val="20"/>
                <w:szCs w:val="20"/>
              </w:rPr>
            </w:pPr>
          </w:p>
        </w:tc>
      </w:tr>
      <w:tr w:rsidR="003B0579" w:rsidRPr="00F84B4A" w14:paraId="6B5C5836" w14:textId="77777777" w:rsidTr="003F6A55">
        <w:trPr>
          <w:trHeight w:val="340"/>
        </w:trPr>
        <w:tc>
          <w:tcPr>
            <w:tcW w:w="398" w:type="pct"/>
            <w:vMerge/>
          </w:tcPr>
          <w:p w14:paraId="0C3B757D" w14:textId="77777777" w:rsidR="003B0579" w:rsidRPr="00D50776" w:rsidRDefault="003B0579" w:rsidP="00D50776">
            <w:pPr>
              <w:pStyle w:val="Corpsdetexte"/>
              <w:spacing w:before="0"/>
              <w:rPr>
                <w:sz w:val="20"/>
                <w:szCs w:val="20"/>
              </w:rPr>
            </w:pPr>
          </w:p>
        </w:tc>
        <w:tc>
          <w:tcPr>
            <w:tcW w:w="798" w:type="pct"/>
            <w:tcBorders>
              <w:bottom w:val="single" w:sz="4" w:space="0" w:color="auto"/>
            </w:tcBorders>
            <w:tcMar>
              <w:left w:w="57" w:type="dxa"/>
              <w:right w:w="57" w:type="dxa"/>
            </w:tcMar>
            <w:vAlign w:val="center"/>
          </w:tcPr>
          <w:p w14:paraId="601700AB" w14:textId="77777777" w:rsidR="003B0579" w:rsidRPr="009F616A" w:rsidRDefault="003B0579" w:rsidP="00D50776">
            <w:pPr>
              <w:pStyle w:val="Corpsdetexte"/>
              <w:spacing w:before="0"/>
              <w:rPr>
                <w:sz w:val="20"/>
                <w:szCs w:val="20"/>
              </w:rPr>
            </w:pPr>
            <w:r w:rsidRPr="009F616A">
              <w:rPr>
                <w:sz w:val="20"/>
                <w:szCs w:val="20"/>
              </w:rPr>
              <w:t>2. Significative</w:t>
            </w:r>
          </w:p>
        </w:tc>
        <w:tc>
          <w:tcPr>
            <w:tcW w:w="851" w:type="pct"/>
            <w:shd w:val="clear" w:color="auto" w:fill="00B050"/>
            <w:tcMar>
              <w:left w:w="57" w:type="dxa"/>
              <w:right w:w="57" w:type="dxa"/>
            </w:tcMar>
            <w:vAlign w:val="center"/>
          </w:tcPr>
          <w:p w14:paraId="6D818C2A" w14:textId="6AE78492" w:rsidR="003B0579" w:rsidRPr="00D50776" w:rsidRDefault="003B0579" w:rsidP="00D50776">
            <w:pPr>
              <w:pStyle w:val="Corpsdetexte"/>
              <w:spacing w:before="0"/>
              <w:jc w:val="center"/>
              <w:rPr>
                <w:sz w:val="20"/>
                <w:szCs w:val="20"/>
              </w:rPr>
            </w:pPr>
          </w:p>
        </w:tc>
        <w:tc>
          <w:tcPr>
            <w:tcW w:w="724" w:type="pct"/>
            <w:shd w:val="clear" w:color="auto" w:fill="00B050"/>
            <w:tcMar>
              <w:left w:w="57" w:type="dxa"/>
              <w:right w:w="57" w:type="dxa"/>
            </w:tcMar>
            <w:vAlign w:val="center"/>
          </w:tcPr>
          <w:p w14:paraId="1DEB249E" w14:textId="4ED5B5EC" w:rsidR="003B0579" w:rsidRPr="00D50776" w:rsidRDefault="003B0579" w:rsidP="00D50776">
            <w:pPr>
              <w:pStyle w:val="Corpsdetexte"/>
              <w:spacing w:before="0"/>
              <w:jc w:val="center"/>
              <w:rPr>
                <w:sz w:val="20"/>
                <w:szCs w:val="20"/>
              </w:rPr>
            </w:pPr>
          </w:p>
        </w:tc>
        <w:tc>
          <w:tcPr>
            <w:tcW w:w="810" w:type="pct"/>
            <w:tcBorders>
              <w:bottom w:val="single" w:sz="4" w:space="0" w:color="auto"/>
            </w:tcBorders>
            <w:shd w:val="clear" w:color="auto" w:fill="FFC000"/>
            <w:tcMar>
              <w:left w:w="57" w:type="dxa"/>
              <w:right w:w="57" w:type="dxa"/>
            </w:tcMar>
            <w:vAlign w:val="center"/>
          </w:tcPr>
          <w:p w14:paraId="60E87087" w14:textId="77B0F353" w:rsidR="003B0579" w:rsidRPr="00D50776" w:rsidRDefault="003B0579" w:rsidP="00D50776">
            <w:pPr>
              <w:pStyle w:val="Corpsdetexte"/>
              <w:spacing w:before="0"/>
              <w:jc w:val="center"/>
              <w:rPr>
                <w:sz w:val="20"/>
                <w:szCs w:val="20"/>
              </w:rPr>
            </w:pPr>
          </w:p>
        </w:tc>
        <w:tc>
          <w:tcPr>
            <w:tcW w:w="709" w:type="pct"/>
            <w:tcBorders>
              <w:bottom w:val="single" w:sz="4" w:space="0" w:color="auto"/>
            </w:tcBorders>
            <w:shd w:val="clear" w:color="auto" w:fill="FFC000"/>
            <w:tcMar>
              <w:left w:w="57" w:type="dxa"/>
              <w:right w:w="57" w:type="dxa"/>
            </w:tcMar>
            <w:vAlign w:val="center"/>
          </w:tcPr>
          <w:p w14:paraId="5031CE8C" w14:textId="5A73BA20" w:rsidR="003B0579" w:rsidRPr="00D50776" w:rsidRDefault="003B0579" w:rsidP="00D50776">
            <w:pPr>
              <w:pStyle w:val="Corpsdetexte"/>
              <w:spacing w:before="0"/>
              <w:jc w:val="center"/>
              <w:rPr>
                <w:sz w:val="20"/>
                <w:szCs w:val="20"/>
              </w:rPr>
            </w:pPr>
          </w:p>
        </w:tc>
        <w:tc>
          <w:tcPr>
            <w:tcW w:w="710" w:type="pct"/>
            <w:tcBorders>
              <w:bottom w:val="single" w:sz="4" w:space="0" w:color="auto"/>
            </w:tcBorders>
            <w:shd w:val="clear" w:color="auto" w:fill="FFCC00"/>
            <w:tcMar>
              <w:left w:w="57" w:type="dxa"/>
              <w:right w:w="57" w:type="dxa"/>
            </w:tcMar>
            <w:vAlign w:val="center"/>
          </w:tcPr>
          <w:p w14:paraId="21CDB318" w14:textId="24B84AF3" w:rsidR="003B0579" w:rsidRPr="00D50776" w:rsidRDefault="003B0579" w:rsidP="00D50776">
            <w:pPr>
              <w:pStyle w:val="Corpsdetexte"/>
              <w:spacing w:before="0"/>
              <w:jc w:val="center"/>
              <w:rPr>
                <w:sz w:val="20"/>
                <w:szCs w:val="20"/>
              </w:rPr>
            </w:pPr>
          </w:p>
        </w:tc>
      </w:tr>
      <w:tr w:rsidR="003B0579" w:rsidRPr="00F84B4A" w14:paraId="2F142B7B" w14:textId="77777777" w:rsidTr="003F6A55">
        <w:trPr>
          <w:trHeight w:val="340"/>
        </w:trPr>
        <w:tc>
          <w:tcPr>
            <w:tcW w:w="398" w:type="pct"/>
            <w:vMerge/>
          </w:tcPr>
          <w:p w14:paraId="50B10E2C" w14:textId="77777777" w:rsidR="003B0579" w:rsidRPr="00D50776" w:rsidRDefault="003B0579" w:rsidP="00D50776">
            <w:pPr>
              <w:pStyle w:val="Corpsdetexte"/>
              <w:spacing w:before="0"/>
              <w:rPr>
                <w:sz w:val="20"/>
                <w:szCs w:val="20"/>
              </w:rPr>
            </w:pPr>
          </w:p>
        </w:tc>
        <w:tc>
          <w:tcPr>
            <w:tcW w:w="798" w:type="pct"/>
            <w:tcBorders>
              <w:bottom w:val="single" w:sz="4" w:space="0" w:color="auto"/>
            </w:tcBorders>
            <w:tcMar>
              <w:left w:w="57" w:type="dxa"/>
              <w:right w:w="57" w:type="dxa"/>
            </w:tcMar>
            <w:vAlign w:val="center"/>
          </w:tcPr>
          <w:p w14:paraId="33797FE2" w14:textId="77777777" w:rsidR="003B0579" w:rsidRPr="009F616A" w:rsidRDefault="003B0579" w:rsidP="00D50776">
            <w:pPr>
              <w:pStyle w:val="Corpsdetexte"/>
              <w:spacing w:before="0"/>
              <w:rPr>
                <w:sz w:val="20"/>
                <w:szCs w:val="20"/>
              </w:rPr>
            </w:pPr>
            <w:r w:rsidRPr="009F616A">
              <w:rPr>
                <w:sz w:val="20"/>
                <w:szCs w:val="20"/>
              </w:rPr>
              <w:t>1. Mineure</w:t>
            </w:r>
          </w:p>
        </w:tc>
        <w:tc>
          <w:tcPr>
            <w:tcW w:w="851" w:type="pct"/>
            <w:tcBorders>
              <w:bottom w:val="single" w:sz="4" w:space="0" w:color="auto"/>
            </w:tcBorders>
            <w:shd w:val="clear" w:color="auto" w:fill="00B050"/>
            <w:tcMar>
              <w:left w:w="57" w:type="dxa"/>
              <w:right w:w="57" w:type="dxa"/>
            </w:tcMar>
            <w:vAlign w:val="center"/>
          </w:tcPr>
          <w:p w14:paraId="572BC908" w14:textId="4D200047" w:rsidR="003B0579" w:rsidRPr="00D50776" w:rsidRDefault="003B0579" w:rsidP="00D50776">
            <w:pPr>
              <w:pStyle w:val="Corpsdetexte"/>
              <w:spacing w:before="0"/>
              <w:jc w:val="center"/>
              <w:rPr>
                <w:sz w:val="20"/>
                <w:szCs w:val="20"/>
              </w:rPr>
            </w:pPr>
          </w:p>
        </w:tc>
        <w:tc>
          <w:tcPr>
            <w:tcW w:w="724" w:type="pct"/>
            <w:shd w:val="clear" w:color="auto" w:fill="00B050"/>
            <w:tcMar>
              <w:left w:w="57" w:type="dxa"/>
              <w:right w:w="57" w:type="dxa"/>
            </w:tcMar>
            <w:vAlign w:val="center"/>
          </w:tcPr>
          <w:p w14:paraId="45CC2022" w14:textId="5FB77FE1" w:rsidR="003B0579" w:rsidRPr="00D50776" w:rsidRDefault="003B0579" w:rsidP="00D50776">
            <w:pPr>
              <w:pStyle w:val="Corpsdetexte"/>
              <w:spacing w:before="0"/>
              <w:jc w:val="center"/>
              <w:rPr>
                <w:sz w:val="20"/>
                <w:szCs w:val="20"/>
              </w:rPr>
            </w:pPr>
          </w:p>
        </w:tc>
        <w:tc>
          <w:tcPr>
            <w:tcW w:w="810" w:type="pct"/>
            <w:shd w:val="clear" w:color="auto" w:fill="00B050"/>
            <w:tcMar>
              <w:left w:w="57" w:type="dxa"/>
              <w:right w:w="57" w:type="dxa"/>
            </w:tcMar>
            <w:vAlign w:val="center"/>
          </w:tcPr>
          <w:p w14:paraId="42F9853A" w14:textId="1DB1BDA5" w:rsidR="003B0579" w:rsidRPr="00D50776" w:rsidRDefault="003B0579" w:rsidP="00D50776">
            <w:pPr>
              <w:pStyle w:val="Corpsdetexte"/>
              <w:spacing w:before="0"/>
              <w:jc w:val="center"/>
              <w:rPr>
                <w:sz w:val="20"/>
                <w:szCs w:val="20"/>
              </w:rPr>
            </w:pPr>
          </w:p>
        </w:tc>
        <w:tc>
          <w:tcPr>
            <w:tcW w:w="709" w:type="pct"/>
            <w:shd w:val="clear" w:color="auto" w:fill="FFC000"/>
            <w:tcMar>
              <w:left w:w="57" w:type="dxa"/>
              <w:right w:w="57" w:type="dxa"/>
            </w:tcMar>
            <w:vAlign w:val="center"/>
          </w:tcPr>
          <w:p w14:paraId="7978E9D8" w14:textId="46C533CA" w:rsidR="003B0579" w:rsidRPr="00D50776" w:rsidRDefault="003B0579" w:rsidP="00D50776">
            <w:pPr>
              <w:pStyle w:val="Corpsdetexte"/>
              <w:spacing w:before="0"/>
              <w:jc w:val="center"/>
              <w:rPr>
                <w:sz w:val="20"/>
                <w:szCs w:val="20"/>
              </w:rPr>
            </w:pPr>
          </w:p>
        </w:tc>
        <w:tc>
          <w:tcPr>
            <w:tcW w:w="710" w:type="pct"/>
            <w:shd w:val="clear" w:color="auto" w:fill="FFC000"/>
            <w:tcMar>
              <w:left w:w="57" w:type="dxa"/>
              <w:right w:w="57" w:type="dxa"/>
            </w:tcMar>
            <w:vAlign w:val="center"/>
          </w:tcPr>
          <w:p w14:paraId="2EAFF343" w14:textId="1660A5DA" w:rsidR="003B0579" w:rsidRPr="00D50776" w:rsidRDefault="003B0579" w:rsidP="00D50776">
            <w:pPr>
              <w:pStyle w:val="Corpsdetexte"/>
              <w:spacing w:before="0"/>
              <w:jc w:val="center"/>
              <w:rPr>
                <w:sz w:val="20"/>
                <w:szCs w:val="20"/>
              </w:rPr>
            </w:pPr>
          </w:p>
        </w:tc>
      </w:tr>
      <w:tr w:rsidR="003B0579" w:rsidRPr="00F84B4A" w14:paraId="049D336B" w14:textId="77777777" w:rsidTr="003F6A55">
        <w:trPr>
          <w:trHeight w:val="340"/>
        </w:trPr>
        <w:tc>
          <w:tcPr>
            <w:tcW w:w="398" w:type="pct"/>
            <w:tcBorders>
              <w:top w:val="single" w:sz="4" w:space="0" w:color="auto"/>
              <w:left w:val="nil"/>
              <w:bottom w:val="nil"/>
              <w:right w:val="nil"/>
            </w:tcBorders>
            <w:tcMar>
              <w:left w:w="57" w:type="dxa"/>
              <w:right w:w="57" w:type="dxa"/>
            </w:tcMar>
            <w:vAlign w:val="center"/>
          </w:tcPr>
          <w:p w14:paraId="33D4D4DE" w14:textId="77777777" w:rsidR="003B0579" w:rsidRPr="00D50776" w:rsidRDefault="003B0579" w:rsidP="00D50776">
            <w:pPr>
              <w:pStyle w:val="Corpsdetexte"/>
              <w:spacing w:before="0"/>
              <w:rPr>
                <w:sz w:val="20"/>
                <w:szCs w:val="20"/>
              </w:rPr>
            </w:pPr>
          </w:p>
        </w:tc>
        <w:tc>
          <w:tcPr>
            <w:tcW w:w="798" w:type="pct"/>
            <w:tcBorders>
              <w:top w:val="single" w:sz="4" w:space="0" w:color="auto"/>
              <w:left w:val="nil"/>
              <w:bottom w:val="nil"/>
              <w:right w:val="single" w:sz="4" w:space="0" w:color="auto"/>
            </w:tcBorders>
            <w:tcMar>
              <w:left w:w="57" w:type="dxa"/>
              <w:right w:w="57" w:type="dxa"/>
            </w:tcMar>
            <w:vAlign w:val="center"/>
          </w:tcPr>
          <w:p w14:paraId="06F7118F" w14:textId="77777777" w:rsidR="003B0579" w:rsidRPr="00D50776" w:rsidRDefault="003B0579" w:rsidP="00D50776">
            <w:pPr>
              <w:pStyle w:val="Corpsdetexte"/>
              <w:spacing w:before="0"/>
              <w:rPr>
                <w:sz w:val="20"/>
                <w:szCs w:val="20"/>
              </w:rPr>
            </w:pPr>
          </w:p>
        </w:tc>
        <w:tc>
          <w:tcPr>
            <w:tcW w:w="851" w:type="pct"/>
            <w:tcBorders>
              <w:left w:val="single" w:sz="4" w:space="0" w:color="auto"/>
              <w:bottom w:val="single" w:sz="4" w:space="0" w:color="auto"/>
            </w:tcBorders>
            <w:tcMar>
              <w:left w:w="57" w:type="dxa"/>
              <w:right w:w="57" w:type="dxa"/>
            </w:tcMar>
            <w:vAlign w:val="center"/>
          </w:tcPr>
          <w:p w14:paraId="4F69444F" w14:textId="14C74B07" w:rsidR="003B0579" w:rsidRPr="009F616A" w:rsidRDefault="003B0579" w:rsidP="00D50776">
            <w:pPr>
              <w:pStyle w:val="Corpsdetexte"/>
              <w:spacing w:before="0"/>
              <w:jc w:val="center"/>
              <w:rPr>
                <w:sz w:val="20"/>
                <w:szCs w:val="20"/>
              </w:rPr>
            </w:pPr>
            <w:r w:rsidRPr="009F616A">
              <w:rPr>
                <w:sz w:val="20"/>
                <w:szCs w:val="20"/>
              </w:rPr>
              <w:t>0.</w:t>
            </w:r>
            <w:r w:rsidR="00242637" w:rsidRPr="009F616A">
              <w:rPr>
                <w:sz w:val="20"/>
                <w:szCs w:val="20"/>
              </w:rPr>
              <w:br/>
            </w:r>
            <w:r w:rsidRPr="009F616A">
              <w:rPr>
                <w:sz w:val="20"/>
                <w:szCs w:val="20"/>
              </w:rPr>
              <w:t>Invraisemblable</w:t>
            </w:r>
          </w:p>
        </w:tc>
        <w:tc>
          <w:tcPr>
            <w:tcW w:w="724" w:type="pct"/>
            <w:tcBorders>
              <w:bottom w:val="single" w:sz="4" w:space="0" w:color="auto"/>
            </w:tcBorders>
            <w:tcMar>
              <w:left w:w="57" w:type="dxa"/>
              <w:right w:w="57" w:type="dxa"/>
            </w:tcMar>
            <w:vAlign w:val="center"/>
          </w:tcPr>
          <w:p w14:paraId="146E6EBB" w14:textId="77777777" w:rsidR="003B0579" w:rsidRPr="009F616A" w:rsidRDefault="003B0579" w:rsidP="00D50776">
            <w:pPr>
              <w:pStyle w:val="Corpsdetexte"/>
              <w:spacing w:before="0"/>
              <w:jc w:val="center"/>
              <w:rPr>
                <w:sz w:val="20"/>
                <w:szCs w:val="20"/>
              </w:rPr>
            </w:pPr>
            <w:r w:rsidRPr="009F616A">
              <w:rPr>
                <w:sz w:val="20"/>
                <w:szCs w:val="20"/>
              </w:rPr>
              <w:t>1. Peu vraisemblable</w:t>
            </w:r>
          </w:p>
        </w:tc>
        <w:tc>
          <w:tcPr>
            <w:tcW w:w="810" w:type="pct"/>
            <w:tcBorders>
              <w:bottom w:val="single" w:sz="4" w:space="0" w:color="auto"/>
            </w:tcBorders>
            <w:tcMar>
              <w:left w:w="57" w:type="dxa"/>
              <w:right w:w="57" w:type="dxa"/>
            </w:tcMar>
            <w:vAlign w:val="center"/>
          </w:tcPr>
          <w:p w14:paraId="6B9AC237" w14:textId="3C96132D" w:rsidR="003B0579" w:rsidRPr="009F616A" w:rsidRDefault="003B0579" w:rsidP="00D50776">
            <w:pPr>
              <w:pStyle w:val="Corpsdetexte"/>
              <w:spacing w:before="0"/>
              <w:jc w:val="center"/>
              <w:rPr>
                <w:sz w:val="20"/>
                <w:szCs w:val="20"/>
              </w:rPr>
            </w:pPr>
            <w:r w:rsidRPr="009F616A">
              <w:rPr>
                <w:sz w:val="20"/>
                <w:szCs w:val="20"/>
              </w:rPr>
              <w:t>2.</w:t>
            </w:r>
            <w:r w:rsidR="00242637" w:rsidRPr="009F616A">
              <w:rPr>
                <w:sz w:val="20"/>
                <w:szCs w:val="20"/>
              </w:rPr>
              <w:br/>
            </w:r>
            <w:r w:rsidRPr="009F616A">
              <w:rPr>
                <w:sz w:val="20"/>
                <w:szCs w:val="20"/>
              </w:rPr>
              <w:t>Vraisemblable</w:t>
            </w:r>
          </w:p>
        </w:tc>
        <w:tc>
          <w:tcPr>
            <w:tcW w:w="709" w:type="pct"/>
            <w:tcBorders>
              <w:bottom w:val="single" w:sz="4" w:space="0" w:color="auto"/>
            </w:tcBorders>
            <w:tcMar>
              <w:left w:w="57" w:type="dxa"/>
              <w:right w:w="57" w:type="dxa"/>
            </w:tcMar>
            <w:vAlign w:val="center"/>
          </w:tcPr>
          <w:p w14:paraId="2B19A05B" w14:textId="77777777" w:rsidR="003B0579" w:rsidRPr="009F616A" w:rsidRDefault="003B0579" w:rsidP="00D50776">
            <w:pPr>
              <w:pStyle w:val="Corpsdetexte"/>
              <w:spacing w:before="0"/>
              <w:jc w:val="center"/>
              <w:rPr>
                <w:sz w:val="20"/>
                <w:szCs w:val="20"/>
              </w:rPr>
            </w:pPr>
            <w:r w:rsidRPr="009F616A">
              <w:rPr>
                <w:sz w:val="20"/>
                <w:szCs w:val="20"/>
              </w:rPr>
              <w:t>3. Très vraisemblable</w:t>
            </w:r>
          </w:p>
        </w:tc>
        <w:tc>
          <w:tcPr>
            <w:tcW w:w="710" w:type="pct"/>
            <w:tcBorders>
              <w:bottom w:val="single" w:sz="4" w:space="0" w:color="auto"/>
            </w:tcBorders>
            <w:tcMar>
              <w:left w:w="57" w:type="dxa"/>
              <w:right w:w="57" w:type="dxa"/>
            </w:tcMar>
            <w:vAlign w:val="center"/>
          </w:tcPr>
          <w:p w14:paraId="11299DF3" w14:textId="646A71B3" w:rsidR="003B0579" w:rsidRPr="009F616A" w:rsidRDefault="003B0579" w:rsidP="00D50776">
            <w:pPr>
              <w:pStyle w:val="Corpsdetexte"/>
              <w:spacing w:before="0"/>
              <w:jc w:val="center"/>
              <w:rPr>
                <w:sz w:val="20"/>
                <w:szCs w:val="20"/>
              </w:rPr>
            </w:pPr>
            <w:r w:rsidRPr="009F616A">
              <w:rPr>
                <w:sz w:val="20"/>
                <w:szCs w:val="20"/>
              </w:rPr>
              <w:t>4.</w:t>
            </w:r>
            <w:r w:rsidR="00242637" w:rsidRPr="009F616A">
              <w:rPr>
                <w:sz w:val="20"/>
                <w:szCs w:val="20"/>
              </w:rPr>
              <w:br/>
            </w:r>
            <w:r w:rsidRPr="009F616A">
              <w:rPr>
                <w:sz w:val="20"/>
                <w:szCs w:val="20"/>
              </w:rPr>
              <w:t>Quasi-certain</w:t>
            </w:r>
          </w:p>
        </w:tc>
      </w:tr>
      <w:tr w:rsidR="00D50FD7" w:rsidRPr="00C45B43" w14:paraId="5006C6B3" w14:textId="77777777" w:rsidTr="003F6A55">
        <w:trPr>
          <w:trHeight w:val="340"/>
        </w:trPr>
        <w:tc>
          <w:tcPr>
            <w:tcW w:w="398" w:type="pct"/>
            <w:tcBorders>
              <w:top w:val="nil"/>
              <w:left w:val="nil"/>
              <w:bottom w:val="nil"/>
              <w:right w:val="nil"/>
            </w:tcBorders>
            <w:tcMar>
              <w:left w:w="57" w:type="dxa"/>
              <w:right w:w="57" w:type="dxa"/>
            </w:tcMar>
          </w:tcPr>
          <w:p w14:paraId="1DCA55EE" w14:textId="77777777" w:rsidR="003B0579" w:rsidRPr="00D50FD7" w:rsidRDefault="003B0579" w:rsidP="00D50776">
            <w:pPr>
              <w:pStyle w:val="Corpsdetexte"/>
              <w:spacing w:before="0"/>
              <w:rPr>
                <w:i/>
                <w:iCs/>
                <w:color w:val="008000"/>
                <w:sz w:val="20"/>
                <w:szCs w:val="20"/>
              </w:rPr>
            </w:pPr>
          </w:p>
        </w:tc>
        <w:tc>
          <w:tcPr>
            <w:tcW w:w="798" w:type="pct"/>
            <w:tcBorders>
              <w:top w:val="nil"/>
              <w:left w:val="nil"/>
              <w:bottom w:val="nil"/>
              <w:right w:val="single" w:sz="4" w:space="0" w:color="auto"/>
            </w:tcBorders>
            <w:tcMar>
              <w:left w:w="57" w:type="dxa"/>
              <w:right w:w="57" w:type="dxa"/>
            </w:tcMar>
          </w:tcPr>
          <w:p w14:paraId="764F5EEE" w14:textId="77777777" w:rsidR="003B0579" w:rsidRPr="00D50FD7" w:rsidRDefault="003B0579" w:rsidP="00D50776">
            <w:pPr>
              <w:pStyle w:val="Corpsdetexte"/>
              <w:spacing w:before="0"/>
              <w:rPr>
                <w:i/>
                <w:iCs/>
                <w:color w:val="008000"/>
                <w:sz w:val="20"/>
                <w:szCs w:val="20"/>
              </w:rPr>
            </w:pPr>
          </w:p>
        </w:tc>
        <w:tc>
          <w:tcPr>
            <w:tcW w:w="3804" w:type="pct"/>
            <w:gridSpan w:val="5"/>
            <w:tcBorders>
              <w:left w:val="single" w:sz="4" w:space="0" w:color="auto"/>
            </w:tcBorders>
            <w:tcMar>
              <w:left w:w="57" w:type="dxa"/>
              <w:right w:w="57" w:type="dxa"/>
            </w:tcMar>
            <w:vAlign w:val="center"/>
          </w:tcPr>
          <w:p w14:paraId="5DF9B7A3" w14:textId="77777777" w:rsidR="003B0579" w:rsidRPr="000A4074" w:rsidRDefault="003B0579" w:rsidP="00D50776">
            <w:pPr>
              <w:pStyle w:val="Corpsdetexte"/>
              <w:spacing w:before="0"/>
              <w:jc w:val="center"/>
              <w:rPr>
                <w:b/>
                <w:bCs/>
                <w:iCs/>
                <w:color w:val="008000"/>
                <w:sz w:val="20"/>
                <w:szCs w:val="20"/>
              </w:rPr>
            </w:pPr>
            <w:r w:rsidRPr="000A4074">
              <w:rPr>
                <w:b/>
                <w:bCs/>
                <w:iCs/>
                <w:sz w:val="20"/>
                <w:szCs w:val="20"/>
              </w:rPr>
              <w:t>Vraisemblance</w:t>
            </w:r>
          </w:p>
        </w:tc>
      </w:tr>
    </w:tbl>
    <w:p w14:paraId="03BBE1A2" w14:textId="584BD052" w:rsidR="00BA0169" w:rsidRPr="00D50FD7" w:rsidRDefault="00FF73B4" w:rsidP="00EA2DBA">
      <w:pPr>
        <w:pStyle w:val="Corpsdetexte"/>
        <w:rPr>
          <w:i/>
          <w:iCs/>
          <w:color w:val="008000"/>
        </w:rPr>
      </w:pPr>
      <w:r w:rsidRPr="00D50FD7">
        <w:rPr>
          <w:i/>
          <w:iCs/>
          <w:color w:val="008000"/>
        </w:rPr>
        <w:t>Not</w:t>
      </w:r>
      <w:r w:rsidR="00927CE5">
        <w:rPr>
          <w:i/>
          <w:iCs/>
          <w:color w:val="008000"/>
        </w:rPr>
        <w:t>e</w:t>
      </w:r>
      <w:r w:rsidR="00530D1A" w:rsidRPr="00D50FD7">
        <w:rPr>
          <w:i/>
          <w:iCs/>
          <w:color w:val="008000"/>
        </w:rPr>
        <w:t xml:space="preserve"> </w:t>
      </w:r>
      <w:r w:rsidR="00D50FD7" w:rsidRPr="00D50FD7">
        <w:rPr>
          <w:i/>
          <w:iCs/>
          <w:color w:val="008000"/>
        </w:rPr>
        <w:t xml:space="preserve">pour le </w:t>
      </w:r>
      <w:r w:rsidR="00530D1A" w:rsidRPr="00D50FD7">
        <w:rPr>
          <w:i/>
          <w:iCs/>
          <w:color w:val="008000"/>
        </w:rPr>
        <w:t>rédacteur</w:t>
      </w:r>
      <w:r w:rsidRPr="00D50FD7">
        <w:rPr>
          <w:i/>
          <w:iCs/>
          <w:color w:val="008000"/>
        </w:rPr>
        <w:t> : présenter ici la stratégie de réduction du risque à travers les objectifs de sécurité identifiés avec le commanditaire</w:t>
      </w:r>
    </w:p>
    <w:p w14:paraId="0C15C3D7" w14:textId="42AE58BA" w:rsidR="00AA5B5F" w:rsidRPr="00F84B4A" w:rsidRDefault="06441BBB" w:rsidP="006468B0">
      <w:pPr>
        <w:pStyle w:val="Titre2"/>
      </w:pPr>
      <w:bookmarkStart w:id="60" w:name="_Toc62144154"/>
      <w:r w:rsidRPr="00F84B4A">
        <w:t>Synthèse des scénarios de risques</w:t>
      </w:r>
      <w:bookmarkEnd w:id="60"/>
    </w:p>
    <w:p w14:paraId="33427C21" w14:textId="2C0568C2" w:rsidR="00FE4A47" w:rsidRPr="00F84B4A" w:rsidRDefault="00E96D09" w:rsidP="00FC3753">
      <w:pPr>
        <w:pStyle w:val="Corpsdetexte"/>
      </w:pPr>
      <w:r w:rsidRPr="00F84B4A">
        <w:t>La synthèse de l’ensemble des scénarios de risques identifiés lors de l’étude (cf.</w:t>
      </w:r>
      <w:r w:rsidR="00995F04" w:rsidRPr="00F84B4A">
        <w:t xml:space="preserve"> </w:t>
      </w:r>
      <w:r w:rsidR="00995F04" w:rsidRPr="00F84B4A">
        <w:rPr>
          <w:color w:val="0000FF"/>
          <w:u w:val="single"/>
        </w:rPr>
        <w:fldChar w:fldCharType="begin"/>
      </w:r>
      <w:r w:rsidR="00995F04" w:rsidRPr="00F84B4A">
        <w:rPr>
          <w:color w:val="0000FF"/>
          <w:u w:val="single"/>
        </w:rPr>
        <w:instrText xml:space="preserve"> REF _Ref54186982 \r \h </w:instrText>
      </w:r>
      <w:r w:rsidR="00E23466" w:rsidRPr="00F84B4A">
        <w:rPr>
          <w:color w:val="0000FF"/>
          <w:u w:val="single"/>
        </w:rPr>
        <w:instrText xml:space="preserve"> \* MERGEFORMAT </w:instrText>
      </w:r>
      <w:r w:rsidR="00995F04" w:rsidRPr="00F84B4A">
        <w:rPr>
          <w:color w:val="0000FF"/>
          <w:u w:val="single"/>
        </w:rPr>
      </w:r>
      <w:r w:rsidR="00995F04" w:rsidRPr="00F84B4A">
        <w:rPr>
          <w:color w:val="0000FF"/>
          <w:u w:val="single"/>
        </w:rPr>
        <w:fldChar w:fldCharType="separate"/>
      </w:r>
      <w:r w:rsidR="00995F04" w:rsidRPr="00F84B4A">
        <w:rPr>
          <w:color w:val="0000FF"/>
          <w:u w:val="single"/>
        </w:rPr>
        <w:t>3.</w:t>
      </w:r>
      <w:r w:rsidR="0079377C" w:rsidRPr="00F84B4A">
        <w:rPr>
          <w:color w:val="0000FF"/>
          <w:u w:val="single"/>
        </w:rPr>
        <w:t>2.1</w:t>
      </w:r>
      <w:r w:rsidR="00995F04" w:rsidRPr="00F84B4A">
        <w:rPr>
          <w:color w:val="0000FF"/>
          <w:u w:val="single"/>
        </w:rPr>
        <w:fldChar w:fldCharType="end"/>
      </w:r>
      <w:r w:rsidR="00CC4598" w:rsidRPr="00F84B4A">
        <w:rPr>
          <w:color w:val="0000FF"/>
        </w:rPr>
        <w:t xml:space="preserve"> </w:t>
      </w:r>
      <w:r w:rsidR="00CC4598" w:rsidRPr="00F84B4A">
        <w:t>et</w:t>
      </w:r>
      <w:r w:rsidR="00325D2B" w:rsidRPr="00F84B4A">
        <w:rPr>
          <w:color w:val="0000FF"/>
        </w:rPr>
        <w:t xml:space="preserve"> </w:t>
      </w:r>
      <w:r w:rsidR="0079377C" w:rsidRPr="00F84B4A">
        <w:rPr>
          <w:color w:val="0000FF"/>
          <w:u w:val="single"/>
        </w:rPr>
        <w:fldChar w:fldCharType="begin"/>
      </w:r>
      <w:r w:rsidR="0079377C" w:rsidRPr="00F84B4A">
        <w:rPr>
          <w:color w:val="0000FF"/>
          <w:u w:val="single"/>
        </w:rPr>
        <w:instrText xml:space="preserve"> REF _Ref58952556 \r \h </w:instrText>
      </w:r>
      <w:r w:rsidR="0079377C" w:rsidRPr="00F84B4A">
        <w:rPr>
          <w:color w:val="0000FF"/>
          <w:u w:val="single"/>
        </w:rPr>
      </w:r>
      <w:r w:rsidR="0079377C" w:rsidRPr="00F84B4A">
        <w:rPr>
          <w:color w:val="0000FF"/>
          <w:u w:val="single"/>
        </w:rPr>
        <w:fldChar w:fldCharType="separate"/>
      </w:r>
      <w:r w:rsidR="0079377C" w:rsidRPr="00F84B4A">
        <w:rPr>
          <w:color w:val="0000FF"/>
          <w:u w:val="single"/>
        </w:rPr>
        <w:t>4.1</w:t>
      </w:r>
      <w:r w:rsidR="0079377C" w:rsidRPr="00F84B4A">
        <w:rPr>
          <w:color w:val="0000FF"/>
          <w:u w:val="single"/>
        </w:rPr>
        <w:fldChar w:fldCharType="end"/>
      </w:r>
      <w:r w:rsidR="006D261F" w:rsidRPr="00F84B4A">
        <w:t>)</w:t>
      </w:r>
      <w:r w:rsidRPr="00F84B4A">
        <w:t xml:space="preserve"> est représentée dans la grille donnée ci-dessous. Cette représentation constitue la </w:t>
      </w:r>
      <w:r w:rsidRPr="00F84B4A">
        <w:rPr>
          <w:b/>
          <w:bCs/>
        </w:rPr>
        <w:t>cartographie du risque initial</w:t>
      </w:r>
      <w:r w:rsidRPr="00F84B4A">
        <w:t xml:space="preserve"> avant </w:t>
      </w:r>
      <w:r w:rsidR="004C40AD">
        <w:t>application des mesures du PACS</w:t>
      </w:r>
      <w:r w:rsidRPr="00F84B4A">
        <w:t xml:space="preserve">. </w:t>
      </w:r>
    </w:p>
    <w:tbl>
      <w:tblPr>
        <w:tblStyle w:val="Grilledutableau"/>
        <w:tblW w:w="0" w:type="auto"/>
        <w:jc w:val="center"/>
        <w:tblLook w:val="04A0" w:firstRow="1" w:lastRow="0" w:firstColumn="1" w:lastColumn="0" w:noHBand="0" w:noVBand="1"/>
      </w:tblPr>
      <w:tblGrid>
        <w:gridCol w:w="9515"/>
      </w:tblGrid>
      <w:tr w:rsidR="00FC3753" w14:paraId="4792C4CA" w14:textId="77777777" w:rsidTr="00A80CFE">
        <w:trPr>
          <w:jc w:val="center"/>
        </w:trPr>
        <w:tc>
          <w:tcPr>
            <w:tcW w:w="9515" w:type="dxa"/>
          </w:tcPr>
          <w:p w14:paraId="1C96283F" w14:textId="77777777" w:rsidR="00FC3753" w:rsidRDefault="00FC3753" w:rsidP="00A80CFE">
            <w:pPr>
              <w:pStyle w:val="Lgende"/>
              <w:keepNext/>
            </w:pPr>
            <w:r w:rsidRPr="00C930FD">
              <w:t>Cartographie du risque initial</w:t>
            </w:r>
          </w:p>
        </w:tc>
      </w:tr>
      <w:tr w:rsidR="00FC3753" w14:paraId="294C6340" w14:textId="77777777" w:rsidTr="00A80CFE">
        <w:trPr>
          <w:jc w:val="center"/>
        </w:trPr>
        <w:tc>
          <w:tcPr>
            <w:tcW w:w="9515" w:type="dxa"/>
          </w:tcPr>
          <w:p w14:paraId="6494534B" w14:textId="77777777" w:rsidR="00FC3753" w:rsidRDefault="00FC3753" w:rsidP="00A80CFE">
            <w:pPr>
              <w:pStyle w:val="Corpsdetexte"/>
              <w:jc w:val="center"/>
            </w:pPr>
          </w:p>
        </w:tc>
      </w:tr>
    </w:tbl>
    <w:p w14:paraId="7EC75A13" w14:textId="601B660E" w:rsidR="06441BBB" w:rsidRPr="00F84B4A" w:rsidRDefault="06441BBB" w:rsidP="06441BBB">
      <w:pPr>
        <w:pStyle w:val="Lgende"/>
        <w:spacing w:after="0"/>
      </w:pPr>
      <w:r w:rsidRPr="00F84B4A">
        <w:t xml:space="preserve">Tableau </w:t>
      </w:r>
      <w:r w:rsidRPr="00F84B4A">
        <w:fldChar w:fldCharType="begin"/>
      </w:r>
      <w:r w:rsidRPr="00F84B4A">
        <w:instrText>SEQ Tableau \* ARABIC</w:instrText>
      </w:r>
      <w:r w:rsidRPr="00F84B4A">
        <w:fldChar w:fldCharType="separate"/>
      </w:r>
      <w:r w:rsidR="0027046F">
        <w:rPr>
          <w:noProof/>
        </w:rPr>
        <w:t>21</w:t>
      </w:r>
      <w:r w:rsidRPr="00F84B4A">
        <w:fldChar w:fldCharType="end"/>
      </w:r>
      <w:r w:rsidRPr="00F84B4A">
        <w:t xml:space="preserve"> </w:t>
      </w:r>
      <w:r w:rsidR="000A4074">
        <w:t xml:space="preserve">- </w:t>
      </w:r>
      <w:r w:rsidRPr="00F84B4A">
        <w:t>Liste des risques initiaux / inhérents</w:t>
      </w:r>
    </w:p>
    <w:tbl>
      <w:tblPr>
        <w:tblStyle w:val="Grilledutableau"/>
        <w:tblW w:w="5000" w:type="pct"/>
        <w:tblLook w:val="04A0" w:firstRow="1" w:lastRow="0" w:firstColumn="1" w:lastColumn="0" w:noHBand="0" w:noVBand="1"/>
      </w:tblPr>
      <w:tblGrid>
        <w:gridCol w:w="1203"/>
        <w:gridCol w:w="8312"/>
      </w:tblGrid>
      <w:tr w:rsidR="00FF73B4" w:rsidRPr="00F84B4A" w14:paraId="278E1A0C" w14:textId="77777777" w:rsidTr="005B4EA7">
        <w:trPr>
          <w:trHeight w:val="340"/>
        </w:trPr>
        <w:tc>
          <w:tcPr>
            <w:tcW w:w="5000" w:type="pct"/>
            <w:gridSpan w:val="2"/>
            <w:shd w:val="pct25" w:color="auto" w:fill="auto"/>
            <w:vAlign w:val="center"/>
          </w:tcPr>
          <w:p w14:paraId="513634A2" w14:textId="5A235880" w:rsidR="00FF73B4" w:rsidRPr="00D50776" w:rsidRDefault="00FF73B4" w:rsidP="005B4EA7">
            <w:pPr>
              <w:pStyle w:val="Lgende"/>
              <w:rPr>
                <w:sz w:val="20"/>
                <w:szCs w:val="20"/>
              </w:rPr>
            </w:pPr>
            <w:r w:rsidRPr="009F616A">
              <w:rPr>
                <w:rFonts w:ascii="Times New Roman" w:hAnsi="Times New Roman" w:cs="Times New Roman"/>
                <w:b/>
                <w:bCs/>
                <w:i w:val="0"/>
                <w:iCs w:val="0"/>
                <w:color w:val="auto"/>
                <w:sz w:val="20"/>
                <w:szCs w:val="20"/>
              </w:rPr>
              <w:t>Liste des risques initiaux / inhérents</w:t>
            </w:r>
          </w:p>
        </w:tc>
      </w:tr>
      <w:tr w:rsidR="00FF73B4" w:rsidRPr="00F84B4A" w14:paraId="50A78728" w14:textId="77777777" w:rsidTr="00D50FD7">
        <w:trPr>
          <w:trHeight w:val="340"/>
        </w:trPr>
        <w:tc>
          <w:tcPr>
            <w:tcW w:w="632" w:type="pct"/>
            <w:shd w:val="pct25" w:color="auto" w:fill="auto"/>
            <w:vAlign w:val="center"/>
          </w:tcPr>
          <w:p w14:paraId="7CB6F86F" w14:textId="4AFD7349" w:rsidR="00FF73B4" w:rsidRPr="00F84B4A" w:rsidRDefault="00FF73B4" w:rsidP="00D50FD7">
            <w:pPr>
              <w:jc w:val="center"/>
              <w:rPr>
                <w:rFonts w:ascii="Times New Roman" w:hAnsi="Times New Roman" w:cs="Times New Roman"/>
                <w:b/>
                <w:bCs/>
              </w:rPr>
            </w:pPr>
            <w:r w:rsidRPr="00F84B4A">
              <w:rPr>
                <w:rFonts w:ascii="Times New Roman" w:hAnsi="Times New Roman" w:cs="Times New Roman"/>
                <w:b/>
                <w:bCs/>
              </w:rPr>
              <w:t>Réf</w:t>
            </w:r>
            <w:r w:rsidR="001B361E">
              <w:rPr>
                <w:rFonts w:ascii="Times New Roman" w:hAnsi="Times New Roman" w:cs="Times New Roman"/>
                <w:b/>
                <w:bCs/>
              </w:rPr>
              <w:t>.</w:t>
            </w:r>
          </w:p>
        </w:tc>
        <w:tc>
          <w:tcPr>
            <w:tcW w:w="4368" w:type="pct"/>
            <w:shd w:val="pct25" w:color="auto" w:fill="auto"/>
            <w:vAlign w:val="center"/>
          </w:tcPr>
          <w:p w14:paraId="2583E9A8" w14:textId="59DD59BE" w:rsidR="00FF73B4" w:rsidRPr="00D50776" w:rsidRDefault="00FF73B4" w:rsidP="00D50FD7">
            <w:pPr>
              <w:jc w:val="center"/>
              <w:rPr>
                <w:rFonts w:ascii="Times New Roman" w:hAnsi="Times New Roman" w:cs="Times New Roman"/>
                <w:b/>
                <w:bCs/>
                <w:sz w:val="20"/>
                <w:szCs w:val="20"/>
              </w:rPr>
            </w:pPr>
            <w:r w:rsidRPr="00D50776">
              <w:rPr>
                <w:rFonts w:ascii="Times New Roman" w:hAnsi="Times New Roman" w:cs="Times New Roman"/>
                <w:b/>
                <w:bCs/>
                <w:sz w:val="20"/>
                <w:szCs w:val="20"/>
              </w:rPr>
              <w:t>Nom</w:t>
            </w:r>
          </w:p>
        </w:tc>
      </w:tr>
      <w:tr w:rsidR="00FF73B4" w:rsidRPr="00F84B4A" w14:paraId="5F0D867E" w14:textId="77777777" w:rsidTr="00D50FD7">
        <w:trPr>
          <w:trHeight w:val="340"/>
        </w:trPr>
        <w:tc>
          <w:tcPr>
            <w:tcW w:w="632" w:type="pct"/>
            <w:vAlign w:val="center"/>
          </w:tcPr>
          <w:p w14:paraId="28F24D38" w14:textId="31EF37FA" w:rsidR="00FF73B4" w:rsidRPr="00F84B4A" w:rsidRDefault="00FF73B4" w:rsidP="00D50FD7">
            <w:pPr>
              <w:pStyle w:val="Corpsdetexte"/>
              <w:spacing w:before="0"/>
              <w:jc w:val="center"/>
            </w:pPr>
            <w:r w:rsidRPr="00F84B4A">
              <w:t>R1</w:t>
            </w:r>
          </w:p>
        </w:tc>
        <w:tc>
          <w:tcPr>
            <w:tcW w:w="4368" w:type="pct"/>
            <w:vAlign w:val="center"/>
          </w:tcPr>
          <w:p w14:paraId="250F827C" w14:textId="1FC8F688" w:rsidR="00FF73B4" w:rsidRPr="00D50776" w:rsidRDefault="00FF73B4" w:rsidP="00D50FD7">
            <w:pPr>
              <w:pStyle w:val="Corpsdetexte"/>
              <w:spacing w:before="0"/>
              <w:rPr>
                <w:sz w:val="20"/>
                <w:szCs w:val="20"/>
              </w:rPr>
            </w:pPr>
          </w:p>
        </w:tc>
      </w:tr>
      <w:tr w:rsidR="00FF73B4" w:rsidRPr="00F84B4A" w14:paraId="194EA7D8" w14:textId="77777777" w:rsidTr="00D50FD7">
        <w:trPr>
          <w:trHeight w:val="340"/>
        </w:trPr>
        <w:tc>
          <w:tcPr>
            <w:tcW w:w="632" w:type="pct"/>
            <w:vAlign w:val="center"/>
          </w:tcPr>
          <w:p w14:paraId="320C3446" w14:textId="4AA9A75F" w:rsidR="00FF73B4" w:rsidRPr="00F84B4A" w:rsidRDefault="00FF73B4" w:rsidP="00D50FD7">
            <w:pPr>
              <w:pStyle w:val="Corpsdetexte"/>
              <w:spacing w:before="0"/>
              <w:jc w:val="center"/>
            </w:pPr>
            <w:r w:rsidRPr="00F84B4A">
              <w:t>R2</w:t>
            </w:r>
          </w:p>
        </w:tc>
        <w:tc>
          <w:tcPr>
            <w:tcW w:w="4368" w:type="pct"/>
            <w:vAlign w:val="center"/>
          </w:tcPr>
          <w:p w14:paraId="09F1B8E4" w14:textId="7BA68337" w:rsidR="00FF73B4" w:rsidRPr="00D50776" w:rsidRDefault="00FF73B4" w:rsidP="00D50FD7">
            <w:pPr>
              <w:pStyle w:val="Corpsdetexte"/>
              <w:spacing w:before="0"/>
              <w:rPr>
                <w:sz w:val="20"/>
                <w:szCs w:val="20"/>
              </w:rPr>
            </w:pPr>
          </w:p>
        </w:tc>
      </w:tr>
      <w:tr w:rsidR="00FF73B4" w:rsidRPr="00F84B4A" w14:paraId="2AB35D87" w14:textId="77777777" w:rsidTr="00D50FD7">
        <w:trPr>
          <w:trHeight w:val="340"/>
        </w:trPr>
        <w:tc>
          <w:tcPr>
            <w:tcW w:w="632" w:type="pct"/>
            <w:vAlign w:val="center"/>
          </w:tcPr>
          <w:p w14:paraId="70DAE29F" w14:textId="4F0F68BF" w:rsidR="00FF73B4" w:rsidRPr="00F84B4A" w:rsidRDefault="005E6816" w:rsidP="00D50FD7">
            <w:pPr>
              <w:pStyle w:val="Corpsdetexte"/>
              <w:spacing w:before="0"/>
              <w:jc w:val="center"/>
            </w:pPr>
            <w:r w:rsidRPr="00F84B4A">
              <w:t>R3</w:t>
            </w:r>
          </w:p>
        </w:tc>
        <w:tc>
          <w:tcPr>
            <w:tcW w:w="4368" w:type="pct"/>
            <w:vAlign w:val="center"/>
          </w:tcPr>
          <w:p w14:paraId="259044FD" w14:textId="3E04BD95" w:rsidR="00FF73B4" w:rsidRPr="00D50776" w:rsidRDefault="00FF73B4" w:rsidP="00D50FD7">
            <w:pPr>
              <w:pStyle w:val="Corpsdetexte"/>
              <w:spacing w:before="0"/>
              <w:rPr>
                <w:sz w:val="20"/>
                <w:szCs w:val="20"/>
              </w:rPr>
            </w:pPr>
          </w:p>
        </w:tc>
      </w:tr>
      <w:tr w:rsidR="00FF73B4" w:rsidRPr="00F84B4A" w14:paraId="1AC796C0" w14:textId="77777777" w:rsidTr="00D50FD7">
        <w:trPr>
          <w:trHeight w:val="340"/>
        </w:trPr>
        <w:tc>
          <w:tcPr>
            <w:tcW w:w="632" w:type="pct"/>
            <w:vAlign w:val="center"/>
          </w:tcPr>
          <w:p w14:paraId="70C91F04" w14:textId="2E4D451A" w:rsidR="00FF73B4" w:rsidRPr="00F84B4A" w:rsidRDefault="005E6816" w:rsidP="00D50FD7">
            <w:pPr>
              <w:pStyle w:val="Corpsdetexte"/>
              <w:spacing w:before="0"/>
              <w:jc w:val="center"/>
            </w:pPr>
            <w:r w:rsidRPr="00F84B4A">
              <w:t>R4</w:t>
            </w:r>
          </w:p>
        </w:tc>
        <w:tc>
          <w:tcPr>
            <w:tcW w:w="4368" w:type="pct"/>
            <w:vAlign w:val="center"/>
          </w:tcPr>
          <w:p w14:paraId="6EB7C32D" w14:textId="56E9C67C" w:rsidR="00FF73B4" w:rsidRPr="00D50776" w:rsidRDefault="00FF73B4" w:rsidP="00D50FD7">
            <w:pPr>
              <w:pStyle w:val="Corpsdetexte"/>
              <w:spacing w:before="0"/>
              <w:rPr>
                <w:sz w:val="20"/>
                <w:szCs w:val="20"/>
              </w:rPr>
            </w:pPr>
          </w:p>
        </w:tc>
      </w:tr>
      <w:tr w:rsidR="005E6816" w:rsidRPr="00F84B4A" w14:paraId="09286EAD" w14:textId="77777777" w:rsidTr="00D50FD7">
        <w:trPr>
          <w:trHeight w:val="340"/>
        </w:trPr>
        <w:tc>
          <w:tcPr>
            <w:tcW w:w="632" w:type="pct"/>
            <w:vAlign w:val="center"/>
          </w:tcPr>
          <w:p w14:paraId="004D3678" w14:textId="4D545B81" w:rsidR="005E6816" w:rsidRPr="00F84B4A" w:rsidRDefault="005E6816" w:rsidP="00D50FD7">
            <w:pPr>
              <w:pStyle w:val="Corpsdetexte"/>
              <w:spacing w:before="0"/>
              <w:jc w:val="center"/>
            </w:pPr>
            <w:r w:rsidRPr="00F84B4A">
              <w:t>R5</w:t>
            </w:r>
          </w:p>
        </w:tc>
        <w:tc>
          <w:tcPr>
            <w:tcW w:w="4368" w:type="pct"/>
            <w:vAlign w:val="center"/>
          </w:tcPr>
          <w:p w14:paraId="2D2F42F5" w14:textId="61705637" w:rsidR="005E6816" w:rsidRPr="00D50776" w:rsidRDefault="005E6816" w:rsidP="00D50FD7">
            <w:pPr>
              <w:pStyle w:val="Corpsdetexte"/>
              <w:spacing w:before="0"/>
              <w:rPr>
                <w:sz w:val="20"/>
                <w:szCs w:val="20"/>
              </w:rPr>
            </w:pPr>
          </w:p>
        </w:tc>
      </w:tr>
      <w:tr w:rsidR="00FF73B4" w:rsidRPr="00F84B4A" w14:paraId="72909152" w14:textId="77777777" w:rsidTr="00D50FD7">
        <w:trPr>
          <w:trHeight w:val="340"/>
        </w:trPr>
        <w:tc>
          <w:tcPr>
            <w:tcW w:w="632" w:type="pct"/>
            <w:vAlign w:val="center"/>
          </w:tcPr>
          <w:p w14:paraId="0BD066F0" w14:textId="1E7EC66E" w:rsidR="00FF73B4" w:rsidRPr="00F84B4A" w:rsidRDefault="005E6816" w:rsidP="00D50FD7">
            <w:pPr>
              <w:pStyle w:val="Corpsdetexte"/>
              <w:spacing w:before="0"/>
              <w:jc w:val="center"/>
            </w:pPr>
            <w:r w:rsidRPr="00F84B4A">
              <w:t>R6</w:t>
            </w:r>
          </w:p>
        </w:tc>
        <w:tc>
          <w:tcPr>
            <w:tcW w:w="4368" w:type="pct"/>
            <w:vAlign w:val="center"/>
          </w:tcPr>
          <w:p w14:paraId="5509C327" w14:textId="2DA86DA6" w:rsidR="00FF73B4" w:rsidRPr="00D50776" w:rsidRDefault="00FF73B4" w:rsidP="00D50FD7">
            <w:pPr>
              <w:pStyle w:val="Corpsdetexte"/>
              <w:spacing w:before="0"/>
              <w:rPr>
                <w:sz w:val="20"/>
                <w:szCs w:val="20"/>
              </w:rPr>
            </w:pPr>
          </w:p>
        </w:tc>
      </w:tr>
    </w:tbl>
    <w:p w14:paraId="40C5B1B1" w14:textId="00EAA87D" w:rsidR="00FF73B4" w:rsidRPr="00F84B4A" w:rsidRDefault="00FF73B4" w:rsidP="00505BC6">
      <w:pPr>
        <w:sectPr w:rsidR="00FF73B4" w:rsidRPr="00F84B4A" w:rsidSect="00D50776">
          <w:pgSz w:w="11906" w:h="16838"/>
          <w:pgMar w:top="1332" w:right="964" w:bottom="964" w:left="1417" w:header="709" w:footer="709" w:gutter="0"/>
          <w:cols w:space="708"/>
          <w:docGrid w:linePitch="360"/>
        </w:sectPr>
      </w:pPr>
      <w:bookmarkStart w:id="61" w:name="_Ref54185122"/>
    </w:p>
    <w:p w14:paraId="6BDD555D" w14:textId="7DA73C1D" w:rsidR="00AA5B5F" w:rsidRPr="00F84B4A" w:rsidRDefault="035B12A3" w:rsidP="006468B0">
      <w:pPr>
        <w:pStyle w:val="Titre2"/>
      </w:pPr>
      <w:bookmarkStart w:id="62" w:name="_Ref54187014"/>
      <w:bookmarkStart w:id="63" w:name="_Toc62144155"/>
      <w:bookmarkEnd w:id="61"/>
      <w:r w:rsidRPr="00F84B4A">
        <w:lastRenderedPageBreak/>
        <w:t>Identification des mesures de sécurité de traitement du risque – Plan d’Amélioration Continue de la Sécurité (PACS)</w:t>
      </w:r>
      <w:bookmarkEnd w:id="62"/>
      <w:bookmarkEnd w:id="63"/>
    </w:p>
    <w:p w14:paraId="7A2D159A" w14:textId="1BDF9AB7" w:rsidR="008D167F" w:rsidRDefault="008D167F" w:rsidP="00603588">
      <w:pPr>
        <w:pStyle w:val="Corpsdetexte"/>
      </w:pPr>
      <w:r w:rsidRPr="00F84B4A">
        <w:t xml:space="preserve">L’objectif de ce paragraphe est d’identifier les mesures de sécurité </w:t>
      </w:r>
      <w:r w:rsidR="00F84B4A" w:rsidRPr="00F84B4A">
        <w:t xml:space="preserve">additionnelles (par rapport aux mesures issues des ateliers 1 et 3) </w:t>
      </w:r>
      <w:r w:rsidRPr="00F84B4A">
        <w:t xml:space="preserve">permettant de réduire </w:t>
      </w:r>
      <w:r w:rsidR="00F84B4A" w:rsidRPr="00F84B4A">
        <w:t>le risque</w:t>
      </w:r>
      <w:r w:rsidRPr="00F84B4A">
        <w:t>.</w:t>
      </w:r>
    </w:p>
    <w:p w14:paraId="57B8641C" w14:textId="68B3113B" w:rsidR="00A37C37" w:rsidRDefault="00A37C37" w:rsidP="00A37C37">
      <w:pPr>
        <w:pStyle w:val="Titre3"/>
      </w:pPr>
      <w:bookmarkStart w:id="64" w:name="_Toc62144156"/>
      <w:r>
        <w:t>C</w:t>
      </w:r>
      <w:r w:rsidRPr="00F84B4A">
        <w:t>ouverture des risques par les mesures</w:t>
      </w:r>
      <w:bookmarkEnd w:id="64"/>
      <w:r w:rsidR="0000075F">
        <w:t xml:space="preserve"> </w:t>
      </w:r>
    </w:p>
    <w:p w14:paraId="57E56A80" w14:textId="670AE374" w:rsidR="00A37C37" w:rsidRPr="00F84B4A" w:rsidRDefault="00A37C37" w:rsidP="00A37C37">
      <w:pPr>
        <w:pStyle w:val="Lgende"/>
        <w:keepNext/>
        <w:spacing w:after="0"/>
      </w:pPr>
      <w:r w:rsidRPr="00F84B4A">
        <w:t xml:space="preserve">Tableau </w:t>
      </w:r>
      <w:r w:rsidRPr="00F84B4A">
        <w:fldChar w:fldCharType="begin"/>
      </w:r>
      <w:r w:rsidRPr="00F84B4A">
        <w:instrText>SEQ Tableau \* ARABIC</w:instrText>
      </w:r>
      <w:r w:rsidRPr="00F84B4A">
        <w:fldChar w:fldCharType="separate"/>
      </w:r>
      <w:r w:rsidR="001E1626">
        <w:rPr>
          <w:noProof/>
        </w:rPr>
        <w:t>22</w:t>
      </w:r>
      <w:r w:rsidRPr="00F84B4A">
        <w:fldChar w:fldCharType="end"/>
      </w:r>
      <w:r w:rsidRPr="00F84B4A">
        <w:t xml:space="preserve"> </w:t>
      </w:r>
      <w:r w:rsidR="000A4074">
        <w:t xml:space="preserve">- </w:t>
      </w:r>
      <w:r>
        <w:t>Couverture des risques par les mesures</w:t>
      </w:r>
    </w:p>
    <w:tbl>
      <w:tblPr>
        <w:tblStyle w:val="Grilledutableau"/>
        <w:tblW w:w="5000" w:type="pct"/>
        <w:tblLook w:val="04A0" w:firstRow="1" w:lastRow="0" w:firstColumn="1" w:lastColumn="0" w:noHBand="0" w:noVBand="1"/>
      </w:tblPr>
      <w:tblGrid>
        <w:gridCol w:w="566"/>
        <w:gridCol w:w="2269"/>
        <w:gridCol w:w="1837"/>
        <w:gridCol w:w="1959"/>
        <w:gridCol w:w="1102"/>
        <w:gridCol w:w="3334"/>
        <w:gridCol w:w="986"/>
        <w:gridCol w:w="2479"/>
      </w:tblGrid>
      <w:tr w:rsidR="00FC3753" w:rsidRPr="00F84B4A" w14:paraId="3B0A9FE2" w14:textId="77777777" w:rsidTr="00FC3753">
        <w:trPr>
          <w:cantSplit/>
          <w:trHeight w:val="340"/>
          <w:tblHeader/>
        </w:trPr>
        <w:tc>
          <w:tcPr>
            <w:tcW w:w="5000" w:type="pct"/>
            <w:gridSpan w:val="8"/>
            <w:shd w:val="pct25" w:color="auto" w:fill="auto"/>
            <w:vAlign w:val="center"/>
          </w:tcPr>
          <w:p w14:paraId="60C9DC05" w14:textId="79E1C281" w:rsidR="00FC3753" w:rsidRPr="008F1613" w:rsidRDefault="00FC3753" w:rsidP="0098390C">
            <w:pPr>
              <w:pStyle w:val="Corpsdetexte"/>
              <w:spacing w:before="0"/>
              <w:jc w:val="center"/>
              <w:rPr>
                <w:b/>
                <w:bCs/>
              </w:rPr>
            </w:pPr>
            <w:r w:rsidRPr="00A44BB0">
              <w:rPr>
                <w:b/>
              </w:rPr>
              <w:t>Couverture des risques par les mesures</w:t>
            </w:r>
          </w:p>
        </w:tc>
      </w:tr>
      <w:tr w:rsidR="00E26C14" w:rsidRPr="00F84B4A" w14:paraId="3423EE2A" w14:textId="77777777" w:rsidTr="00FC3753">
        <w:trPr>
          <w:cantSplit/>
          <w:trHeight w:val="340"/>
          <w:tblHeader/>
        </w:trPr>
        <w:tc>
          <w:tcPr>
            <w:tcW w:w="1607" w:type="pct"/>
            <w:gridSpan w:val="3"/>
            <w:shd w:val="pct25" w:color="auto" w:fill="auto"/>
            <w:vAlign w:val="center"/>
          </w:tcPr>
          <w:p w14:paraId="414C58DF" w14:textId="77777777" w:rsidR="00E26C14" w:rsidRPr="00F84B4A" w:rsidRDefault="00E26C14" w:rsidP="0098390C">
            <w:pPr>
              <w:pStyle w:val="Corpsdetexte"/>
              <w:spacing w:before="0"/>
              <w:jc w:val="center"/>
              <w:rPr>
                <w:b/>
                <w:bCs/>
              </w:rPr>
            </w:pPr>
            <w:r w:rsidRPr="00F84B4A">
              <w:rPr>
                <w:b/>
                <w:bCs/>
              </w:rPr>
              <w:t>Mesure de sécurité</w:t>
            </w:r>
          </w:p>
        </w:tc>
        <w:tc>
          <w:tcPr>
            <w:tcW w:w="674" w:type="pct"/>
            <w:vMerge w:val="restart"/>
            <w:shd w:val="pct25" w:color="auto" w:fill="auto"/>
            <w:vAlign w:val="center"/>
          </w:tcPr>
          <w:p w14:paraId="3F6DE917" w14:textId="1E711B7C" w:rsidR="00E26C14" w:rsidRDefault="00E26C14" w:rsidP="0098390C">
            <w:pPr>
              <w:pStyle w:val="Corpsdetexte"/>
              <w:spacing w:before="0"/>
              <w:jc w:val="center"/>
              <w:rPr>
                <w:b/>
                <w:bCs/>
              </w:rPr>
            </w:pPr>
            <w:r>
              <w:rPr>
                <w:b/>
                <w:bCs/>
              </w:rPr>
              <w:t>Eléments associés</w:t>
            </w:r>
            <w:r>
              <w:rPr>
                <w:rStyle w:val="Appelnotedebasdep"/>
                <w:b/>
                <w:bCs/>
              </w:rPr>
              <w:footnoteReference w:id="10"/>
            </w:r>
          </w:p>
          <w:p w14:paraId="173392A9" w14:textId="218B672C" w:rsidR="00E26C14" w:rsidRPr="00F84B4A" w:rsidRDefault="00E26C14" w:rsidP="0098390C">
            <w:pPr>
              <w:pStyle w:val="Corpsdetexte"/>
              <w:spacing w:before="0"/>
              <w:jc w:val="center"/>
              <w:rPr>
                <w:b/>
                <w:bCs/>
              </w:rPr>
            </w:pPr>
            <w:r>
              <w:rPr>
                <w:b/>
                <w:bCs/>
              </w:rPr>
              <w:t>(BS, PP, VM)</w:t>
            </w:r>
          </w:p>
        </w:tc>
        <w:tc>
          <w:tcPr>
            <w:tcW w:w="1526" w:type="pct"/>
            <w:gridSpan w:val="2"/>
            <w:shd w:val="pct25" w:color="auto" w:fill="auto"/>
            <w:vAlign w:val="center"/>
          </w:tcPr>
          <w:p w14:paraId="308E0EEC" w14:textId="77777777" w:rsidR="00E26C14" w:rsidRPr="00F84B4A" w:rsidRDefault="00E26C14" w:rsidP="0098390C">
            <w:pPr>
              <w:pStyle w:val="Corpsdetexte"/>
              <w:spacing w:before="0"/>
              <w:jc w:val="center"/>
              <w:rPr>
                <w:b/>
                <w:bCs/>
              </w:rPr>
            </w:pPr>
            <w:r w:rsidRPr="00F84B4A">
              <w:rPr>
                <w:b/>
                <w:bCs/>
              </w:rPr>
              <w:t>Scénarios de risques associés</w:t>
            </w:r>
          </w:p>
        </w:tc>
        <w:tc>
          <w:tcPr>
            <w:tcW w:w="339" w:type="pct"/>
            <w:vMerge w:val="restart"/>
            <w:shd w:val="pct25" w:color="auto" w:fill="auto"/>
            <w:vAlign w:val="center"/>
          </w:tcPr>
          <w:p w14:paraId="160EADCF" w14:textId="77777777" w:rsidR="00E26C14" w:rsidRPr="008F1613" w:rsidRDefault="00E26C14" w:rsidP="0098390C">
            <w:pPr>
              <w:pStyle w:val="Corpsdetexte"/>
              <w:spacing w:before="0"/>
              <w:jc w:val="center"/>
              <w:rPr>
                <w:b/>
                <w:bCs/>
              </w:rPr>
            </w:pPr>
            <w:r w:rsidRPr="008F1613">
              <w:rPr>
                <w:b/>
                <w:bCs/>
              </w:rPr>
              <w:t>Retenue</w:t>
            </w:r>
          </w:p>
        </w:tc>
        <w:tc>
          <w:tcPr>
            <w:tcW w:w="853" w:type="pct"/>
            <w:vMerge w:val="restart"/>
            <w:shd w:val="pct25" w:color="auto" w:fill="auto"/>
            <w:vAlign w:val="center"/>
          </w:tcPr>
          <w:p w14:paraId="4C2EA2AF" w14:textId="77777777" w:rsidR="00E26C14" w:rsidRPr="008F1613" w:rsidRDefault="00E26C14" w:rsidP="0098390C">
            <w:pPr>
              <w:pStyle w:val="Corpsdetexte"/>
              <w:spacing w:before="0"/>
              <w:jc w:val="center"/>
              <w:rPr>
                <w:b/>
                <w:bCs/>
              </w:rPr>
            </w:pPr>
            <w:r w:rsidRPr="008F1613">
              <w:rPr>
                <w:b/>
                <w:bCs/>
              </w:rPr>
              <w:t>Justification</w:t>
            </w:r>
          </w:p>
        </w:tc>
      </w:tr>
      <w:tr w:rsidR="00E26C14" w:rsidRPr="00F84B4A" w14:paraId="5C6F7E11" w14:textId="77777777" w:rsidTr="00BE2F99">
        <w:trPr>
          <w:cantSplit/>
          <w:trHeight w:val="340"/>
          <w:tblHeader/>
        </w:trPr>
        <w:tc>
          <w:tcPr>
            <w:tcW w:w="195" w:type="pct"/>
            <w:shd w:val="pct25" w:color="auto" w:fill="auto"/>
            <w:vAlign w:val="center"/>
          </w:tcPr>
          <w:p w14:paraId="61748BE2" w14:textId="77777777" w:rsidR="00E26C14" w:rsidRPr="00F84B4A" w:rsidRDefault="00E26C14" w:rsidP="0098390C">
            <w:pPr>
              <w:jc w:val="center"/>
              <w:rPr>
                <w:rFonts w:ascii="Times New Roman" w:hAnsi="Times New Roman" w:cs="Times New Roman"/>
                <w:b/>
              </w:rPr>
            </w:pPr>
            <w:r w:rsidRPr="00F84B4A">
              <w:rPr>
                <w:rFonts w:ascii="Times New Roman" w:hAnsi="Times New Roman" w:cs="Times New Roman"/>
                <w:b/>
              </w:rPr>
              <w:t>N°</w:t>
            </w:r>
          </w:p>
        </w:tc>
        <w:tc>
          <w:tcPr>
            <w:tcW w:w="781" w:type="pct"/>
            <w:shd w:val="pct25" w:color="auto" w:fill="auto"/>
            <w:vAlign w:val="center"/>
          </w:tcPr>
          <w:p w14:paraId="44AF2324" w14:textId="77777777" w:rsidR="00E26C14" w:rsidRPr="00F84B4A" w:rsidRDefault="00E26C14" w:rsidP="0098390C">
            <w:pPr>
              <w:pStyle w:val="Corpsdetexte"/>
              <w:spacing w:before="0"/>
              <w:jc w:val="center"/>
              <w:rPr>
                <w:b/>
              </w:rPr>
            </w:pPr>
            <w:r w:rsidRPr="00F84B4A">
              <w:rPr>
                <w:b/>
              </w:rPr>
              <w:t>Nom</w:t>
            </w:r>
          </w:p>
        </w:tc>
        <w:tc>
          <w:tcPr>
            <w:tcW w:w="632" w:type="pct"/>
            <w:shd w:val="pct25" w:color="auto" w:fill="auto"/>
            <w:vAlign w:val="center"/>
          </w:tcPr>
          <w:p w14:paraId="5C6E0120" w14:textId="2493498B" w:rsidR="00E26C14" w:rsidRPr="00F84B4A" w:rsidRDefault="00E26C14" w:rsidP="0098390C">
            <w:pPr>
              <w:pStyle w:val="Corpsdetexte"/>
              <w:spacing w:before="0"/>
              <w:jc w:val="center"/>
              <w:rPr>
                <w:b/>
              </w:rPr>
            </w:pPr>
            <w:r>
              <w:rPr>
                <w:b/>
              </w:rPr>
              <w:t>Domaine</w:t>
            </w:r>
          </w:p>
        </w:tc>
        <w:tc>
          <w:tcPr>
            <w:tcW w:w="674" w:type="pct"/>
            <w:vMerge/>
            <w:shd w:val="pct25" w:color="auto" w:fill="auto"/>
            <w:vAlign w:val="center"/>
          </w:tcPr>
          <w:p w14:paraId="4F275A02" w14:textId="15FE568B" w:rsidR="00E26C14" w:rsidRPr="00F84B4A" w:rsidRDefault="00E26C14" w:rsidP="0098390C">
            <w:pPr>
              <w:pStyle w:val="Corpsdetexte"/>
              <w:spacing w:before="0"/>
              <w:jc w:val="center"/>
              <w:rPr>
                <w:b/>
              </w:rPr>
            </w:pPr>
          </w:p>
        </w:tc>
        <w:tc>
          <w:tcPr>
            <w:tcW w:w="379" w:type="pct"/>
            <w:shd w:val="pct25" w:color="auto" w:fill="auto"/>
            <w:vAlign w:val="center"/>
          </w:tcPr>
          <w:p w14:paraId="33B4D0B3" w14:textId="77777777" w:rsidR="00E26C14" w:rsidRPr="00F84B4A" w:rsidRDefault="00E26C14" w:rsidP="0098390C">
            <w:pPr>
              <w:pStyle w:val="Corpsdetexte"/>
              <w:spacing w:before="0"/>
              <w:jc w:val="center"/>
              <w:rPr>
                <w:b/>
              </w:rPr>
            </w:pPr>
            <w:r w:rsidRPr="00F84B4A">
              <w:rPr>
                <w:b/>
              </w:rPr>
              <w:t>Réf°</w:t>
            </w:r>
          </w:p>
        </w:tc>
        <w:tc>
          <w:tcPr>
            <w:tcW w:w="1147" w:type="pct"/>
            <w:shd w:val="pct25" w:color="auto" w:fill="auto"/>
            <w:vAlign w:val="center"/>
          </w:tcPr>
          <w:p w14:paraId="3AB731ED" w14:textId="77777777" w:rsidR="00E26C14" w:rsidRPr="00F84B4A" w:rsidRDefault="00E26C14" w:rsidP="0098390C">
            <w:pPr>
              <w:pStyle w:val="Corpsdetexte"/>
              <w:spacing w:before="0"/>
              <w:jc w:val="center"/>
              <w:rPr>
                <w:b/>
              </w:rPr>
            </w:pPr>
            <w:r w:rsidRPr="00F84B4A">
              <w:rPr>
                <w:b/>
              </w:rPr>
              <w:t>Nom</w:t>
            </w:r>
          </w:p>
        </w:tc>
        <w:tc>
          <w:tcPr>
            <w:tcW w:w="339" w:type="pct"/>
            <w:vMerge/>
            <w:shd w:val="pct25" w:color="auto" w:fill="auto"/>
            <w:vAlign w:val="center"/>
          </w:tcPr>
          <w:p w14:paraId="131CD925" w14:textId="77777777" w:rsidR="00E26C14" w:rsidRPr="00F84B4A" w:rsidRDefault="00E26C14" w:rsidP="0098390C">
            <w:pPr>
              <w:pStyle w:val="Corpsdetexte"/>
              <w:spacing w:before="0"/>
              <w:jc w:val="center"/>
            </w:pPr>
          </w:p>
        </w:tc>
        <w:tc>
          <w:tcPr>
            <w:tcW w:w="853" w:type="pct"/>
            <w:vMerge/>
            <w:shd w:val="pct25" w:color="auto" w:fill="auto"/>
            <w:vAlign w:val="center"/>
          </w:tcPr>
          <w:p w14:paraId="54C31E55" w14:textId="77777777" w:rsidR="00E26C14" w:rsidRPr="00F84B4A" w:rsidRDefault="00E26C14" w:rsidP="0098390C">
            <w:pPr>
              <w:pStyle w:val="Corpsdetexte"/>
              <w:spacing w:before="0"/>
              <w:jc w:val="center"/>
            </w:pPr>
          </w:p>
        </w:tc>
      </w:tr>
      <w:tr w:rsidR="00E26C14" w:rsidRPr="007626A4" w14:paraId="7BE39C80" w14:textId="77777777" w:rsidTr="00BE2F99">
        <w:trPr>
          <w:cantSplit/>
          <w:trHeight w:val="340"/>
        </w:trPr>
        <w:tc>
          <w:tcPr>
            <w:tcW w:w="195" w:type="pct"/>
            <w:vAlign w:val="center"/>
          </w:tcPr>
          <w:p w14:paraId="3C442E30" w14:textId="1028D80F" w:rsidR="00E26C14" w:rsidRPr="007626A4" w:rsidRDefault="00E26C14" w:rsidP="0098390C">
            <w:pPr>
              <w:pStyle w:val="Corpsdetexte"/>
              <w:spacing w:before="0"/>
              <w:rPr>
                <w:color w:val="0000FF"/>
              </w:rPr>
            </w:pPr>
          </w:p>
        </w:tc>
        <w:tc>
          <w:tcPr>
            <w:tcW w:w="781" w:type="pct"/>
            <w:vAlign w:val="center"/>
          </w:tcPr>
          <w:p w14:paraId="10F726A8" w14:textId="09E77965" w:rsidR="00E26C14" w:rsidRPr="007626A4" w:rsidRDefault="00E26C14" w:rsidP="0098390C">
            <w:pPr>
              <w:pStyle w:val="Corpsdetexte"/>
              <w:spacing w:before="0"/>
              <w:rPr>
                <w:color w:val="0000FF"/>
              </w:rPr>
            </w:pPr>
          </w:p>
        </w:tc>
        <w:tc>
          <w:tcPr>
            <w:tcW w:w="632" w:type="pct"/>
            <w:vAlign w:val="center"/>
          </w:tcPr>
          <w:p w14:paraId="7492B52C" w14:textId="5DEDE142" w:rsidR="00E26C14" w:rsidRPr="007626A4" w:rsidRDefault="00E26C14" w:rsidP="0098390C">
            <w:pPr>
              <w:pStyle w:val="Corpsdetexte"/>
              <w:spacing w:before="0"/>
              <w:rPr>
                <w:color w:val="0000FF"/>
              </w:rPr>
            </w:pPr>
          </w:p>
        </w:tc>
        <w:tc>
          <w:tcPr>
            <w:tcW w:w="674" w:type="pct"/>
            <w:vAlign w:val="center"/>
          </w:tcPr>
          <w:p w14:paraId="1EACC360" w14:textId="578D2C6B" w:rsidR="00E26C14" w:rsidRPr="007626A4" w:rsidRDefault="00E26C14" w:rsidP="0098390C">
            <w:pPr>
              <w:pStyle w:val="Corpsdetexte"/>
              <w:spacing w:before="0"/>
              <w:rPr>
                <w:color w:val="0000FF"/>
              </w:rPr>
            </w:pPr>
          </w:p>
        </w:tc>
        <w:tc>
          <w:tcPr>
            <w:tcW w:w="379" w:type="pct"/>
            <w:vAlign w:val="center"/>
          </w:tcPr>
          <w:p w14:paraId="64D00ED7" w14:textId="629A6121" w:rsidR="00E26C14" w:rsidRPr="007626A4" w:rsidRDefault="00E26C14" w:rsidP="001E1626">
            <w:pPr>
              <w:pStyle w:val="Corpsdetexte"/>
              <w:spacing w:before="0"/>
              <w:jc w:val="center"/>
              <w:rPr>
                <w:color w:val="0000FF"/>
                <w:highlight w:val="yellow"/>
              </w:rPr>
            </w:pPr>
          </w:p>
        </w:tc>
        <w:tc>
          <w:tcPr>
            <w:tcW w:w="1147" w:type="pct"/>
            <w:vAlign w:val="center"/>
          </w:tcPr>
          <w:p w14:paraId="1CD64D90" w14:textId="45F4FCFD" w:rsidR="00E26C14" w:rsidRPr="007626A4" w:rsidRDefault="00E26C14" w:rsidP="0098390C">
            <w:pPr>
              <w:pStyle w:val="Corpsdetexte"/>
              <w:spacing w:before="0"/>
              <w:rPr>
                <w:color w:val="0000FF"/>
                <w:highlight w:val="yellow"/>
              </w:rPr>
            </w:pPr>
          </w:p>
        </w:tc>
        <w:tc>
          <w:tcPr>
            <w:tcW w:w="339" w:type="pct"/>
            <w:vAlign w:val="center"/>
          </w:tcPr>
          <w:p w14:paraId="5B1938FE" w14:textId="03C55FB3" w:rsidR="00E26C14" w:rsidRPr="007626A4" w:rsidRDefault="00E26C14" w:rsidP="0098390C">
            <w:pPr>
              <w:pStyle w:val="Corpsdetexte"/>
              <w:spacing w:before="0"/>
              <w:jc w:val="center"/>
              <w:rPr>
                <w:color w:val="0000FF"/>
                <w:highlight w:val="yellow"/>
              </w:rPr>
            </w:pPr>
          </w:p>
        </w:tc>
        <w:tc>
          <w:tcPr>
            <w:tcW w:w="853" w:type="pct"/>
            <w:vAlign w:val="center"/>
          </w:tcPr>
          <w:p w14:paraId="71AC591D" w14:textId="33209373" w:rsidR="00E26C14" w:rsidRPr="007626A4" w:rsidRDefault="00E26C14" w:rsidP="0098390C">
            <w:pPr>
              <w:pStyle w:val="Corpsdetexte"/>
              <w:spacing w:before="0"/>
              <w:jc w:val="center"/>
              <w:rPr>
                <w:color w:val="0000FF"/>
                <w:highlight w:val="yellow"/>
              </w:rPr>
            </w:pPr>
          </w:p>
        </w:tc>
      </w:tr>
      <w:tr w:rsidR="00E26C14" w:rsidRPr="007626A4" w14:paraId="1F3577DE" w14:textId="77777777" w:rsidTr="00BE2F99">
        <w:trPr>
          <w:cantSplit/>
          <w:trHeight w:val="340"/>
        </w:trPr>
        <w:tc>
          <w:tcPr>
            <w:tcW w:w="195" w:type="pct"/>
            <w:vAlign w:val="center"/>
          </w:tcPr>
          <w:p w14:paraId="65F7DB26" w14:textId="387F1791" w:rsidR="00E26C14" w:rsidRPr="007626A4" w:rsidRDefault="00E26C14" w:rsidP="0098390C">
            <w:pPr>
              <w:pStyle w:val="Corpsdetexte"/>
              <w:spacing w:before="0"/>
              <w:rPr>
                <w:color w:val="0000FF"/>
              </w:rPr>
            </w:pPr>
          </w:p>
        </w:tc>
        <w:tc>
          <w:tcPr>
            <w:tcW w:w="781" w:type="pct"/>
            <w:vAlign w:val="center"/>
          </w:tcPr>
          <w:p w14:paraId="4E51580E" w14:textId="2B034BC9" w:rsidR="00E26C14" w:rsidRPr="007626A4" w:rsidRDefault="00E26C14" w:rsidP="0098390C">
            <w:pPr>
              <w:pStyle w:val="Corpsdetexte"/>
              <w:spacing w:before="0"/>
              <w:rPr>
                <w:color w:val="0000FF"/>
              </w:rPr>
            </w:pPr>
          </w:p>
        </w:tc>
        <w:tc>
          <w:tcPr>
            <w:tcW w:w="632" w:type="pct"/>
            <w:vAlign w:val="center"/>
          </w:tcPr>
          <w:p w14:paraId="21ABFD22" w14:textId="6829EA02" w:rsidR="00E26C14" w:rsidRPr="007626A4" w:rsidRDefault="00E26C14" w:rsidP="0098390C">
            <w:pPr>
              <w:pStyle w:val="Corpsdetexte"/>
              <w:spacing w:before="0"/>
              <w:rPr>
                <w:color w:val="0000FF"/>
              </w:rPr>
            </w:pPr>
          </w:p>
        </w:tc>
        <w:tc>
          <w:tcPr>
            <w:tcW w:w="674" w:type="pct"/>
            <w:vAlign w:val="center"/>
          </w:tcPr>
          <w:p w14:paraId="709F3C5C" w14:textId="6F4293B8" w:rsidR="00E26C14" w:rsidRPr="007626A4" w:rsidRDefault="00E26C14" w:rsidP="0098390C">
            <w:pPr>
              <w:pStyle w:val="Corpsdetexte"/>
              <w:spacing w:before="0"/>
              <w:rPr>
                <w:color w:val="0000FF"/>
              </w:rPr>
            </w:pPr>
          </w:p>
        </w:tc>
        <w:tc>
          <w:tcPr>
            <w:tcW w:w="379" w:type="pct"/>
            <w:vAlign w:val="center"/>
          </w:tcPr>
          <w:p w14:paraId="27DB836B" w14:textId="32512D46" w:rsidR="00E26C14" w:rsidRPr="007626A4" w:rsidRDefault="00E26C14" w:rsidP="001E1626">
            <w:pPr>
              <w:pStyle w:val="Corpsdetexte"/>
              <w:spacing w:before="0"/>
              <w:jc w:val="center"/>
              <w:rPr>
                <w:color w:val="0000FF"/>
                <w:highlight w:val="yellow"/>
              </w:rPr>
            </w:pPr>
          </w:p>
        </w:tc>
        <w:tc>
          <w:tcPr>
            <w:tcW w:w="1147" w:type="pct"/>
            <w:vAlign w:val="center"/>
          </w:tcPr>
          <w:p w14:paraId="2B4D6C3A" w14:textId="3569AE51" w:rsidR="00E26C14" w:rsidRPr="007626A4" w:rsidRDefault="00E26C14" w:rsidP="0098390C">
            <w:pPr>
              <w:pStyle w:val="Corpsdetexte"/>
              <w:spacing w:before="0"/>
              <w:rPr>
                <w:color w:val="0000FF"/>
                <w:highlight w:val="yellow"/>
              </w:rPr>
            </w:pPr>
          </w:p>
        </w:tc>
        <w:tc>
          <w:tcPr>
            <w:tcW w:w="339" w:type="pct"/>
            <w:vAlign w:val="center"/>
          </w:tcPr>
          <w:p w14:paraId="5BCC0674" w14:textId="273EF5D5" w:rsidR="00E26C14" w:rsidRPr="007626A4" w:rsidRDefault="00E26C14" w:rsidP="0098390C">
            <w:pPr>
              <w:pStyle w:val="Corpsdetexte"/>
              <w:spacing w:before="0"/>
              <w:jc w:val="center"/>
              <w:rPr>
                <w:color w:val="0000FF"/>
                <w:highlight w:val="yellow"/>
              </w:rPr>
            </w:pPr>
          </w:p>
        </w:tc>
        <w:tc>
          <w:tcPr>
            <w:tcW w:w="853" w:type="pct"/>
            <w:vAlign w:val="center"/>
          </w:tcPr>
          <w:p w14:paraId="3D2067A8" w14:textId="09F56C0D" w:rsidR="00E26C14" w:rsidRPr="007626A4" w:rsidRDefault="00E26C14" w:rsidP="0098390C">
            <w:pPr>
              <w:pStyle w:val="Corpsdetexte"/>
              <w:spacing w:before="0"/>
              <w:jc w:val="center"/>
              <w:rPr>
                <w:color w:val="0000FF"/>
                <w:highlight w:val="yellow"/>
              </w:rPr>
            </w:pPr>
          </w:p>
        </w:tc>
      </w:tr>
    </w:tbl>
    <w:p w14:paraId="428145FB" w14:textId="32C440BD" w:rsidR="005A3A32" w:rsidRPr="00F84B4A" w:rsidRDefault="007626A4" w:rsidP="00F75DDE">
      <w:pPr>
        <w:pStyle w:val="Titre3"/>
        <w:spacing w:after="120"/>
        <w:ind w:left="1287"/>
      </w:pPr>
      <w:bookmarkStart w:id="65" w:name="_Toc62144157"/>
      <w:r>
        <w:t>S</w:t>
      </w:r>
      <w:r w:rsidR="035B12A3" w:rsidRPr="00F84B4A">
        <w:t>uivi de la mise en œuvre des mesures de sécurité</w:t>
      </w:r>
      <w:bookmarkEnd w:id="65"/>
      <w:r w:rsidR="035B12A3" w:rsidRPr="00F84B4A">
        <w:t xml:space="preserve"> </w:t>
      </w:r>
    </w:p>
    <w:p w14:paraId="2CE37F13" w14:textId="433518B1" w:rsidR="00835885" w:rsidRPr="00F84B4A" w:rsidRDefault="16751B41" w:rsidP="00C45B43">
      <w:pPr>
        <w:pStyle w:val="Lgende"/>
        <w:keepNext/>
        <w:spacing w:after="0"/>
      </w:pPr>
      <w:r w:rsidRPr="00F84B4A">
        <w:t xml:space="preserve">Tableau </w:t>
      </w:r>
      <w:r w:rsidR="00835885" w:rsidRPr="00F84B4A">
        <w:fldChar w:fldCharType="begin"/>
      </w:r>
      <w:r w:rsidR="00835885" w:rsidRPr="00F84B4A">
        <w:instrText>SEQ Tableau \* ARABIC</w:instrText>
      </w:r>
      <w:r w:rsidR="00835885" w:rsidRPr="00F84B4A">
        <w:fldChar w:fldCharType="separate"/>
      </w:r>
      <w:r w:rsidR="00B4429C">
        <w:rPr>
          <w:noProof/>
        </w:rPr>
        <w:t>23</w:t>
      </w:r>
      <w:r w:rsidR="00835885" w:rsidRPr="00F84B4A">
        <w:fldChar w:fldCharType="end"/>
      </w:r>
      <w:r w:rsidRPr="00F84B4A">
        <w:t xml:space="preserve"> </w:t>
      </w:r>
      <w:r w:rsidR="000A4074">
        <w:t xml:space="preserve">- </w:t>
      </w:r>
      <w:r w:rsidRPr="00F84B4A">
        <w:t>Plan de</w:t>
      </w:r>
      <w:r w:rsidR="00F84B4A">
        <w:t xml:space="preserve"> mise en œuvre</w:t>
      </w:r>
      <w:r w:rsidRPr="00F84B4A">
        <w:t xml:space="preserve"> des mesures de sécurité additionnelles</w:t>
      </w:r>
    </w:p>
    <w:tbl>
      <w:tblPr>
        <w:tblStyle w:val="Grilledutableau"/>
        <w:tblW w:w="5000" w:type="pct"/>
        <w:tblLook w:val="04A0" w:firstRow="1" w:lastRow="0" w:firstColumn="1" w:lastColumn="0" w:noHBand="0" w:noVBand="1"/>
      </w:tblPr>
      <w:tblGrid>
        <w:gridCol w:w="463"/>
        <w:gridCol w:w="1967"/>
        <w:gridCol w:w="2744"/>
        <w:gridCol w:w="2052"/>
        <w:gridCol w:w="1290"/>
        <w:gridCol w:w="2252"/>
        <w:gridCol w:w="1985"/>
        <w:gridCol w:w="1779"/>
      </w:tblGrid>
      <w:tr w:rsidR="00FC3753" w:rsidRPr="00F84B4A" w14:paraId="5B980927" w14:textId="77777777" w:rsidTr="00FC3753">
        <w:trPr>
          <w:cantSplit/>
          <w:trHeight w:val="340"/>
          <w:tblHeader/>
        </w:trPr>
        <w:tc>
          <w:tcPr>
            <w:tcW w:w="5000" w:type="pct"/>
            <w:gridSpan w:val="8"/>
            <w:tcBorders>
              <w:bottom w:val="single" w:sz="4" w:space="0" w:color="auto"/>
            </w:tcBorders>
            <w:shd w:val="pct25" w:color="auto" w:fill="auto"/>
            <w:vAlign w:val="center"/>
          </w:tcPr>
          <w:p w14:paraId="4D79FAD1" w14:textId="421BCDCD" w:rsidR="00FC3753" w:rsidRDefault="00FC3753" w:rsidP="00FC3753">
            <w:pPr>
              <w:jc w:val="center"/>
              <w:rPr>
                <w:rFonts w:ascii="Times New Roman" w:hAnsi="Times New Roman" w:cs="Times New Roman"/>
                <w:b/>
              </w:rPr>
            </w:pPr>
            <w:r w:rsidRPr="00526D60">
              <w:rPr>
                <w:rFonts w:ascii="Times New Roman" w:hAnsi="Times New Roman" w:cs="Times New Roman"/>
                <w:b/>
              </w:rPr>
              <w:t>Plan de mise en œuvre des mesures de sécurité additionnelles</w:t>
            </w:r>
          </w:p>
        </w:tc>
      </w:tr>
      <w:tr w:rsidR="00FC3753" w:rsidRPr="00F84B4A" w14:paraId="1C7E711E" w14:textId="204389E0" w:rsidTr="00E26C14">
        <w:trPr>
          <w:cantSplit/>
          <w:trHeight w:val="340"/>
          <w:tblHeader/>
        </w:trPr>
        <w:tc>
          <w:tcPr>
            <w:tcW w:w="836" w:type="pct"/>
            <w:gridSpan w:val="2"/>
            <w:tcBorders>
              <w:bottom w:val="single" w:sz="4" w:space="0" w:color="auto"/>
            </w:tcBorders>
            <w:shd w:val="pct25" w:color="auto" w:fill="auto"/>
            <w:vAlign w:val="center"/>
          </w:tcPr>
          <w:p w14:paraId="5CEF3173" w14:textId="77777777" w:rsidR="00FC3753" w:rsidRPr="00F84B4A" w:rsidRDefault="00FC3753" w:rsidP="00FC3753">
            <w:pPr>
              <w:jc w:val="center"/>
              <w:rPr>
                <w:rFonts w:ascii="Times New Roman" w:hAnsi="Times New Roman" w:cs="Times New Roman"/>
                <w:b/>
              </w:rPr>
            </w:pPr>
            <w:r w:rsidRPr="00F84B4A">
              <w:rPr>
                <w:rFonts w:ascii="Times New Roman" w:hAnsi="Times New Roman" w:cs="Times New Roman"/>
                <w:b/>
              </w:rPr>
              <w:t>Mesure de sécurité</w:t>
            </w:r>
          </w:p>
        </w:tc>
        <w:tc>
          <w:tcPr>
            <w:tcW w:w="2094" w:type="pct"/>
            <w:gridSpan w:val="3"/>
            <w:tcBorders>
              <w:bottom w:val="single" w:sz="4" w:space="0" w:color="auto"/>
            </w:tcBorders>
            <w:shd w:val="pct25" w:color="auto" w:fill="auto"/>
            <w:vAlign w:val="center"/>
          </w:tcPr>
          <w:p w14:paraId="0EA88D55" w14:textId="146D62B5" w:rsidR="00FC3753" w:rsidRDefault="00FC3753" w:rsidP="00FC3753">
            <w:pPr>
              <w:jc w:val="center"/>
              <w:rPr>
                <w:rFonts w:ascii="Times New Roman" w:hAnsi="Times New Roman" w:cs="Times New Roman"/>
                <w:b/>
              </w:rPr>
            </w:pPr>
            <w:r w:rsidRPr="00F84B4A">
              <w:rPr>
                <w:rFonts w:ascii="Times New Roman" w:hAnsi="Times New Roman" w:cs="Times New Roman"/>
                <w:b/>
              </w:rPr>
              <w:t xml:space="preserve">Eléments </w:t>
            </w:r>
            <w:r>
              <w:rPr>
                <w:rFonts w:ascii="Times New Roman" w:hAnsi="Times New Roman" w:cs="Times New Roman"/>
                <w:b/>
              </w:rPr>
              <w:t>d’appréciation</w:t>
            </w:r>
          </w:p>
        </w:tc>
        <w:tc>
          <w:tcPr>
            <w:tcW w:w="2070" w:type="pct"/>
            <w:gridSpan w:val="3"/>
            <w:tcBorders>
              <w:bottom w:val="single" w:sz="4" w:space="0" w:color="auto"/>
            </w:tcBorders>
            <w:shd w:val="pct25" w:color="auto" w:fill="auto"/>
            <w:vAlign w:val="center"/>
          </w:tcPr>
          <w:p w14:paraId="5A0D16E3" w14:textId="0A25E651" w:rsidR="00FC3753" w:rsidRDefault="00FC3753" w:rsidP="00FC3753">
            <w:pPr>
              <w:jc w:val="center"/>
              <w:rPr>
                <w:rFonts w:ascii="Times New Roman" w:hAnsi="Times New Roman" w:cs="Times New Roman"/>
                <w:b/>
              </w:rPr>
            </w:pPr>
            <w:r>
              <w:rPr>
                <w:rFonts w:ascii="Times New Roman" w:hAnsi="Times New Roman" w:cs="Times New Roman"/>
                <w:b/>
              </w:rPr>
              <w:t>Mise en œuvre</w:t>
            </w:r>
          </w:p>
        </w:tc>
      </w:tr>
      <w:tr w:rsidR="00FC3753" w:rsidRPr="00F84B4A" w14:paraId="497EE537" w14:textId="4333EB5D" w:rsidTr="00E26C14">
        <w:trPr>
          <w:cantSplit/>
          <w:trHeight w:val="340"/>
          <w:tblHeader/>
        </w:trPr>
        <w:tc>
          <w:tcPr>
            <w:tcW w:w="159" w:type="pct"/>
            <w:shd w:val="pct25" w:color="auto" w:fill="auto"/>
            <w:vAlign w:val="center"/>
          </w:tcPr>
          <w:p w14:paraId="39C65DA5" w14:textId="77777777" w:rsidR="00FC3753" w:rsidRPr="00F84B4A" w:rsidRDefault="00FC3753" w:rsidP="00FC3753">
            <w:pPr>
              <w:jc w:val="center"/>
              <w:rPr>
                <w:rFonts w:ascii="Times New Roman" w:hAnsi="Times New Roman" w:cs="Times New Roman"/>
                <w:b/>
              </w:rPr>
            </w:pPr>
            <w:r w:rsidRPr="00F84B4A">
              <w:rPr>
                <w:rFonts w:ascii="Times New Roman" w:hAnsi="Times New Roman" w:cs="Times New Roman"/>
                <w:b/>
              </w:rPr>
              <w:t>N°</w:t>
            </w:r>
          </w:p>
        </w:tc>
        <w:tc>
          <w:tcPr>
            <w:tcW w:w="677" w:type="pct"/>
            <w:shd w:val="pct25" w:color="auto" w:fill="auto"/>
            <w:vAlign w:val="center"/>
          </w:tcPr>
          <w:p w14:paraId="0A03634E" w14:textId="77777777" w:rsidR="00FC3753" w:rsidRPr="00F84B4A" w:rsidRDefault="00FC3753" w:rsidP="00FC3753">
            <w:pPr>
              <w:jc w:val="center"/>
              <w:rPr>
                <w:rFonts w:ascii="Times New Roman" w:hAnsi="Times New Roman" w:cs="Times New Roman"/>
                <w:b/>
              </w:rPr>
            </w:pPr>
            <w:r w:rsidRPr="00F84B4A">
              <w:rPr>
                <w:rFonts w:ascii="Times New Roman" w:hAnsi="Times New Roman" w:cs="Times New Roman"/>
                <w:b/>
              </w:rPr>
              <w:t>Nom</w:t>
            </w:r>
          </w:p>
        </w:tc>
        <w:tc>
          <w:tcPr>
            <w:tcW w:w="944" w:type="pct"/>
            <w:shd w:val="pct25" w:color="auto" w:fill="auto"/>
            <w:vAlign w:val="center"/>
          </w:tcPr>
          <w:p w14:paraId="3F054B14" w14:textId="34EDAF52" w:rsidR="00FC3753" w:rsidRPr="00F84B4A" w:rsidRDefault="00FC3753" w:rsidP="00FC3753">
            <w:pPr>
              <w:jc w:val="center"/>
              <w:rPr>
                <w:rFonts w:ascii="Times New Roman" w:hAnsi="Times New Roman" w:cs="Times New Roman"/>
                <w:b/>
              </w:rPr>
            </w:pPr>
            <w:r w:rsidRPr="00F84B4A">
              <w:rPr>
                <w:rFonts w:ascii="Times New Roman" w:hAnsi="Times New Roman" w:cs="Times New Roman"/>
                <w:b/>
              </w:rPr>
              <w:t>Freins / difficulté</w:t>
            </w:r>
          </w:p>
        </w:tc>
        <w:tc>
          <w:tcPr>
            <w:tcW w:w="706" w:type="pct"/>
            <w:shd w:val="pct25" w:color="auto" w:fill="auto"/>
            <w:vAlign w:val="center"/>
          </w:tcPr>
          <w:p w14:paraId="491E0A64" w14:textId="632E74E3" w:rsidR="00FC3753" w:rsidRPr="00F84B4A" w:rsidRDefault="00FC3753" w:rsidP="00FC3753">
            <w:pPr>
              <w:jc w:val="center"/>
              <w:rPr>
                <w:rFonts w:ascii="Times New Roman" w:hAnsi="Times New Roman" w:cs="Times New Roman"/>
                <w:b/>
                <w:bCs/>
              </w:rPr>
            </w:pPr>
            <w:r w:rsidRPr="00F84B4A">
              <w:rPr>
                <w:rFonts w:ascii="Times New Roman" w:hAnsi="Times New Roman" w:cs="Times New Roman"/>
                <w:b/>
                <w:bCs/>
              </w:rPr>
              <w:t>Coût / complexité</w:t>
            </w:r>
          </w:p>
        </w:tc>
        <w:tc>
          <w:tcPr>
            <w:tcW w:w="444" w:type="pct"/>
            <w:shd w:val="pct25" w:color="auto" w:fill="auto"/>
            <w:vAlign w:val="center"/>
          </w:tcPr>
          <w:p w14:paraId="603F7008" w14:textId="67F33BFB" w:rsidR="00FC3753" w:rsidRPr="00F84B4A" w:rsidRDefault="00FC3753" w:rsidP="00FC3753">
            <w:pPr>
              <w:jc w:val="center"/>
              <w:rPr>
                <w:rFonts w:ascii="Times New Roman" w:hAnsi="Times New Roman" w:cs="Times New Roman"/>
                <w:b/>
              </w:rPr>
            </w:pPr>
            <w:r>
              <w:rPr>
                <w:rFonts w:ascii="Times New Roman" w:hAnsi="Times New Roman" w:cs="Times New Roman"/>
                <w:b/>
              </w:rPr>
              <w:t>Priorité</w:t>
            </w:r>
          </w:p>
        </w:tc>
        <w:tc>
          <w:tcPr>
            <w:tcW w:w="775" w:type="pct"/>
            <w:shd w:val="pct25" w:color="auto" w:fill="auto"/>
            <w:vAlign w:val="center"/>
          </w:tcPr>
          <w:p w14:paraId="20818D26" w14:textId="7342AEF9" w:rsidR="00FC3753" w:rsidRPr="00F84B4A" w:rsidRDefault="00FC3753" w:rsidP="00FC3753">
            <w:pPr>
              <w:jc w:val="center"/>
              <w:rPr>
                <w:rFonts w:ascii="Times New Roman" w:hAnsi="Times New Roman" w:cs="Times New Roman"/>
                <w:b/>
              </w:rPr>
            </w:pPr>
            <w:r w:rsidRPr="00F84B4A">
              <w:rPr>
                <w:rFonts w:ascii="Times New Roman" w:hAnsi="Times New Roman" w:cs="Times New Roman"/>
                <w:b/>
              </w:rPr>
              <w:t>Responsable</w:t>
            </w:r>
          </w:p>
        </w:tc>
        <w:tc>
          <w:tcPr>
            <w:tcW w:w="683" w:type="pct"/>
            <w:shd w:val="pct25" w:color="auto" w:fill="auto"/>
            <w:vAlign w:val="center"/>
          </w:tcPr>
          <w:p w14:paraId="0D4C7706" w14:textId="12CFB509" w:rsidR="00FC3753" w:rsidRPr="00F84B4A" w:rsidRDefault="00FC3753" w:rsidP="00FC3753">
            <w:pPr>
              <w:jc w:val="center"/>
              <w:rPr>
                <w:rFonts w:ascii="Times New Roman" w:hAnsi="Times New Roman" w:cs="Times New Roman"/>
                <w:b/>
              </w:rPr>
            </w:pPr>
            <w:r w:rsidRPr="00F84B4A">
              <w:rPr>
                <w:rFonts w:ascii="Times New Roman" w:hAnsi="Times New Roman" w:cs="Times New Roman"/>
                <w:b/>
              </w:rPr>
              <w:t>Echéance</w:t>
            </w:r>
          </w:p>
        </w:tc>
        <w:tc>
          <w:tcPr>
            <w:tcW w:w="612" w:type="pct"/>
            <w:shd w:val="pct25" w:color="auto" w:fill="auto"/>
          </w:tcPr>
          <w:p w14:paraId="39D93404" w14:textId="37D26870" w:rsidR="00FC3753" w:rsidRPr="00F84B4A" w:rsidRDefault="00FC3753" w:rsidP="00FC3753">
            <w:pPr>
              <w:jc w:val="center"/>
              <w:rPr>
                <w:rFonts w:ascii="Times New Roman" w:hAnsi="Times New Roman" w:cs="Times New Roman"/>
                <w:b/>
              </w:rPr>
            </w:pPr>
            <w:r>
              <w:rPr>
                <w:rFonts w:ascii="Times New Roman" w:hAnsi="Times New Roman" w:cs="Times New Roman"/>
                <w:b/>
              </w:rPr>
              <w:t>Statut</w:t>
            </w:r>
          </w:p>
        </w:tc>
      </w:tr>
      <w:tr w:rsidR="00FC3753" w:rsidRPr="00F84B4A" w14:paraId="78D6A366" w14:textId="5CAD4023" w:rsidTr="00E26C14">
        <w:trPr>
          <w:cantSplit/>
          <w:trHeight w:val="340"/>
        </w:trPr>
        <w:tc>
          <w:tcPr>
            <w:tcW w:w="159" w:type="pct"/>
            <w:vAlign w:val="center"/>
          </w:tcPr>
          <w:p w14:paraId="242C4620" w14:textId="05FA2F77" w:rsidR="00FC3753" w:rsidRPr="00927CE5" w:rsidRDefault="00FC3753" w:rsidP="00FC3753">
            <w:pPr>
              <w:pStyle w:val="Corpsdetexte"/>
              <w:spacing w:before="0"/>
              <w:rPr>
                <w:color w:val="0000FF"/>
              </w:rPr>
            </w:pPr>
          </w:p>
        </w:tc>
        <w:tc>
          <w:tcPr>
            <w:tcW w:w="677" w:type="pct"/>
            <w:vAlign w:val="center"/>
          </w:tcPr>
          <w:p w14:paraId="518AF69E" w14:textId="16B3ACD5" w:rsidR="00FC3753" w:rsidRPr="00927CE5" w:rsidRDefault="00FC3753" w:rsidP="00FC3753">
            <w:pPr>
              <w:pStyle w:val="Corpsdetexte"/>
              <w:spacing w:before="0"/>
              <w:rPr>
                <w:color w:val="0000FF"/>
              </w:rPr>
            </w:pPr>
          </w:p>
        </w:tc>
        <w:tc>
          <w:tcPr>
            <w:tcW w:w="944" w:type="pct"/>
            <w:vAlign w:val="center"/>
          </w:tcPr>
          <w:p w14:paraId="5B23DFB1" w14:textId="1112BB9A" w:rsidR="00FC3753" w:rsidRPr="00927CE5" w:rsidRDefault="00FC3753" w:rsidP="00FC3753">
            <w:pPr>
              <w:pStyle w:val="Corpsdetexte"/>
              <w:spacing w:before="0"/>
              <w:rPr>
                <w:color w:val="0000FF"/>
                <w:highlight w:val="yellow"/>
              </w:rPr>
            </w:pPr>
          </w:p>
        </w:tc>
        <w:tc>
          <w:tcPr>
            <w:tcW w:w="706" w:type="pct"/>
            <w:vAlign w:val="center"/>
          </w:tcPr>
          <w:p w14:paraId="0A497068" w14:textId="7696C50F" w:rsidR="00FC3753" w:rsidRPr="00927CE5" w:rsidRDefault="00FC3753" w:rsidP="00FC3753">
            <w:pPr>
              <w:pStyle w:val="Corpsdetexte"/>
              <w:spacing w:before="0"/>
              <w:rPr>
                <w:color w:val="0000FF"/>
                <w:highlight w:val="yellow"/>
              </w:rPr>
            </w:pPr>
          </w:p>
        </w:tc>
        <w:tc>
          <w:tcPr>
            <w:tcW w:w="444" w:type="pct"/>
          </w:tcPr>
          <w:p w14:paraId="7C290174" w14:textId="77777777" w:rsidR="00FC3753" w:rsidRDefault="00FC3753" w:rsidP="00FC3753">
            <w:pPr>
              <w:pStyle w:val="Corpsdetexte"/>
              <w:spacing w:before="0"/>
              <w:rPr>
                <w:color w:val="0000FF"/>
              </w:rPr>
            </w:pPr>
          </w:p>
        </w:tc>
        <w:tc>
          <w:tcPr>
            <w:tcW w:w="775" w:type="pct"/>
          </w:tcPr>
          <w:p w14:paraId="3E69F6DC" w14:textId="42F971FD" w:rsidR="00FC3753" w:rsidRPr="00927CE5" w:rsidRDefault="00FC3753" w:rsidP="00FC3753">
            <w:pPr>
              <w:pStyle w:val="Corpsdetexte"/>
              <w:spacing w:before="0"/>
              <w:rPr>
                <w:color w:val="0000FF"/>
                <w:highlight w:val="yellow"/>
              </w:rPr>
            </w:pPr>
          </w:p>
        </w:tc>
        <w:tc>
          <w:tcPr>
            <w:tcW w:w="683" w:type="pct"/>
            <w:vAlign w:val="center"/>
          </w:tcPr>
          <w:p w14:paraId="0D7FBF32" w14:textId="0B792E7F" w:rsidR="00FC3753" w:rsidRPr="00927CE5" w:rsidRDefault="00FC3753" w:rsidP="00FC3753">
            <w:pPr>
              <w:pStyle w:val="Corpsdetexte"/>
              <w:spacing w:before="0"/>
              <w:rPr>
                <w:color w:val="0000FF"/>
                <w:highlight w:val="yellow"/>
              </w:rPr>
            </w:pPr>
          </w:p>
        </w:tc>
        <w:tc>
          <w:tcPr>
            <w:tcW w:w="612" w:type="pct"/>
          </w:tcPr>
          <w:p w14:paraId="7D8271E0" w14:textId="5135793E" w:rsidR="00FC3753" w:rsidRDefault="00FC3753" w:rsidP="00FC3753">
            <w:pPr>
              <w:pStyle w:val="Corpsdetexte"/>
              <w:spacing w:before="0"/>
              <w:rPr>
                <w:color w:val="0000FF"/>
              </w:rPr>
            </w:pPr>
          </w:p>
        </w:tc>
      </w:tr>
      <w:tr w:rsidR="00FC3753" w:rsidRPr="00F84B4A" w14:paraId="3CDF5570" w14:textId="1057A58D" w:rsidTr="00E26C14">
        <w:trPr>
          <w:cantSplit/>
          <w:trHeight w:val="340"/>
        </w:trPr>
        <w:tc>
          <w:tcPr>
            <w:tcW w:w="159" w:type="pct"/>
            <w:vAlign w:val="center"/>
          </w:tcPr>
          <w:p w14:paraId="5D4786C6" w14:textId="2B61086E" w:rsidR="00FC3753" w:rsidRPr="00927CE5" w:rsidRDefault="00FC3753" w:rsidP="00FC3753">
            <w:pPr>
              <w:pStyle w:val="Corpsdetexte"/>
              <w:spacing w:before="0"/>
              <w:rPr>
                <w:color w:val="0000FF"/>
              </w:rPr>
            </w:pPr>
          </w:p>
        </w:tc>
        <w:tc>
          <w:tcPr>
            <w:tcW w:w="677" w:type="pct"/>
            <w:vAlign w:val="center"/>
          </w:tcPr>
          <w:p w14:paraId="1C0A4A8D" w14:textId="14696C00" w:rsidR="00FC3753" w:rsidRPr="00927CE5" w:rsidRDefault="00FC3753" w:rsidP="00FC3753">
            <w:pPr>
              <w:pStyle w:val="Corpsdetexte"/>
              <w:spacing w:before="0"/>
              <w:rPr>
                <w:color w:val="0000FF"/>
              </w:rPr>
            </w:pPr>
          </w:p>
        </w:tc>
        <w:tc>
          <w:tcPr>
            <w:tcW w:w="944" w:type="pct"/>
            <w:vAlign w:val="center"/>
          </w:tcPr>
          <w:p w14:paraId="51DAB6EC" w14:textId="335664E5" w:rsidR="00FC3753" w:rsidRPr="00927CE5" w:rsidRDefault="00FC3753" w:rsidP="00FC3753">
            <w:pPr>
              <w:pStyle w:val="Corpsdetexte"/>
              <w:spacing w:before="0"/>
              <w:rPr>
                <w:color w:val="0000FF"/>
                <w:highlight w:val="yellow"/>
              </w:rPr>
            </w:pPr>
          </w:p>
        </w:tc>
        <w:tc>
          <w:tcPr>
            <w:tcW w:w="706" w:type="pct"/>
            <w:vAlign w:val="center"/>
          </w:tcPr>
          <w:p w14:paraId="4EA86250" w14:textId="11F9B30B" w:rsidR="00FC3753" w:rsidRPr="00927CE5" w:rsidRDefault="00FC3753" w:rsidP="00FC3753">
            <w:pPr>
              <w:pStyle w:val="Corpsdetexte"/>
              <w:spacing w:before="0"/>
              <w:rPr>
                <w:color w:val="0000FF"/>
                <w:highlight w:val="yellow"/>
              </w:rPr>
            </w:pPr>
          </w:p>
        </w:tc>
        <w:tc>
          <w:tcPr>
            <w:tcW w:w="444" w:type="pct"/>
          </w:tcPr>
          <w:p w14:paraId="768D7C82" w14:textId="77777777" w:rsidR="00FC3753" w:rsidRDefault="00FC3753" w:rsidP="00FC3753">
            <w:pPr>
              <w:pStyle w:val="Corpsdetexte"/>
              <w:spacing w:before="0"/>
              <w:rPr>
                <w:color w:val="0000FF"/>
              </w:rPr>
            </w:pPr>
          </w:p>
        </w:tc>
        <w:tc>
          <w:tcPr>
            <w:tcW w:w="775" w:type="pct"/>
          </w:tcPr>
          <w:p w14:paraId="2CD06417" w14:textId="4A8601A3" w:rsidR="00FC3753" w:rsidRPr="00927CE5" w:rsidRDefault="00FC3753" w:rsidP="00FC3753">
            <w:pPr>
              <w:pStyle w:val="Corpsdetexte"/>
              <w:spacing w:before="0"/>
              <w:rPr>
                <w:color w:val="0000FF"/>
                <w:highlight w:val="yellow"/>
              </w:rPr>
            </w:pPr>
          </w:p>
        </w:tc>
        <w:tc>
          <w:tcPr>
            <w:tcW w:w="683" w:type="pct"/>
            <w:vAlign w:val="center"/>
          </w:tcPr>
          <w:p w14:paraId="7F2801F0" w14:textId="731011C1" w:rsidR="00FC3753" w:rsidRPr="00927CE5" w:rsidRDefault="00FC3753" w:rsidP="00FC3753">
            <w:pPr>
              <w:pStyle w:val="Corpsdetexte"/>
              <w:spacing w:before="0"/>
              <w:rPr>
                <w:color w:val="0000FF"/>
                <w:highlight w:val="yellow"/>
              </w:rPr>
            </w:pPr>
          </w:p>
        </w:tc>
        <w:tc>
          <w:tcPr>
            <w:tcW w:w="612" w:type="pct"/>
          </w:tcPr>
          <w:p w14:paraId="0D76B96A" w14:textId="69FB91AA" w:rsidR="00FC3753" w:rsidRDefault="00FC3753" w:rsidP="00FC3753">
            <w:pPr>
              <w:pStyle w:val="Corpsdetexte"/>
              <w:spacing w:before="0"/>
              <w:rPr>
                <w:color w:val="0000FF"/>
              </w:rPr>
            </w:pPr>
          </w:p>
        </w:tc>
      </w:tr>
    </w:tbl>
    <w:p w14:paraId="3D3C5078" w14:textId="792E1AFA" w:rsidR="00D16875" w:rsidRPr="00C45B43" w:rsidRDefault="00D16875" w:rsidP="00B56984">
      <w:pPr>
        <w:pStyle w:val="Corpsdetexte"/>
        <w:rPr>
          <w:i/>
          <w:iCs/>
          <w:color w:val="008000"/>
        </w:rPr>
      </w:pPr>
      <w:r w:rsidRPr="00C45B43">
        <w:rPr>
          <w:i/>
          <w:iCs/>
          <w:color w:val="008000"/>
        </w:rPr>
        <w:t>Not</w:t>
      </w:r>
      <w:r w:rsidR="007626A4" w:rsidRPr="00C45B43">
        <w:rPr>
          <w:i/>
          <w:iCs/>
          <w:color w:val="008000"/>
        </w:rPr>
        <w:t>e pour le rédacteur</w:t>
      </w:r>
      <w:r w:rsidRPr="00C45B43">
        <w:rPr>
          <w:i/>
          <w:iCs/>
          <w:color w:val="008000"/>
        </w:rPr>
        <w:t> : le suivi de la mise en place des mesures de sécurité peut être effectué au travers d’un document spécifique.</w:t>
      </w:r>
    </w:p>
    <w:p w14:paraId="5852CEEC" w14:textId="77777777" w:rsidR="00C45B43" w:rsidRDefault="00C45B43" w:rsidP="00C45B43">
      <w:pPr>
        <w:pStyle w:val="Titre3"/>
        <w:spacing w:after="120"/>
        <w:sectPr w:rsidR="00C45B43" w:rsidSect="003D2A30">
          <w:pgSz w:w="16838" w:h="11906" w:orient="landscape"/>
          <w:pgMar w:top="1417" w:right="1332" w:bottom="964" w:left="964" w:header="709" w:footer="709" w:gutter="0"/>
          <w:cols w:space="708"/>
          <w:docGrid w:linePitch="360"/>
        </w:sectPr>
      </w:pPr>
    </w:p>
    <w:p w14:paraId="539B51BF" w14:textId="17A714F7" w:rsidR="00DB1FF8" w:rsidRPr="00F84B4A" w:rsidRDefault="00C25002" w:rsidP="00C45B43">
      <w:pPr>
        <w:pStyle w:val="Titre3"/>
        <w:spacing w:after="120"/>
      </w:pPr>
      <w:bookmarkStart w:id="66" w:name="_Toc62144158"/>
      <w:r w:rsidRPr="00F84B4A">
        <w:lastRenderedPageBreak/>
        <w:t>Tableau des r</w:t>
      </w:r>
      <w:r w:rsidR="035B12A3" w:rsidRPr="00F84B4A">
        <w:t>isques résiduels</w:t>
      </w:r>
      <w:bookmarkEnd w:id="66"/>
      <w:r w:rsidR="035B12A3" w:rsidRPr="00F84B4A">
        <w:t xml:space="preserve"> </w:t>
      </w:r>
    </w:p>
    <w:p w14:paraId="2277D93A" w14:textId="14DF5941" w:rsidR="00CA6A83" w:rsidRPr="00F84B4A" w:rsidRDefault="00CA6A83" w:rsidP="00603588">
      <w:pPr>
        <w:pStyle w:val="Corpsdetexte"/>
        <w:spacing w:after="120"/>
      </w:pPr>
      <w:r w:rsidRPr="00F84B4A">
        <w:t xml:space="preserve">Les risques résiduels listés </w:t>
      </w:r>
      <w:r w:rsidR="00B941B7" w:rsidRPr="00F84B4A">
        <w:t>ci-après</w:t>
      </w:r>
      <w:r w:rsidRPr="00F84B4A">
        <w:t xml:space="preserve"> sont les risques </w:t>
      </w:r>
      <w:r w:rsidR="00B941B7" w:rsidRPr="00F84B4A">
        <w:t>persistant</w:t>
      </w:r>
      <w:r w:rsidRPr="00F84B4A">
        <w:t xml:space="preserve"> après application des mesures de sécurité </w:t>
      </w:r>
      <w:r w:rsidR="0030246D" w:rsidRPr="00F84B4A">
        <w:t>retenues.</w:t>
      </w:r>
    </w:p>
    <w:p w14:paraId="48C51D6C" w14:textId="6900B3BC" w:rsidR="002456E3" w:rsidRPr="00F84B4A" w:rsidRDefault="002456E3" w:rsidP="00C45B43">
      <w:pPr>
        <w:pStyle w:val="Lgende"/>
        <w:keepNext/>
        <w:spacing w:after="0"/>
      </w:pPr>
      <w:r w:rsidRPr="00F84B4A">
        <w:t xml:space="preserve">Tableau </w:t>
      </w:r>
      <w:r w:rsidR="000E4365">
        <w:fldChar w:fldCharType="begin"/>
      </w:r>
      <w:r w:rsidR="000E4365">
        <w:instrText xml:space="preserve"> SEQ Tableau \* ARABIC </w:instrText>
      </w:r>
      <w:r w:rsidR="000E4365">
        <w:fldChar w:fldCharType="separate"/>
      </w:r>
      <w:r w:rsidR="00B4429C">
        <w:rPr>
          <w:noProof/>
        </w:rPr>
        <w:t>24</w:t>
      </w:r>
      <w:r w:rsidR="000E4365">
        <w:rPr>
          <w:noProof/>
        </w:rPr>
        <w:fldChar w:fldCharType="end"/>
      </w:r>
      <w:r w:rsidRPr="00F84B4A">
        <w:t xml:space="preserve"> </w:t>
      </w:r>
      <w:r w:rsidR="000A4074">
        <w:t xml:space="preserve">- </w:t>
      </w:r>
      <w:r w:rsidRPr="00F84B4A">
        <w:t>Tableau des risques résiduels</w:t>
      </w:r>
    </w:p>
    <w:tbl>
      <w:tblPr>
        <w:tblStyle w:val="Grilledutableau"/>
        <w:tblW w:w="5000" w:type="pct"/>
        <w:tblLook w:val="04A0" w:firstRow="1" w:lastRow="0" w:firstColumn="1" w:lastColumn="0" w:noHBand="0" w:noVBand="1"/>
      </w:tblPr>
      <w:tblGrid>
        <w:gridCol w:w="1203"/>
        <w:gridCol w:w="8312"/>
      </w:tblGrid>
      <w:tr w:rsidR="00C565C5" w:rsidRPr="00F84B4A" w14:paraId="379BF2F7" w14:textId="77777777" w:rsidTr="009F616A">
        <w:trPr>
          <w:trHeight w:val="340"/>
        </w:trPr>
        <w:tc>
          <w:tcPr>
            <w:tcW w:w="5000" w:type="pct"/>
            <w:gridSpan w:val="2"/>
            <w:shd w:val="pct25" w:color="auto" w:fill="auto"/>
            <w:vAlign w:val="center"/>
          </w:tcPr>
          <w:p w14:paraId="087625FC" w14:textId="0C635E00" w:rsidR="00C565C5" w:rsidRPr="00F84B4A" w:rsidRDefault="00C565C5" w:rsidP="009F616A">
            <w:pPr>
              <w:pStyle w:val="Lgende"/>
            </w:pPr>
            <w:r w:rsidRPr="009F616A">
              <w:rPr>
                <w:rFonts w:ascii="Times New Roman" w:hAnsi="Times New Roman" w:cs="Times New Roman"/>
                <w:b/>
                <w:bCs/>
                <w:i w:val="0"/>
                <w:iCs w:val="0"/>
                <w:color w:val="auto"/>
                <w:sz w:val="22"/>
                <w:szCs w:val="22"/>
              </w:rPr>
              <w:t xml:space="preserve">Liste des risques </w:t>
            </w:r>
            <w:r w:rsidR="002456E3" w:rsidRPr="009F616A">
              <w:rPr>
                <w:rFonts w:ascii="Times New Roman" w:hAnsi="Times New Roman" w:cs="Times New Roman"/>
                <w:b/>
                <w:bCs/>
                <w:i w:val="0"/>
                <w:iCs w:val="0"/>
                <w:color w:val="auto"/>
                <w:sz w:val="22"/>
                <w:szCs w:val="22"/>
              </w:rPr>
              <w:t>résid</w:t>
            </w:r>
            <w:r w:rsidR="00E37279" w:rsidRPr="009F616A">
              <w:rPr>
                <w:rFonts w:ascii="Times New Roman" w:hAnsi="Times New Roman" w:cs="Times New Roman"/>
                <w:b/>
                <w:bCs/>
                <w:i w:val="0"/>
                <w:iCs w:val="0"/>
                <w:color w:val="auto"/>
                <w:sz w:val="22"/>
                <w:szCs w:val="22"/>
              </w:rPr>
              <w:t>u</w:t>
            </w:r>
            <w:r w:rsidR="002456E3" w:rsidRPr="009F616A">
              <w:rPr>
                <w:rFonts w:ascii="Times New Roman" w:hAnsi="Times New Roman" w:cs="Times New Roman"/>
                <w:b/>
                <w:bCs/>
                <w:i w:val="0"/>
                <w:iCs w:val="0"/>
                <w:color w:val="auto"/>
                <w:sz w:val="22"/>
                <w:szCs w:val="22"/>
              </w:rPr>
              <w:t>els</w:t>
            </w:r>
          </w:p>
        </w:tc>
      </w:tr>
      <w:tr w:rsidR="00C565C5" w:rsidRPr="00F84B4A" w14:paraId="1FF53166" w14:textId="77777777" w:rsidTr="00C45B43">
        <w:trPr>
          <w:trHeight w:val="340"/>
        </w:trPr>
        <w:tc>
          <w:tcPr>
            <w:tcW w:w="632" w:type="pct"/>
            <w:shd w:val="pct25" w:color="auto" w:fill="auto"/>
            <w:vAlign w:val="center"/>
          </w:tcPr>
          <w:p w14:paraId="74C4ACF8" w14:textId="77777777" w:rsidR="00C565C5" w:rsidRPr="00F84B4A" w:rsidRDefault="00C565C5" w:rsidP="00C45B43">
            <w:pPr>
              <w:jc w:val="center"/>
              <w:rPr>
                <w:rFonts w:ascii="Times New Roman" w:hAnsi="Times New Roman" w:cs="Times New Roman"/>
                <w:b/>
                <w:bCs/>
              </w:rPr>
            </w:pPr>
            <w:r w:rsidRPr="00F84B4A">
              <w:rPr>
                <w:rFonts w:ascii="Times New Roman" w:hAnsi="Times New Roman" w:cs="Times New Roman"/>
                <w:b/>
                <w:bCs/>
              </w:rPr>
              <w:t>Réf.</w:t>
            </w:r>
          </w:p>
        </w:tc>
        <w:tc>
          <w:tcPr>
            <w:tcW w:w="4368" w:type="pct"/>
            <w:shd w:val="pct25" w:color="auto" w:fill="auto"/>
            <w:vAlign w:val="center"/>
          </w:tcPr>
          <w:p w14:paraId="382C8B9F" w14:textId="77777777" w:rsidR="00C565C5" w:rsidRPr="00F84B4A" w:rsidRDefault="00C565C5" w:rsidP="00C45B43">
            <w:pPr>
              <w:jc w:val="center"/>
              <w:rPr>
                <w:rFonts w:ascii="Times New Roman" w:hAnsi="Times New Roman" w:cs="Times New Roman"/>
                <w:b/>
                <w:bCs/>
              </w:rPr>
            </w:pPr>
            <w:r w:rsidRPr="00F84B4A">
              <w:rPr>
                <w:rFonts w:ascii="Times New Roman" w:hAnsi="Times New Roman" w:cs="Times New Roman"/>
                <w:b/>
                <w:bCs/>
              </w:rPr>
              <w:t>Nom</w:t>
            </w:r>
          </w:p>
        </w:tc>
      </w:tr>
      <w:tr w:rsidR="00C565C5" w:rsidRPr="00F84B4A" w14:paraId="4ED17796" w14:textId="77777777" w:rsidTr="00C45B43">
        <w:trPr>
          <w:trHeight w:val="340"/>
        </w:trPr>
        <w:tc>
          <w:tcPr>
            <w:tcW w:w="632" w:type="pct"/>
            <w:vAlign w:val="center"/>
          </w:tcPr>
          <w:p w14:paraId="1C74D958" w14:textId="76A4C43F" w:rsidR="00C565C5" w:rsidRPr="00F84B4A" w:rsidRDefault="00C565C5" w:rsidP="00C45B43">
            <w:pPr>
              <w:pStyle w:val="Corpsdetexte"/>
              <w:spacing w:before="0"/>
              <w:jc w:val="center"/>
            </w:pPr>
            <w:r w:rsidRPr="00F84B4A">
              <w:t>R1</w:t>
            </w:r>
          </w:p>
        </w:tc>
        <w:tc>
          <w:tcPr>
            <w:tcW w:w="4368" w:type="pct"/>
            <w:vAlign w:val="center"/>
          </w:tcPr>
          <w:p w14:paraId="49C2BCCA" w14:textId="59D1BCB3" w:rsidR="00C565C5" w:rsidRPr="00F84B4A" w:rsidRDefault="00C565C5" w:rsidP="00C45B43">
            <w:pPr>
              <w:pStyle w:val="Corpsdetexte"/>
              <w:spacing w:before="0"/>
            </w:pPr>
          </w:p>
        </w:tc>
      </w:tr>
      <w:tr w:rsidR="00C565C5" w:rsidRPr="00F84B4A" w14:paraId="28338D2C" w14:textId="77777777" w:rsidTr="00C45B43">
        <w:trPr>
          <w:trHeight w:val="340"/>
        </w:trPr>
        <w:tc>
          <w:tcPr>
            <w:tcW w:w="632" w:type="pct"/>
            <w:vAlign w:val="center"/>
          </w:tcPr>
          <w:p w14:paraId="54E5860A" w14:textId="2A099056" w:rsidR="00C565C5" w:rsidRPr="00F84B4A" w:rsidRDefault="00C565C5" w:rsidP="00C45B43">
            <w:pPr>
              <w:pStyle w:val="Corpsdetexte"/>
              <w:spacing w:before="0"/>
              <w:jc w:val="center"/>
            </w:pPr>
            <w:r w:rsidRPr="00F84B4A">
              <w:t>R2</w:t>
            </w:r>
          </w:p>
        </w:tc>
        <w:tc>
          <w:tcPr>
            <w:tcW w:w="4368" w:type="pct"/>
            <w:vAlign w:val="center"/>
          </w:tcPr>
          <w:p w14:paraId="04541197" w14:textId="5E40F844" w:rsidR="00C565C5" w:rsidRPr="00F84B4A" w:rsidRDefault="00C565C5" w:rsidP="00C45B43">
            <w:pPr>
              <w:pStyle w:val="Corpsdetexte"/>
              <w:spacing w:before="0"/>
            </w:pPr>
          </w:p>
        </w:tc>
      </w:tr>
      <w:tr w:rsidR="00C565C5" w:rsidRPr="00F84B4A" w14:paraId="7A61AA4B" w14:textId="77777777" w:rsidTr="00C45B43">
        <w:trPr>
          <w:trHeight w:val="340"/>
        </w:trPr>
        <w:tc>
          <w:tcPr>
            <w:tcW w:w="632" w:type="pct"/>
            <w:vAlign w:val="center"/>
          </w:tcPr>
          <w:p w14:paraId="5CBB971E" w14:textId="4BF2F900" w:rsidR="00C565C5" w:rsidRPr="00F84B4A" w:rsidRDefault="00912322" w:rsidP="00C45B43">
            <w:pPr>
              <w:pStyle w:val="Corpsdetexte"/>
              <w:spacing w:before="0"/>
              <w:jc w:val="center"/>
            </w:pPr>
            <w:r w:rsidRPr="00F84B4A">
              <w:t>R</w:t>
            </w:r>
            <w:r w:rsidR="00C565C5" w:rsidRPr="00F84B4A">
              <w:t>3</w:t>
            </w:r>
          </w:p>
        </w:tc>
        <w:tc>
          <w:tcPr>
            <w:tcW w:w="4368" w:type="pct"/>
            <w:vAlign w:val="center"/>
          </w:tcPr>
          <w:p w14:paraId="23A13457" w14:textId="7D812F5A" w:rsidR="00C565C5" w:rsidRPr="00F84B4A" w:rsidRDefault="00C565C5" w:rsidP="00C45B43">
            <w:pPr>
              <w:pStyle w:val="Corpsdetexte"/>
              <w:spacing w:before="0"/>
            </w:pPr>
          </w:p>
        </w:tc>
      </w:tr>
      <w:tr w:rsidR="00C565C5" w:rsidRPr="00F84B4A" w14:paraId="55EA31D2" w14:textId="77777777" w:rsidTr="00C45B43">
        <w:trPr>
          <w:trHeight w:val="340"/>
        </w:trPr>
        <w:tc>
          <w:tcPr>
            <w:tcW w:w="632" w:type="pct"/>
            <w:vAlign w:val="center"/>
          </w:tcPr>
          <w:p w14:paraId="0FCF0466" w14:textId="434752F6" w:rsidR="00C565C5" w:rsidRPr="00F84B4A" w:rsidRDefault="00912322" w:rsidP="00C45B43">
            <w:pPr>
              <w:pStyle w:val="Corpsdetexte"/>
              <w:spacing w:before="0"/>
              <w:jc w:val="center"/>
            </w:pPr>
            <w:r w:rsidRPr="00F84B4A">
              <w:t>R</w:t>
            </w:r>
            <w:r w:rsidR="00C565C5" w:rsidRPr="00F84B4A">
              <w:t>4</w:t>
            </w:r>
          </w:p>
        </w:tc>
        <w:tc>
          <w:tcPr>
            <w:tcW w:w="4368" w:type="pct"/>
            <w:vAlign w:val="center"/>
          </w:tcPr>
          <w:p w14:paraId="13E867FE" w14:textId="60028A0D" w:rsidR="00C565C5" w:rsidRPr="00F84B4A" w:rsidRDefault="00C565C5" w:rsidP="00C45B43">
            <w:pPr>
              <w:pStyle w:val="Corpsdetexte"/>
              <w:spacing w:before="0"/>
            </w:pPr>
          </w:p>
        </w:tc>
      </w:tr>
      <w:tr w:rsidR="00C565C5" w:rsidRPr="00F84B4A" w14:paraId="07BEFDAB" w14:textId="77777777" w:rsidTr="00C45B43">
        <w:trPr>
          <w:trHeight w:val="340"/>
        </w:trPr>
        <w:tc>
          <w:tcPr>
            <w:tcW w:w="632" w:type="pct"/>
            <w:vAlign w:val="center"/>
          </w:tcPr>
          <w:p w14:paraId="1486281F" w14:textId="224678AB" w:rsidR="00C565C5" w:rsidRPr="00F84B4A" w:rsidRDefault="00C565C5" w:rsidP="00C45B43">
            <w:pPr>
              <w:pStyle w:val="Corpsdetexte"/>
              <w:spacing w:before="0"/>
              <w:jc w:val="center"/>
            </w:pPr>
            <w:r w:rsidRPr="00F84B4A">
              <w:t>R5</w:t>
            </w:r>
          </w:p>
        </w:tc>
        <w:tc>
          <w:tcPr>
            <w:tcW w:w="4368" w:type="pct"/>
            <w:vAlign w:val="center"/>
          </w:tcPr>
          <w:p w14:paraId="79BDF723" w14:textId="5C770663" w:rsidR="00C565C5" w:rsidRPr="00F84B4A" w:rsidRDefault="00C565C5" w:rsidP="00C45B43">
            <w:pPr>
              <w:pStyle w:val="Corpsdetexte"/>
              <w:spacing w:before="0"/>
            </w:pPr>
          </w:p>
        </w:tc>
      </w:tr>
      <w:tr w:rsidR="00C565C5" w:rsidRPr="00F84B4A" w14:paraId="4406C938" w14:textId="77777777" w:rsidTr="00C45B43">
        <w:trPr>
          <w:trHeight w:val="340"/>
        </w:trPr>
        <w:tc>
          <w:tcPr>
            <w:tcW w:w="632" w:type="pct"/>
            <w:vAlign w:val="center"/>
          </w:tcPr>
          <w:p w14:paraId="451637A7" w14:textId="048FEEAC" w:rsidR="00C565C5" w:rsidRPr="00F84B4A" w:rsidRDefault="00C565C5" w:rsidP="00C45B43">
            <w:pPr>
              <w:pStyle w:val="Corpsdetexte"/>
              <w:spacing w:before="0"/>
              <w:jc w:val="center"/>
            </w:pPr>
            <w:r w:rsidRPr="00F84B4A">
              <w:t>R6</w:t>
            </w:r>
          </w:p>
        </w:tc>
        <w:tc>
          <w:tcPr>
            <w:tcW w:w="4368" w:type="pct"/>
            <w:vAlign w:val="center"/>
          </w:tcPr>
          <w:p w14:paraId="0061D3CB" w14:textId="5D3CF2DB" w:rsidR="00C565C5" w:rsidRPr="00F84B4A" w:rsidRDefault="00C565C5" w:rsidP="00C45B43">
            <w:pPr>
              <w:pStyle w:val="Corpsdetexte"/>
              <w:spacing w:before="0"/>
            </w:pPr>
          </w:p>
        </w:tc>
      </w:tr>
    </w:tbl>
    <w:p w14:paraId="4986351F" w14:textId="31A6EC34" w:rsidR="00665AA1" w:rsidRPr="00F84B4A" w:rsidRDefault="00C25002" w:rsidP="00C45B43">
      <w:pPr>
        <w:pStyle w:val="Titre3"/>
        <w:spacing w:after="120"/>
      </w:pPr>
      <w:bookmarkStart w:id="67" w:name="_Toc62144159"/>
      <w:r w:rsidRPr="00F84B4A">
        <w:t>C</w:t>
      </w:r>
      <w:r w:rsidR="00DF033C" w:rsidRPr="00F84B4A">
        <w:t>artographie des risques résiduels</w:t>
      </w:r>
      <w:bookmarkEnd w:id="67"/>
      <w:r w:rsidR="00DF033C" w:rsidRPr="00F84B4A">
        <w:t xml:space="preserve"> </w:t>
      </w:r>
    </w:p>
    <w:tbl>
      <w:tblPr>
        <w:tblStyle w:val="Grilledutableau"/>
        <w:tblW w:w="0" w:type="auto"/>
        <w:tblLook w:val="04A0" w:firstRow="1" w:lastRow="0" w:firstColumn="1" w:lastColumn="0" w:noHBand="0" w:noVBand="1"/>
      </w:tblPr>
      <w:tblGrid>
        <w:gridCol w:w="9515"/>
      </w:tblGrid>
      <w:tr w:rsidR="00FC3753" w14:paraId="25F804C2" w14:textId="77777777" w:rsidTr="00A80CFE">
        <w:tc>
          <w:tcPr>
            <w:tcW w:w="9515" w:type="dxa"/>
          </w:tcPr>
          <w:p w14:paraId="2A269A3E" w14:textId="77777777" w:rsidR="00FC3753" w:rsidRDefault="00FC3753" w:rsidP="00A80CFE">
            <w:pPr>
              <w:pStyle w:val="Lgende"/>
              <w:keepNext/>
            </w:pPr>
            <w:r w:rsidRPr="00C930FD">
              <w:t>Cartographie du risque résiduel</w:t>
            </w:r>
          </w:p>
        </w:tc>
      </w:tr>
      <w:tr w:rsidR="00FC3753" w14:paraId="13E09097" w14:textId="77777777" w:rsidTr="00A80CFE">
        <w:tc>
          <w:tcPr>
            <w:tcW w:w="9515" w:type="dxa"/>
          </w:tcPr>
          <w:p w14:paraId="36DB3DD9" w14:textId="77777777" w:rsidR="00FC3753" w:rsidRDefault="00FC3753" w:rsidP="00A80CFE"/>
        </w:tc>
      </w:tr>
    </w:tbl>
    <w:p w14:paraId="59BAE100" w14:textId="77777777" w:rsidR="00C25002" w:rsidRPr="00F84B4A" w:rsidRDefault="00C25002" w:rsidP="00603588">
      <w:pPr>
        <w:pStyle w:val="Corpsdetexte"/>
      </w:pPr>
      <w:r w:rsidRPr="00F84B4A">
        <w:t>Nota : les valeurs modifiées sont indiquées en gras</w:t>
      </w:r>
    </w:p>
    <w:p w14:paraId="66A1FAB9" w14:textId="1C74560D" w:rsidR="00C25002" w:rsidRPr="00F84B4A" w:rsidRDefault="00C25002" w:rsidP="00DB1FF8">
      <w:pPr>
        <w:sectPr w:rsidR="00C25002" w:rsidRPr="00F84B4A" w:rsidSect="00C45B43">
          <w:pgSz w:w="11906" w:h="16838"/>
          <w:pgMar w:top="1332" w:right="964" w:bottom="964" w:left="1417" w:header="709" w:footer="709" w:gutter="0"/>
          <w:cols w:space="708"/>
          <w:docGrid w:linePitch="360"/>
        </w:sectPr>
      </w:pPr>
    </w:p>
    <w:p w14:paraId="2F7AD5FC" w14:textId="79877C63" w:rsidR="00B72737" w:rsidRPr="00F84B4A" w:rsidRDefault="00B72737" w:rsidP="00B72737">
      <w:pPr>
        <w:pStyle w:val="TitreAnnexe"/>
        <w:rPr>
          <w:noProof w:val="0"/>
        </w:rPr>
      </w:pPr>
      <w:bookmarkStart w:id="68" w:name="_Toc62144160"/>
      <w:bookmarkStart w:id="69" w:name="Appendice_I"/>
      <w:r w:rsidRPr="00F84B4A">
        <w:rPr>
          <w:noProof w:val="0"/>
        </w:rPr>
        <w:lastRenderedPageBreak/>
        <w:t>Appendice I : Échelle</w:t>
      </w:r>
      <w:r w:rsidR="0065524C">
        <w:rPr>
          <w:noProof w:val="0"/>
        </w:rPr>
        <w:t>s</w:t>
      </w:r>
      <w:r w:rsidRPr="00F84B4A">
        <w:rPr>
          <w:noProof w:val="0"/>
        </w:rPr>
        <w:t xml:space="preserve"> des besoins de sécurité</w:t>
      </w:r>
      <w:bookmarkEnd w:id="68"/>
    </w:p>
    <w:bookmarkEnd w:id="69"/>
    <w:p w14:paraId="166FE8F6" w14:textId="77777777" w:rsidR="00B72737" w:rsidRPr="00F84B4A" w:rsidRDefault="00B72737" w:rsidP="00B72737">
      <w:pPr>
        <w:pStyle w:val="Corpsdetexte"/>
      </w:pPr>
      <w:r w:rsidRPr="00F84B4A">
        <w:t>Les échelles suivantes sont utilisées pour exprimer les besoins de sécurité en termes de confidentialité, intégrité et de disponibilité.</w:t>
      </w:r>
    </w:p>
    <w:p w14:paraId="2AC512E0" w14:textId="615E68D7" w:rsidR="00B72737" w:rsidRPr="00F84B4A" w:rsidRDefault="00B72737" w:rsidP="00E91226">
      <w:pPr>
        <w:pStyle w:val="Lgende"/>
        <w:spacing w:after="0"/>
      </w:pPr>
      <w:r w:rsidRPr="00F84B4A">
        <w:t xml:space="preserve">Tableau </w:t>
      </w:r>
      <w:r w:rsidRPr="00F84B4A">
        <w:fldChar w:fldCharType="begin"/>
      </w:r>
      <w:r w:rsidRPr="00F84B4A">
        <w:instrText>SEQ Tableau \* ARABIC</w:instrText>
      </w:r>
      <w:r w:rsidRPr="00F84B4A">
        <w:fldChar w:fldCharType="separate"/>
      </w:r>
      <w:r w:rsidR="00B4429C">
        <w:rPr>
          <w:noProof/>
        </w:rPr>
        <w:t>25</w:t>
      </w:r>
      <w:r w:rsidRPr="00F84B4A">
        <w:fldChar w:fldCharType="end"/>
      </w:r>
      <w:r w:rsidRPr="00F84B4A">
        <w:t xml:space="preserve"> </w:t>
      </w:r>
      <w:r w:rsidR="000A4074">
        <w:t xml:space="preserve">- </w:t>
      </w:r>
      <w:r w:rsidRPr="00F84B4A">
        <w:t>Echelle de confidentialité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09E66B6B" w14:textId="77777777" w:rsidTr="009A798D">
        <w:trPr>
          <w:trHeight w:val="458"/>
        </w:trPr>
        <w:tc>
          <w:tcPr>
            <w:tcW w:w="1147" w:type="pct"/>
            <w:shd w:val="pct25" w:color="auto" w:fill="auto"/>
            <w:vAlign w:val="center"/>
          </w:tcPr>
          <w:p w14:paraId="6571F18A"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5F4C36FD"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3EBF8E82" w14:textId="77777777" w:rsidTr="009A798D">
        <w:tc>
          <w:tcPr>
            <w:tcW w:w="1147" w:type="pct"/>
            <w:shd w:val="clear" w:color="auto" w:fill="auto"/>
            <w:vAlign w:val="center"/>
          </w:tcPr>
          <w:p w14:paraId="266B8FFE" w14:textId="77777777" w:rsidR="00B72737" w:rsidRPr="00F84B4A" w:rsidRDefault="00E9581F" w:rsidP="00E9581F">
            <w:pPr>
              <w:pStyle w:val="Corpsdetexte"/>
              <w:jc w:val="center"/>
            </w:pPr>
            <w:r w:rsidRPr="00F84B4A">
              <w:t>……….</w:t>
            </w:r>
          </w:p>
          <w:p w14:paraId="67B3A3BD" w14:textId="04FA5D7A" w:rsidR="00E9581F" w:rsidRPr="00F84B4A" w:rsidRDefault="00E9581F" w:rsidP="00E9581F">
            <w:pPr>
              <w:pStyle w:val="Corpsdetexte"/>
              <w:jc w:val="center"/>
            </w:pPr>
            <w:r w:rsidRPr="00F84B4A">
              <w:t>(1/4)</w:t>
            </w:r>
          </w:p>
        </w:tc>
        <w:tc>
          <w:tcPr>
            <w:tcW w:w="3853" w:type="pct"/>
            <w:shd w:val="clear" w:color="auto" w:fill="auto"/>
            <w:vAlign w:val="center"/>
          </w:tcPr>
          <w:p w14:paraId="719D6884" w14:textId="77777777" w:rsidR="00B72737" w:rsidRPr="00F84B4A" w:rsidRDefault="00B72737" w:rsidP="00E9581F">
            <w:pPr>
              <w:pStyle w:val="Corpsdetexte"/>
              <w:jc w:val="center"/>
            </w:pPr>
          </w:p>
        </w:tc>
      </w:tr>
      <w:tr w:rsidR="00B72737" w:rsidRPr="00F84B4A" w14:paraId="0F39D1D1" w14:textId="77777777" w:rsidTr="009A798D">
        <w:tc>
          <w:tcPr>
            <w:tcW w:w="1147" w:type="pct"/>
            <w:shd w:val="clear" w:color="auto" w:fill="auto"/>
            <w:vAlign w:val="center"/>
          </w:tcPr>
          <w:p w14:paraId="4E09B779" w14:textId="77777777" w:rsidR="00E9581F" w:rsidRPr="00F84B4A" w:rsidRDefault="00E9581F" w:rsidP="00E9581F">
            <w:pPr>
              <w:pStyle w:val="Corpsdetexte"/>
              <w:jc w:val="center"/>
            </w:pPr>
            <w:r w:rsidRPr="00F84B4A">
              <w:t>……….</w:t>
            </w:r>
          </w:p>
          <w:p w14:paraId="55CAE31F" w14:textId="7224F0A4" w:rsidR="00B72737" w:rsidRPr="00F84B4A" w:rsidRDefault="00E9581F" w:rsidP="00E9581F">
            <w:pPr>
              <w:pStyle w:val="Corpsdetexte"/>
              <w:jc w:val="center"/>
            </w:pPr>
            <w:r w:rsidRPr="00F84B4A">
              <w:t>(2/4)</w:t>
            </w:r>
          </w:p>
        </w:tc>
        <w:tc>
          <w:tcPr>
            <w:tcW w:w="3853" w:type="pct"/>
            <w:shd w:val="clear" w:color="auto" w:fill="auto"/>
            <w:vAlign w:val="center"/>
          </w:tcPr>
          <w:p w14:paraId="63780A8E" w14:textId="77777777" w:rsidR="00B72737" w:rsidRPr="00F84B4A" w:rsidRDefault="00B72737" w:rsidP="00E9581F">
            <w:pPr>
              <w:pStyle w:val="Corpsdetexte"/>
              <w:jc w:val="center"/>
            </w:pPr>
          </w:p>
        </w:tc>
      </w:tr>
      <w:tr w:rsidR="00B72737" w:rsidRPr="00F84B4A" w14:paraId="6B0E5BA8" w14:textId="77777777" w:rsidTr="009A798D">
        <w:tc>
          <w:tcPr>
            <w:tcW w:w="1147" w:type="pct"/>
            <w:shd w:val="clear" w:color="auto" w:fill="auto"/>
            <w:vAlign w:val="center"/>
          </w:tcPr>
          <w:p w14:paraId="0BF9A44C" w14:textId="77777777" w:rsidR="00E9581F" w:rsidRPr="00F84B4A" w:rsidRDefault="00E9581F" w:rsidP="00E9581F">
            <w:pPr>
              <w:pStyle w:val="Corpsdetexte"/>
              <w:jc w:val="center"/>
            </w:pPr>
            <w:r w:rsidRPr="00F84B4A">
              <w:t>……….</w:t>
            </w:r>
          </w:p>
          <w:p w14:paraId="3832E571" w14:textId="7EF64B6F" w:rsidR="00B72737" w:rsidRPr="00F84B4A" w:rsidRDefault="00E9581F" w:rsidP="00E9581F">
            <w:pPr>
              <w:pStyle w:val="Corpsdetexte"/>
              <w:jc w:val="center"/>
            </w:pPr>
            <w:r w:rsidRPr="00F84B4A">
              <w:t>(3/4)</w:t>
            </w:r>
          </w:p>
        </w:tc>
        <w:tc>
          <w:tcPr>
            <w:tcW w:w="3853" w:type="pct"/>
            <w:shd w:val="clear" w:color="auto" w:fill="auto"/>
            <w:vAlign w:val="center"/>
          </w:tcPr>
          <w:p w14:paraId="1398E177" w14:textId="77777777" w:rsidR="00B72737" w:rsidRPr="00F84B4A" w:rsidRDefault="00B72737" w:rsidP="00E9581F">
            <w:pPr>
              <w:pStyle w:val="Corpsdetexte"/>
              <w:jc w:val="center"/>
            </w:pPr>
          </w:p>
        </w:tc>
      </w:tr>
      <w:tr w:rsidR="00B72737" w:rsidRPr="00F84B4A" w14:paraId="1144AB8D" w14:textId="77777777" w:rsidTr="009A798D">
        <w:tc>
          <w:tcPr>
            <w:tcW w:w="1147" w:type="pct"/>
            <w:shd w:val="clear" w:color="auto" w:fill="auto"/>
            <w:vAlign w:val="center"/>
          </w:tcPr>
          <w:p w14:paraId="1A2A5BD1" w14:textId="77777777" w:rsidR="00E9581F" w:rsidRPr="00F84B4A" w:rsidRDefault="00E9581F" w:rsidP="00E9581F">
            <w:pPr>
              <w:pStyle w:val="Corpsdetexte"/>
              <w:jc w:val="center"/>
            </w:pPr>
            <w:r w:rsidRPr="00F84B4A">
              <w:t>……….</w:t>
            </w:r>
          </w:p>
          <w:p w14:paraId="5283F379" w14:textId="161D2086" w:rsidR="00B72737" w:rsidRPr="00F84B4A" w:rsidRDefault="00E9581F" w:rsidP="00E9581F">
            <w:pPr>
              <w:pStyle w:val="Corpsdetexte"/>
              <w:jc w:val="center"/>
            </w:pPr>
            <w:r w:rsidRPr="00F84B4A">
              <w:t>(</w:t>
            </w:r>
            <w:r w:rsidR="00B4429C">
              <w:t>4</w:t>
            </w:r>
            <w:r w:rsidRPr="00F84B4A">
              <w:t>/4)</w:t>
            </w:r>
          </w:p>
        </w:tc>
        <w:tc>
          <w:tcPr>
            <w:tcW w:w="3853" w:type="pct"/>
            <w:shd w:val="clear" w:color="auto" w:fill="auto"/>
            <w:vAlign w:val="center"/>
          </w:tcPr>
          <w:p w14:paraId="2B204D5D" w14:textId="77777777" w:rsidR="00B72737" w:rsidRPr="00F84B4A" w:rsidRDefault="00B72737" w:rsidP="00E9581F">
            <w:pPr>
              <w:pStyle w:val="Corpsdetexte"/>
              <w:jc w:val="center"/>
            </w:pPr>
          </w:p>
        </w:tc>
      </w:tr>
    </w:tbl>
    <w:p w14:paraId="512A162D" w14:textId="42AD4D38" w:rsidR="00B72737" w:rsidRPr="00F84B4A" w:rsidRDefault="00B72737" w:rsidP="00E91226">
      <w:pPr>
        <w:pStyle w:val="Lgende"/>
        <w:spacing w:before="120" w:after="0"/>
      </w:pPr>
      <w:r w:rsidRPr="00F84B4A">
        <w:t xml:space="preserve">Tableau </w:t>
      </w:r>
      <w:r w:rsidRPr="00F84B4A">
        <w:fldChar w:fldCharType="begin"/>
      </w:r>
      <w:r w:rsidRPr="00F84B4A">
        <w:instrText>SEQ Tableau \* ARABIC</w:instrText>
      </w:r>
      <w:r w:rsidRPr="00F84B4A">
        <w:fldChar w:fldCharType="separate"/>
      </w:r>
      <w:r w:rsidR="00B4429C">
        <w:rPr>
          <w:noProof/>
        </w:rPr>
        <w:t>26</w:t>
      </w:r>
      <w:r w:rsidRPr="00F84B4A">
        <w:fldChar w:fldCharType="end"/>
      </w:r>
      <w:r w:rsidRPr="00F84B4A">
        <w:t xml:space="preserve"> </w:t>
      </w:r>
      <w:r w:rsidR="000A4074">
        <w:t xml:space="preserve">- </w:t>
      </w:r>
      <w:r w:rsidRPr="00F84B4A">
        <w:t>Echelle d’intégrité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26A923F3" w14:textId="77777777" w:rsidTr="009A798D">
        <w:trPr>
          <w:trHeight w:val="458"/>
        </w:trPr>
        <w:tc>
          <w:tcPr>
            <w:tcW w:w="1147" w:type="pct"/>
            <w:shd w:val="pct25" w:color="auto" w:fill="auto"/>
            <w:vAlign w:val="center"/>
          </w:tcPr>
          <w:p w14:paraId="56A18A46"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0E4275AD"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085BB152" w14:textId="77777777" w:rsidTr="009A798D">
        <w:tc>
          <w:tcPr>
            <w:tcW w:w="1147" w:type="pct"/>
            <w:shd w:val="clear" w:color="auto" w:fill="auto"/>
            <w:vAlign w:val="center"/>
          </w:tcPr>
          <w:p w14:paraId="3C536D89" w14:textId="77777777" w:rsidR="00E9581F" w:rsidRPr="00F84B4A" w:rsidRDefault="00E9581F" w:rsidP="00E9581F">
            <w:pPr>
              <w:pStyle w:val="Corpsdetexte"/>
              <w:jc w:val="center"/>
            </w:pPr>
            <w:r w:rsidRPr="00F84B4A">
              <w:t>……….</w:t>
            </w:r>
          </w:p>
          <w:p w14:paraId="41D4DA4C" w14:textId="4D4477E2" w:rsidR="00B72737" w:rsidRPr="00F84B4A" w:rsidRDefault="00E9581F" w:rsidP="00E9581F">
            <w:pPr>
              <w:pStyle w:val="Corpsdetexte"/>
              <w:jc w:val="center"/>
            </w:pPr>
            <w:r w:rsidRPr="00F84B4A">
              <w:t>(1/4)</w:t>
            </w:r>
          </w:p>
        </w:tc>
        <w:tc>
          <w:tcPr>
            <w:tcW w:w="3853" w:type="pct"/>
            <w:shd w:val="clear" w:color="auto" w:fill="auto"/>
            <w:vAlign w:val="center"/>
          </w:tcPr>
          <w:p w14:paraId="1DC77838" w14:textId="77777777" w:rsidR="00B72737" w:rsidRPr="00F84B4A" w:rsidRDefault="00B72737" w:rsidP="00E9581F">
            <w:pPr>
              <w:pStyle w:val="Corpsdetexte"/>
              <w:jc w:val="center"/>
            </w:pPr>
          </w:p>
        </w:tc>
      </w:tr>
      <w:tr w:rsidR="00B72737" w:rsidRPr="00F84B4A" w14:paraId="255FFEC2" w14:textId="77777777" w:rsidTr="009A798D">
        <w:tc>
          <w:tcPr>
            <w:tcW w:w="1147" w:type="pct"/>
            <w:shd w:val="clear" w:color="auto" w:fill="auto"/>
            <w:vAlign w:val="center"/>
          </w:tcPr>
          <w:p w14:paraId="3319DF0B" w14:textId="77777777" w:rsidR="00E9581F" w:rsidRPr="00F84B4A" w:rsidRDefault="00E9581F" w:rsidP="00E9581F">
            <w:pPr>
              <w:pStyle w:val="Corpsdetexte"/>
              <w:jc w:val="center"/>
            </w:pPr>
            <w:r w:rsidRPr="00F84B4A">
              <w:t>……….</w:t>
            </w:r>
          </w:p>
          <w:p w14:paraId="40AE5A60" w14:textId="6C1200A6" w:rsidR="00B72737" w:rsidRPr="00F84B4A" w:rsidRDefault="00E9581F" w:rsidP="00E9581F">
            <w:pPr>
              <w:pStyle w:val="Corpsdetexte"/>
              <w:jc w:val="center"/>
            </w:pPr>
            <w:r w:rsidRPr="00F84B4A">
              <w:t>(2/4)</w:t>
            </w:r>
          </w:p>
        </w:tc>
        <w:tc>
          <w:tcPr>
            <w:tcW w:w="3853" w:type="pct"/>
            <w:shd w:val="clear" w:color="auto" w:fill="auto"/>
            <w:vAlign w:val="center"/>
          </w:tcPr>
          <w:p w14:paraId="7BCDE891" w14:textId="77777777" w:rsidR="00B72737" w:rsidRPr="00F84B4A" w:rsidRDefault="00B72737" w:rsidP="00E9581F">
            <w:pPr>
              <w:pStyle w:val="Corpsdetexte"/>
              <w:jc w:val="center"/>
            </w:pPr>
          </w:p>
        </w:tc>
      </w:tr>
      <w:tr w:rsidR="00B72737" w:rsidRPr="00F84B4A" w14:paraId="495AD6FE" w14:textId="77777777" w:rsidTr="009A798D">
        <w:tc>
          <w:tcPr>
            <w:tcW w:w="1147" w:type="pct"/>
            <w:shd w:val="clear" w:color="auto" w:fill="auto"/>
            <w:vAlign w:val="center"/>
          </w:tcPr>
          <w:p w14:paraId="2DD9D8F6" w14:textId="77777777" w:rsidR="00E9581F" w:rsidRPr="00F84B4A" w:rsidRDefault="00E9581F" w:rsidP="00E9581F">
            <w:pPr>
              <w:pStyle w:val="Corpsdetexte"/>
              <w:jc w:val="center"/>
            </w:pPr>
            <w:r w:rsidRPr="00F84B4A">
              <w:t>……….</w:t>
            </w:r>
          </w:p>
          <w:p w14:paraId="6EBD2A85" w14:textId="38D7C8E9" w:rsidR="00B72737" w:rsidRPr="00F84B4A" w:rsidRDefault="00E9581F" w:rsidP="00E9581F">
            <w:pPr>
              <w:pStyle w:val="Corpsdetexte"/>
              <w:jc w:val="center"/>
            </w:pPr>
            <w:r w:rsidRPr="00F84B4A">
              <w:t>(3/4)</w:t>
            </w:r>
          </w:p>
        </w:tc>
        <w:tc>
          <w:tcPr>
            <w:tcW w:w="3853" w:type="pct"/>
            <w:shd w:val="clear" w:color="auto" w:fill="auto"/>
            <w:vAlign w:val="center"/>
          </w:tcPr>
          <w:p w14:paraId="6A152C8C" w14:textId="77777777" w:rsidR="00B72737" w:rsidRPr="00F84B4A" w:rsidRDefault="00B72737" w:rsidP="00E9581F">
            <w:pPr>
              <w:pStyle w:val="Corpsdetexte"/>
              <w:jc w:val="center"/>
            </w:pPr>
          </w:p>
        </w:tc>
      </w:tr>
      <w:tr w:rsidR="00B72737" w:rsidRPr="00F84B4A" w14:paraId="34927821" w14:textId="77777777" w:rsidTr="009A798D">
        <w:tc>
          <w:tcPr>
            <w:tcW w:w="1147" w:type="pct"/>
            <w:shd w:val="clear" w:color="auto" w:fill="auto"/>
            <w:vAlign w:val="center"/>
          </w:tcPr>
          <w:p w14:paraId="59105598" w14:textId="77777777" w:rsidR="00E9581F" w:rsidRPr="00F84B4A" w:rsidRDefault="00E9581F" w:rsidP="00E9581F">
            <w:pPr>
              <w:pStyle w:val="Corpsdetexte"/>
              <w:jc w:val="center"/>
            </w:pPr>
            <w:r w:rsidRPr="00F84B4A">
              <w:t>……….</w:t>
            </w:r>
          </w:p>
          <w:p w14:paraId="3CF6A9D6" w14:textId="370AEC3C" w:rsidR="00B72737" w:rsidRPr="00F84B4A" w:rsidRDefault="00E9581F" w:rsidP="00E9581F">
            <w:pPr>
              <w:pStyle w:val="Corpsdetexte"/>
              <w:jc w:val="center"/>
            </w:pPr>
            <w:r w:rsidRPr="00F84B4A">
              <w:t>(4/4)</w:t>
            </w:r>
          </w:p>
        </w:tc>
        <w:tc>
          <w:tcPr>
            <w:tcW w:w="3853" w:type="pct"/>
            <w:shd w:val="clear" w:color="auto" w:fill="auto"/>
            <w:vAlign w:val="center"/>
          </w:tcPr>
          <w:p w14:paraId="5DDE4F3B" w14:textId="77777777" w:rsidR="00B72737" w:rsidRPr="00F84B4A" w:rsidRDefault="00B72737" w:rsidP="00E9581F">
            <w:pPr>
              <w:pStyle w:val="Corpsdetexte"/>
              <w:jc w:val="center"/>
            </w:pPr>
          </w:p>
        </w:tc>
      </w:tr>
    </w:tbl>
    <w:p w14:paraId="05EA92DD" w14:textId="03128D25" w:rsidR="00B72737" w:rsidRPr="00F84B4A" w:rsidRDefault="00B72737" w:rsidP="00E91226">
      <w:pPr>
        <w:pStyle w:val="Lgende"/>
        <w:spacing w:before="120" w:after="0"/>
      </w:pPr>
      <w:r w:rsidRPr="00F84B4A">
        <w:t xml:space="preserve">Tableau </w:t>
      </w:r>
      <w:r w:rsidRPr="00F84B4A">
        <w:fldChar w:fldCharType="begin"/>
      </w:r>
      <w:r w:rsidRPr="00F84B4A">
        <w:instrText>SEQ Tableau \* ARABIC</w:instrText>
      </w:r>
      <w:r w:rsidRPr="00F84B4A">
        <w:fldChar w:fldCharType="separate"/>
      </w:r>
      <w:r w:rsidR="00B4429C">
        <w:rPr>
          <w:noProof/>
        </w:rPr>
        <w:t>27</w:t>
      </w:r>
      <w:r w:rsidRPr="00F84B4A">
        <w:fldChar w:fldCharType="end"/>
      </w:r>
      <w:r w:rsidRPr="00F84B4A">
        <w:t xml:space="preserve"> </w:t>
      </w:r>
      <w:r w:rsidR="000A4074">
        <w:t xml:space="preserve">- </w:t>
      </w:r>
      <w:r w:rsidRPr="00F84B4A">
        <w:t>Echelle de disponibilité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7332"/>
      </w:tblGrid>
      <w:tr w:rsidR="00B72737" w:rsidRPr="00F84B4A" w14:paraId="468247CC" w14:textId="77777777" w:rsidTr="009A798D">
        <w:trPr>
          <w:trHeight w:val="458"/>
        </w:trPr>
        <w:tc>
          <w:tcPr>
            <w:tcW w:w="1147" w:type="pct"/>
            <w:shd w:val="pct25" w:color="auto" w:fill="auto"/>
            <w:vAlign w:val="center"/>
          </w:tcPr>
          <w:p w14:paraId="1310E6DA" w14:textId="77777777" w:rsidR="00B72737" w:rsidRPr="00F84B4A" w:rsidRDefault="00B72737" w:rsidP="00377407">
            <w:pPr>
              <w:pStyle w:val="CEAM"/>
              <w:spacing w:before="0"/>
              <w:jc w:val="center"/>
              <w:rPr>
                <w:b/>
              </w:rPr>
            </w:pPr>
            <w:r w:rsidRPr="00F84B4A">
              <w:rPr>
                <w:b/>
              </w:rPr>
              <w:t>Niveau de l’échelle</w:t>
            </w:r>
          </w:p>
        </w:tc>
        <w:tc>
          <w:tcPr>
            <w:tcW w:w="3853" w:type="pct"/>
            <w:shd w:val="pct25" w:color="auto" w:fill="auto"/>
            <w:vAlign w:val="center"/>
          </w:tcPr>
          <w:p w14:paraId="0A750660" w14:textId="77777777" w:rsidR="00B72737" w:rsidRPr="00F84B4A" w:rsidRDefault="00B72737" w:rsidP="00377407">
            <w:pPr>
              <w:pStyle w:val="CEAM"/>
              <w:spacing w:before="0"/>
              <w:jc w:val="center"/>
              <w:rPr>
                <w:b/>
              </w:rPr>
            </w:pPr>
            <w:r w:rsidRPr="00F84B4A">
              <w:rPr>
                <w:b/>
              </w:rPr>
              <w:t>Désignation détaillée</w:t>
            </w:r>
          </w:p>
        </w:tc>
      </w:tr>
      <w:tr w:rsidR="00B72737" w:rsidRPr="00F84B4A" w14:paraId="22034AB0" w14:textId="77777777" w:rsidTr="009A798D">
        <w:tc>
          <w:tcPr>
            <w:tcW w:w="1147" w:type="pct"/>
            <w:shd w:val="clear" w:color="auto" w:fill="auto"/>
            <w:vAlign w:val="center"/>
          </w:tcPr>
          <w:p w14:paraId="282F8E7C" w14:textId="77777777" w:rsidR="00E9581F" w:rsidRPr="00F84B4A" w:rsidRDefault="00E9581F" w:rsidP="00E9581F">
            <w:pPr>
              <w:pStyle w:val="Corpsdetexte"/>
              <w:jc w:val="center"/>
            </w:pPr>
            <w:r w:rsidRPr="00F84B4A">
              <w:t>……….</w:t>
            </w:r>
          </w:p>
          <w:p w14:paraId="0F093C6C" w14:textId="4379FC7E" w:rsidR="00B72737" w:rsidRPr="00F84B4A" w:rsidRDefault="00E9581F" w:rsidP="00E9581F">
            <w:pPr>
              <w:pStyle w:val="Corpsdetexte"/>
              <w:jc w:val="center"/>
            </w:pPr>
            <w:r w:rsidRPr="00F84B4A">
              <w:t>(1/4)</w:t>
            </w:r>
          </w:p>
        </w:tc>
        <w:tc>
          <w:tcPr>
            <w:tcW w:w="3853" w:type="pct"/>
            <w:shd w:val="clear" w:color="auto" w:fill="auto"/>
            <w:vAlign w:val="center"/>
          </w:tcPr>
          <w:p w14:paraId="705FB081" w14:textId="77777777" w:rsidR="00B72737" w:rsidRPr="00F84B4A" w:rsidRDefault="00B72737" w:rsidP="00377407">
            <w:pPr>
              <w:pStyle w:val="CEAM"/>
              <w:spacing w:after="120"/>
              <w:jc w:val="left"/>
            </w:pPr>
          </w:p>
        </w:tc>
      </w:tr>
      <w:tr w:rsidR="00B72737" w:rsidRPr="00F84B4A" w14:paraId="1B1E3013" w14:textId="77777777" w:rsidTr="009A798D">
        <w:tc>
          <w:tcPr>
            <w:tcW w:w="1147" w:type="pct"/>
            <w:shd w:val="clear" w:color="auto" w:fill="auto"/>
            <w:vAlign w:val="center"/>
          </w:tcPr>
          <w:p w14:paraId="39D8589F" w14:textId="77777777" w:rsidR="00E9581F" w:rsidRPr="00F84B4A" w:rsidRDefault="00E9581F" w:rsidP="00E9581F">
            <w:pPr>
              <w:pStyle w:val="Corpsdetexte"/>
              <w:jc w:val="center"/>
            </w:pPr>
            <w:r w:rsidRPr="00F84B4A">
              <w:t>……….</w:t>
            </w:r>
          </w:p>
          <w:p w14:paraId="7355054C" w14:textId="08C2A8F0" w:rsidR="00B72737" w:rsidRPr="00F84B4A" w:rsidRDefault="00E9581F" w:rsidP="00E9581F">
            <w:pPr>
              <w:pStyle w:val="Corpsdetexte"/>
              <w:jc w:val="center"/>
            </w:pPr>
            <w:r w:rsidRPr="00F84B4A">
              <w:t>(2/4)</w:t>
            </w:r>
          </w:p>
        </w:tc>
        <w:tc>
          <w:tcPr>
            <w:tcW w:w="3853" w:type="pct"/>
            <w:shd w:val="clear" w:color="auto" w:fill="auto"/>
            <w:vAlign w:val="center"/>
          </w:tcPr>
          <w:p w14:paraId="1FB919C4" w14:textId="77777777" w:rsidR="00B72737" w:rsidRPr="00F84B4A" w:rsidRDefault="00B72737" w:rsidP="00377407">
            <w:pPr>
              <w:pStyle w:val="CEAM"/>
              <w:spacing w:after="120"/>
              <w:jc w:val="left"/>
            </w:pPr>
          </w:p>
        </w:tc>
      </w:tr>
      <w:tr w:rsidR="00B72737" w:rsidRPr="00F84B4A" w14:paraId="3A9108C9" w14:textId="77777777" w:rsidTr="009A798D">
        <w:tc>
          <w:tcPr>
            <w:tcW w:w="1147" w:type="pct"/>
            <w:shd w:val="clear" w:color="auto" w:fill="auto"/>
            <w:vAlign w:val="center"/>
          </w:tcPr>
          <w:p w14:paraId="37F1B296" w14:textId="77777777" w:rsidR="00E9581F" w:rsidRPr="00F84B4A" w:rsidRDefault="00E9581F" w:rsidP="00E9581F">
            <w:pPr>
              <w:pStyle w:val="Corpsdetexte"/>
              <w:jc w:val="center"/>
            </w:pPr>
            <w:r w:rsidRPr="00F84B4A">
              <w:t>……….</w:t>
            </w:r>
          </w:p>
          <w:p w14:paraId="70270165" w14:textId="24808ED6" w:rsidR="00B72737" w:rsidRPr="00F84B4A" w:rsidRDefault="00E9581F" w:rsidP="00E9581F">
            <w:pPr>
              <w:pStyle w:val="Corpsdetexte"/>
              <w:jc w:val="center"/>
            </w:pPr>
            <w:r w:rsidRPr="00F84B4A">
              <w:t>(3/4)</w:t>
            </w:r>
          </w:p>
        </w:tc>
        <w:tc>
          <w:tcPr>
            <w:tcW w:w="3853" w:type="pct"/>
            <w:shd w:val="clear" w:color="auto" w:fill="auto"/>
            <w:vAlign w:val="center"/>
          </w:tcPr>
          <w:p w14:paraId="236D7E3F" w14:textId="77777777" w:rsidR="00B72737" w:rsidRPr="00F84B4A" w:rsidRDefault="00B72737" w:rsidP="00377407">
            <w:pPr>
              <w:pStyle w:val="CEAM"/>
              <w:spacing w:after="120"/>
              <w:jc w:val="left"/>
            </w:pPr>
          </w:p>
        </w:tc>
      </w:tr>
      <w:tr w:rsidR="00B72737" w:rsidRPr="00F84B4A" w14:paraId="73C8A9BD" w14:textId="77777777" w:rsidTr="009A798D">
        <w:tc>
          <w:tcPr>
            <w:tcW w:w="1147" w:type="pct"/>
            <w:shd w:val="clear" w:color="auto" w:fill="auto"/>
            <w:vAlign w:val="center"/>
          </w:tcPr>
          <w:p w14:paraId="613C8D0C" w14:textId="77777777" w:rsidR="00E9581F" w:rsidRPr="00F84B4A" w:rsidRDefault="00E9581F" w:rsidP="00E9581F">
            <w:pPr>
              <w:pStyle w:val="Corpsdetexte"/>
              <w:jc w:val="center"/>
            </w:pPr>
            <w:r w:rsidRPr="00F84B4A">
              <w:t>……….</w:t>
            </w:r>
          </w:p>
          <w:p w14:paraId="690ACEF3" w14:textId="264A8343" w:rsidR="00B72737" w:rsidRPr="00F84B4A" w:rsidRDefault="00E9581F" w:rsidP="00E9581F">
            <w:pPr>
              <w:pStyle w:val="Corpsdetexte"/>
              <w:jc w:val="center"/>
            </w:pPr>
            <w:r w:rsidRPr="00F84B4A">
              <w:t>(4/4)</w:t>
            </w:r>
          </w:p>
        </w:tc>
        <w:tc>
          <w:tcPr>
            <w:tcW w:w="3853" w:type="pct"/>
            <w:shd w:val="clear" w:color="auto" w:fill="auto"/>
            <w:vAlign w:val="center"/>
          </w:tcPr>
          <w:p w14:paraId="5EB22880" w14:textId="77777777" w:rsidR="00B72737" w:rsidRPr="00F84B4A" w:rsidRDefault="00B72737" w:rsidP="00377407">
            <w:pPr>
              <w:pStyle w:val="CEAM"/>
              <w:spacing w:after="120"/>
              <w:jc w:val="left"/>
            </w:pPr>
          </w:p>
        </w:tc>
      </w:tr>
    </w:tbl>
    <w:p w14:paraId="7E7B04BB" w14:textId="77777777" w:rsidR="00B72737" w:rsidRPr="00F84B4A" w:rsidRDefault="00B72737" w:rsidP="00B92F3E">
      <w:pPr>
        <w:pStyle w:val="TitreAnnexe"/>
        <w:rPr>
          <w:noProof w:val="0"/>
        </w:rPr>
      </w:pPr>
      <w:r w:rsidRPr="00F84B4A">
        <w:rPr>
          <w:noProof w:val="0"/>
        </w:rPr>
        <w:br w:type="page"/>
      </w:r>
    </w:p>
    <w:p w14:paraId="1BB090AD" w14:textId="0B85F3D3" w:rsidR="00DD10C8" w:rsidRPr="00F84B4A" w:rsidRDefault="0025542C" w:rsidP="00AE6813">
      <w:pPr>
        <w:pStyle w:val="TitreAnnexe"/>
        <w:rPr>
          <w:noProof w:val="0"/>
        </w:rPr>
      </w:pPr>
      <w:bookmarkStart w:id="70" w:name="_Toc62144161"/>
      <w:bookmarkStart w:id="71" w:name="Appendice_II"/>
      <w:r w:rsidRPr="00F84B4A">
        <w:rPr>
          <w:noProof w:val="0"/>
        </w:rPr>
        <w:lastRenderedPageBreak/>
        <w:t>A</w:t>
      </w:r>
      <w:r w:rsidR="00A01659" w:rsidRPr="00F84B4A">
        <w:rPr>
          <w:noProof w:val="0"/>
        </w:rPr>
        <w:t>ppendice</w:t>
      </w:r>
      <w:r w:rsidR="004A1775" w:rsidRPr="00F84B4A">
        <w:rPr>
          <w:noProof w:val="0"/>
        </w:rPr>
        <w:t xml:space="preserve"> I</w:t>
      </w:r>
      <w:r w:rsidR="00377407" w:rsidRPr="00F84B4A">
        <w:rPr>
          <w:noProof w:val="0"/>
        </w:rPr>
        <w:t>I</w:t>
      </w:r>
      <w:r w:rsidR="004A1775" w:rsidRPr="00F84B4A">
        <w:rPr>
          <w:noProof w:val="0"/>
        </w:rPr>
        <w:t> :</w:t>
      </w:r>
      <w:r w:rsidRPr="00F84B4A">
        <w:rPr>
          <w:noProof w:val="0"/>
        </w:rPr>
        <w:t xml:space="preserve"> </w:t>
      </w:r>
      <w:r w:rsidR="00A74BF5" w:rsidRPr="00F84B4A">
        <w:rPr>
          <w:noProof w:val="0"/>
        </w:rPr>
        <w:t>É</w:t>
      </w:r>
      <w:r w:rsidRPr="00F84B4A">
        <w:rPr>
          <w:noProof w:val="0"/>
        </w:rPr>
        <w:t>chelle de gravité</w:t>
      </w:r>
      <w:bookmarkEnd w:id="70"/>
    </w:p>
    <w:bookmarkEnd w:id="71"/>
    <w:p w14:paraId="324F98DF" w14:textId="0D027B5B" w:rsidR="0065524C" w:rsidRPr="001148C7" w:rsidRDefault="0065524C" w:rsidP="0038742A">
      <w:pPr>
        <w:pStyle w:val="Corpsdetexte"/>
        <w:spacing w:after="120"/>
        <w:rPr>
          <w:i/>
          <w:iCs/>
          <w:color w:val="00B050"/>
        </w:rPr>
      </w:pPr>
      <w:r w:rsidRPr="001148C7">
        <w:rPr>
          <w:i/>
          <w:iCs/>
          <w:color w:val="00B050"/>
        </w:rPr>
        <w:t>Note pour le rédacteur : cette échelle est à adapter à l’étude.</w:t>
      </w:r>
    </w:p>
    <w:p w14:paraId="76BB753C" w14:textId="67FA80B4" w:rsidR="0025542C" w:rsidRPr="00F84B4A" w:rsidRDefault="16751B41" w:rsidP="00E91226">
      <w:pPr>
        <w:pStyle w:val="Lgende"/>
        <w:spacing w:after="0"/>
      </w:pPr>
      <w:r w:rsidRPr="00F84B4A">
        <w:t xml:space="preserve">Tableau </w:t>
      </w:r>
      <w:r w:rsidR="0025542C" w:rsidRPr="00F84B4A">
        <w:fldChar w:fldCharType="begin"/>
      </w:r>
      <w:r w:rsidR="0025542C" w:rsidRPr="00F84B4A">
        <w:instrText>SEQ Tableau \* ARABIC</w:instrText>
      </w:r>
      <w:r w:rsidR="0025542C" w:rsidRPr="00F84B4A">
        <w:fldChar w:fldCharType="separate"/>
      </w:r>
      <w:r w:rsidR="00B4429C">
        <w:rPr>
          <w:noProof/>
        </w:rPr>
        <w:t>28</w:t>
      </w:r>
      <w:r w:rsidR="0025542C" w:rsidRPr="00F84B4A">
        <w:fldChar w:fldCharType="end"/>
      </w:r>
      <w:r w:rsidRPr="00F84B4A">
        <w:t xml:space="preserve"> </w:t>
      </w:r>
      <w:r w:rsidR="000A4074">
        <w:t xml:space="preserve">- </w:t>
      </w:r>
      <w:r w:rsidRPr="00F84B4A">
        <w:t>Echelle de gravité</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9"/>
        <w:gridCol w:w="7426"/>
      </w:tblGrid>
      <w:tr w:rsidR="0025542C" w:rsidRPr="00F84B4A" w14:paraId="7B1A323E" w14:textId="77777777" w:rsidTr="009A798D">
        <w:trPr>
          <w:trHeight w:val="447"/>
        </w:trPr>
        <w:tc>
          <w:tcPr>
            <w:tcW w:w="1098" w:type="pct"/>
            <w:vAlign w:val="center"/>
          </w:tcPr>
          <w:p w14:paraId="3DAA886A" w14:textId="77777777" w:rsidR="0025542C" w:rsidRPr="00F84B4A" w:rsidRDefault="0025542C" w:rsidP="0025542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Gravité</w:t>
            </w:r>
          </w:p>
        </w:tc>
        <w:tc>
          <w:tcPr>
            <w:tcW w:w="3902" w:type="pct"/>
            <w:vAlign w:val="center"/>
          </w:tcPr>
          <w:p w14:paraId="4945CFCB" w14:textId="77777777" w:rsidR="0025542C" w:rsidRPr="00F84B4A" w:rsidRDefault="0025542C" w:rsidP="0025542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 détaillée de l’échelle</w:t>
            </w:r>
          </w:p>
        </w:tc>
      </w:tr>
      <w:tr w:rsidR="0025542C" w:rsidRPr="00F84B4A" w14:paraId="21592D7E" w14:textId="77777777" w:rsidTr="009A798D">
        <w:trPr>
          <w:trHeight w:val="1101"/>
        </w:trPr>
        <w:tc>
          <w:tcPr>
            <w:tcW w:w="1098" w:type="pct"/>
            <w:shd w:val="clear" w:color="auto" w:fill="00B050"/>
            <w:vAlign w:val="center"/>
          </w:tcPr>
          <w:p w14:paraId="43E36595" w14:textId="77777777" w:rsidR="002C66ED" w:rsidRPr="00F84B4A" w:rsidRDefault="0025542C" w:rsidP="00D72E7F">
            <w:pPr>
              <w:pStyle w:val="Corpsdetexte"/>
              <w:jc w:val="center"/>
              <w:rPr>
                <w:rFonts w:eastAsia="Calibri"/>
                <w:b/>
                <w:bCs/>
              </w:rPr>
            </w:pPr>
            <w:r w:rsidRPr="00F84B4A">
              <w:rPr>
                <w:rFonts w:eastAsia="Calibri"/>
                <w:b/>
                <w:bCs/>
              </w:rPr>
              <w:t>Mineure</w:t>
            </w:r>
          </w:p>
          <w:p w14:paraId="5517C22B" w14:textId="106303D0" w:rsidR="00D72E7F" w:rsidRPr="00F84B4A" w:rsidRDefault="00D72E7F" w:rsidP="00141A11">
            <w:pPr>
              <w:pStyle w:val="Corpsdetexte"/>
              <w:jc w:val="center"/>
              <w:rPr>
                <w:rFonts w:eastAsia="Calibri"/>
                <w:b/>
                <w:bCs/>
              </w:rPr>
            </w:pPr>
            <w:r w:rsidRPr="00F84B4A">
              <w:rPr>
                <w:rFonts w:eastAsia="Calibri"/>
                <w:b/>
                <w:bCs/>
              </w:rPr>
              <w:t>(1/</w:t>
            </w:r>
            <w:r w:rsidR="00893245">
              <w:rPr>
                <w:rFonts w:eastAsia="Calibri"/>
                <w:b/>
                <w:bCs/>
              </w:rPr>
              <w:t>4</w:t>
            </w:r>
            <w:r w:rsidRPr="00F84B4A">
              <w:rPr>
                <w:rFonts w:eastAsia="Calibri"/>
                <w:b/>
                <w:bCs/>
              </w:rPr>
              <w:t>)</w:t>
            </w:r>
          </w:p>
        </w:tc>
        <w:tc>
          <w:tcPr>
            <w:tcW w:w="3902" w:type="pct"/>
          </w:tcPr>
          <w:p w14:paraId="513DA1E0"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794BEA61" w14:textId="77777777" w:rsidTr="009A798D">
        <w:trPr>
          <w:trHeight w:val="1216"/>
        </w:trPr>
        <w:tc>
          <w:tcPr>
            <w:tcW w:w="1098" w:type="pct"/>
            <w:shd w:val="clear" w:color="auto" w:fill="FFFF00"/>
            <w:vAlign w:val="center"/>
          </w:tcPr>
          <w:p w14:paraId="17DE4497" w14:textId="4C7B19D8" w:rsidR="0025542C" w:rsidRPr="00F84B4A" w:rsidRDefault="0025542C" w:rsidP="00D72E7F">
            <w:pPr>
              <w:pStyle w:val="Corpsdetexte"/>
              <w:jc w:val="center"/>
              <w:rPr>
                <w:rFonts w:eastAsia="Calibri"/>
                <w:b/>
                <w:bCs/>
              </w:rPr>
            </w:pPr>
            <w:r w:rsidRPr="00F84B4A">
              <w:rPr>
                <w:rFonts w:eastAsia="Calibri"/>
                <w:b/>
                <w:bCs/>
              </w:rPr>
              <w:t>Significative</w:t>
            </w:r>
          </w:p>
          <w:p w14:paraId="778D18AF" w14:textId="41960D91" w:rsidR="00D72E7F" w:rsidRPr="00F84B4A" w:rsidRDefault="00D72E7F" w:rsidP="00D72E7F">
            <w:pPr>
              <w:pStyle w:val="Corpsdetexte"/>
              <w:jc w:val="center"/>
              <w:rPr>
                <w:rFonts w:eastAsia="Calibri"/>
                <w:b/>
                <w:bCs/>
              </w:rPr>
            </w:pPr>
            <w:r w:rsidRPr="00F84B4A">
              <w:rPr>
                <w:rFonts w:eastAsia="Calibri"/>
                <w:b/>
                <w:bCs/>
              </w:rPr>
              <w:t>(2/</w:t>
            </w:r>
            <w:r w:rsidR="00893245">
              <w:rPr>
                <w:rFonts w:eastAsia="Calibri"/>
                <w:b/>
                <w:bCs/>
              </w:rPr>
              <w:t>4</w:t>
            </w:r>
            <w:r w:rsidRPr="00F84B4A">
              <w:rPr>
                <w:rFonts w:eastAsia="Calibri"/>
                <w:b/>
                <w:bCs/>
              </w:rPr>
              <w:t>)</w:t>
            </w:r>
          </w:p>
        </w:tc>
        <w:tc>
          <w:tcPr>
            <w:tcW w:w="3902" w:type="pct"/>
          </w:tcPr>
          <w:p w14:paraId="75CAC6F5"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30903D61" w14:textId="77777777" w:rsidTr="009A798D">
        <w:trPr>
          <w:trHeight w:val="1471"/>
        </w:trPr>
        <w:tc>
          <w:tcPr>
            <w:tcW w:w="1098" w:type="pct"/>
            <w:shd w:val="clear" w:color="auto" w:fill="FFC000"/>
            <w:vAlign w:val="center"/>
          </w:tcPr>
          <w:p w14:paraId="27CF2AF4" w14:textId="77777777" w:rsidR="0025542C" w:rsidRPr="00F84B4A" w:rsidRDefault="0025542C" w:rsidP="00D72E7F">
            <w:pPr>
              <w:pStyle w:val="Corpsdetexte"/>
              <w:jc w:val="center"/>
              <w:rPr>
                <w:rFonts w:eastAsia="Calibri"/>
                <w:b/>
                <w:bCs/>
              </w:rPr>
            </w:pPr>
            <w:r w:rsidRPr="00F84B4A">
              <w:rPr>
                <w:rFonts w:eastAsia="Calibri"/>
                <w:b/>
                <w:bCs/>
              </w:rPr>
              <w:t>Grave</w:t>
            </w:r>
          </w:p>
          <w:p w14:paraId="08648AD6" w14:textId="349346B3" w:rsidR="00D72E7F" w:rsidRPr="00F84B4A" w:rsidRDefault="00D72E7F" w:rsidP="00D72E7F">
            <w:pPr>
              <w:pStyle w:val="Corpsdetexte"/>
              <w:jc w:val="center"/>
              <w:rPr>
                <w:rFonts w:eastAsia="Calibri"/>
                <w:b/>
                <w:bCs/>
              </w:rPr>
            </w:pPr>
            <w:r w:rsidRPr="00F84B4A">
              <w:rPr>
                <w:rFonts w:eastAsia="Calibri"/>
                <w:b/>
                <w:bCs/>
              </w:rPr>
              <w:t>(</w:t>
            </w:r>
            <w:r w:rsidR="00141A11" w:rsidRPr="00F84B4A">
              <w:rPr>
                <w:rFonts w:eastAsia="Calibri"/>
                <w:b/>
                <w:bCs/>
              </w:rPr>
              <w:t>3</w:t>
            </w:r>
            <w:r w:rsidRPr="00F84B4A">
              <w:rPr>
                <w:rFonts w:eastAsia="Calibri"/>
                <w:b/>
                <w:bCs/>
              </w:rPr>
              <w:t>/</w:t>
            </w:r>
            <w:r w:rsidR="00893245">
              <w:rPr>
                <w:rFonts w:eastAsia="Calibri"/>
                <w:b/>
                <w:bCs/>
              </w:rPr>
              <w:t>4</w:t>
            </w:r>
            <w:r w:rsidRPr="00F84B4A">
              <w:rPr>
                <w:rFonts w:eastAsia="Calibri"/>
                <w:b/>
                <w:bCs/>
              </w:rPr>
              <w:t>)</w:t>
            </w:r>
          </w:p>
        </w:tc>
        <w:tc>
          <w:tcPr>
            <w:tcW w:w="3902" w:type="pct"/>
          </w:tcPr>
          <w:p w14:paraId="66060428"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r w:rsidR="0025542C" w:rsidRPr="00F84B4A" w14:paraId="77F6036F" w14:textId="77777777" w:rsidTr="001148C7">
        <w:trPr>
          <w:trHeight w:val="1607"/>
        </w:trPr>
        <w:tc>
          <w:tcPr>
            <w:tcW w:w="1098" w:type="pct"/>
            <w:tcBorders>
              <w:bottom w:val="single" w:sz="4" w:space="0" w:color="auto"/>
            </w:tcBorders>
            <w:shd w:val="clear" w:color="auto" w:fill="FF0000"/>
            <w:vAlign w:val="center"/>
          </w:tcPr>
          <w:p w14:paraId="23EC293A" w14:textId="77777777" w:rsidR="0025542C" w:rsidRPr="00F84B4A" w:rsidRDefault="0025542C" w:rsidP="00D72E7F">
            <w:pPr>
              <w:pStyle w:val="Corpsdetexte"/>
              <w:jc w:val="center"/>
              <w:rPr>
                <w:rFonts w:eastAsia="Calibri"/>
                <w:b/>
                <w:bCs/>
              </w:rPr>
            </w:pPr>
            <w:r w:rsidRPr="00F84B4A">
              <w:rPr>
                <w:rFonts w:eastAsia="Calibri"/>
                <w:b/>
                <w:bCs/>
              </w:rPr>
              <w:t>Critique</w:t>
            </w:r>
          </w:p>
          <w:p w14:paraId="66C85F1B" w14:textId="110BFE66" w:rsidR="00D72E7F" w:rsidRPr="00F84B4A" w:rsidRDefault="00D72E7F" w:rsidP="00D72E7F">
            <w:pPr>
              <w:pStyle w:val="Corpsdetexte"/>
              <w:jc w:val="center"/>
              <w:rPr>
                <w:rFonts w:eastAsia="Calibri"/>
                <w:b/>
                <w:bCs/>
              </w:rPr>
            </w:pPr>
            <w:r w:rsidRPr="00F84B4A">
              <w:rPr>
                <w:rFonts w:eastAsia="Calibri"/>
                <w:b/>
                <w:bCs/>
              </w:rPr>
              <w:t>(4/</w:t>
            </w:r>
            <w:r w:rsidR="00893245">
              <w:rPr>
                <w:rFonts w:eastAsia="Calibri"/>
                <w:b/>
                <w:bCs/>
              </w:rPr>
              <w:t>4</w:t>
            </w:r>
            <w:r w:rsidRPr="00F84B4A">
              <w:rPr>
                <w:rFonts w:eastAsia="Calibri"/>
                <w:b/>
                <w:bCs/>
              </w:rPr>
              <w:t>)</w:t>
            </w:r>
          </w:p>
        </w:tc>
        <w:tc>
          <w:tcPr>
            <w:tcW w:w="3902" w:type="pct"/>
          </w:tcPr>
          <w:p w14:paraId="1D0656FE" w14:textId="77777777" w:rsidR="0025542C" w:rsidRPr="00F84B4A" w:rsidRDefault="0025542C" w:rsidP="0025542C">
            <w:pPr>
              <w:autoSpaceDE w:val="0"/>
              <w:autoSpaceDN w:val="0"/>
              <w:adjustRightInd w:val="0"/>
              <w:spacing w:before="120" w:after="120"/>
              <w:jc w:val="both"/>
              <w:rPr>
                <w:rFonts w:ascii="Times New Roman" w:eastAsia="Calibri" w:hAnsi="Times New Roman" w:cs="Times New Roman"/>
              </w:rPr>
            </w:pPr>
          </w:p>
        </w:tc>
      </w:tr>
    </w:tbl>
    <w:p w14:paraId="394798F2" w14:textId="178C5397" w:rsidR="001148C7" w:rsidRDefault="001148C7" w:rsidP="0059335A">
      <w:pPr>
        <w:pStyle w:val="Corpsdetexte"/>
      </w:pPr>
      <w:r>
        <w:br w:type="page"/>
      </w:r>
    </w:p>
    <w:p w14:paraId="369B630E" w14:textId="28BDC2FD" w:rsidR="001148C7" w:rsidRPr="00F84B4A" w:rsidRDefault="001148C7" w:rsidP="001148C7">
      <w:pPr>
        <w:pStyle w:val="TitreAnnexe"/>
        <w:rPr>
          <w:noProof w:val="0"/>
        </w:rPr>
      </w:pPr>
      <w:bookmarkStart w:id="72" w:name="_Toc62144162"/>
      <w:bookmarkStart w:id="73" w:name="Appendice_III"/>
      <w:r w:rsidRPr="00F84B4A">
        <w:rPr>
          <w:noProof w:val="0"/>
        </w:rPr>
        <w:lastRenderedPageBreak/>
        <w:t>Appendice I</w:t>
      </w:r>
      <w:r w:rsidR="003355A4">
        <w:rPr>
          <w:noProof w:val="0"/>
        </w:rPr>
        <w:t>I</w:t>
      </w:r>
      <w:r w:rsidRPr="00F84B4A">
        <w:rPr>
          <w:noProof w:val="0"/>
        </w:rPr>
        <w:t xml:space="preserve">I : </w:t>
      </w:r>
      <w:r w:rsidR="001554CC">
        <w:rPr>
          <w:noProof w:val="0"/>
        </w:rPr>
        <w:t>Catégorie</w:t>
      </w:r>
      <w:r w:rsidR="0027046F">
        <w:rPr>
          <w:noProof w:val="0"/>
        </w:rPr>
        <w:t>s</w:t>
      </w:r>
      <w:r w:rsidR="001554CC">
        <w:rPr>
          <w:noProof w:val="0"/>
        </w:rPr>
        <w:t xml:space="preserve"> d</w:t>
      </w:r>
      <w:r w:rsidR="003355A4">
        <w:rPr>
          <w:noProof w:val="0"/>
        </w:rPr>
        <w:t>e sources de risque (SR) et d’objectifs visés (OV)</w:t>
      </w:r>
      <w:bookmarkEnd w:id="72"/>
    </w:p>
    <w:bookmarkEnd w:id="73"/>
    <w:p w14:paraId="0233EA27" w14:textId="1748E5A2" w:rsidR="001148C7" w:rsidRPr="001148C7" w:rsidRDefault="001148C7" w:rsidP="001554CC">
      <w:pPr>
        <w:pStyle w:val="Corpsdetexte"/>
        <w:spacing w:after="120"/>
        <w:rPr>
          <w:i/>
          <w:iCs/>
          <w:color w:val="00B050"/>
        </w:rPr>
      </w:pPr>
      <w:r w:rsidRPr="001148C7">
        <w:rPr>
          <w:i/>
          <w:iCs/>
          <w:color w:val="00B050"/>
        </w:rPr>
        <w:t xml:space="preserve">Note pour le rédacteur : à </w:t>
      </w:r>
      <w:r w:rsidR="0071038D">
        <w:rPr>
          <w:i/>
          <w:iCs/>
          <w:color w:val="00B050"/>
        </w:rPr>
        <w:t>compléter</w:t>
      </w:r>
      <w:r w:rsidRPr="001148C7">
        <w:rPr>
          <w:i/>
          <w:iCs/>
          <w:color w:val="00B050"/>
        </w:rPr>
        <w:t>.</w:t>
      </w:r>
    </w:p>
    <w:p w14:paraId="47630768" w14:textId="7B8DCA7A" w:rsidR="0027046F" w:rsidRDefault="0027046F" w:rsidP="0027046F">
      <w:pPr>
        <w:pStyle w:val="Lgende"/>
        <w:keepNext/>
        <w:spacing w:after="0"/>
      </w:pPr>
      <w:r>
        <w:t xml:space="preserve">Tableau </w:t>
      </w:r>
      <w:r w:rsidR="000E4365">
        <w:fldChar w:fldCharType="begin"/>
      </w:r>
      <w:r w:rsidR="000E4365">
        <w:instrText xml:space="preserve"> SEQ Tableau \* ARABIC </w:instrText>
      </w:r>
      <w:r w:rsidR="000E4365">
        <w:fldChar w:fldCharType="separate"/>
      </w:r>
      <w:r w:rsidR="00B4429C">
        <w:rPr>
          <w:noProof/>
        </w:rPr>
        <w:t>29</w:t>
      </w:r>
      <w:r w:rsidR="000E4365">
        <w:rPr>
          <w:noProof/>
        </w:rPr>
        <w:fldChar w:fldCharType="end"/>
      </w:r>
      <w:r>
        <w:t xml:space="preserve"> </w:t>
      </w:r>
      <w:r w:rsidR="000A4074">
        <w:t xml:space="preserve">- </w:t>
      </w:r>
      <w:r>
        <w:t>Catégories de sources de risques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969"/>
      </w:tblGrid>
      <w:tr w:rsidR="001554CC" w:rsidRPr="00F84B4A" w14:paraId="3C1035BF" w14:textId="77777777" w:rsidTr="005A4B1A">
        <w:trPr>
          <w:trHeight w:val="447"/>
        </w:trPr>
        <w:tc>
          <w:tcPr>
            <w:tcW w:w="1338" w:type="pct"/>
            <w:shd w:val="pct25" w:color="auto" w:fill="auto"/>
          </w:tcPr>
          <w:p w14:paraId="6607ABE6" w14:textId="24512BA0" w:rsidR="001554CC" w:rsidRDefault="001554CC" w:rsidP="005E435F">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Catégorie</w:t>
            </w:r>
          </w:p>
          <w:p w14:paraId="47319E93" w14:textId="498AFA50" w:rsidR="001554CC" w:rsidRPr="00F84B4A" w:rsidRDefault="001554CC" w:rsidP="005E435F">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(profils d’attaquant</w:t>
            </w:r>
            <w:r w:rsidR="005E435F">
              <w:rPr>
                <w:rFonts w:ascii="Times New Roman" w:eastAsia="Calibri" w:hAnsi="Times New Roman" w:cs="Times New Roman"/>
                <w:b/>
              </w:rPr>
              <w:t>s</w:t>
            </w:r>
            <w:r>
              <w:rPr>
                <w:rFonts w:ascii="Times New Roman" w:eastAsia="Calibri" w:hAnsi="Times New Roman" w:cs="Times New Roman"/>
                <w:b/>
              </w:rPr>
              <w:t>)</w:t>
            </w:r>
          </w:p>
        </w:tc>
        <w:tc>
          <w:tcPr>
            <w:tcW w:w="3662" w:type="pct"/>
            <w:shd w:val="pct25" w:color="auto" w:fill="auto"/>
            <w:vAlign w:val="center"/>
          </w:tcPr>
          <w:p w14:paraId="1C31C2F0" w14:textId="7AD8CD61" w:rsidR="001554CC" w:rsidRPr="00F84B4A" w:rsidRDefault="001554CC" w:rsidP="005E435F">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w:t>
            </w:r>
          </w:p>
        </w:tc>
      </w:tr>
      <w:tr w:rsidR="001554CC" w:rsidRPr="00F84B4A" w14:paraId="69C2739E" w14:textId="77777777" w:rsidTr="0071038D">
        <w:trPr>
          <w:trHeight w:val="673"/>
        </w:trPr>
        <w:tc>
          <w:tcPr>
            <w:tcW w:w="1338" w:type="pct"/>
            <w:vAlign w:val="center"/>
          </w:tcPr>
          <w:p w14:paraId="0D3BCD47" w14:textId="77777777" w:rsidR="001554CC" w:rsidRPr="00F84B4A" w:rsidRDefault="001554CC" w:rsidP="0071038D">
            <w:pPr>
              <w:pStyle w:val="Corpsdetexte"/>
              <w:spacing w:before="0"/>
              <w:jc w:val="center"/>
              <w:rPr>
                <w:rFonts w:eastAsia="Calibri"/>
              </w:rPr>
            </w:pPr>
          </w:p>
        </w:tc>
        <w:tc>
          <w:tcPr>
            <w:tcW w:w="3662" w:type="pct"/>
          </w:tcPr>
          <w:p w14:paraId="3F383127" w14:textId="559D43B8" w:rsidR="001554CC" w:rsidRPr="00F84B4A" w:rsidRDefault="001554CC" w:rsidP="0071038D">
            <w:pPr>
              <w:pStyle w:val="Corpsdetexte"/>
              <w:spacing w:before="0"/>
              <w:jc w:val="left"/>
              <w:rPr>
                <w:rFonts w:eastAsia="Calibri"/>
              </w:rPr>
            </w:pPr>
          </w:p>
        </w:tc>
      </w:tr>
      <w:tr w:rsidR="001554CC" w:rsidRPr="00F84B4A" w14:paraId="5AF7ED3E" w14:textId="77777777" w:rsidTr="0071038D">
        <w:trPr>
          <w:trHeight w:val="689"/>
        </w:trPr>
        <w:tc>
          <w:tcPr>
            <w:tcW w:w="1338" w:type="pct"/>
            <w:vAlign w:val="center"/>
          </w:tcPr>
          <w:p w14:paraId="66FF5647" w14:textId="77777777" w:rsidR="001554CC" w:rsidRPr="00F84B4A" w:rsidRDefault="001554CC" w:rsidP="0071038D">
            <w:pPr>
              <w:pStyle w:val="Corpsdetexte"/>
              <w:spacing w:before="0"/>
              <w:jc w:val="center"/>
              <w:rPr>
                <w:rFonts w:eastAsia="Calibri"/>
              </w:rPr>
            </w:pPr>
          </w:p>
        </w:tc>
        <w:tc>
          <w:tcPr>
            <w:tcW w:w="3662" w:type="pct"/>
          </w:tcPr>
          <w:p w14:paraId="2B89A7D2" w14:textId="4A3ED1B1" w:rsidR="001554CC" w:rsidRPr="00F84B4A" w:rsidRDefault="001554CC" w:rsidP="0071038D">
            <w:pPr>
              <w:pStyle w:val="Corpsdetexte"/>
              <w:spacing w:before="0"/>
              <w:jc w:val="left"/>
              <w:rPr>
                <w:rFonts w:eastAsia="Calibri"/>
              </w:rPr>
            </w:pPr>
          </w:p>
        </w:tc>
      </w:tr>
      <w:tr w:rsidR="001554CC" w:rsidRPr="00F84B4A" w14:paraId="7B12C348" w14:textId="77777777" w:rsidTr="0071038D">
        <w:trPr>
          <w:trHeight w:val="692"/>
        </w:trPr>
        <w:tc>
          <w:tcPr>
            <w:tcW w:w="1338" w:type="pct"/>
            <w:vAlign w:val="center"/>
          </w:tcPr>
          <w:p w14:paraId="7FA628CC" w14:textId="77777777" w:rsidR="001554CC" w:rsidRPr="00F84B4A" w:rsidRDefault="001554CC" w:rsidP="0071038D">
            <w:pPr>
              <w:pStyle w:val="Corpsdetexte"/>
              <w:spacing w:before="0"/>
              <w:jc w:val="center"/>
              <w:rPr>
                <w:rFonts w:eastAsia="Calibri"/>
              </w:rPr>
            </w:pPr>
          </w:p>
        </w:tc>
        <w:tc>
          <w:tcPr>
            <w:tcW w:w="3662" w:type="pct"/>
          </w:tcPr>
          <w:p w14:paraId="4DC78A55" w14:textId="6C9DDFF8" w:rsidR="001554CC" w:rsidRPr="00F84B4A" w:rsidRDefault="001554CC" w:rsidP="0071038D">
            <w:pPr>
              <w:pStyle w:val="Corpsdetexte"/>
              <w:spacing w:before="0"/>
              <w:jc w:val="left"/>
              <w:rPr>
                <w:rFonts w:eastAsia="Calibri"/>
              </w:rPr>
            </w:pPr>
          </w:p>
        </w:tc>
      </w:tr>
      <w:tr w:rsidR="001554CC" w:rsidRPr="00F84B4A" w14:paraId="6ACC2DFC" w14:textId="77777777" w:rsidTr="0071038D">
        <w:trPr>
          <w:trHeight w:val="858"/>
        </w:trPr>
        <w:tc>
          <w:tcPr>
            <w:tcW w:w="1338" w:type="pct"/>
            <w:vAlign w:val="center"/>
          </w:tcPr>
          <w:p w14:paraId="2DF5480E" w14:textId="77777777" w:rsidR="001554CC" w:rsidRPr="00F84B4A" w:rsidRDefault="001554CC" w:rsidP="0071038D">
            <w:pPr>
              <w:pStyle w:val="Corpsdetexte"/>
              <w:spacing w:before="0"/>
              <w:jc w:val="center"/>
              <w:rPr>
                <w:rFonts w:eastAsia="Calibri"/>
              </w:rPr>
            </w:pPr>
          </w:p>
        </w:tc>
        <w:tc>
          <w:tcPr>
            <w:tcW w:w="3662" w:type="pct"/>
          </w:tcPr>
          <w:p w14:paraId="0E8DA3A8" w14:textId="2478161E" w:rsidR="001554CC" w:rsidRPr="00F84B4A" w:rsidRDefault="001554CC" w:rsidP="0071038D">
            <w:pPr>
              <w:pStyle w:val="Corpsdetexte"/>
              <w:spacing w:before="0"/>
              <w:jc w:val="left"/>
              <w:rPr>
                <w:rFonts w:eastAsia="Calibri"/>
              </w:rPr>
            </w:pPr>
          </w:p>
        </w:tc>
      </w:tr>
    </w:tbl>
    <w:p w14:paraId="535B04FB" w14:textId="18578B17" w:rsidR="001554CC" w:rsidRDefault="001554CC" w:rsidP="001148C7">
      <w:pPr>
        <w:pStyle w:val="Corpsdetexte"/>
      </w:pPr>
    </w:p>
    <w:p w14:paraId="466E7A02" w14:textId="0CAD0E58" w:rsidR="0027046F" w:rsidRDefault="0027046F" w:rsidP="0027046F">
      <w:pPr>
        <w:pStyle w:val="Lgende"/>
        <w:keepNext/>
        <w:spacing w:after="0"/>
      </w:pPr>
      <w:r>
        <w:t xml:space="preserve">Tableau </w:t>
      </w:r>
      <w:r w:rsidR="000E4365">
        <w:fldChar w:fldCharType="begin"/>
      </w:r>
      <w:r w:rsidR="000E4365">
        <w:instrText xml:space="preserve"> SEQ Tableau \* ARABIC </w:instrText>
      </w:r>
      <w:r w:rsidR="000E4365">
        <w:fldChar w:fldCharType="separate"/>
      </w:r>
      <w:r w:rsidR="00B4429C">
        <w:rPr>
          <w:noProof/>
        </w:rPr>
        <w:t>30</w:t>
      </w:r>
      <w:r w:rsidR="000E4365">
        <w:rPr>
          <w:noProof/>
        </w:rPr>
        <w:fldChar w:fldCharType="end"/>
      </w:r>
      <w:r w:rsidR="000A4074">
        <w:rPr>
          <w:noProof/>
        </w:rPr>
        <w:t xml:space="preserve"> - </w:t>
      </w:r>
      <w:r>
        <w:t>Catégorie d’objectifs visés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6"/>
        <w:gridCol w:w="6969"/>
      </w:tblGrid>
      <w:tr w:rsidR="005A4B1A" w:rsidRPr="00F84B4A" w14:paraId="3AC4BA1E" w14:textId="77777777" w:rsidTr="0098390C">
        <w:trPr>
          <w:trHeight w:val="447"/>
        </w:trPr>
        <w:tc>
          <w:tcPr>
            <w:tcW w:w="1338" w:type="pct"/>
            <w:shd w:val="pct25" w:color="auto" w:fill="auto"/>
          </w:tcPr>
          <w:p w14:paraId="4D1C206C" w14:textId="77777777" w:rsidR="005A4B1A" w:rsidRDefault="005A4B1A" w:rsidP="0098390C">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Catégorie</w:t>
            </w:r>
          </w:p>
          <w:p w14:paraId="4B14C027" w14:textId="38C0BDFF" w:rsidR="005A4B1A" w:rsidRPr="00F84B4A" w:rsidRDefault="005A4B1A" w:rsidP="0098390C">
            <w:pPr>
              <w:autoSpaceDE w:val="0"/>
              <w:autoSpaceDN w:val="0"/>
              <w:adjustRightInd w:val="0"/>
              <w:spacing w:after="0"/>
              <w:jc w:val="center"/>
              <w:rPr>
                <w:rFonts w:ascii="Times New Roman" w:eastAsia="Calibri" w:hAnsi="Times New Roman" w:cs="Times New Roman"/>
                <w:b/>
              </w:rPr>
            </w:pPr>
            <w:r>
              <w:rPr>
                <w:rFonts w:ascii="Times New Roman" w:eastAsia="Calibri" w:hAnsi="Times New Roman" w:cs="Times New Roman"/>
                <w:b/>
              </w:rPr>
              <w:t>(finalités poursuivies)</w:t>
            </w:r>
          </w:p>
        </w:tc>
        <w:tc>
          <w:tcPr>
            <w:tcW w:w="3662" w:type="pct"/>
            <w:shd w:val="pct25" w:color="auto" w:fill="auto"/>
            <w:vAlign w:val="center"/>
          </w:tcPr>
          <w:p w14:paraId="761C67BD" w14:textId="77777777" w:rsidR="005A4B1A" w:rsidRPr="00F84B4A" w:rsidRDefault="005A4B1A" w:rsidP="0098390C">
            <w:pPr>
              <w:autoSpaceDE w:val="0"/>
              <w:autoSpaceDN w:val="0"/>
              <w:adjustRightInd w:val="0"/>
              <w:spacing w:after="0"/>
              <w:jc w:val="center"/>
              <w:rPr>
                <w:rFonts w:ascii="Times New Roman" w:eastAsia="Calibri" w:hAnsi="Times New Roman" w:cs="Times New Roman"/>
                <w:b/>
              </w:rPr>
            </w:pPr>
            <w:r w:rsidRPr="00F84B4A">
              <w:rPr>
                <w:rFonts w:ascii="Times New Roman" w:eastAsia="Calibri" w:hAnsi="Times New Roman" w:cs="Times New Roman"/>
                <w:b/>
              </w:rPr>
              <w:t>Description</w:t>
            </w:r>
          </w:p>
        </w:tc>
      </w:tr>
      <w:tr w:rsidR="005A4B1A" w:rsidRPr="00F84B4A" w14:paraId="52DF58AB" w14:textId="77777777" w:rsidTr="0071038D">
        <w:trPr>
          <w:trHeight w:val="673"/>
        </w:trPr>
        <w:tc>
          <w:tcPr>
            <w:tcW w:w="1338" w:type="pct"/>
            <w:vAlign w:val="center"/>
          </w:tcPr>
          <w:p w14:paraId="2824DF80"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299EF9BC"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4176DE03" w14:textId="77777777" w:rsidTr="0071038D">
        <w:trPr>
          <w:trHeight w:val="689"/>
        </w:trPr>
        <w:tc>
          <w:tcPr>
            <w:tcW w:w="1338" w:type="pct"/>
            <w:vAlign w:val="center"/>
          </w:tcPr>
          <w:p w14:paraId="5D597AE0"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4CCBCCA6"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0B98379E" w14:textId="77777777" w:rsidTr="0071038D">
        <w:trPr>
          <w:trHeight w:val="692"/>
        </w:trPr>
        <w:tc>
          <w:tcPr>
            <w:tcW w:w="1338" w:type="pct"/>
            <w:vAlign w:val="center"/>
          </w:tcPr>
          <w:p w14:paraId="082FED8A"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31B86F72"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r w:rsidR="005A4B1A" w:rsidRPr="00F84B4A" w14:paraId="5727D213" w14:textId="77777777" w:rsidTr="0071038D">
        <w:trPr>
          <w:trHeight w:val="858"/>
        </w:trPr>
        <w:tc>
          <w:tcPr>
            <w:tcW w:w="1338" w:type="pct"/>
            <w:vAlign w:val="center"/>
          </w:tcPr>
          <w:p w14:paraId="699A5BA6" w14:textId="77777777" w:rsidR="005A4B1A" w:rsidRPr="00F84B4A" w:rsidRDefault="005A4B1A" w:rsidP="0071038D">
            <w:pPr>
              <w:autoSpaceDE w:val="0"/>
              <w:autoSpaceDN w:val="0"/>
              <w:adjustRightInd w:val="0"/>
              <w:spacing w:after="0"/>
              <w:jc w:val="center"/>
              <w:rPr>
                <w:rFonts w:ascii="Times New Roman" w:eastAsia="Calibri" w:hAnsi="Times New Roman" w:cs="Times New Roman"/>
              </w:rPr>
            </w:pPr>
          </w:p>
        </w:tc>
        <w:tc>
          <w:tcPr>
            <w:tcW w:w="3662" w:type="pct"/>
          </w:tcPr>
          <w:p w14:paraId="61BAD26F" w14:textId="77777777" w:rsidR="005A4B1A" w:rsidRPr="00F84B4A" w:rsidRDefault="005A4B1A" w:rsidP="0071038D">
            <w:pPr>
              <w:autoSpaceDE w:val="0"/>
              <w:autoSpaceDN w:val="0"/>
              <w:adjustRightInd w:val="0"/>
              <w:spacing w:after="0"/>
              <w:jc w:val="both"/>
              <w:rPr>
                <w:rFonts w:ascii="Times New Roman" w:eastAsia="Calibri" w:hAnsi="Times New Roman" w:cs="Times New Roman"/>
              </w:rPr>
            </w:pPr>
          </w:p>
        </w:tc>
      </w:tr>
    </w:tbl>
    <w:p w14:paraId="717FC100" w14:textId="77777777" w:rsidR="005A4B1A" w:rsidRDefault="005A4B1A" w:rsidP="001148C7">
      <w:pPr>
        <w:pStyle w:val="Corpsdetexte"/>
      </w:pPr>
    </w:p>
    <w:p w14:paraId="5E390B58" w14:textId="108D53EB" w:rsidR="0025542C" w:rsidRDefault="001148C7" w:rsidP="0071038D">
      <w:pPr>
        <w:pStyle w:val="TitreAnnexe"/>
      </w:pPr>
      <w:r>
        <w:br w:type="page"/>
      </w:r>
      <w:bookmarkStart w:id="74" w:name="Appendice_IV"/>
      <w:bookmarkStart w:id="75" w:name="_Toc62144163"/>
      <w:r w:rsidR="0025542C" w:rsidRPr="00F84B4A">
        <w:lastRenderedPageBreak/>
        <w:t>A</w:t>
      </w:r>
      <w:r w:rsidR="00A01659" w:rsidRPr="00F84B4A">
        <w:t>ppendice</w:t>
      </w:r>
      <w:r w:rsidR="0025542C" w:rsidRPr="00F84B4A">
        <w:t xml:space="preserve"> I</w:t>
      </w:r>
      <w:r w:rsidR="007133A0">
        <w:t>V</w:t>
      </w:r>
      <w:r w:rsidR="003C4768" w:rsidRPr="00F84B4A">
        <w:t> :</w:t>
      </w:r>
      <w:r w:rsidR="0025542C" w:rsidRPr="00F84B4A">
        <w:t xml:space="preserve"> </w:t>
      </w:r>
      <w:r w:rsidR="1F84A7D3" w:rsidRPr="00F84B4A">
        <w:t>É</w:t>
      </w:r>
      <w:r w:rsidR="0025542C" w:rsidRPr="00F84B4A">
        <w:t>chelle d’évaluation des couples SR/OV</w:t>
      </w:r>
      <w:r w:rsidR="0025542C" w:rsidRPr="00F84B4A">
        <w:rPr>
          <w:rStyle w:val="Appelnotedebasdep"/>
        </w:rPr>
        <w:footnoteReference w:id="11"/>
      </w:r>
      <w:bookmarkEnd w:id="74"/>
      <w:bookmarkEnd w:id="75"/>
    </w:p>
    <w:p w14:paraId="1A0059EF" w14:textId="077B6689" w:rsidR="0065524C" w:rsidRPr="00F927E4" w:rsidRDefault="0065524C" w:rsidP="00FA50D3">
      <w:pPr>
        <w:pStyle w:val="Corpsdetexte"/>
        <w:rPr>
          <w:i/>
          <w:iCs/>
          <w:color w:val="00B050"/>
        </w:rPr>
      </w:pPr>
      <w:r w:rsidRPr="00F927E4">
        <w:rPr>
          <w:i/>
          <w:iCs/>
          <w:color w:val="00B050"/>
        </w:rPr>
        <w:t>Note pour le rédacteur : cette échelle est à adapter à l’étude.</w:t>
      </w:r>
    </w:p>
    <w:p w14:paraId="24193EFB" w14:textId="77777777" w:rsidR="0065524C" w:rsidRPr="00F84B4A" w:rsidRDefault="0065524C" w:rsidP="00FA50D3">
      <w:pPr>
        <w:pStyle w:val="Corpsdetexte"/>
      </w:pPr>
    </w:p>
    <w:tbl>
      <w:tblPr>
        <w:tblW w:w="5000" w:type="pct"/>
        <w:jc w:val="center"/>
        <w:tblLayout w:type="fixed"/>
        <w:tblCellMar>
          <w:left w:w="0" w:type="dxa"/>
          <w:right w:w="0" w:type="dxa"/>
        </w:tblCellMar>
        <w:tblLook w:val="0600" w:firstRow="0" w:lastRow="0" w:firstColumn="0" w:lastColumn="0" w:noHBand="1" w:noVBand="1"/>
      </w:tblPr>
      <w:tblGrid>
        <w:gridCol w:w="586"/>
        <w:gridCol w:w="832"/>
        <w:gridCol w:w="1564"/>
        <w:gridCol w:w="1614"/>
        <w:gridCol w:w="1663"/>
        <w:gridCol w:w="1644"/>
        <w:gridCol w:w="1612"/>
      </w:tblGrid>
      <w:tr w:rsidR="00F527C0" w:rsidRPr="00F84B4A" w14:paraId="2BF040C2" w14:textId="77777777" w:rsidTr="00CA71B5">
        <w:trPr>
          <w:trHeight w:val="564"/>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66518E39"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7E75FCD0"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10FDAA0E" w14:textId="77777777" w:rsidR="00F527C0" w:rsidRPr="00F84B4A" w:rsidRDefault="00F527C0" w:rsidP="0059335A">
            <w:pPr>
              <w:pStyle w:val="Corpsdetexte"/>
            </w:pPr>
          </w:p>
        </w:tc>
        <w:tc>
          <w:tcPr>
            <w:tcW w:w="3433" w:type="pct"/>
            <w:gridSpan w:val="4"/>
            <w:tcBorders>
              <w:top w:val="single" w:sz="8" w:space="0" w:color="FFFFFF"/>
              <w:left w:val="nil"/>
              <w:bottom w:val="single" w:sz="8" w:space="0" w:color="FFFFFF"/>
              <w:right w:val="single" w:sz="8" w:space="0" w:color="FFFFFF"/>
            </w:tcBorders>
            <w:shd w:val="clear" w:color="auto" w:fill="849EC0"/>
            <w:tcMar>
              <w:top w:w="15" w:type="dxa"/>
              <w:left w:w="92" w:type="dxa"/>
              <w:bottom w:w="0" w:type="dxa"/>
              <w:right w:w="92" w:type="dxa"/>
            </w:tcMar>
            <w:vAlign w:val="center"/>
            <w:hideMark/>
          </w:tcPr>
          <w:p w14:paraId="5285B312" w14:textId="77777777" w:rsidR="00F527C0" w:rsidRPr="00F84B4A" w:rsidRDefault="00F527C0" w:rsidP="00B92F3E">
            <w:pPr>
              <w:pStyle w:val="Corpsdetexte"/>
              <w:jc w:val="center"/>
              <w:rPr>
                <w:b/>
                <w:bCs/>
              </w:rPr>
            </w:pPr>
            <w:r w:rsidRPr="00F84B4A">
              <w:rPr>
                <w:b/>
                <w:bCs/>
              </w:rPr>
              <w:t>Ressources</w:t>
            </w:r>
          </w:p>
        </w:tc>
      </w:tr>
      <w:tr w:rsidR="00F527C0" w:rsidRPr="00F84B4A" w14:paraId="0178BFFA" w14:textId="77777777" w:rsidTr="00CA71B5">
        <w:trPr>
          <w:trHeight w:val="683"/>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774AF2BF"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7A292896"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2191599E" w14:textId="77777777" w:rsidR="00F527C0" w:rsidRPr="00F84B4A" w:rsidRDefault="00F527C0" w:rsidP="0059335A">
            <w:pPr>
              <w:pStyle w:val="Corpsdetexte"/>
            </w:pPr>
          </w:p>
        </w:tc>
        <w:tc>
          <w:tcPr>
            <w:tcW w:w="3433" w:type="pct"/>
            <w:gridSpan w:val="4"/>
            <w:tcBorders>
              <w:top w:val="single" w:sz="8" w:space="0" w:color="FFFFFF"/>
              <w:left w:val="nil"/>
              <w:bottom w:val="single" w:sz="8" w:space="0" w:color="FFFFFF"/>
              <w:right w:val="single" w:sz="8" w:space="0" w:color="FFFFFF"/>
            </w:tcBorders>
            <w:shd w:val="clear" w:color="auto" w:fill="F2F2F2"/>
            <w:tcMar>
              <w:top w:w="15" w:type="dxa"/>
              <w:left w:w="92" w:type="dxa"/>
              <w:bottom w:w="0" w:type="dxa"/>
              <w:right w:w="92" w:type="dxa"/>
            </w:tcMar>
            <w:vAlign w:val="center"/>
            <w:hideMark/>
          </w:tcPr>
          <w:p w14:paraId="332FD87B" w14:textId="77777777" w:rsidR="00F527C0" w:rsidRPr="00F84B4A" w:rsidRDefault="00F527C0" w:rsidP="0059335A">
            <w:pPr>
              <w:pStyle w:val="Corpsdetexte"/>
            </w:pPr>
            <w:r w:rsidRPr="00F84B4A">
              <w:t>Incluant les ressources financières, le niveau de compétences cyber, l’outillage, le temps dont l’attaquant dispose pour réaliser l’attaque, etc.</w:t>
            </w:r>
          </w:p>
        </w:tc>
      </w:tr>
      <w:tr w:rsidR="00F527C0" w:rsidRPr="00F84B4A" w14:paraId="5FF87525" w14:textId="77777777" w:rsidTr="00CA71B5">
        <w:trPr>
          <w:trHeight w:val="954"/>
          <w:jc w:val="center"/>
        </w:trPr>
        <w:tc>
          <w:tcPr>
            <w:tcW w:w="308" w:type="pct"/>
            <w:tcBorders>
              <w:top w:val="nil"/>
              <w:left w:val="nil"/>
              <w:bottom w:val="nil"/>
              <w:right w:val="nil"/>
            </w:tcBorders>
            <w:shd w:val="clear" w:color="auto" w:fill="auto"/>
            <w:tcMar>
              <w:top w:w="15" w:type="dxa"/>
              <w:left w:w="92" w:type="dxa"/>
              <w:bottom w:w="0" w:type="dxa"/>
              <w:right w:w="92" w:type="dxa"/>
            </w:tcMar>
            <w:vAlign w:val="center"/>
            <w:hideMark/>
          </w:tcPr>
          <w:p w14:paraId="7673E5AE" w14:textId="77777777" w:rsidR="00F527C0" w:rsidRPr="00F84B4A" w:rsidRDefault="00F527C0" w:rsidP="0059335A">
            <w:pPr>
              <w:pStyle w:val="Corpsdetexte"/>
            </w:pPr>
          </w:p>
        </w:tc>
        <w:tc>
          <w:tcPr>
            <w:tcW w:w="437" w:type="pct"/>
            <w:tcBorders>
              <w:top w:val="nil"/>
              <w:left w:val="nil"/>
              <w:bottom w:val="nil"/>
              <w:right w:val="nil"/>
            </w:tcBorders>
            <w:shd w:val="clear" w:color="auto" w:fill="auto"/>
            <w:tcMar>
              <w:top w:w="15" w:type="dxa"/>
              <w:left w:w="92" w:type="dxa"/>
              <w:bottom w:w="0" w:type="dxa"/>
              <w:right w:w="92" w:type="dxa"/>
            </w:tcMar>
            <w:vAlign w:val="center"/>
            <w:hideMark/>
          </w:tcPr>
          <w:p w14:paraId="041D98D7" w14:textId="77777777" w:rsidR="00F527C0" w:rsidRPr="00F84B4A" w:rsidRDefault="00F527C0" w:rsidP="0059335A">
            <w:pPr>
              <w:pStyle w:val="Corpsdetexte"/>
            </w:pPr>
          </w:p>
        </w:tc>
        <w:tc>
          <w:tcPr>
            <w:tcW w:w="822" w:type="pct"/>
            <w:tcBorders>
              <w:top w:val="nil"/>
              <w:left w:val="nil"/>
              <w:bottom w:val="nil"/>
              <w:right w:val="nil"/>
            </w:tcBorders>
            <w:shd w:val="clear" w:color="auto" w:fill="auto"/>
            <w:tcMar>
              <w:top w:w="15" w:type="dxa"/>
              <w:left w:w="92" w:type="dxa"/>
              <w:bottom w:w="0" w:type="dxa"/>
              <w:right w:w="92" w:type="dxa"/>
            </w:tcMar>
            <w:vAlign w:val="center"/>
            <w:hideMark/>
          </w:tcPr>
          <w:p w14:paraId="5AB7C0C5" w14:textId="77777777" w:rsidR="00F527C0" w:rsidRPr="00F84B4A" w:rsidRDefault="00F527C0" w:rsidP="0059335A">
            <w:pPr>
              <w:pStyle w:val="Corpsdetexte"/>
            </w:pPr>
          </w:p>
        </w:tc>
        <w:tc>
          <w:tcPr>
            <w:tcW w:w="848" w:type="pct"/>
            <w:tcBorders>
              <w:top w:val="single" w:sz="8" w:space="0" w:color="FFFFFF"/>
              <w:left w:val="nil"/>
              <w:bottom w:val="single" w:sz="24" w:space="0" w:color="FFFFFF"/>
              <w:right w:val="single" w:sz="8" w:space="0" w:color="FFFFFF"/>
            </w:tcBorders>
            <w:shd w:val="clear" w:color="auto" w:fill="D9D9D9"/>
            <w:tcMar>
              <w:top w:w="15" w:type="dxa"/>
              <w:left w:w="92" w:type="dxa"/>
              <w:bottom w:w="0" w:type="dxa"/>
              <w:right w:w="92" w:type="dxa"/>
            </w:tcMar>
            <w:vAlign w:val="center"/>
          </w:tcPr>
          <w:p w14:paraId="6A9A6286" w14:textId="77777777" w:rsidR="00F527C0" w:rsidRPr="00F84B4A" w:rsidRDefault="00D21342" w:rsidP="00B92F3E">
            <w:pPr>
              <w:pStyle w:val="Corpsdetexte"/>
              <w:jc w:val="center"/>
            </w:pPr>
            <w:r w:rsidRPr="00F84B4A">
              <w:t>Ressources limitées</w:t>
            </w:r>
          </w:p>
        </w:tc>
        <w:tc>
          <w:tcPr>
            <w:tcW w:w="874"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2C2B7740" w14:textId="77777777" w:rsidR="00F527C0" w:rsidRPr="00F84B4A" w:rsidRDefault="00D21342" w:rsidP="00B92F3E">
            <w:pPr>
              <w:pStyle w:val="Corpsdetexte"/>
              <w:jc w:val="center"/>
            </w:pPr>
            <w:r w:rsidRPr="00F84B4A">
              <w:t>Ressources significatives</w:t>
            </w:r>
          </w:p>
        </w:tc>
        <w:tc>
          <w:tcPr>
            <w:tcW w:w="864"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49739800" w14:textId="77777777" w:rsidR="00F527C0" w:rsidRPr="00F84B4A" w:rsidRDefault="00D21342" w:rsidP="00B92F3E">
            <w:pPr>
              <w:pStyle w:val="Corpsdetexte"/>
              <w:jc w:val="center"/>
            </w:pPr>
            <w:r w:rsidRPr="00F84B4A">
              <w:t>Ressources importantes</w:t>
            </w:r>
          </w:p>
        </w:tc>
        <w:tc>
          <w:tcPr>
            <w:tcW w:w="848" w:type="pct"/>
            <w:tcBorders>
              <w:top w:val="single" w:sz="8" w:space="0" w:color="FFFFFF"/>
              <w:left w:val="single" w:sz="8" w:space="0" w:color="FFFFFF"/>
              <w:bottom w:val="single" w:sz="24" w:space="0" w:color="FFFFFF"/>
              <w:right w:val="single" w:sz="8" w:space="0" w:color="FFFFFF"/>
            </w:tcBorders>
            <w:shd w:val="clear" w:color="auto" w:fill="D9D9D9"/>
            <w:tcMar>
              <w:top w:w="15" w:type="dxa"/>
              <w:left w:w="92" w:type="dxa"/>
              <w:bottom w:w="0" w:type="dxa"/>
              <w:right w:w="92" w:type="dxa"/>
            </w:tcMar>
            <w:vAlign w:val="center"/>
          </w:tcPr>
          <w:p w14:paraId="05262764" w14:textId="77777777" w:rsidR="00F527C0" w:rsidRPr="00F84B4A" w:rsidRDefault="00D21342" w:rsidP="00B92F3E">
            <w:pPr>
              <w:pStyle w:val="Corpsdetexte"/>
              <w:jc w:val="center"/>
            </w:pPr>
            <w:r w:rsidRPr="00F84B4A">
              <w:t>Ressources illimitées</w:t>
            </w:r>
          </w:p>
        </w:tc>
      </w:tr>
      <w:tr w:rsidR="00FB2529" w:rsidRPr="00F84B4A" w14:paraId="304AFDA6" w14:textId="77777777" w:rsidTr="00CA71B5">
        <w:trPr>
          <w:trHeight w:val="954"/>
          <w:jc w:val="center"/>
        </w:trPr>
        <w:tc>
          <w:tcPr>
            <w:tcW w:w="308" w:type="pct"/>
            <w:vMerge w:val="restart"/>
            <w:tcBorders>
              <w:top w:val="nil"/>
              <w:left w:val="single" w:sz="8" w:space="0" w:color="FFFFFF"/>
              <w:bottom w:val="single" w:sz="8" w:space="0" w:color="FFFFFF"/>
              <w:right w:val="single" w:sz="8" w:space="0" w:color="FFFFFF"/>
            </w:tcBorders>
            <w:shd w:val="clear" w:color="auto" w:fill="849EC0"/>
            <w:tcMar>
              <w:top w:w="15" w:type="dxa"/>
              <w:left w:w="92" w:type="dxa"/>
              <w:bottom w:w="0" w:type="dxa"/>
              <w:right w:w="92" w:type="dxa"/>
            </w:tcMar>
            <w:textDirection w:val="btLr"/>
            <w:vAlign w:val="center"/>
            <w:hideMark/>
          </w:tcPr>
          <w:p w14:paraId="39D4A9CB" w14:textId="77777777" w:rsidR="00FB2529" w:rsidRPr="00F84B4A" w:rsidRDefault="00FB2529" w:rsidP="00B92F3E">
            <w:pPr>
              <w:pStyle w:val="Corpsdetexte"/>
              <w:jc w:val="center"/>
              <w:rPr>
                <w:b/>
                <w:bCs/>
              </w:rPr>
            </w:pPr>
            <w:r w:rsidRPr="00F84B4A">
              <w:rPr>
                <w:b/>
                <w:bCs/>
              </w:rPr>
              <w:t>Motivation</w:t>
            </w:r>
          </w:p>
        </w:tc>
        <w:tc>
          <w:tcPr>
            <w:tcW w:w="437" w:type="pct"/>
            <w:vMerge w:val="restart"/>
            <w:tcBorders>
              <w:top w:val="nil"/>
              <w:left w:val="single" w:sz="8" w:space="0" w:color="FFFFFF"/>
              <w:bottom w:val="single" w:sz="8" w:space="0" w:color="FFFFFF"/>
              <w:right w:val="single" w:sz="8" w:space="0" w:color="FFFFFF"/>
            </w:tcBorders>
            <w:shd w:val="clear" w:color="auto" w:fill="F2F2F2"/>
            <w:tcMar>
              <w:top w:w="15" w:type="dxa"/>
              <w:left w:w="92" w:type="dxa"/>
              <w:bottom w:w="0" w:type="dxa"/>
              <w:right w:w="92" w:type="dxa"/>
            </w:tcMar>
            <w:textDirection w:val="btLr"/>
            <w:vAlign w:val="center"/>
            <w:hideMark/>
          </w:tcPr>
          <w:p w14:paraId="64BF4641" w14:textId="529D098A" w:rsidR="00FB2529" w:rsidRPr="00F84B4A" w:rsidRDefault="00FB2529" w:rsidP="002C6A15">
            <w:pPr>
              <w:pStyle w:val="Corpsdetexte"/>
              <w:jc w:val="center"/>
            </w:pPr>
            <w:r w:rsidRPr="00F84B4A">
              <w:t xml:space="preserve">Intérêts, éléments qui poussent </w:t>
            </w:r>
            <w:r w:rsidR="0062095C" w:rsidRPr="00F84B4A">
              <w:t>la source</w:t>
            </w:r>
            <w:r w:rsidRPr="00F84B4A">
              <w:t xml:space="preserve"> de risque à atteindre son objectif</w:t>
            </w:r>
          </w:p>
        </w:tc>
        <w:tc>
          <w:tcPr>
            <w:tcW w:w="822" w:type="pct"/>
            <w:tcBorders>
              <w:top w:val="nil"/>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286B0778" w14:textId="4825640F" w:rsidR="00FB2529" w:rsidRPr="00F84B4A" w:rsidRDefault="00FB2529" w:rsidP="00B92F3E">
            <w:pPr>
              <w:pStyle w:val="Corpsdetexte"/>
              <w:jc w:val="center"/>
            </w:pPr>
            <w:r w:rsidRPr="00F84B4A">
              <w:t>Fortement motivé</w:t>
            </w:r>
            <w:r w:rsidR="001E1626">
              <w:t>e</w:t>
            </w:r>
          </w:p>
        </w:tc>
        <w:tc>
          <w:tcPr>
            <w:tcW w:w="848" w:type="pct"/>
            <w:tcBorders>
              <w:top w:val="single" w:sz="24"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6088B4D9" w14:textId="77777777" w:rsidR="00FB2529" w:rsidRPr="00F84B4A" w:rsidRDefault="00FB2529" w:rsidP="00B92F3E">
            <w:pPr>
              <w:pStyle w:val="Corpsdetexte"/>
              <w:jc w:val="center"/>
            </w:pPr>
            <w:r w:rsidRPr="00F84B4A">
              <w:t>Moyennement pertinent</w:t>
            </w:r>
          </w:p>
        </w:tc>
        <w:tc>
          <w:tcPr>
            <w:tcW w:w="874" w:type="pct"/>
            <w:tcBorders>
              <w:top w:val="single" w:sz="24"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0F255E2E" w14:textId="77777777" w:rsidR="00FB2529" w:rsidRPr="00F84B4A" w:rsidRDefault="00FB2529" w:rsidP="00B92F3E">
            <w:pPr>
              <w:pStyle w:val="Corpsdetexte"/>
              <w:jc w:val="center"/>
            </w:pPr>
            <w:r w:rsidRPr="00F84B4A">
              <w:t>Plutôt pertinent</w:t>
            </w:r>
          </w:p>
        </w:tc>
        <w:tc>
          <w:tcPr>
            <w:tcW w:w="864" w:type="pct"/>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4D739E7F" w14:textId="77777777" w:rsidR="00FB2529" w:rsidRPr="00F84B4A" w:rsidRDefault="00FB2529" w:rsidP="00B92F3E">
            <w:pPr>
              <w:pStyle w:val="Corpsdetexte"/>
              <w:jc w:val="center"/>
            </w:pPr>
            <w:r w:rsidRPr="00F84B4A">
              <w:t>Très pertinent</w:t>
            </w:r>
          </w:p>
        </w:tc>
        <w:tc>
          <w:tcPr>
            <w:tcW w:w="848" w:type="pct"/>
            <w:tcBorders>
              <w:top w:val="single" w:sz="24"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1A56B704" w14:textId="77777777" w:rsidR="00FB2529" w:rsidRPr="00F84B4A" w:rsidRDefault="00FB2529" w:rsidP="00B92F3E">
            <w:pPr>
              <w:pStyle w:val="Corpsdetexte"/>
              <w:jc w:val="center"/>
            </w:pPr>
            <w:r w:rsidRPr="00F84B4A">
              <w:t>Très pertinent</w:t>
            </w:r>
          </w:p>
        </w:tc>
      </w:tr>
      <w:tr w:rsidR="00FB2529" w:rsidRPr="00F84B4A" w14:paraId="0E456F6D"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55B33694"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4455F193"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4A2B0515" w14:textId="2A90AFBF" w:rsidR="00FB2529" w:rsidRPr="00F84B4A" w:rsidRDefault="00FB2529" w:rsidP="00B92F3E">
            <w:pPr>
              <w:pStyle w:val="Corpsdetexte"/>
              <w:jc w:val="center"/>
            </w:pPr>
            <w:r w:rsidRPr="00F84B4A">
              <w:t>Assez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0141EAFE" w14:textId="77777777" w:rsidR="00FB2529" w:rsidRPr="00F84B4A" w:rsidRDefault="00FB2529" w:rsidP="00B92F3E">
            <w:pPr>
              <w:pStyle w:val="Corpsdetexte"/>
              <w:jc w:val="center"/>
            </w:pPr>
            <w:r w:rsidRPr="00F84B4A">
              <w:t>Moyennement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12E7283A" w14:textId="77777777" w:rsidR="00FB2529" w:rsidRPr="00F84B4A" w:rsidRDefault="00FB2529" w:rsidP="00B92F3E">
            <w:pPr>
              <w:pStyle w:val="Corpsdetexte"/>
              <w:jc w:val="center"/>
            </w:pPr>
            <w:r w:rsidRPr="00F84B4A">
              <w:t>Plutôt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6ED9E276" w14:textId="77777777" w:rsidR="00FB2529" w:rsidRPr="00F84B4A" w:rsidRDefault="00FB2529" w:rsidP="00B92F3E">
            <w:pPr>
              <w:pStyle w:val="Corpsdetexte"/>
              <w:jc w:val="center"/>
            </w:pPr>
            <w:r w:rsidRPr="00F84B4A">
              <w:t>Plutôt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E22A37"/>
            <w:tcMar>
              <w:top w:w="15" w:type="dxa"/>
              <w:left w:w="92" w:type="dxa"/>
              <w:bottom w:w="0" w:type="dxa"/>
              <w:right w:w="92" w:type="dxa"/>
            </w:tcMar>
            <w:vAlign w:val="center"/>
          </w:tcPr>
          <w:p w14:paraId="0492EC6C" w14:textId="77777777" w:rsidR="00FB2529" w:rsidRPr="00F84B4A" w:rsidRDefault="00FB2529" w:rsidP="00B92F3E">
            <w:pPr>
              <w:pStyle w:val="Corpsdetexte"/>
              <w:jc w:val="center"/>
            </w:pPr>
            <w:r w:rsidRPr="00F84B4A">
              <w:t>Très pertinent</w:t>
            </w:r>
          </w:p>
        </w:tc>
      </w:tr>
      <w:tr w:rsidR="00FB2529" w:rsidRPr="00F84B4A" w14:paraId="77A38CA8"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1C2776EB"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15342E60"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31595AD4" w14:textId="0BB305EF" w:rsidR="00FB2529" w:rsidRPr="00F84B4A" w:rsidRDefault="00FB2529" w:rsidP="00B92F3E">
            <w:pPr>
              <w:pStyle w:val="Corpsdetexte"/>
              <w:jc w:val="center"/>
            </w:pPr>
            <w:r w:rsidRPr="00F84B4A">
              <w:t>Peu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663C97E7" w14:textId="77777777" w:rsidR="00FB2529" w:rsidRPr="00F84B4A" w:rsidRDefault="00FB2529" w:rsidP="00B92F3E">
            <w:pPr>
              <w:pStyle w:val="Corpsdetexte"/>
              <w:jc w:val="center"/>
            </w:pPr>
            <w:r w:rsidRPr="00F84B4A">
              <w:t>Peu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5FDBC622" w14:textId="77777777" w:rsidR="00FB2529" w:rsidRPr="00F84B4A" w:rsidRDefault="00FB2529" w:rsidP="00B92F3E">
            <w:pPr>
              <w:pStyle w:val="Corpsdetexte"/>
              <w:jc w:val="center"/>
            </w:pPr>
            <w:r w:rsidRPr="00F84B4A">
              <w:t>Moyennement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12456175" w14:textId="77777777" w:rsidR="00FB2529" w:rsidRPr="00F84B4A" w:rsidRDefault="00FB2529" w:rsidP="00B92F3E">
            <w:pPr>
              <w:pStyle w:val="Corpsdetexte"/>
              <w:jc w:val="center"/>
            </w:pPr>
            <w:r w:rsidRPr="00F84B4A">
              <w:t>Plutôt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FF832F"/>
            <w:tcMar>
              <w:top w:w="15" w:type="dxa"/>
              <w:left w:w="92" w:type="dxa"/>
              <w:bottom w:w="0" w:type="dxa"/>
              <w:right w:w="92" w:type="dxa"/>
            </w:tcMar>
            <w:vAlign w:val="center"/>
          </w:tcPr>
          <w:p w14:paraId="75D0D1CD" w14:textId="77777777" w:rsidR="00FB2529" w:rsidRPr="00F84B4A" w:rsidRDefault="00FB2529" w:rsidP="00B92F3E">
            <w:pPr>
              <w:pStyle w:val="Corpsdetexte"/>
              <w:jc w:val="center"/>
            </w:pPr>
            <w:r w:rsidRPr="00F84B4A">
              <w:t>Plutôt pertinent</w:t>
            </w:r>
          </w:p>
        </w:tc>
      </w:tr>
      <w:tr w:rsidR="00FB2529" w:rsidRPr="00F84B4A" w14:paraId="1977FFC7" w14:textId="77777777" w:rsidTr="00CA71B5">
        <w:trPr>
          <w:trHeight w:val="954"/>
          <w:jc w:val="center"/>
        </w:trPr>
        <w:tc>
          <w:tcPr>
            <w:tcW w:w="308" w:type="pct"/>
            <w:vMerge/>
            <w:tcBorders>
              <w:top w:val="nil"/>
              <w:left w:val="single" w:sz="8" w:space="0" w:color="FFFFFF"/>
              <w:bottom w:val="single" w:sz="8" w:space="0" w:color="FFFFFF"/>
              <w:right w:val="single" w:sz="8" w:space="0" w:color="FFFFFF"/>
            </w:tcBorders>
            <w:vAlign w:val="center"/>
            <w:hideMark/>
          </w:tcPr>
          <w:p w14:paraId="5EB89DE8" w14:textId="77777777" w:rsidR="00FB2529" w:rsidRPr="00F84B4A" w:rsidRDefault="00FB2529" w:rsidP="0059335A">
            <w:pPr>
              <w:pStyle w:val="Corpsdetexte"/>
            </w:pPr>
          </w:p>
        </w:tc>
        <w:tc>
          <w:tcPr>
            <w:tcW w:w="437" w:type="pct"/>
            <w:vMerge/>
            <w:tcBorders>
              <w:top w:val="nil"/>
              <w:left w:val="single" w:sz="8" w:space="0" w:color="FFFFFF"/>
              <w:bottom w:val="single" w:sz="8" w:space="0" w:color="FFFFFF"/>
              <w:right w:val="single" w:sz="8" w:space="0" w:color="FFFFFF"/>
            </w:tcBorders>
            <w:vAlign w:val="center"/>
            <w:hideMark/>
          </w:tcPr>
          <w:p w14:paraId="7D62D461" w14:textId="77777777" w:rsidR="00FB2529" w:rsidRPr="00F84B4A" w:rsidRDefault="00FB2529" w:rsidP="0059335A">
            <w:pPr>
              <w:pStyle w:val="Corpsdetexte"/>
            </w:pPr>
          </w:p>
        </w:tc>
        <w:tc>
          <w:tcPr>
            <w:tcW w:w="822" w:type="pct"/>
            <w:tcBorders>
              <w:top w:val="single" w:sz="8" w:space="0" w:color="FFFFFF"/>
              <w:left w:val="single" w:sz="8" w:space="0" w:color="FFFFFF"/>
              <w:bottom w:val="single" w:sz="8" w:space="0" w:color="FFFFFF"/>
              <w:right w:val="single" w:sz="24" w:space="0" w:color="FFFFFF"/>
            </w:tcBorders>
            <w:shd w:val="clear" w:color="auto" w:fill="D9D9D9"/>
            <w:tcMar>
              <w:top w:w="15" w:type="dxa"/>
              <w:left w:w="92" w:type="dxa"/>
              <w:bottom w:w="0" w:type="dxa"/>
              <w:right w:w="92" w:type="dxa"/>
            </w:tcMar>
            <w:vAlign w:val="center"/>
          </w:tcPr>
          <w:p w14:paraId="68A8C06C" w14:textId="6DF7699A" w:rsidR="00FB2529" w:rsidRPr="00F84B4A" w:rsidRDefault="00FB2529" w:rsidP="00B92F3E">
            <w:pPr>
              <w:pStyle w:val="Corpsdetexte"/>
              <w:jc w:val="center"/>
            </w:pPr>
            <w:r w:rsidRPr="00F84B4A">
              <w:t>Très peu motivé</w:t>
            </w:r>
            <w:r w:rsidR="002C6A15">
              <w:t>e</w:t>
            </w:r>
          </w:p>
        </w:tc>
        <w:tc>
          <w:tcPr>
            <w:tcW w:w="848" w:type="pct"/>
            <w:tcBorders>
              <w:top w:val="single" w:sz="8" w:space="0" w:color="FFFFFF"/>
              <w:left w:val="single" w:sz="24"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4949EC33" w14:textId="77777777" w:rsidR="00FB2529" w:rsidRPr="00F84B4A" w:rsidRDefault="00FB2529" w:rsidP="00B92F3E">
            <w:pPr>
              <w:pStyle w:val="Corpsdetexte"/>
              <w:jc w:val="center"/>
            </w:pPr>
            <w:r w:rsidRPr="00F84B4A">
              <w:t>Peu pertinent</w:t>
            </w:r>
          </w:p>
        </w:tc>
        <w:tc>
          <w:tcPr>
            <w:tcW w:w="874" w:type="pct"/>
            <w:tcBorders>
              <w:top w:val="single" w:sz="8" w:space="0" w:color="FFFFFF"/>
              <w:left w:val="single" w:sz="8" w:space="0" w:color="FFFFFF"/>
              <w:bottom w:val="single" w:sz="8" w:space="0" w:color="FFFFFF"/>
              <w:right w:val="single" w:sz="8" w:space="0" w:color="FFFFFF"/>
            </w:tcBorders>
            <w:shd w:val="clear" w:color="auto" w:fill="00A278"/>
            <w:tcMar>
              <w:top w:w="15" w:type="dxa"/>
              <w:left w:w="92" w:type="dxa"/>
              <w:bottom w:w="0" w:type="dxa"/>
              <w:right w:w="92" w:type="dxa"/>
            </w:tcMar>
            <w:vAlign w:val="center"/>
          </w:tcPr>
          <w:p w14:paraId="0E1EC04B" w14:textId="77777777" w:rsidR="00FB2529" w:rsidRPr="00F84B4A" w:rsidRDefault="00FB2529" w:rsidP="00B92F3E">
            <w:pPr>
              <w:pStyle w:val="Corpsdetexte"/>
              <w:jc w:val="center"/>
            </w:pPr>
            <w:r w:rsidRPr="00F84B4A">
              <w:t>Peu pertinent</w:t>
            </w:r>
          </w:p>
        </w:tc>
        <w:tc>
          <w:tcPr>
            <w:tcW w:w="864"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3B023A1D" w14:textId="77777777" w:rsidR="00FB2529" w:rsidRPr="00F84B4A" w:rsidRDefault="00FB2529" w:rsidP="00B92F3E">
            <w:pPr>
              <w:pStyle w:val="Corpsdetexte"/>
              <w:jc w:val="center"/>
            </w:pPr>
            <w:r w:rsidRPr="00F84B4A">
              <w:t>Moyennement pertinent</w:t>
            </w:r>
          </w:p>
        </w:tc>
        <w:tc>
          <w:tcPr>
            <w:tcW w:w="848" w:type="pct"/>
            <w:tcBorders>
              <w:top w:val="single" w:sz="8" w:space="0" w:color="FFFFFF"/>
              <w:left w:val="single" w:sz="8" w:space="0" w:color="FFFFFF"/>
              <w:bottom w:val="single" w:sz="8" w:space="0" w:color="FFFFFF"/>
              <w:right w:val="single" w:sz="8" w:space="0" w:color="FFFFFF"/>
            </w:tcBorders>
            <w:shd w:val="clear" w:color="auto" w:fill="FFFF66"/>
            <w:tcMar>
              <w:top w:w="15" w:type="dxa"/>
              <w:left w:w="92" w:type="dxa"/>
              <w:bottom w:w="0" w:type="dxa"/>
              <w:right w:w="92" w:type="dxa"/>
            </w:tcMar>
            <w:vAlign w:val="center"/>
          </w:tcPr>
          <w:p w14:paraId="53D89E6F" w14:textId="77777777" w:rsidR="00FB2529" w:rsidRPr="00F84B4A" w:rsidRDefault="00FB2529" w:rsidP="00B92F3E">
            <w:pPr>
              <w:pStyle w:val="Corpsdetexte"/>
              <w:jc w:val="center"/>
            </w:pPr>
            <w:r w:rsidRPr="00F84B4A">
              <w:t>Moyennement pertinent</w:t>
            </w:r>
          </w:p>
        </w:tc>
      </w:tr>
    </w:tbl>
    <w:p w14:paraId="078B034E" w14:textId="77777777" w:rsidR="00F527C0" w:rsidRPr="00F84B4A" w:rsidRDefault="00F527C0" w:rsidP="0059335A">
      <w:pPr>
        <w:pStyle w:val="Corpsdetexte"/>
      </w:pPr>
    </w:p>
    <w:p w14:paraId="492506DD" w14:textId="77777777" w:rsidR="0025542C" w:rsidRPr="00F84B4A" w:rsidRDefault="0025542C" w:rsidP="0059335A">
      <w:pPr>
        <w:pStyle w:val="Corpsdetexte"/>
        <w:sectPr w:rsidR="0025542C" w:rsidRPr="00F84B4A" w:rsidSect="003D2A30">
          <w:headerReference w:type="default" r:id="rId36"/>
          <w:pgSz w:w="11906" w:h="16838"/>
          <w:pgMar w:top="1332" w:right="964" w:bottom="964" w:left="1417" w:header="709" w:footer="709" w:gutter="0"/>
          <w:cols w:space="708"/>
          <w:docGrid w:linePitch="360"/>
        </w:sectPr>
      </w:pPr>
    </w:p>
    <w:p w14:paraId="721AEB06" w14:textId="18D91FF0" w:rsidR="00715A67" w:rsidRDefault="00A01659" w:rsidP="00B92F3E">
      <w:pPr>
        <w:pStyle w:val="TitreAnnexe"/>
        <w:rPr>
          <w:noProof w:val="0"/>
        </w:rPr>
      </w:pPr>
      <w:bookmarkStart w:id="76" w:name="_Toc62144164"/>
      <w:bookmarkStart w:id="77" w:name="Appendice_V"/>
      <w:r w:rsidRPr="00F84B4A">
        <w:rPr>
          <w:noProof w:val="0"/>
        </w:rPr>
        <w:lastRenderedPageBreak/>
        <w:t>Appendice</w:t>
      </w:r>
      <w:r w:rsidR="001B129D" w:rsidRPr="00F84B4A">
        <w:rPr>
          <w:noProof w:val="0"/>
        </w:rPr>
        <w:t xml:space="preserve"> </w:t>
      </w:r>
      <w:r w:rsidR="003C4768" w:rsidRPr="00F84B4A">
        <w:rPr>
          <w:noProof w:val="0"/>
        </w:rPr>
        <w:t>V :</w:t>
      </w:r>
      <w:r w:rsidR="00825D20" w:rsidRPr="00F84B4A">
        <w:rPr>
          <w:noProof w:val="0"/>
        </w:rPr>
        <w:t xml:space="preserve"> </w:t>
      </w:r>
      <w:r w:rsidR="00A74BF5" w:rsidRPr="00F84B4A">
        <w:rPr>
          <w:noProof w:val="0"/>
        </w:rPr>
        <w:t>É</w:t>
      </w:r>
      <w:r w:rsidR="00825D20" w:rsidRPr="00F84B4A">
        <w:rPr>
          <w:noProof w:val="0"/>
        </w:rPr>
        <w:t>chelle d’évaluation des parties prenantes</w:t>
      </w:r>
      <w:bookmarkEnd w:id="76"/>
    </w:p>
    <w:bookmarkEnd w:id="77"/>
    <w:p w14:paraId="70CE8E15" w14:textId="641064F9" w:rsidR="004C2CA2" w:rsidRPr="000A4074" w:rsidRDefault="004C2CA2" w:rsidP="00896209">
      <w:pPr>
        <w:pStyle w:val="Corpsdetexte"/>
        <w:rPr>
          <w:i/>
          <w:iCs/>
          <w:color w:val="00B050"/>
        </w:rPr>
      </w:pPr>
      <w:r w:rsidRPr="000A4074">
        <w:rPr>
          <w:i/>
          <w:iCs/>
          <w:color w:val="00B050"/>
        </w:rPr>
        <w:t>Note pour le rédacteur : cette échelle est à adapter à l’étude.</w:t>
      </w:r>
    </w:p>
    <w:p w14:paraId="63FEA183" w14:textId="77777777" w:rsidR="004C2CA2" w:rsidRPr="00F84B4A" w:rsidRDefault="004C2CA2" w:rsidP="00896209">
      <w:pPr>
        <w:pStyle w:val="Corpsdetexte"/>
      </w:pPr>
    </w:p>
    <w:tbl>
      <w:tblPr>
        <w:tblStyle w:val="Grilledutableau"/>
        <w:tblW w:w="5000" w:type="pct"/>
        <w:tblLook w:val="04A0" w:firstRow="1" w:lastRow="0" w:firstColumn="1" w:lastColumn="0" w:noHBand="0" w:noVBand="1"/>
      </w:tblPr>
      <w:tblGrid>
        <w:gridCol w:w="704"/>
        <w:gridCol w:w="2409"/>
        <w:gridCol w:w="5316"/>
        <w:gridCol w:w="3566"/>
        <w:gridCol w:w="2537"/>
      </w:tblGrid>
      <w:tr w:rsidR="00D51483" w:rsidRPr="00F84B4A" w14:paraId="12D4B0D3" w14:textId="77777777" w:rsidTr="00D51483">
        <w:trPr>
          <w:trHeight w:val="377"/>
        </w:trPr>
        <w:tc>
          <w:tcPr>
            <w:tcW w:w="242" w:type="pct"/>
            <w:shd w:val="pct25" w:color="auto" w:fill="auto"/>
          </w:tcPr>
          <w:p w14:paraId="1D70BFA6" w14:textId="16778783"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Niv.</w:t>
            </w:r>
          </w:p>
        </w:tc>
        <w:tc>
          <w:tcPr>
            <w:tcW w:w="829" w:type="pct"/>
            <w:shd w:val="pct25" w:color="auto" w:fill="auto"/>
            <w:vAlign w:val="center"/>
          </w:tcPr>
          <w:p w14:paraId="552C62A4" w14:textId="40BC936E"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 xml:space="preserve">DÉPENDANCE </w:t>
            </w:r>
          </w:p>
        </w:tc>
        <w:tc>
          <w:tcPr>
            <w:tcW w:w="1829" w:type="pct"/>
            <w:shd w:val="pct25" w:color="auto" w:fill="auto"/>
            <w:vAlign w:val="center"/>
          </w:tcPr>
          <w:p w14:paraId="704C8BB1" w14:textId="539423FF" w:rsidR="00D51483" w:rsidRPr="00F84B4A" w:rsidRDefault="00D51483" w:rsidP="1F84A7D3">
            <w:pPr>
              <w:spacing w:before="120" w:after="120"/>
              <w:jc w:val="center"/>
              <w:rPr>
                <w:rFonts w:ascii="Times New Roman" w:hAnsi="Times New Roman" w:cs="Times New Roman"/>
                <w:b/>
                <w:bCs/>
              </w:rPr>
            </w:pPr>
            <w:r w:rsidRPr="00F84B4A">
              <w:rPr>
                <w:rFonts w:ascii="Times New Roman" w:hAnsi="Times New Roman" w:cs="Times New Roman"/>
                <w:b/>
                <w:bCs/>
              </w:rPr>
              <w:t>PÉNÉTRATION</w:t>
            </w:r>
          </w:p>
        </w:tc>
        <w:tc>
          <w:tcPr>
            <w:tcW w:w="1227" w:type="pct"/>
            <w:shd w:val="pct25" w:color="auto" w:fill="auto"/>
            <w:vAlign w:val="center"/>
          </w:tcPr>
          <w:p w14:paraId="30AB67D6" w14:textId="77777777"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MATURITÉ CYBER</w:t>
            </w:r>
          </w:p>
        </w:tc>
        <w:tc>
          <w:tcPr>
            <w:tcW w:w="873" w:type="pct"/>
            <w:shd w:val="pct25" w:color="auto" w:fill="auto"/>
            <w:vAlign w:val="center"/>
          </w:tcPr>
          <w:p w14:paraId="2810368B" w14:textId="77777777" w:rsidR="00D51483" w:rsidRPr="00F84B4A" w:rsidRDefault="00D51483" w:rsidP="00825D20">
            <w:pPr>
              <w:spacing w:before="120" w:after="120"/>
              <w:jc w:val="center"/>
              <w:rPr>
                <w:rFonts w:ascii="Times New Roman" w:hAnsi="Times New Roman" w:cs="Times New Roman"/>
                <w:b/>
              </w:rPr>
            </w:pPr>
            <w:r w:rsidRPr="00F84B4A">
              <w:rPr>
                <w:rFonts w:ascii="Times New Roman" w:hAnsi="Times New Roman" w:cs="Times New Roman"/>
                <w:b/>
              </w:rPr>
              <w:t>CONFIANCE</w:t>
            </w:r>
          </w:p>
        </w:tc>
      </w:tr>
      <w:tr w:rsidR="00D51483" w:rsidRPr="00F84B4A" w14:paraId="0CCB1549" w14:textId="77777777" w:rsidTr="00D51483">
        <w:trPr>
          <w:trHeight w:val="616"/>
        </w:trPr>
        <w:tc>
          <w:tcPr>
            <w:tcW w:w="242" w:type="pct"/>
            <w:vAlign w:val="center"/>
          </w:tcPr>
          <w:p w14:paraId="6B22DAAC" w14:textId="029675CD" w:rsidR="00D51483" w:rsidRPr="00F84B4A" w:rsidRDefault="00D51483" w:rsidP="00D51483">
            <w:pPr>
              <w:pStyle w:val="Corpsdetexte"/>
              <w:jc w:val="center"/>
            </w:pPr>
            <w:r w:rsidRPr="00F84B4A">
              <w:t>1</w:t>
            </w:r>
          </w:p>
        </w:tc>
        <w:tc>
          <w:tcPr>
            <w:tcW w:w="829" w:type="pct"/>
          </w:tcPr>
          <w:p w14:paraId="2A09A977" w14:textId="0975113C" w:rsidR="00D51483" w:rsidRPr="00F84B4A" w:rsidRDefault="00D51483" w:rsidP="00603588">
            <w:pPr>
              <w:pStyle w:val="Corpsdetexte"/>
              <w:jc w:val="left"/>
            </w:pPr>
            <w:r w:rsidRPr="00F84B4A">
              <w:t>Relation non nécessaire aux fonctions stratégiques.</w:t>
            </w:r>
          </w:p>
        </w:tc>
        <w:tc>
          <w:tcPr>
            <w:tcW w:w="1829" w:type="pct"/>
          </w:tcPr>
          <w:p w14:paraId="1E43E614" w14:textId="77777777" w:rsidR="00D51483" w:rsidRPr="00F84B4A" w:rsidRDefault="00D51483" w:rsidP="00603588">
            <w:pPr>
              <w:pStyle w:val="Corpsdetexte"/>
              <w:jc w:val="left"/>
            </w:pPr>
            <w:r w:rsidRPr="00F84B4A">
              <w:t>Pas d’accès ou accès avec privilèges de type utilisateur à des terminaux utilisateurs (poste de travail, téléphone mobile, etc.).</w:t>
            </w:r>
          </w:p>
        </w:tc>
        <w:tc>
          <w:tcPr>
            <w:tcW w:w="1227" w:type="pct"/>
          </w:tcPr>
          <w:p w14:paraId="07E2F672" w14:textId="77777777" w:rsidR="00D51483" w:rsidRPr="00F84B4A" w:rsidRDefault="00D51483" w:rsidP="00603588">
            <w:pPr>
              <w:pStyle w:val="Corpsdetexte"/>
              <w:jc w:val="left"/>
            </w:pPr>
            <w:r w:rsidRPr="00F84B4A">
              <w:t>Des règles d’hygiène informatique sont appliquées ponctuellement et non formalisées. La capacité de réaction sur incident est incertaine.</w:t>
            </w:r>
          </w:p>
        </w:tc>
        <w:tc>
          <w:tcPr>
            <w:tcW w:w="873" w:type="pct"/>
          </w:tcPr>
          <w:p w14:paraId="44846A5B" w14:textId="4902B007" w:rsidR="00D51483" w:rsidRPr="00F84B4A" w:rsidRDefault="00D51483" w:rsidP="00603588">
            <w:pPr>
              <w:pStyle w:val="Corpsdetexte"/>
              <w:jc w:val="left"/>
            </w:pPr>
            <w:r w:rsidRPr="00F84B4A">
              <w:t>Les intentions de la partie prenante peuvent être suspecte.</w:t>
            </w:r>
          </w:p>
        </w:tc>
      </w:tr>
      <w:tr w:rsidR="00D51483" w:rsidRPr="00F84B4A" w14:paraId="1451AA1B" w14:textId="77777777" w:rsidTr="00D51483">
        <w:trPr>
          <w:trHeight w:val="392"/>
        </w:trPr>
        <w:tc>
          <w:tcPr>
            <w:tcW w:w="242" w:type="pct"/>
            <w:vAlign w:val="center"/>
          </w:tcPr>
          <w:p w14:paraId="3954E53C" w14:textId="6131D857" w:rsidR="00D51483" w:rsidRPr="00F84B4A" w:rsidRDefault="00D51483" w:rsidP="00D51483">
            <w:pPr>
              <w:pStyle w:val="Corpsdetexte"/>
              <w:jc w:val="center"/>
            </w:pPr>
            <w:r w:rsidRPr="00F84B4A">
              <w:t>2</w:t>
            </w:r>
          </w:p>
        </w:tc>
        <w:tc>
          <w:tcPr>
            <w:tcW w:w="829" w:type="pct"/>
          </w:tcPr>
          <w:p w14:paraId="2FCDA230" w14:textId="332BFB4F" w:rsidR="00D51483" w:rsidRPr="00F84B4A" w:rsidRDefault="00D51483" w:rsidP="00603588">
            <w:pPr>
              <w:pStyle w:val="Corpsdetexte"/>
              <w:jc w:val="left"/>
            </w:pPr>
            <w:r w:rsidRPr="00F84B4A">
              <w:t>Relation utile aux fonctions stratégiques</w:t>
            </w:r>
          </w:p>
        </w:tc>
        <w:tc>
          <w:tcPr>
            <w:tcW w:w="1829" w:type="pct"/>
          </w:tcPr>
          <w:p w14:paraId="1A082160" w14:textId="77777777" w:rsidR="00D51483" w:rsidRPr="00F84B4A" w:rsidRDefault="00D51483" w:rsidP="00603588">
            <w:pPr>
              <w:pStyle w:val="Corpsdetexte"/>
              <w:jc w:val="left"/>
            </w:pPr>
            <w:r w:rsidRPr="00F84B4A">
              <w:t>Accès avec privilèges de type administrateur à des terminaux utilisateurs (parc informatique, flotte de terminaux mobiles, etc.) ou accès physique aux sites de l’organisation.</w:t>
            </w:r>
          </w:p>
        </w:tc>
        <w:tc>
          <w:tcPr>
            <w:tcW w:w="1227" w:type="pct"/>
          </w:tcPr>
          <w:p w14:paraId="4982AE02" w14:textId="77777777" w:rsidR="00D51483" w:rsidRPr="00F84B4A" w:rsidRDefault="00D51483" w:rsidP="00603588">
            <w:pPr>
              <w:pStyle w:val="Corpsdetexte"/>
              <w:jc w:val="left"/>
            </w:pPr>
            <w:r w:rsidRPr="00F84B4A">
              <w:t>Les règles d’hygiène et la réglementation sont prises en compte, sans intégration dans une politique globale. La sécurité numérique est conduite selon un mode réactif.</w:t>
            </w:r>
          </w:p>
        </w:tc>
        <w:tc>
          <w:tcPr>
            <w:tcW w:w="873" w:type="pct"/>
          </w:tcPr>
          <w:p w14:paraId="76F58CEE" w14:textId="77777777" w:rsidR="00D51483" w:rsidRPr="00F84B4A" w:rsidRDefault="00D51483" w:rsidP="00603588">
            <w:pPr>
              <w:pStyle w:val="Corpsdetexte"/>
              <w:jc w:val="left"/>
            </w:pPr>
            <w:r w:rsidRPr="00F84B4A">
              <w:t>Les intentions de la partie prenante sont considérées comme neutres.</w:t>
            </w:r>
          </w:p>
        </w:tc>
      </w:tr>
      <w:tr w:rsidR="00D51483" w:rsidRPr="00F84B4A" w14:paraId="1964FAC0" w14:textId="77777777" w:rsidTr="00D51483">
        <w:trPr>
          <w:trHeight w:val="567"/>
        </w:trPr>
        <w:tc>
          <w:tcPr>
            <w:tcW w:w="242" w:type="pct"/>
            <w:vAlign w:val="center"/>
          </w:tcPr>
          <w:p w14:paraId="395E61EB" w14:textId="50457B84" w:rsidR="00D51483" w:rsidRPr="00F84B4A" w:rsidRDefault="00D51483" w:rsidP="00D51483">
            <w:pPr>
              <w:pStyle w:val="Corpsdetexte"/>
              <w:jc w:val="center"/>
            </w:pPr>
            <w:r w:rsidRPr="00F84B4A">
              <w:t>3</w:t>
            </w:r>
          </w:p>
        </w:tc>
        <w:tc>
          <w:tcPr>
            <w:tcW w:w="829" w:type="pct"/>
          </w:tcPr>
          <w:p w14:paraId="1FC56DE5" w14:textId="08EAF8FB" w:rsidR="00D51483" w:rsidRPr="00F84B4A" w:rsidRDefault="00D51483" w:rsidP="00603588">
            <w:pPr>
              <w:pStyle w:val="Corpsdetexte"/>
              <w:jc w:val="left"/>
            </w:pPr>
            <w:r w:rsidRPr="00F84B4A">
              <w:t>Relation indispensable mais non exclusive.</w:t>
            </w:r>
          </w:p>
        </w:tc>
        <w:tc>
          <w:tcPr>
            <w:tcW w:w="1829" w:type="pct"/>
          </w:tcPr>
          <w:p w14:paraId="3D9E98AE" w14:textId="77777777" w:rsidR="00D51483" w:rsidRPr="00F84B4A" w:rsidRDefault="00D51483" w:rsidP="00603588">
            <w:pPr>
              <w:pStyle w:val="Corpsdetexte"/>
              <w:jc w:val="left"/>
            </w:pPr>
            <w:r w:rsidRPr="00F84B4A">
              <w:t>Accès avec privilèges de type administrateur à des serveurs « métier » (serveur de fichiers, bases de données, serveur web, serveur d’application, etc.).</w:t>
            </w:r>
          </w:p>
        </w:tc>
        <w:tc>
          <w:tcPr>
            <w:tcW w:w="1227" w:type="pct"/>
          </w:tcPr>
          <w:p w14:paraId="4073D7FD" w14:textId="77777777" w:rsidR="00D51483" w:rsidRPr="00F84B4A" w:rsidRDefault="00D51483" w:rsidP="00603588">
            <w:pPr>
              <w:pStyle w:val="Corpsdetexte"/>
              <w:jc w:val="left"/>
            </w:pPr>
            <w:r w:rsidRPr="00F84B4A">
              <w:t>Une politique globale est appliquée en matière de sécurité numérique. Celle-ci est assurée selon un mode réactif, avec une recherche de centralisation et d’anticipation sur certains risques.</w:t>
            </w:r>
          </w:p>
        </w:tc>
        <w:tc>
          <w:tcPr>
            <w:tcW w:w="873" w:type="pct"/>
          </w:tcPr>
          <w:p w14:paraId="1F3B9DDA" w14:textId="77777777" w:rsidR="00D51483" w:rsidRPr="00F84B4A" w:rsidRDefault="00D51483" w:rsidP="00603588">
            <w:pPr>
              <w:pStyle w:val="Corpsdetexte"/>
              <w:jc w:val="left"/>
            </w:pPr>
            <w:r w:rsidRPr="00F84B4A">
              <w:t>Les intentions de la partie prenante sont connues et probablement positives.</w:t>
            </w:r>
          </w:p>
        </w:tc>
      </w:tr>
      <w:tr w:rsidR="00D51483" w:rsidRPr="00F84B4A" w14:paraId="2F97B429" w14:textId="77777777" w:rsidTr="00D51483">
        <w:trPr>
          <w:trHeight w:val="452"/>
        </w:trPr>
        <w:tc>
          <w:tcPr>
            <w:tcW w:w="242" w:type="pct"/>
            <w:vAlign w:val="center"/>
          </w:tcPr>
          <w:p w14:paraId="328F4468" w14:textId="14A055BE" w:rsidR="00D51483" w:rsidRPr="00F84B4A" w:rsidRDefault="00D51483" w:rsidP="00D51483">
            <w:pPr>
              <w:pStyle w:val="Corpsdetexte"/>
              <w:jc w:val="center"/>
            </w:pPr>
            <w:r w:rsidRPr="00F84B4A">
              <w:t>4</w:t>
            </w:r>
          </w:p>
        </w:tc>
        <w:tc>
          <w:tcPr>
            <w:tcW w:w="829" w:type="pct"/>
          </w:tcPr>
          <w:p w14:paraId="6FBE8B36" w14:textId="74DF38B4" w:rsidR="00D51483" w:rsidRPr="00F84B4A" w:rsidRDefault="00D51483" w:rsidP="00603588">
            <w:pPr>
              <w:pStyle w:val="Corpsdetexte"/>
              <w:jc w:val="left"/>
            </w:pPr>
            <w:r w:rsidRPr="00F84B4A">
              <w:t>Relation indispensable et unique (pas de substitution possible à court terme).</w:t>
            </w:r>
          </w:p>
        </w:tc>
        <w:tc>
          <w:tcPr>
            <w:tcW w:w="1829" w:type="pct"/>
          </w:tcPr>
          <w:p w14:paraId="790ED1DF" w14:textId="59CDFF01" w:rsidR="00D51483" w:rsidRPr="00F84B4A" w:rsidRDefault="00D51483" w:rsidP="00603588">
            <w:pPr>
              <w:pStyle w:val="Corpsdetexte"/>
              <w:jc w:val="left"/>
            </w:pPr>
            <w:r w:rsidRPr="00F84B4A">
              <w:t>Accès avec privilèges de type administrateur à des équipements d’infrastructure (annuaires, DNS, DHCP, commutateurs, pare-feu, hyperviseurs, baies de stockage, etc.) ou accès physique aux salles serveurs de l’organisation.</w:t>
            </w:r>
          </w:p>
        </w:tc>
        <w:tc>
          <w:tcPr>
            <w:tcW w:w="1227" w:type="pct"/>
          </w:tcPr>
          <w:p w14:paraId="44B1BAAD" w14:textId="77777777" w:rsidR="00D51483" w:rsidRPr="00F84B4A" w:rsidRDefault="00D51483" w:rsidP="00603588">
            <w:pPr>
              <w:pStyle w:val="Corpsdetexte"/>
              <w:jc w:val="left"/>
            </w:pPr>
            <w:r w:rsidRPr="00F84B4A">
              <w:t>La partie prenante met en œuvre une politique de management du risque. La politique est intégrée et se réalise de manière proactive.</w:t>
            </w:r>
          </w:p>
        </w:tc>
        <w:tc>
          <w:tcPr>
            <w:tcW w:w="873" w:type="pct"/>
          </w:tcPr>
          <w:p w14:paraId="110C8FBD" w14:textId="77777777" w:rsidR="00D51483" w:rsidRPr="00F84B4A" w:rsidRDefault="00D51483" w:rsidP="00603588">
            <w:pPr>
              <w:pStyle w:val="Corpsdetexte"/>
              <w:jc w:val="left"/>
            </w:pPr>
            <w:r w:rsidRPr="00F84B4A">
              <w:t>Les intentions de la partie prenante sont parfaitement connues et pleinement compatibles avec celles de l’organisation étudiée.</w:t>
            </w:r>
          </w:p>
        </w:tc>
      </w:tr>
    </w:tbl>
    <w:p w14:paraId="60EDCC55" w14:textId="77777777" w:rsidR="005469F0" w:rsidRPr="00F84B4A" w:rsidRDefault="005469F0" w:rsidP="005469F0">
      <w:pPr>
        <w:spacing w:before="120" w:after="120"/>
        <w:rPr>
          <w:rFonts w:ascii="Marianne" w:hAnsi="Marianne"/>
        </w:rPr>
      </w:pPr>
    </w:p>
    <w:p w14:paraId="3BBB8815" w14:textId="77777777" w:rsidR="00DB32EF" w:rsidRPr="00F84B4A" w:rsidRDefault="00DB32EF" w:rsidP="00896209">
      <w:pPr>
        <w:pStyle w:val="Paragraphedeliste"/>
        <w:numPr>
          <w:ilvl w:val="0"/>
          <w:numId w:val="6"/>
        </w:numPr>
        <w:spacing w:before="120" w:after="120"/>
        <w:rPr>
          <w:rFonts w:ascii="Marianne" w:hAnsi="Marianne"/>
          <w:color w:val="FF0000"/>
        </w:rPr>
        <w:sectPr w:rsidR="00DB32EF" w:rsidRPr="00F84B4A" w:rsidSect="003D2A30">
          <w:headerReference w:type="default" r:id="rId37"/>
          <w:pgSz w:w="16838" w:h="11906" w:orient="landscape"/>
          <w:pgMar w:top="1417" w:right="1332" w:bottom="964" w:left="964" w:header="709" w:footer="709" w:gutter="0"/>
          <w:cols w:space="708"/>
          <w:docGrid w:linePitch="360"/>
        </w:sectPr>
      </w:pPr>
    </w:p>
    <w:p w14:paraId="38699E34" w14:textId="5CAAEB30" w:rsidR="00791583" w:rsidRDefault="06441BBB" w:rsidP="00B92F3E">
      <w:pPr>
        <w:pStyle w:val="TitreAnnexe"/>
        <w:rPr>
          <w:noProof w:val="0"/>
        </w:rPr>
      </w:pPr>
      <w:bookmarkStart w:id="78" w:name="_Toc62144165"/>
      <w:bookmarkStart w:id="79" w:name="Appendice_VI"/>
      <w:bookmarkStart w:id="80" w:name="_Toc43798626"/>
      <w:r w:rsidRPr="00F84B4A">
        <w:rPr>
          <w:noProof w:val="0"/>
        </w:rPr>
        <w:lastRenderedPageBreak/>
        <w:t>Appendice V</w:t>
      </w:r>
      <w:r w:rsidR="007133A0">
        <w:rPr>
          <w:noProof w:val="0"/>
        </w:rPr>
        <w:t>I</w:t>
      </w:r>
      <w:r w:rsidRPr="00F84B4A">
        <w:rPr>
          <w:noProof w:val="0"/>
        </w:rPr>
        <w:t> : Échelles pour le calcul de la vraisemblance d’un scénario opérationnel</w:t>
      </w:r>
      <w:bookmarkEnd w:id="78"/>
    </w:p>
    <w:bookmarkEnd w:id="79"/>
    <w:p w14:paraId="78CCEF47" w14:textId="325D3809" w:rsidR="004C2CA2" w:rsidRPr="000A4074" w:rsidRDefault="004C2CA2" w:rsidP="00896209">
      <w:pPr>
        <w:pStyle w:val="Corpsdetexte"/>
        <w:rPr>
          <w:i/>
          <w:iCs/>
          <w:color w:val="00B050"/>
        </w:rPr>
      </w:pPr>
      <w:r w:rsidRPr="000A4074">
        <w:rPr>
          <w:i/>
          <w:iCs/>
          <w:color w:val="00B050"/>
        </w:rPr>
        <w:t>Note pour le rédacteur : ces échelles sont à adapter à l’étude.</w:t>
      </w:r>
    </w:p>
    <w:p w14:paraId="0EED6A2E" w14:textId="0E835CAD" w:rsidR="00791583" w:rsidRPr="00F84B4A" w:rsidRDefault="00633D59" w:rsidP="0059335A">
      <w:pPr>
        <w:pStyle w:val="Corpsdetexte"/>
        <w:rPr>
          <w:b/>
          <w:bCs/>
        </w:rPr>
      </w:pPr>
      <w:r w:rsidRPr="00F84B4A">
        <w:t xml:space="preserve">1. </w:t>
      </w:r>
      <w:r w:rsidRPr="00F84B4A">
        <w:rPr>
          <w:b/>
          <w:bCs/>
        </w:rPr>
        <w:t>Cotation des actions élémentaires d’un scénario opérationnel</w:t>
      </w:r>
    </w:p>
    <w:p w14:paraId="2BA6A75A" w14:textId="741E9BAB" w:rsidR="00633D59" w:rsidRPr="00F84B4A" w:rsidRDefault="00633D59" w:rsidP="00B92F3E">
      <w:pPr>
        <w:pStyle w:val="Corpsdetexte"/>
        <w:spacing w:after="120"/>
      </w:pPr>
      <w:r w:rsidRPr="00F84B4A">
        <w:t xml:space="preserve">1.1 </w:t>
      </w:r>
      <w:r w:rsidR="00A74BF5" w:rsidRPr="00F84B4A">
        <w:t>É</w:t>
      </w:r>
      <w:r w:rsidRPr="00F84B4A">
        <w:t xml:space="preserve">chelle de </w:t>
      </w:r>
      <w:r w:rsidR="003D2A30" w:rsidRPr="00F84B4A">
        <w:t>probabilité</w:t>
      </w:r>
      <w:r w:rsidRPr="00F84B4A">
        <w:t xml:space="preserve"> de </w:t>
      </w:r>
      <w:r w:rsidR="003D2A30" w:rsidRPr="00F84B4A">
        <w:t>succès</w:t>
      </w:r>
      <w:r w:rsidRPr="00F84B4A">
        <w:t xml:space="preserve"> d’une action élémentaire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262"/>
        <w:gridCol w:w="7243"/>
      </w:tblGrid>
      <w:tr w:rsidR="00791FFC" w:rsidRPr="00F84B4A" w14:paraId="207A1CA9" w14:textId="77777777" w:rsidTr="009A798D">
        <w:trPr>
          <w:trHeight w:val="351"/>
        </w:trPr>
        <w:tc>
          <w:tcPr>
            <w:tcW w:w="1190" w:type="pct"/>
            <w:shd w:val="clear" w:color="auto" w:fill="1F497D" w:themeFill="text2"/>
            <w:tcMar>
              <w:top w:w="72" w:type="dxa"/>
              <w:left w:w="144" w:type="dxa"/>
              <w:bottom w:w="72" w:type="dxa"/>
              <w:right w:w="144" w:type="dxa"/>
            </w:tcMar>
            <w:vAlign w:val="center"/>
          </w:tcPr>
          <w:p w14:paraId="58A532D2" w14:textId="3F5D8D78" w:rsidR="00791FFC" w:rsidRPr="00F84B4A" w:rsidRDefault="00791FFC" w:rsidP="00B72DD8">
            <w:pPr>
              <w:pStyle w:val="Corpsdetexte"/>
              <w:spacing w:before="80" w:after="80"/>
            </w:pPr>
            <w:r w:rsidRPr="00F84B4A">
              <w:t>V</w:t>
            </w:r>
            <w:r w:rsidR="005E6816" w:rsidRPr="00F84B4A">
              <w:t>5</w:t>
            </w:r>
            <w:r w:rsidRPr="00F84B4A">
              <w:t xml:space="preserve"> – Quasi certaine</w:t>
            </w:r>
          </w:p>
        </w:tc>
        <w:tc>
          <w:tcPr>
            <w:tcW w:w="3810" w:type="pct"/>
            <w:shd w:val="clear" w:color="auto" w:fill="F2F2F2"/>
            <w:tcMar>
              <w:top w:w="15" w:type="dxa"/>
              <w:left w:w="15" w:type="dxa"/>
              <w:bottom w:w="0" w:type="dxa"/>
              <w:right w:w="15" w:type="dxa"/>
            </w:tcMar>
            <w:vAlign w:val="center"/>
          </w:tcPr>
          <w:p w14:paraId="1DEB6055" w14:textId="77777777" w:rsidR="00791FFC" w:rsidRPr="00F84B4A" w:rsidRDefault="00791FFC" w:rsidP="00B72DD8">
            <w:pPr>
              <w:pStyle w:val="Corpsdetexte"/>
              <w:spacing w:before="80" w:after="80"/>
            </w:pPr>
            <w:r w:rsidRPr="00F84B4A">
              <w:t xml:space="preserve">Probabilité de succès quasi-certaine </w:t>
            </w:r>
            <w:r w:rsidRPr="00F84B4A">
              <w:rPr>
                <w:i/>
                <w:iCs/>
              </w:rPr>
              <w:t>&gt;90%</w:t>
            </w:r>
          </w:p>
        </w:tc>
      </w:tr>
      <w:tr w:rsidR="00791FFC" w:rsidRPr="00F84B4A" w14:paraId="7F735D87" w14:textId="77777777" w:rsidTr="009A798D">
        <w:trPr>
          <w:trHeight w:val="510"/>
        </w:trPr>
        <w:tc>
          <w:tcPr>
            <w:tcW w:w="1190" w:type="pct"/>
            <w:shd w:val="clear" w:color="auto" w:fill="365F91" w:themeFill="accent1" w:themeFillShade="BF"/>
            <w:tcMar>
              <w:top w:w="72" w:type="dxa"/>
              <w:left w:w="144" w:type="dxa"/>
              <w:bottom w:w="72" w:type="dxa"/>
              <w:right w:w="144" w:type="dxa"/>
            </w:tcMar>
            <w:vAlign w:val="center"/>
          </w:tcPr>
          <w:p w14:paraId="06E7B89E" w14:textId="030909B7" w:rsidR="00791FFC" w:rsidRPr="00F84B4A" w:rsidRDefault="00791FFC" w:rsidP="00B72DD8">
            <w:pPr>
              <w:pStyle w:val="Corpsdetexte"/>
              <w:spacing w:before="80" w:after="80"/>
            </w:pPr>
            <w:r w:rsidRPr="00F84B4A">
              <w:t>V</w:t>
            </w:r>
            <w:r w:rsidR="005E6816" w:rsidRPr="00F84B4A">
              <w:t>4</w:t>
            </w:r>
            <w:r w:rsidRPr="00F84B4A">
              <w:t xml:space="preserve"> – Très élevée</w:t>
            </w:r>
          </w:p>
        </w:tc>
        <w:tc>
          <w:tcPr>
            <w:tcW w:w="3810" w:type="pct"/>
            <w:shd w:val="clear" w:color="auto" w:fill="F2F2F2"/>
            <w:tcMar>
              <w:top w:w="15" w:type="dxa"/>
              <w:left w:w="15" w:type="dxa"/>
              <w:bottom w:w="0" w:type="dxa"/>
              <w:right w:w="15" w:type="dxa"/>
            </w:tcMar>
            <w:vAlign w:val="center"/>
          </w:tcPr>
          <w:p w14:paraId="6B658A17" w14:textId="77777777" w:rsidR="00791FFC" w:rsidRPr="00F84B4A" w:rsidRDefault="00791FFC" w:rsidP="00B72DD8">
            <w:pPr>
              <w:pStyle w:val="Corpsdetexte"/>
              <w:spacing w:before="80" w:after="80"/>
            </w:pPr>
            <w:r w:rsidRPr="00F84B4A">
              <w:t xml:space="preserve">Probabilité de succès très élevée </w:t>
            </w:r>
            <w:r w:rsidRPr="00F84B4A">
              <w:rPr>
                <w:i/>
                <w:iCs/>
              </w:rPr>
              <w:t>&gt;60%</w:t>
            </w:r>
          </w:p>
        </w:tc>
      </w:tr>
      <w:tr w:rsidR="00791FFC" w:rsidRPr="00F84B4A" w14:paraId="5735F3D4" w14:textId="77777777" w:rsidTr="009A798D">
        <w:trPr>
          <w:trHeight w:val="549"/>
        </w:trPr>
        <w:tc>
          <w:tcPr>
            <w:tcW w:w="1190" w:type="pct"/>
            <w:tcBorders>
              <w:bottom w:val="single" w:sz="8" w:space="0" w:color="FFFFFF"/>
            </w:tcBorders>
            <w:shd w:val="clear" w:color="auto" w:fill="548DD4" w:themeFill="text2" w:themeFillTint="99"/>
            <w:tcMar>
              <w:top w:w="72" w:type="dxa"/>
              <w:left w:w="144" w:type="dxa"/>
              <w:bottom w:w="72" w:type="dxa"/>
              <w:right w:w="144" w:type="dxa"/>
            </w:tcMar>
            <w:vAlign w:val="center"/>
          </w:tcPr>
          <w:p w14:paraId="70D5EA5C" w14:textId="0CC67226" w:rsidR="00791FFC" w:rsidRPr="00F84B4A" w:rsidRDefault="00791FFC" w:rsidP="00B72DD8">
            <w:pPr>
              <w:pStyle w:val="Corpsdetexte"/>
              <w:spacing w:before="80" w:after="80"/>
            </w:pPr>
            <w:r w:rsidRPr="00F84B4A">
              <w:t>V</w:t>
            </w:r>
            <w:r w:rsidR="005E6816" w:rsidRPr="00F84B4A">
              <w:t>3</w:t>
            </w:r>
            <w:r w:rsidRPr="00F84B4A">
              <w:t xml:space="preserve"> – Significative</w:t>
            </w:r>
          </w:p>
        </w:tc>
        <w:tc>
          <w:tcPr>
            <w:tcW w:w="3810" w:type="pct"/>
            <w:shd w:val="clear" w:color="auto" w:fill="F2F2F2"/>
            <w:tcMar>
              <w:top w:w="15" w:type="dxa"/>
              <w:left w:w="15" w:type="dxa"/>
              <w:bottom w:w="0" w:type="dxa"/>
              <w:right w:w="15" w:type="dxa"/>
            </w:tcMar>
            <w:vAlign w:val="center"/>
          </w:tcPr>
          <w:p w14:paraId="4AAD716A" w14:textId="77777777" w:rsidR="00791FFC" w:rsidRPr="00F84B4A" w:rsidRDefault="00791FFC" w:rsidP="00B72DD8">
            <w:pPr>
              <w:pStyle w:val="Corpsdetexte"/>
              <w:spacing w:before="80" w:after="80"/>
            </w:pPr>
            <w:r w:rsidRPr="00F84B4A">
              <w:t>Probabilité de succès significative</w:t>
            </w:r>
            <w:r w:rsidRPr="00F84B4A">
              <w:rPr>
                <w:i/>
                <w:iCs/>
              </w:rPr>
              <w:t xml:space="preserve"> &gt; 20%</w:t>
            </w:r>
          </w:p>
        </w:tc>
      </w:tr>
      <w:tr w:rsidR="00791FFC" w:rsidRPr="00F84B4A" w14:paraId="6E12182E" w14:textId="77777777" w:rsidTr="009A798D">
        <w:trPr>
          <w:trHeight w:val="351"/>
        </w:trPr>
        <w:tc>
          <w:tcPr>
            <w:tcW w:w="1190" w:type="pct"/>
            <w:tcBorders>
              <w:bottom w:val="single" w:sz="8" w:space="0" w:color="FFFFFF"/>
            </w:tcBorders>
            <w:shd w:val="clear" w:color="auto" w:fill="8DB3E2" w:themeFill="text2" w:themeFillTint="66"/>
            <w:tcMar>
              <w:top w:w="72" w:type="dxa"/>
              <w:left w:w="144" w:type="dxa"/>
              <w:bottom w:w="72" w:type="dxa"/>
              <w:right w:w="144" w:type="dxa"/>
            </w:tcMar>
            <w:vAlign w:val="center"/>
            <w:hideMark/>
          </w:tcPr>
          <w:p w14:paraId="560CD8B4" w14:textId="3415C5EB" w:rsidR="00791FFC" w:rsidRPr="00F84B4A" w:rsidRDefault="00791FFC" w:rsidP="00B72DD8">
            <w:pPr>
              <w:pStyle w:val="Corpsdetexte"/>
              <w:spacing w:before="80" w:after="80"/>
            </w:pPr>
            <w:r w:rsidRPr="00F84B4A">
              <w:t>V</w:t>
            </w:r>
            <w:r w:rsidR="005E6816" w:rsidRPr="00F84B4A">
              <w:t>2</w:t>
            </w:r>
            <w:r w:rsidRPr="00F84B4A">
              <w:t xml:space="preserve"> – Faible</w:t>
            </w:r>
          </w:p>
        </w:tc>
        <w:tc>
          <w:tcPr>
            <w:tcW w:w="3810" w:type="pct"/>
            <w:shd w:val="clear" w:color="auto" w:fill="F2F2F2"/>
            <w:tcMar>
              <w:top w:w="15" w:type="dxa"/>
              <w:left w:w="15" w:type="dxa"/>
              <w:bottom w:w="0" w:type="dxa"/>
              <w:right w:w="15" w:type="dxa"/>
            </w:tcMar>
            <w:vAlign w:val="center"/>
            <w:hideMark/>
          </w:tcPr>
          <w:p w14:paraId="3A36FA3E" w14:textId="77777777" w:rsidR="00791FFC" w:rsidRPr="00F84B4A" w:rsidRDefault="00791FFC" w:rsidP="00B72DD8">
            <w:pPr>
              <w:pStyle w:val="Corpsdetexte"/>
              <w:spacing w:before="80" w:after="80"/>
              <w:rPr>
                <w:szCs w:val="36"/>
              </w:rPr>
            </w:pPr>
            <w:r w:rsidRPr="00F84B4A">
              <w:t>Probabilité de succès faible</w:t>
            </w:r>
            <w:r w:rsidRPr="00F84B4A">
              <w:rPr>
                <w:i/>
                <w:iCs/>
              </w:rPr>
              <w:t xml:space="preserve"> &lt; 20%</w:t>
            </w:r>
          </w:p>
        </w:tc>
      </w:tr>
      <w:tr w:rsidR="00791FFC" w:rsidRPr="00F84B4A" w14:paraId="316BFE6A" w14:textId="77777777" w:rsidTr="009A798D">
        <w:trPr>
          <w:trHeight w:val="539"/>
        </w:trPr>
        <w:tc>
          <w:tcPr>
            <w:tcW w:w="1190" w:type="pct"/>
            <w:shd w:val="clear" w:color="auto" w:fill="B8CCE4" w:themeFill="accent1" w:themeFillTint="66"/>
            <w:tcMar>
              <w:top w:w="72" w:type="dxa"/>
              <w:left w:w="144" w:type="dxa"/>
              <w:bottom w:w="72" w:type="dxa"/>
              <w:right w:w="144" w:type="dxa"/>
            </w:tcMar>
            <w:vAlign w:val="center"/>
          </w:tcPr>
          <w:p w14:paraId="42EEB368" w14:textId="425695FD" w:rsidR="00791FFC" w:rsidRPr="00F84B4A" w:rsidRDefault="00791FFC" w:rsidP="00B72DD8">
            <w:pPr>
              <w:pStyle w:val="Corpsdetexte"/>
              <w:spacing w:before="80" w:after="80"/>
            </w:pPr>
            <w:r w:rsidRPr="00F84B4A">
              <w:t>V</w:t>
            </w:r>
            <w:r w:rsidR="005E6816" w:rsidRPr="00F84B4A">
              <w:t>1</w:t>
            </w:r>
            <w:r w:rsidRPr="00F84B4A">
              <w:t xml:space="preserve"> – </w:t>
            </w:r>
            <w:r w:rsidR="00B72DD8" w:rsidRPr="00F84B4A">
              <w:t>Négligeable</w:t>
            </w:r>
          </w:p>
        </w:tc>
        <w:tc>
          <w:tcPr>
            <w:tcW w:w="3810" w:type="pct"/>
            <w:shd w:val="clear" w:color="auto" w:fill="F2F2F2"/>
            <w:tcMar>
              <w:top w:w="15" w:type="dxa"/>
              <w:left w:w="15" w:type="dxa"/>
              <w:bottom w:w="0" w:type="dxa"/>
              <w:right w:w="15" w:type="dxa"/>
            </w:tcMar>
            <w:vAlign w:val="center"/>
          </w:tcPr>
          <w:p w14:paraId="45C2BC47" w14:textId="77777777" w:rsidR="00791FFC" w:rsidRPr="00F84B4A" w:rsidRDefault="00791FFC" w:rsidP="00B72DD8">
            <w:pPr>
              <w:pStyle w:val="Corpsdetexte"/>
              <w:spacing w:before="80" w:after="80"/>
            </w:pPr>
            <w:r w:rsidRPr="00F84B4A">
              <w:t>Probabilité de succès très faible</w:t>
            </w:r>
            <w:r w:rsidRPr="00F84B4A">
              <w:rPr>
                <w:i/>
                <w:iCs/>
              </w:rPr>
              <w:t xml:space="preserve"> &lt;3%</w:t>
            </w:r>
          </w:p>
        </w:tc>
      </w:tr>
    </w:tbl>
    <w:p w14:paraId="1591618E" w14:textId="5546EAD4" w:rsidR="00633D59" w:rsidRPr="00F84B4A" w:rsidRDefault="00633D59" w:rsidP="00B92F3E">
      <w:pPr>
        <w:pStyle w:val="Corpsdetexte"/>
        <w:spacing w:after="120"/>
      </w:pPr>
      <w:r w:rsidRPr="00F84B4A">
        <w:t xml:space="preserve">1.2 </w:t>
      </w:r>
      <w:r w:rsidR="00A74BF5" w:rsidRPr="00F84B4A">
        <w:t>É</w:t>
      </w:r>
      <w:r w:rsidRPr="00F84B4A">
        <w:t>chelle de difficulté technique d’une action élémentaire</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262"/>
        <w:gridCol w:w="7243"/>
      </w:tblGrid>
      <w:tr w:rsidR="00791FFC" w:rsidRPr="00F84B4A" w14:paraId="11D0E07C" w14:textId="77777777" w:rsidTr="009A798D">
        <w:trPr>
          <w:trHeight w:val="351"/>
        </w:trPr>
        <w:tc>
          <w:tcPr>
            <w:tcW w:w="1190" w:type="pct"/>
            <w:shd w:val="clear" w:color="auto" w:fill="1F497D" w:themeFill="text2"/>
            <w:tcMar>
              <w:top w:w="72" w:type="dxa"/>
              <w:left w:w="144" w:type="dxa"/>
              <w:bottom w:w="72" w:type="dxa"/>
              <w:right w:w="144" w:type="dxa"/>
            </w:tcMar>
            <w:vAlign w:val="center"/>
          </w:tcPr>
          <w:p w14:paraId="54FE8C80" w14:textId="05EA0486" w:rsidR="00791FFC" w:rsidRPr="00F84B4A" w:rsidRDefault="00791FFC" w:rsidP="00B72DD8">
            <w:pPr>
              <w:pStyle w:val="Corpsdetexte"/>
              <w:spacing w:before="80" w:after="80"/>
            </w:pPr>
            <w:r w:rsidRPr="00F84B4A">
              <w:t>D</w:t>
            </w:r>
            <w:r w:rsidR="005E6816" w:rsidRPr="00F84B4A">
              <w:t>5</w:t>
            </w:r>
            <w:r w:rsidRPr="00F84B4A">
              <w:t xml:space="preserve"> – Très élevée</w:t>
            </w:r>
          </w:p>
        </w:tc>
        <w:tc>
          <w:tcPr>
            <w:tcW w:w="3810" w:type="pct"/>
            <w:shd w:val="clear" w:color="auto" w:fill="F2F2F2"/>
            <w:tcMar>
              <w:top w:w="15" w:type="dxa"/>
              <w:left w:w="15" w:type="dxa"/>
              <w:bottom w:w="0" w:type="dxa"/>
              <w:right w:w="15" w:type="dxa"/>
            </w:tcMar>
            <w:vAlign w:val="center"/>
          </w:tcPr>
          <w:p w14:paraId="131311C1" w14:textId="77777777" w:rsidR="00791FFC" w:rsidRPr="00F84B4A" w:rsidRDefault="00907BFB" w:rsidP="00B72DD8">
            <w:pPr>
              <w:pStyle w:val="Corpsdetexte"/>
              <w:spacing w:before="80" w:after="80"/>
            </w:pPr>
            <w:r w:rsidRPr="00F84B4A">
              <w:t>Difficulté très élevée : l’attaquant engagera des ressources très importantes pour mener à bien son action.</w:t>
            </w:r>
          </w:p>
        </w:tc>
      </w:tr>
      <w:tr w:rsidR="00791FFC" w:rsidRPr="00F84B4A" w14:paraId="5F280096" w14:textId="77777777" w:rsidTr="009A798D">
        <w:trPr>
          <w:trHeight w:val="351"/>
        </w:trPr>
        <w:tc>
          <w:tcPr>
            <w:tcW w:w="1190" w:type="pct"/>
            <w:shd w:val="clear" w:color="auto" w:fill="365F91" w:themeFill="accent1" w:themeFillShade="BF"/>
            <w:tcMar>
              <w:top w:w="72" w:type="dxa"/>
              <w:left w:w="144" w:type="dxa"/>
              <w:bottom w:w="72" w:type="dxa"/>
              <w:right w:w="144" w:type="dxa"/>
            </w:tcMar>
            <w:vAlign w:val="center"/>
          </w:tcPr>
          <w:p w14:paraId="0C73A825" w14:textId="7DBC3329" w:rsidR="00791FFC" w:rsidRPr="00F84B4A" w:rsidRDefault="00791FFC" w:rsidP="00B72DD8">
            <w:pPr>
              <w:pStyle w:val="Corpsdetexte"/>
              <w:spacing w:before="80" w:after="80"/>
            </w:pPr>
            <w:r w:rsidRPr="00F84B4A">
              <w:t>D</w:t>
            </w:r>
            <w:r w:rsidR="005E6816" w:rsidRPr="00F84B4A">
              <w:t>4</w:t>
            </w:r>
            <w:r w:rsidRPr="00F84B4A">
              <w:t xml:space="preserve"> – </w:t>
            </w:r>
            <w:r w:rsidR="00A74BF5" w:rsidRPr="00F84B4A">
              <w:t>É</w:t>
            </w:r>
            <w:r w:rsidRPr="00F84B4A">
              <w:t>levée</w:t>
            </w:r>
          </w:p>
        </w:tc>
        <w:tc>
          <w:tcPr>
            <w:tcW w:w="3810" w:type="pct"/>
            <w:shd w:val="clear" w:color="auto" w:fill="F2F2F2"/>
            <w:tcMar>
              <w:top w:w="15" w:type="dxa"/>
              <w:left w:w="15" w:type="dxa"/>
              <w:bottom w:w="0" w:type="dxa"/>
              <w:right w:w="15" w:type="dxa"/>
            </w:tcMar>
            <w:vAlign w:val="center"/>
          </w:tcPr>
          <w:p w14:paraId="5A88F085" w14:textId="77777777" w:rsidR="00791FFC" w:rsidRPr="00F84B4A" w:rsidRDefault="00907BFB" w:rsidP="00B72DD8">
            <w:pPr>
              <w:pStyle w:val="Corpsdetexte"/>
              <w:spacing w:before="80" w:after="80"/>
            </w:pPr>
            <w:r w:rsidRPr="00F84B4A">
              <w:t>Difficulté élevée : l’attaquant engagera des ressources importantes pour mener à bien son action.</w:t>
            </w:r>
          </w:p>
        </w:tc>
      </w:tr>
      <w:tr w:rsidR="00791FFC" w:rsidRPr="00F84B4A" w14:paraId="5CC94EF8" w14:textId="77777777" w:rsidTr="009A798D">
        <w:trPr>
          <w:trHeight w:val="351"/>
        </w:trPr>
        <w:tc>
          <w:tcPr>
            <w:tcW w:w="1190" w:type="pct"/>
            <w:tcBorders>
              <w:bottom w:val="single" w:sz="8" w:space="0" w:color="FFFFFF"/>
            </w:tcBorders>
            <w:shd w:val="clear" w:color="auto" w:fill="548DD4" w:themeFill="text2" w:themeFillTint="99"/>
            <w:tcMar>
              <w:top w:w="72" w:type="dxa"/>
              <w:left w:w="144" w:type="dxa"/>
              <w:bottom w:w="72" w:type="dxa"/>
              <w:right w:w="144" w:type="dxa"/>
            </w:tcMar>
            <w:vAlign w:val="center"/>
          </w:tcPr>
          <w:p w14:paraId="3250E1CE" w14:textId="3803ABB9" w:rsidR="00791FFC" w:rsidRPr="00F84B4A" w:rsidRDefault="00791FFC" w:rsidP="00B72DD8">
            <w:pPr>
              <w:pStyle w:val="Corpsdetexte"/>
              <w:spacing w:before="80" w:after="80"/>
            </w:pPr>
            <w:r w:rsidRPr="00F84B4A">
              <w:t>D</w:t>
            </w:r>
            <w:r w:rsidR="005E6816" w:rsidRPr="00F84B4A">
              <w:t>3</w:t>
            </w:r>
            <w:r w:rsidRPr="00F84B4A">
              <w:t xml:space="preserve"> – Modérée</w:t>
            </w:r>
          </w:p>
        </w:tc>
        <w:tc>
          <w:tcPr>
            <w:tcW w:w="3810" w:type="pct"/>
            <w:shd w:val="clear" w:color="auto" w:fill="F2F2F2"/>
            <w:tcMar>
              <w:top w:w="15" w:type="dxa"/>
              <w:left w:w="15" w:type="dxa"/>
              <w:bottom w:w="0" w:type="dxa"/>
              <w:right w:w="15" w:type="dxa"/>
            </w:tcMar>
            <w:vAlign w:val="center"/>
          </w:tcPr>
          <w:p w14:paraId="561F36F7" w14:textId="77777777" w:rsidR="00791FFC" w:rsidRPr="00F84B4A" w:rsidRDefault="00907BFB" w:rsidP="00B72DD8">
            <w:pPr>
              <w:pStyle w:val="Corpsdetexte"/>
              <w:spacing w:before="80" w:after="80"/>
            </w:pPr>
            <w:r w:rsidRPr="00F84B4A">
              <w:t>Difficulté modérée : l’attaquant engagera des ressources significatives pour mener à bien son action.</w:t>
            </w:r>
          </w:p>
        </w:tc>
      </w:tr>
      <w:tr w:rsidR="00791FFC" w:rsidRPr="00F84B4A" w14:paraId="60F436B4" w14:textId="77777777" w:rsidTr="009A798D">
        <w:trPr>
          <w:trHeight w:val="351"/>
        </w:trPr>
        <w:tc>
          <w:tcPr>
            <w:tcW w:w="1190" w:type="pct"/>
            <w:tcBorders>
              <w:bottom w:val="single" w:sz="8" w:space="0" w:color="FFFFFF"/>
            </w:tcBorders>
            <w:shd w:val="clear" w:color="auto" w:fill="8DB3E2" w:themeFill="text2" w:themeFillTint="66"/>
            <w:tcMar>
              <w:top w:w="72" w:type="dxa"/>
              <w:left w:w="144" w:type="dxa"/>
              <w:bottom w:w="72" w:type="dxa"/>
              <w:right w:w="144" w:type="dxa"/>
            </w:tcMar>
            <w:vAlign w:val="center"/>
            <w:hideMark/>
          </w:tcPr>
          <w:p w14:paraId="676F887C" w14:textId="7FDFAD8C" w:rsidR="00791FFC" w:rsidRPr="00F84B4A" w:rsidRDefault="00791FFC" w:rsidP="00B72DD8">
            <w:pPr>
              <w:pStyle w:val="Corpsdetexte"/>
              <w:spacing w:before="80" w:after="80"/>
            </w:pPr>
            <w:r w:rsidRPr="00F84B4A">
              <w:t>D</w:t>
            </w:r>
            <w:r w:rsidR="005E6816" w:rsidRPr="00F84B4A">
              <w:t>2</w:t>
            </w:r>
            <w:r w:rsidRPr="00F84B4A">
              <w:t xml:space="preserve"> – Faible</w:t>
            </w:r>
          </w:p>
        </w:tc>
        <w:tc>
          <w:tcPr>
            <w:tcW w:w="3810" w:type="pct"/>
            <w:shd w:val="clear" w:color="auto" w:fill="F2F2F2"/>
            <w:tcMar>
              <w:top w:w="15" w:type="dxa"/>
              <w:left w:w="15" w:type="dxa"/>
              <w:bottom w:w="0" w:type="dxa"/>
              <w:right w:w="15" w:type="dxa"/>
            </w:tcMar>
            <w:vAlign w:val="center"/>
            <w:hideMark/>
          </w:tcPr>
          <w:p w14:paraId="6D58B60B" w14:textId="77777777" w:rsidR="00791FFC" w:rsidRPr="00F84B4A" w:rsidRDefault="00907BFB" w:rsidP="00B72DD8">
            <w:pPr>
              <w:pStyle w:val="Corpsdetexte"/>
              <w:spacing w:before="80" w:after="80"/>
              <w:rPr>
                <w:szCs w:val="36"/>
              </w:rPr>
            </w:pPr>
            <w:r w:rsidRPr="00F84B4A">
              <w:t>Difficulté faible : les ressources engagées par l’attaquant seront faibles.</w:t>
            </w:r>
          </w:p>
        </w:tc>
      </w:tr>
      <w:tr w:rsidR="00791FFC" w:rsidRPr="00F84B4A" w14:paraId="33CF9D7F" w14:textId="77777777" w:rsidTr="009A798D">
        <w:trPr>
          <w:trHeight w:val="351"/>
        </w:trPr>
        <w:tc>
          <w:tcPr>
            <w:tcW w:w="1190" w:type="pct"/>
            <w:shd w:val="clear" w:color="auto" w:fill="B8CCE4" w:themeFill="accent1" w:themeFillTint="66"/>
            <w:tcMar>
              <w:top w:w="72" w:type="dxa"/>
              <w:left w:w="144" w:type="dxa"/>
              <w:bottom w:w="72" w:type="dxa"/>
              <w:right w:w="144" w:type="dxa"/>
            </w:tcMar>
            <w:vAlign w:val="center"/>
          </w:tcPr>
          <w:p w14:paraId="2C54E028" w14:textId="4311CFCA" w:rsidR="00791FFC" w:rsidRPr="00F84B4A" w:rsidRDefault="00791FFC" w:rsidP="00B72DD8">
            <w:pPr>
              <w:pStyle w:val="Corpsdetexte"/>
              <w:spacing w:before="80" w:after="80"/>
            </w:pPr>
            <w:r w:rsidRPr="00F84B4A">
              <w:t>D</w:t>
            </w:r>
            <w:r w:rsidR="005E6816" w:rsidRPr="00F84B4A">
              <w:t>1</w:t>
            </w:r>
            <w:r w:rsidRPr="00F84B4A">
              <w:t xml:space="preserve"> – Négligeable</w:t>
            </w:r>
          </w:p>
        </w:tc>
        <w:tc>
          <w:tcPr>
            <w:tcW w:w="3810" w:type="pct"/>
            <w:shd w:val="clear" w:color="auto" w:fill="F2F2F2"/>
            <w:tcMar>
              <w:top w:w="15" w:type="dxa"/>
              <w:left w:w="15" w:type="dxa"/>
              <w:bottom w:w="0" w:type="dxa"/>
              <w:right w:w="15" w:type="dxa"/>
            </w:tcMar>
            <w:vAlign w:val="center"/>
          </w:tcPr>
          <w:p w14:paraId="6C877831" w14:textId="77777777" w:rsidR="00791FFC" w:rsidRPr="00F84B4A" w:rsidRDefault="00907BFB" w:rsidP="00B72DD8">
            <w:pPr>
              <w:pStyle w:val="Corpsdetexte"/>
              <w:spacing w:before="80" w:after="80"/>
            </w:pPr>
            <w:r w:rsidRPr="00F84B4A">
              <w:t>Difficulté négligeable, voire nulle : les ressources engagées par l’attaquant seront négligeables ou déjà disponibles.</w:t>
            </w:r>
          </w:p>
        </w:tc>
      </w:tr>
    </w:tbl>
    <w:p w14:paraId="61650A8E" w14:textId="7EA5CA78" w:rsidR="00633D59" w:rsidRPr="00F84B4A" w:rsidRDefault="00633D59" w:rsidP="0059335A">
      <w:pPr>
        <w:pStyle w:val="Corpsdetexte"/>
        <w:rPr>
          <w:b/>
          <w:bCs/>
        </w:rPr>
      </w:pPr>
      <w:r w:rsidRPr="00F84B4A">
        <w:t xml:space="preserve">2. </w:t>
      </w:r>
      <w:r w:rsidRPr="00F84B4A">
        <w:rPr>
          <w:b/>
          <w:bCs/>
        </w:rPr>
        <w:t>Cotation des actions élémentaires d’un scénario opérationnel</w:t>
      </w:r>
    </w:p>
    <w:p w14:paraId="7CEABF14" w14:textId="77777777" w:rsidR="00633D59" w:rsidRPr="00F84B4A" w:rsidRDefault="00633D59" w:rsidP="00B92F3E">
      <w:pPr>
        <w:pStyle w:val="Corpsdetexte"/>
        <w:spacing w:after="120"/>
      </w:pPr>
      <w:r w:rsidRPr="00F84B4A">
        <w:t>2.1 Matrice</w:t>
      </w:r>
    </w:p>
    <w:tbl>
      <w:tblPr>
        <w:tblW w:w="5000" w:type="pct"/>
        <w:tblCellMar>
          <w:left w:w="0" w:type="dxa"/>
          <w:right w:w="0" w:type="dxa"/>
        </w:tblCellMar>
        <w:tblLook w:val="0600" w:firstRow="0" w:lastRow="0" w:firstColumn="0" w:lastColumn="0" w:noHBand="1" w:noVBand="1"/>
      </w:tblPr>
      <w:tblGrid>
        <w:gridCol w:w="863"/>
        <w:gridCol w:w="1835"/>
        <w:gridCol w:w="1636"/>
        <w:gridCol w:w="1222"/>
        <w:gridCol w:w="1346"/>
        <w:gridCol w:w="1236"/>
        <w:gridCol w:w="1382"/>
      </w:tblGrid>
      <w:tr w:rsidR="00EB7B24" w:rsidRPr="00F84B4A" w14:paraId="6303CC31" w14:textId="77777777" w:rsidTr="009A798D">
        <w:trPr>
          <w:trHeight w:val="625"/>
        </w:trPr>
        <w:tc>
          <w:tcPr>
            <w:tcW w:w="453" w:type="pct"/>
            <w:tcBorders>
              <w:top w:val="nil"/>
              <w:left w:val="nil"/>
              <w:bottom w:val="nil"/>
              <w:right w:val="nil"/>
            </w:tcBorders>
            <w:shd w:val="clear" w:color="auto" w:fill="auto"/>
            <w:tcMar>
              <w:top w:w="57" w:type="dxa"/>
              <w:left w:w="113" w:type="dxa"/>
              <w:bottom w:w="57" w:type="dxa"/>
              <w:right w:w="113" w:type="dxa"/>
            </w:tcMar>
            <w:vAlign w:val="center"/>
            <w:hideMark/>
          </w:tcPr>
          <w:p w14:paraId="55B91B0D" w14:textId="77777777" w:rsidR="00633D59" w:rsidRPr="00F84B4A" w:rsidRDefault="00633D59" w:rsidP="00633D59">
            <w:pPr>
              <w:pStyle w:val="CEAM"/>
            </w:pPr>
          </w:p>
        </w:tc>
        <w:tc>
          <w:tcPr>
            <w:tcW w:w="964" w:type="pct"/>
            <w:tcBorders>
              <w:top w:val="nil"/>
              <w:left w:val="nil"/>
              <w:bottom w:val="nil"/>
              <w:right w:val="single" w:sz="4" w:space="0" w:color="000000"/>
            </w:tcBorders>
            <w:shd w:val="clear" w:color="auto" w:fill="auto"/>
            <w:tcMar>
              <w:top w:w="57" w:type="dxa"/>
              <w:left w:w="113" w:type="dxa"/>
              <w:bottom w:w="57" w:type="dxa"/>
              <w:right w:w="113" w:type="dxa"/>
            </w:tcMar>
            <w:vAlign w:val="center"/>
            <w:hideMark/>
          </w:tcPr>
          <w:p w14:paraId="6810F0D1" w14:textId="77777777" w:rsidR="00633D59" w:rsidRPr="00F84B4A" w:rsidRDefault="00633D59" w:rsidP="00633D59">
            <w:pPr>
              <w:pStyle w:val="CEAM"/>
            </w:pPr>
          </w:p>
        </w:tc>
        <w:tc>
          <w:tcPr>
            <w:tcW w:w="3583" w:type="pct"/>
            <w:gridSpan w:val="5"/>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hideMark/>
          </w:tcPr>
          <w:p w14:paraId="0821BBAF" w14:textId="77777777" w:rsidR="00633D59" w:rsidRPr="00F84B4A" w:rsidRDefault="00633D59" w:rsidP="00B92F3E">
            <w:pPr>
              <w:pStyle w:val="Corpsdetexte"/>
              <w:jc w:val="center"/>
              <w:rPr>
                <w:b/>
                <w:bCs/>
              </w:rPr>
            </w:pPr>
            <w:r w:rsidRPr="00F84B4A">
              <w:rPr>
                <w:b/>
                <w:bCs/>
              </w:rPr>
              <w:t>Difficulté technique du scénario opérationnel</w:t>
            </w:r>
          </w:p>
        </w:tc>
      </w:tr>
      <w:tr w:rsidR="00EB7B24" w:rsidRPr="00F84B4A" w14:paraId="237070DC" w14:textId="77777777" w:rsidTr="009A798D">
        <w:trPr>
          <w:trHeight w:val="751"/>
        </w:trPr>
        <w:tc>
          <w:tcPr>
            <w:tcW w:w="453" w:type="pct"/>
            <w:tcBorders>
              <w:top w:val="nil"/>
              <w:left w:val="nil"/>
              <w:bottom w:val="single" w:sz="4" w:space="0" w:color="000000"/>
              <w:right w:val="nil"/>
            </w:tcBorders>
            <w:shd w:val="clear" w:color="auto" w:fill="auto"/>
            <w:tcMar>
              <w:top w:w="57" w:type="dxa"/>
              <w:left w:w="113" w:type="dxa"/>
              <w:bottom w:w="57" w:type="dxa"/>
              <w:right w:w="113" w:type="dxa"/>
            </w:tcMar>
            <w:vAlign w:val="center"/>
            <w:hideMark/>
          </w:tcPr>
          <w:p w14:paraId="74E797DC" w14:textId="77777777" w:rsidR="00633D59" w:rsidRPr="00F84B4A" w:rsidRDefault="00633D59" w:rsidP="00633D59">
            <w:pPr>
              <w:pStyle w:val="CEAM"/>
            </w:pPr>
          </w:p>
        </w:tc>
        <w:tc>
          <w:tcPr>
            <w:tcW w:w="964" w:type="pct"/>
            <w:tcBorders>
              <w:top w:val="nil"/>
              <w:left w:val="nil"/>
              <w:bottom w:val="single" w:sz="4" w:space="0" w:color="000000"/>
              <w:right w:val="single" w:sz="4" w:space="0" w:color="000000"/>
            </w:tcBorders>
            <w:shd w:val="clear" w:color="auto" w:fill="auto"/>
            <w:tcMar>
              <w:top w:w="57" w:type="dxa"/>
              <w:left w:w="113" w:type="dxa"/>
              <w:bottom w:w="57" w:type="dxa"/>
              <w:right w:w="113" w:type="dxa"/>
            </w:tcMar>
            <w:vAlign w:val="center"/>
            <w:hideMark/>
          </w:tcPr>
          <w:p w14:paraId="25AF7EAE" w14:textId="77777777" w:rsidR="00633D59" w:rsidRPr="00F84B4A" w:rsidRDefault="00633D59" w:rsidP="00633D59">
            <w:pPr>
              <w:pStyle w:val="CEAM"/>
            </w:pPr>
          </w:p>
        </w:tc>
        <w:tc>
          <w:tcPr>
            <w:tcW w:w="859"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3798D49" w14:textId="67B8D16B" w:rsidR="00633D59" w:rsidRPr="00F84B4A" w:rsidRDefault="005E6816" w:rsidP="00633D59">
            <w:pPr>
              <w:pStyle w:val="CEAM"/>
            </w:pPr>
            <w:r w:rsidRPr="00F84B4A">
              <w:rPr>
                <w:i/>
                <w:iCs/>
                <w:color w:val="000000"/>
                <w:kern w:val="24"/>
              </w:rPr>
              <w:t>1</w:t>
            </w:r>
            <w:r w:rsidR="00633D59" w:rsidRPr="00F84B4A">
              <w:rPr>
                <w:i/>
                <w:iCs/>
                <w:color w:val="000000"/>
                <w:kern w:val="24"/>
              </w:rPr>
              <w:t xml:space="preserve"> - </w:t>
            </w:r>
            <w:r w:rsidR="00EB7B24" w:rsidRPr="00F84B4A">
              <w:rPr>
                <w:i/>
                <w:iCs/>
                <w:color w:val="000000"/>
                <w:kern w:val="24"/>
              </w:rPr>
              <w:t>Négligeable</w:t>
            </w:r>
          </w:p>
        </w:tc>
        <w:tc>
          <w:tcPr>
            <w:tcW w:w="642"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771FEF17" w14:textId="3846D40F" w:rsidR="00633D59" w:rsidRPr="00F84B4A" w:rsidRDefault="005E6816" w:rsidP="00633D59">
            <w:pPr>
              <w:pStyle w:val="CEAM"/>
            </w:pPr>
            <w:r w:rsidRPr="00F84B4A">
              <w:rPr>
                <w:i/>
                <w:iCs/>
                <w:color w:val="000000"/>
                <w:kern w:val="24"/>
              </w:rPr>
              <w:t>2</w:t>
            </w:r>
            <w:r w:rsidR="00633D59" w:rsidRPr="00F84B4A">
              <w:rPr>
                <w:i/>
                <w:iCs/>
                <w:color w:val="000000"/>
                <w:kern w:val="24"/>
              </w:rPr>
              <w:t xml:space="preserve"> - </w:t>
            </w:r>
            <w:r w:rsidR="00EB7B24" w:rsidRPr="00F84B4A">
              <w:rPr>
                <w:i/>
                <w:iCs/>
                <w:color w:val="000000"/>
                <w:kern w:val="24"/>
              </w:rPr>
              <w:t>Faible</w:t>
            </w:r>
          </w:p>
        </w:tc>
        <w:tc>
          <w:tcPr>
            <w:tcW w:w="707"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262B33D2" w14:textId="1042034B" w:rsidR="00633D59" w:rsidRPr="00F84B4A" w:rsidRDefault="005E6816" w:rsidP="00633D59">
            <w:pPr>
              <w:pStyle w:val="CEAM"/>
            </w:pPr>
            <w:r w:rsidRPr="00F84B4A">
              <w:rPr>
                <w:i/>
                <w:iCs/>
                <w:color w:val="000000"/>
                <w:kern w:val="24"/>
              </w:rPr>
              <w:t>3</w:t>
            </w:r>
            <w:r w:rsidR="00633D59" w:rsidRPr="00F84B4A">
              <w:rPr>
                <w:i/>
                <w:iCs/>
                <w:color w:val="000000"/>
                <w:kern w:val="24"/>
              </w:rPr>
              <w:t xml:space="preserve"> - </w:t>
            </w:r>
            <w:r w:rsidR="00EB7B24" w:rsidRPr="00F84B4A">
              <w:rPr>
                <w:i/>
                <w:iCs/>
                <w:color w:val="000000"/>
                <w:kern w:val="24"/>
              </w:rPr>
              <w:t>Modéré</w:t>
            </w:r>
          </w:p>
        </w:tc>
        <w:tc>
          <w:tcPr>
            <w:tcW w:w="649"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BD476D5" w14:textId="4F84FE6E" w:rsidR="00633D59" w:rsidRPr="00F84B4A" w:rsidRDefault="005E6816" w:rsidP="00633D59">
            <w:pPr>
              <w:pStyle w:val="CEAM"/>
            </w:pPr>
            <w:r w:rsidRPr="00F84B4A">
              <w:rPr>
                <w:i/>
                <w:iCs/>
                <w:color w:val="000000"/>
                <w:kern w:val="24"/>
              </w:rPr>
              <w:t>4</w:t>
            </w:r>
            <w:r w:rsidR="00633D59" w:rsidRPr="00F84B4A">
              <w:rPr>
                <w:i/>
                <w:iCs/>
                <w:color w:val="000000"/>
                <w:kern w:val="24"/>
              </w:rPr>
              <w:t xml:space="preserve"> - </w:t>
            </w:r>
            <w:r w:rsidR="00EB7B24" w:rsidRPr="00F84B4A">
              <w:rPr>
                <w:i/>
                <w:iCs/>
                <w:color w:val="000000"/>
                <w:kern w:val="24"/>
              </w:rPr>
              <w:t>Elevée</w:t>
            </w:r>
          </w:p>
        </w:tc>
        <w:tc>
          <w:tcPr>
            <w:tcW w:w="727"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CF0BF00" w14:textId="3C21A5EA" w:rsidR="00633D59" w:rsidRPr="00F84B4A" w:rsidRDefault="005E6816" w:rsidP="00633D59">
            <w:pPr>
              <w:pStyle w:val="CEAM"/>
            </w:pPr>
            <w:r w:rsidRPr="00F84B4A">
              <w:rPr>
                <w:i/>
                <w:iCs/>
                <w:color w:val="000000"/>
                <w:kern w:val="24"/>
              </w:rPr>
              <w:t>5</w:t>
            </w:r>
            <w:r w:rsidR="00633D59" w:rsidRPr="00F84B4A">
              <w:rPr>
                <w:i/>
                <w:iCs/>
                <w:color w:val="000000"/>
                <w:kern w:val="24"/>
              </w:rPr>
              <w:t xml:space="preserve"> </w:t>
            </w:r>
            <w:r w:rsidR="00EB7B24" w:rsidRPr="00F84B4A">
              <w:rPr>
                <w:i/>
                <w:iCs/>
                <w:color w:val="000000"/>
                <w:kern w:val="24"/>
              </w:rPr>
              <w:t>–</w:t>
            </w:r>
            <w:r w:rsidR="00633D59" w:rsidRPr="00F84B4A">
              <w:rPr>
                <w:i/>
                <w:iCs/>
                <w:color w:val="000000"/>
                <w:kern w:val="24"/>
              </w:rPr>
              <w:t xml:space="preserve"> </w:t>
            </w:r>
            <w:r w:rsidR="00EB7B24" w:rsidRPr="00F84B4A">
              <w:rPr>
                <w:i/>
                <w:iCs/>
                <w:color w:val="000000"/>
                <w:kern w:val="24"/>
              </w:rPr>
              <w:t>Très élevé</w:t>
            </w:r>
          </w:p>
        </w:tc>
      </w:tr>
      <w:tr w:rsidR="00EB7B24" w:rsidRPr="00F84B4A" w14:paraId="39A7C779" w14:textId="77777777" w:rsidTr="009A798D">
        <w:trPr>
          <w:trHeight w:val="387"/>
        </w:trPr>
        <w:tc>
          <w:tcPr>
            <w:tcW w:w="453" w:type="pct"/>
            <w:vMerge w:val="restart"/>
            <w:tcBorders>
              <w:top w:val="single" w:sz="4" w:space="0" w:color="000000"/>
              <w:left w:val="single" w:sz="4" w:space="0" w:color="auto"/>
              <w:right w:val="single" w:sz="4" w:space="0" w:color="000000"/>
            </w:tcBorders>
            <w:shd w:val="clear" w:color="auto" w:fill="D9D9D9"/>
            <w:tcMar>
              <w:top w:w="57" w:type="dxa"/>
              <w:left w:w="113" w:type="dxa"/>
              <w:bottom w:w="57" w:type="dxa"/>
              <w:right w:w="113" w:type="dxa"/>
            </w:tcMar>
            <w:textDirection w:val="btLr"/>
            <w:vAlign w:val="center"/>
          </w:tcPr>
          <w:p w14:paraId="49CD269C" w14:textId="77777777" w:rsidR="00633D59" w:rsidRPr="00F84B4A" w:rsidRDefault="00633D59" w:rsidP="001E471F">
            <w:pPr>
              <w:pStyle w:val="CEAM"/>
              <w:spacing w:before="0"/>
              <w:jc w:val="center"/>
              <w:rPr>
                <w:b/>
                <w:bCs/>
                <w:color w:val="000000"/>
                <w:kern w:val="24"/>
              </w:rPr>
            </w:pPr>
            <w:r w:rsidRPr="00F84B4A">
              <w:rPr>
                <w:b/>
                <w:bCs/>
                <w:color w:val="000000"/>
                <w:kern w:val="24"/>
              </w:rPr>
              <w:t>Probabilité de succès du scénario opérationnel</w:t>
            </w: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74A4C6EE" w14:textId="71E6E7AF" w:rsidR="00633D59" w:rsidRPr="00F84B4A" w:rsidRDefault="005E6816" w:rsidP="00633D59">
            <w:pPr>
              <w:pStyle w:val="CEAM"/>
            </w:pPr>
            <w:r w:rsidRPr="00F84B4A">
              <w:rPr>
                <w:i/>
                <w:iCs/>
                <w:color w:val="000000"/>
                <w:kern w:val="24"/>
              </w:rPr>
              <w:t>5</w:t>
            </w:r>
            <w:r w:rsidR="00633D59" w:rsidRPr="00F84B4A">
              <w:rPr>
                <w:i/>
                <w:iCs/>
                <w:color w:val="000000"/>
                <w:kern w:val="24"/>
              </w:rPr>
              <w:t xml:space="preserve"> </w:t>
            </w:r>
            <w:r w:rsidR="00EB7B24" w:rsidRPr="00F84B4A">
              <w:rPr>
                <w:i/>
                <w:iCs/>
                <w:color w:val="000000"/>
                <w:kern w:val="24"/>
              </w:rPr>
              <w:t>- Quasi Certaine</w:t>
            </w:r>
          </w:p>
        </w:tc>
        <w:tc>
          <w:tcPr>
            <w:tcW w:w="859"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22C3D751" w14:textId="77777777" w:rsidR="00633D59" w:rsidRPr="00F84B4A" w:rsidRDefault="00633D59" w:rsidP="00633D59">
            <w:pPr>
              <w:pStyle w:val="CEAM"/>
              <w:jc w:val="center"/>
              <w:rPr>
                <w:kern w:val="24"/>
              </w:rPr>
            </w:pPr>
            <w:r w:rsidRPr="00F84B4A">
              <w:rPr>
                <w:kern w:val="24"/>
              </w:rPr>
              <w:t>4</w:t>
            </w:r>
          </w:p>
        </w:tc>
        <w:tc>
          <w:tcPr>
            <w:tcW w:w="642"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5055DCC4" w14:textId="77777777" w:rsidR="00633D59" w:rsidRPr="00F84B4A" w:rsidRDefault="00633D59" w:rsidP="00633D59">
            <w:pPr>
              <w:pStyle w:val="CEAM"/>
              <w:jc w:val="center"/>
              <w:rPr>
                <w:kern w:val="24"/>
              </w:rPr>
            </w:pPr>
            <w:r w:rsidRPr="00F84B4A">
              <w:rPr>
                <w:kern w:val="24"/>
              </w:rPr>
              <w:t>4</w:t>
            </w:r>
          </w:p>
        </w:tc>
        <w:tc>
          <w:tcPr>
            <w:tcW w:w="707"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57AB7477" w14:textId="77777777" w:rsidR="00633D59" w:rsidRPr="00F84B4A" w:rsidRDefault="00633D59" w:rsidP="00633D59">
            <w:pPr>
              <w:pStyle w:val="CEAM"/>
              <w:jc w:val="center"/>
              <w:rPr>
                <w:kern w:val="24"/>
              </w:rPr>
            </w:pPr>
            <w:r w:rsidRPr="00F84B4A">
              <w:rPr>
                <w:kern w:val="24"/>
              </w:rPr>
              <w:t>3</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2CC21B90" w14:textId="77777777" w:rsidR="00633D59" w:rsidRPr="00F84B4A" w:rsidRDefault="00633D59" w:rsidP="00633D59">
            <w:pPr>
              <w:pStyle w:val="CEAM"/>
              <w:jc w:val="center"/>
              <w:rPr>
                <w:kern w:val="24"/>
              </w:rP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065D2414" w14:textId="77777777" w:rsidR="00633D59" w:rsidRPr="00F84B4A" w:rsidRDefault="00633D59" w:rsidP="00633D59">
            <w:pPr>
              <w:pStyle w:val="CEAM"/>
              <w:jc w:val="center"/>
              <w:rPr>
                <w:kern w:val="24"/>
              </w:rPr>
            </w:pPr>
            <w:r w:rsidRPr="00F84B4A">
              <w:rPr>
                <w:kern w:val="24"/>
              </w:rPr>
              <w:t>1</w:t>
            </w:r>
          </w:p>
        </w:tc>
      </w:tr>
      <w:tr w:rsidR="00EB7B24" w:rsidRPr="00F84B4A" w14:paraId="42788A4C" w14:textId="77777777" w:rsidTr="009A798D">
        <w:trPr>
          <w:trHeight w:val="387"/>
        </w:trPr>
        <w:tc>
          <w:tcPr>
            <w:tcW w:w="453" w:type="pct"/>
            <w:vMerge/>
            <w:tcBorders>
              <w:left w:val="single" w:sz="4" w:space="0" w:color="auto"/>
              <w:right w:val="single" w:sz="4" w:space="0" w:color="000000"/>
            </w:tcBorders>
            <w:shd w:val="clear" w:color="auto" w:fill="D9D9D9"/>
            <w:tcMar>
              <w:top w:w="57" w:type="dxa"/>
              <w:left w:w="113" w:type="dxa"/>
              <w:bottom w:w="57" w:type="dxa"/>
              <w:right w:w="113" w:type="dxa"/>
            </w:tcMar>
            <w:textDirection w:val="btLr"/>
            <w:vAlign w:val="center"/>
            <w:hideMark/>
          </w:tcPr>
          <w:p w14:paraId="2633CEB9"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19FFB419" w14:textId="42531112" w:rsidR="00633D59" w:rsidRPr="00F84B4A" w:rsidRDefault="005E6816" w:rsidP="00633D59">
            <w:pPr>
              <w:pStyle w:val="CEAM"/>
            </w:pPr>
            <w:r w:rsidRPr="00F84B4A">
              <w:rPr>
                <w:i/>
                <w:iCs/>
                <w:color w:val="000000"/>
                <w:kern w:val="24"/>
              </w:rPr>
              <w:t>4</w:t>
            </w:r>
            <w:r w:rsidR="00633D59" w:rsidRPr="00F84B4A">
              <w:rPr>
                <w:i/>
                <w:iCs/>
                <w:color w:val="000000"/>
                <w:kern w:val="24"/>
              </w:rPr>
              <w:t xml:space="preserve"> -</w:t>
            </w:r>
            <w:r w:rsidR="00EB7B24" w:rsidRPr="00F84B4A">
              <w:rPr>
                <w:i/>
                <w:iCs/>
                <w:color w:val="000000"/>
                <w:kern w:val="24"/>
              </w:rPr>
              <w:t>Très élevée</w:t>
            </w:r>
            <w:r w:rsidR="00BA344F" w:rsidRPr="00F84B4A">
              <w:rPr>
                <w:i/>
                <w:iCs/>
                <w:color w:val="000000"/>
                <w:kern w:val="24"/>
              </w:rPr>
              <w:t>.</w:t>
            </w:r>
          </w:p>
        </w:tc>
        <w:tc>
          <w:tcPr>
            <w:tcW w:w="859" w:type="pct"/>
            <w:tcBorders>
              <w:top w:val="single" w:sz="4" w:space="0" w:color="000000"/>
              <w:left w:val="single" w:sz="4" w:space="0" w:color="000000"/>
              <w:bottom w:val="single" w:sz="4" w:space="0" w:color="000000"/>
              <w:right w:val="single" w:sz="4" w:space="0" w:color="000000"/>
            </w:tcBorders>
            <w:shd w:val="clear" w:color="auto" w:fill="0F243E"/>
            <w:tcMar>
              <w:top w:w="57" w:type="dxa"/>
              <w:left w:w="113" w:type="dxa"/>
              <w:bottom w:w="57" w:type="dxa"/>
              <w:right w:w="113" w:type="dxa"/>
            </w:tcMar>
            <w:vAlign w:val="center"/>
          </w:tcPr>
          <w:p w14:paraId="3BC2995D" w14:textId="77777777" w:rsidR="00633D59" w:rsidRPr="00F84B4A" w:rsidRDefault="00633D59" w:rsidP="00633D59">
            <w:pPr>
              <w:pStyle w:val="CEAM"/>
              <w:jc w:val="center"/>
            </w:pPr>
            <w:r w:rsidRPr="00F84B4A">
              <w:t>4</w:t>
            </w:r>
          </w:p>
        </w:tc>
        <w:tc>
          <w:tcPr>
            <w:tcW w:w="642"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297C039E" w14:textId="77777777" w:rsidR="00633D59" w:rsidRPr="00F84B4A" w:rsidRDefault="00633D59" w:rsidP="00633D59">
            <w:pPr>
              <w:pStyle w:val="CEAM"/>
              <w:jc w:val="center"/>
            </w:pPr>
            <w:r w:rsidRPr="00F84B4A">
              <w:t>3</w:t>
            </w:r>
          </w:p>
        </w:tc>
        <w:tc>
          <w:tcPr>
            <w:tcW w:w="707"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2A2176D0" w14:textId="77777777" w:rsidR="00633D59" w:rsidRPr="00F84B4A" w:rsidRDefault="00633D59" w:rsidP="00633D59">
            <w:pPr>
              <w:pStyle w:val="CEAM"/>
              <w:jc w:val="center"/>
            </w:pPr>
            <w:r w:rsidRPr="00F84B4A">
              <w:rPr>
                <w:kern w:val="24"/>
              </w:rPr>
              <w:t>3</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138328F9" w14:textId="77777777" w:rsidR="00633D59" w:rsidRPr="00F84B4A" w:rsidRDefault="00633D59" w:rsidP="00633D59">
            <w:pPr>
              <w:pStyle w:val="CEAM"/>
              <w:jc w:val="cente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2E32D521" w14:textId="77777777" w:rsidR="00633D59" w:rsidRPr="00F84B4A" w:rsidRDefault="00633D59" w:rsidP="00633D59">
            <w:pPr>
              <w:pStyle w:val="CEAM"/>
              <w:jc w:val="center"/>
            </w:pPr>
            <w:r w:rsidRPr="00F84B4A">
              <w:rPr>
                <w:kern w:val="24"/>
              </w:rPr>
              <w:t>1</w:t>
            </w:r>
          </w:p>
        </w:tc>
      </w:tr>
      <w:tr w:rsidR="00EB7B24" w:rsidRPr="00F84B4A" w14:paraId="6C2AAB29" w14:textId="77777777" w:rsidTr="009A798D">
        <w:trPr>
          <w:trHeight w:val="387"/>
        </w:trPr>
        <w:tc>
          <w:tcPr>
            <w:tcW w:w="453" w:type="pct"/>
            <w:vMerge/>
            <w:tcBorders>
              <w:left w:val="single" w:sz="4" w:space="0" w:color="auto"/>
              <w:right w:val="single" w:sz="4" w:space="0" w:color="000000"/>
            </w:tcBorders>
            <w:vAlign w:val="center"/>
            <w:hideMark/>
          </w:tcPr>
          <w:p w14:paraId="4B1D477B"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8229BFD" w14:textId="07C2B9FB" w:rsidR="00633D59" w:rsidRPr="00F84B4A" w:rsidRDefault="005E6816" w:rsidP="00633D59">
            <w:pPr>
              <w:pStyle w:val="CEAM"/>
            </w:pPr>
            <w:r w:rsidRPr="00F84B4A">
              <w:rPr>
                <w:i/>
                <w:iCs/>
                <w:color w:val="000000"/>
                <w:kern w:val="24"/>
              </w:rPr>
              <w:t>3</w:t>
            </w:r>
            <w:r w:rsidR="00633D59" w:rsidRPr="00F84B4A">
              <w:rPr>
                <w:i/>
                <w:iCs/>
                <w:color w:val="000000"/>
                <w:kern w:val="24"/>
              </w:rPr>
              <w:t xml:space="preserve"> - </w:t>
            </w:r>
            <w:r w:rsidR="00EB7B24" w:rsidRPr="00F84B4A">
              <w:rPr>
                <w:i/>
                <w:iCs/>
                <w:color w:val="000000"/>
                <w:kern w:val="24"/>
              </w:rPr>
              <w:t>Significative</w:t>
            </w:r>
          </w:p>
        </w:tc>
        <w:tc>
          <w:tcPr>
            <w:tcW w:w="859"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3C1ED14B" w14:textId="77777777" w:rsidR="00633D59" w:rsidRPr="00F84B4A" w:rsidRDefault="00633D59" w:rsidP="00633D59">
            <w:pPr>
              <w:pStyle w:val="CEAM"/>
              <w:jc w:val="center"/>
            </w:pPr>
            <w:r w:rsidRPr="00F84B4A">
              <w:t>3</w:t>
            </w:r>
          </w:p>
        </w:tc>
        <w:tc>
          <w:tcPr>
            <w:tcW w:w="642" w:type="pct"/>
            <w:tcBorders>
              <w:top w:val="single" w:sz="4" w:space="0" w:color="000000"/>
              <w:left w:val="single" w:sz="4" w:space="0" w:color="000000"/>
              <w:bottom w:val="single" w:sz="4" w:space="0" w:color="000000"/>
              <w:right w:val="single" w:sz="4" w:space="0" w:color="000000"/>
            </w:tcBorders>
            <w:shd w:val="clear" w:color="auto" w:fill="365F91"/>
            <w:tcMar>
              <w:top w:w="57" w:type="dxa"/>
              <w:left w:w="113" w:type="dxa"/>
              <w:bottom w:w="57" w:type="dxa"/>
              <w:right w:w="113" w:type="dxa"/>
            </w:tcMar>
            <w:vAlign w:val="center"/>
          </w:tcPr>
          <w:p w14:paraId="54A90BE3" w14:textId="77777777" w:rsidR="00633D59" w:rsidRPr="00F84B4A" w:rsidRDefault="00633D59" w:rsidP="00633D59">
            <w:pPr>
              <w:pStyle w:val="CEAM"/>
              <w:jc w:val="center"/>
            </w:pPr>
            <w:r w:rsidRPr="00F84B4A">
              <w:rPr>
                <w:kern w:val="24"/>
              </w:rPr>
              <w:t>3</w:t>
            </w:r>
          </w:p>
        </w:tc>
        <w:tc>
          <w:tcPr>
            <w:tcW w:w="707"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4B6C890" w14:textId="77777777" w:rsidR="00633D59" w:rsidRPr="00F84B4A" w:rsidRDefault="00633D59" w:rsidP="00633D59">
            <w:pPr>
              <w:pStyle w:val="CEAM"/>
              <w:jc w:val="center"/>
              <w:rPr>
                <w:b/>
              </w:rPr>
            </w:pPr>
            <w:r w:rsidRPr="00F84B4A">
              <w:rPr>
                <w:kern w:val="24"/>
              </w:rPr>
              <w:t>2</w:t>
            </w:r>
          </w:p>
        </w:tc>
        <w:tc>
          <w:tcPr>
            <w:tcW w:w="64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8A8CB7E" w14:textId="77777777" w:rsidR="00633D59" w:rsidRPr="00F84B4A" w:rsidRDefault="00633D59" w:rsidP="00633D59">
            <w:pPr>
              <w:pStyle w:val="CEAM"/>
              <w:jc w:val="center"/>
            </w:pPr>
            <w:r w:rsidRPr="00F84B4A">
              <w:rPr>
                <w:kern w:val="24"/>
              </w:rPr>
              <w:t>2</w:t>
            </w:r>
          </w:p>
        </w:tc>
        <w:tc>
          <w:tcPr>
            <w:tcW w:w="727" w:type="pct"/>
            <w:tcBorders>
              <w:top w:val="single" w:sz="4" w:space="0" w:color="000000"/>
              <w:left w:val="single" w:sz="4" w:space="0" w:color="000000"/>
              <w:bottom w:val="single" w:sz="4" w:space="0" w:color="000000"/>
              <w:right w:val="single" w:sz="4" w:space="0" w:color="000000"/>
            </w:tcBorders>
            <w:shd w:val="clear" w:color="auto" w:fill="95B3D7"/>
            <w:vAlign w:val="center"/>
          </w:tcPr>
          <w:p w14:paraId="0C50080F" w14:textId="77777777" w:rsidR="00633D59" w:rsidRPr="00F84B4A" w:rsidRDefault="00633D59" w:rsidP="00633D59">
            <w:pPr>
              <w:pStyle w:val="CEAM"/>
              <w:jc w:val="center"/>
            </w:pPr>
            <w:r w:rsidRPr="00F84B4A">
              <w:rPr>
                <w:kern w:val="24"/>
              </w:rPr>
              <w:t>1</w:t>
            </w:r>
          </w:p>
        </w:tc>
      </w:tr>
      <w:tr w:rsidR="00EB7B24" w:rsidRPr="00F84B4A" w14:paraId="7DC8604A" w14:textId="77777777" w:rsidTr="009A798D">
        <w:trPr>
          <w:trHeight w:val="387"/>
        </w:trPr>
        <w:tc>
          <w:tcPr>
            <w:tcW w:w="453" w:type="pct"/>
            <w:vMerge/>
            <w:tcBorders>
              <w:left w:val="single" w:sz="4" w:space="0" w:color="auto"/>
              <w:right w:val="single" w:sz="4" w:space="0" w:color="000000"/>
            </w:tcBorders>
            <w:vAlign w:val="center"/>
            <w:hideMark/>
          </w:tcPr>
          <w:p w14:paraId="65BE1F1D"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529E2BCE" w14:textId="54658EE0" w:rsidR="00633D59" w:rsidRPr="00F84B4A" w:rsidRDefault="005E6816" w:rsidP="00633D59">
            <w:pPr>
              <w:pStyle w:val="CEAM"/>
            </w:pPr>
            <w:r w:rsidRPr="00F84B4A">
              <w:rPr>
                <w:i/>
                <w:iCs/>
                <w:color w:val="000000"/>
                <w:kern w:val="24"/>
              </w:rPr>
              <w:t>2</w:t>
            </w:r>
            <w:r w:rsidR="00633D59" w:rsidRPr="00F84B4A">
              <w:rPr>
                <w:i/>
                <w:iCs/>
                <w:color w:val="000000"/>
                <w:kern w:val="24"/>
              </w:rPr>
              <w:t xml:space="preserve"> </w:t>
            </w:r>
            <w:r w:rsidR="006905EC" w:rsidRPr="00F84B4A">
              <w:rPr>
                <w:i/>
                <w:iCs/>
                <w:color w:val="000000"/>
                <w:kern w:val="24"/>
              </w:rPr>
              <w:t>–</w:t>
            </w:r>
            <w:r w:rsidR="00633D59" w:rsidRPr="00F84B4A">
              <w:rPr>
                <w:i/>
                <w:iCs/>
                <w:color w:val="000000"/>
                <w:kern w:val="24"/>
              </w:rPr>
              <w:t xml:space="preserve"> </w:t>
            </w:r>
            <w:r w:rsidR="00EB7B24" w:rsidRPr="00F84B4A">
              <w:rPr>
                <w:i/>
                <w:iCs/>
                <w:color w:val="000000"/>
                <w:kern w:val="24"/>
              </w:rPr>
              <w:t>Faible</w:t>
            </w:r>
          </w:p>
        </w:tc>
        <w:tc>
          <w:tcPr>
            <w:tcW w:w="859"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2E643A39" w14:textId="77777777" w:rsidR="00633D59" w:rsidRPr="00F84B4A" w:rsidRDefault="00633D59" w:rsidP="00633D59">
            <w:pPr>
              <w:pStyle w:val="CEAM"/>
              <w:jc w:val="center"/>
            </w:pPr>
            <w:r w:rsidRPr="00F84B4A">
              <w:t>2</w:t>
            </w:r>
          </w:p>
        </w:tc>
        <w:tc>
          <w:tcPr>
            <w:tcW w:w="642"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5A9DB5E7" w14:textId="77777777" w:rsidR="00633D59" w:rsidRPr="00F84B4A" w:rsidRDefault="00633D59" w:rsidP="00633D59">
            <w:pPr>
              <w:pStyle w:val="CEAM"/>
              <w:jc w:val="center"/>
            </w:pPr>
            <w:r w:rsidRPr="00F84B4A">
              <w:rPr>
                <w:kern w:val="24"/>
              </w:rPr>
              <w:t>2</w:t>
            </w:r>
          </w:p>
        </w:tc>
        <w:tc>
          <w:tcPr>
            <w:tcW w:w="707" w:type="pct"/>
            <w:tcBorders>
              <w:top w:val="single" w:sz="4" w:space="0" w:color="000000"/>
              <w:left w:val="single" w:sz="4" w:space="0" w:color="000000"/>
              <w:bottom w:val="single" w:sz="4" w:space="0" w:color="000000"/>
              <w:right w:val="single" w:sz="4" w:space="0" w:color="000000"/>
            </w:tcBorders>
            <w:shd w:val="clear" w:color="auto" w:fill="548DD4"/>
            <w:tcMar>
              <w:top w:w="57" w:type="dxa"/>
              <w:left w:w="113" w:type="dxa"/>
              <w:bottom w:w="57" w:type="dxa"/>
              <w:right w:w="113" w:type="dxa"/>
            </w:tcMar>
            <w:vAlign w:val="center"/>
          </w:tcPr>
          <w:p w14:paraId="1BC03362" w14:textId="77777777" w:rsidR="00633D59" w:rsidRPr="00F84B4A" w:rsidRDefault="00633D59" w:rsidP="00633D59">
            <w:pPr>
              <w:pStyle w:val="CEAM"/>
              <w:jc w:val="center"/>
            </w:pPr>
            <w:r w:rsidRPr="00F84B4A">
              <w:rPr>
                <w:kern w:val="24"/>
              </w:rPr>
              <w:t>2</w:t>
            </w:r>
          </w:p>
        </w:tc>
        <w:tc>
          <w:tcPr>
            <w:tcW w:w="649"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050B3AD0" w14:textId="77777777" w:rsidR="00633D59" w:rsidRPr="00F84B4A" w:rsidRDefault="00633D59" w:rsidP="00633D59">
            <w:pPr>
              <w:pStyle w:val="CEAM"/>
              <w:jc w:val="center"/>
            </w:pPr>
            <w:r w:rsidRPr="00F84B4A">
              <w:rPr>
                <w:kern w:val="24"/>
              </w:rPr>
              <w:t>1</w:t>
            </w:r>
          </w:p>
        </w:tc>
        <w:tc>
          <w:tcPr>
            <w:tcW w:w="727" w:type="pct"/>
            <w:tcBorders>
              <w:top w:val="single" w:sz="4" w:space="0" w:color="000000"/>
              <w:left w:val="single" w:sz="4" w:space="0" w:color="000000"/>
              <w:bottom w:val="single" w:sz="4" w:space="0" w:color="000000"/>
              <w:right w:val="single" w:sz="4" w:space="0" w:color="000000"/>
            </w:tcBorders>
            <w:shd w:val="clear" w:color="auto" w:fill="DBE5F1"/>
            <w:vAlign w:val="center"/>
          </w:tcPr>
          <w:p w14:paraId="2322F001" w14:textId="77777777" w:rsidR="00633D59" w:rsidRPr="00F84B4A" w:rsidRDefault="00633D59" w:rsidP="00633D59">
            <w:pPr>
              <w:pStyle w:val="CEAM"/>
              <w:jc w:val="center"/>
            </w:pPr>
            <w:r w:rsidRPr="00F84B4A">
              <w:rPr>
                <w:kern w:val="24"/>
              </w:rPr>
              <w:t>0</w:t>
            </w:r>
          </w:p>
        </w:tc>
      </w:tr>
      <w:tr w:rsidR="00EB7B24" w:rsidRPr="00F84B4A" w14:paraId="629A6055" w14:textId="77777777" w:rsidTr="009A798D">
        <w:trPr>
          <w:trHeight w:val="387"/>
        </w:trPr>
        <w:tc>
          <w:tcPr>
            <w:tcW w:w="453" w:type="pct"/>
            <w:vMerge/>
            <w:tcBorders>
              <w:left w:val="single" w:sz="4" w:space="0" w:color="auto"/>
              <w:bottom w:val="single" w:sz="4" w:space="0" w:color="000000"/>
              <w:right w:val="single" w:sz="4" w:space="0" w:color="000000"/>
            </w:tcBorders>
            <w:vAlign w:val="center"/>
            <w:hideMark/>
          </w:tcPr>
          <w:p w14:paraId="6AFAB436" w14:textId="77777777" w:rsidR="00633D59" w:rsidRPr="00F84B4A" w:rsidRDefault="00633D59" w:rsidP="00633D59">
            <w:pPr>
              <w:pStyle w:val="CEAM"/>
            </w:pPr>
          </w:p>
        </w:tc>
        <w:tc>
          <w:tcPr>
            <w:tcW w:w="964" w:type="pct"/>
            <w:tcBorders>
              <w:top w:val="single" w:sz="4" w:space="0" w:color="000000"/>
              <w:left w:val="single" w:sz="4" w:space="0" w:color="000000"/>
              <w:bottom w:val="single" w:sz="4" w:space="0" w:color="000000"/>
              <w:right w:val="single" w:sz="4" w:space="0" w:color="000000"/>
            </w:tcBorders>
            <w:shd w:val="clear" w:color="auto" w:fill="D9D9D9"/>
            <w:tcMar>
              <w:top w:w="57" w:type="dxa"/>
              <w:left w:w="113" w:type="dxa"/>
              <w:bottom w:w="57" w:type="dxa"/>
              <w:right w:w="113" w:type="dxa"/>
            </w:tcMar>
            <w:vAlign w:val="center"/>
          </w:tcPr>
          <w:p w14:paraId="3FAD9445" w14:textId="57270628" w:rsidR="00633D59" w:rsidRPr="00F84B4A" w:rsidRDefault="005E6816" w:rsidP="00633D59">
            <w:pPr>
              <w:pStyle w:val="CEAM"/>
            </w:pPr>
            <w:r w:rsidRPr="00F84B4A">
              <w:rPr>
                <w:i/>
                <w:iCs/>
                <w:color w:val="000000"/>
                <w:kern w:val="24"/>
              </w:rPr>
              <w:t>1</w:t>
            </w:r>
            <w:r w:rsidR="00633D59" w:rsidRPr="00F84B4A">
              <w:rPr>
                <w:i/>
                <w:iCs/>
                <w:color w:val="000000"/>
                <w:kern w:val="24"/>
              </w:rPr>
              <w:t xml:space="preserve"> </w:t>
            </w:r>
            <w:r w:rsidR="00EB7B24" w:rsidRPr="00F84B4A">
              <w:rPr>
                <w:i/>
                <w:iCs/>
                <w:color w:val="000000"/>
                <w:kern w:val="24"/>
              </w:rPr>
              <w:t>–</w:t>
            </w:r>
            <w:r w:rsidR="00633D59" w:rsidRPr="00F84B4A">
              <w:rPr>
                <w:i/>
                <w:iCs/>
                <w:color w:val="000000"/>
                <w:kern w:val="24"/>
              </w:rPr>
              <w:t xml:space="preserve"> </w:t>
            </w:r>
            <w:r w:rsidR="00EB7B24" w:rsidRPr="00F84B4A">
              <w:rPr>
                <w:i/>
                <w:iCs/>
                <w:color w:val="000000"/>
                <w:kern w:val="24"/>
              </w:rPr>
              <w:t>Très faible</w:t>
            </w:r>
          </w:p>
        </w:tc>
        <w:tc>
          <w:tcPr>
            <w:tcW w:w="859"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6B965A47" w14:textId="77777777" w:rsidR="00633D59" w:rsidRPr="00F84B4A" w:rsidRDefault="00633D59" w:rsidP="00633D59">
            <w:pPr>
              <w:pStyle w:val="CEAM"/>
              <w:jc w:val="center"/>
            </w:pPr>
            <w:r w:rsidRPr="00F84B4A">
              <w:t>1</w:t>
            </w:r>
          </w:p>
        </w:tc>
        <w:tc>
          <w:tcPr>
            <w:tcW w:w="642"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511F3AB7" w14:textId="77777777" w:rsidR="00633D59" w:rsidRPr="00F84B4A" w:rsidRDefault="00633D59" w:rsidP="00633D59">
            <w:pPr>
              <w:pStyle w:val="CEAM"/>
              <w:jc w:val="center"/>
            </w:pPr>
            <w:r w:rsidRPr="00F84B4A">
              <w:t>1</w:t>
            </w:r>
          </w:p>
        </w:tc>
        <w:tc>
          <w:tcPr>
            <w:tcW w:w="707" w:type="pct"/>
            <w:tcBorders>
              <w:top w:val="single" w:sz="4" w:space="0" w:color="000000"/>
              <w:left w:val="single" w:sz="4" w:space="0" w:color="000000"/>
              <w:bottom w:val="single" w:sz="4" w:space="0" w:color="000000"/>
              <w:right w:val="single" w:sz="4" w:space="0" w:color="000000"/>
            </w:tcBorders>
            <w:shd w:val="clear" w:color="auto" w:fill="95B3D7"/>
            <w:tcMar>
              <w:top w:w="57" w:type="dxa"/>
              <w:left w:w="113" w:type="dxa"/>
              <w:bottom w:w="57" w:type="dxa"/>
              <w:right w:w="113" w:type="dxa"/>
            </w:tcMar>
            <w:vAlign w:val="center"/>
          </w:tcPr>
          <w:p w14:paraId="39507054" w14:textId="77777777" w:rsidR="00633D59" w:rsidRPr="00F84B4A" w:rsidRDefault="00633D59" w:rsidP="00633D59">
            <w:pPr>
              <w:pStyle w:val="CEAM"/>
              <w:jc w:val="center"/>
            </w:pPr>
            <w:r w:rsidRPr="00F84B4A">
              <w:t>1</w:t>
            </w:r>
          </w:p>
        </w:tc>
        <w:tc>
          <w:tcPr>
            <w:tcW w:w="649" w:type="pct"/>
            <w:tcBorders>
              <w:top w:val="single" w:sz="4" w:space="0" w:color="000000"/>
              <w:left w:val="single" w:sz="4" w:space="0" w:color="000000"/>
              <w:bottom w:val="single" w:sz="4" w:space="0" w:color="000000"/>
              <w:right w:val="single" w:sz="4" w:space="0" w:color="000000"/>
            </w:tcBorders>
            <w:shd w:val="clear" w:color="auto" w:fill="DBE5F1"/>
            <w:tcMar>
              <w:top w:w="57" w:type="dxa"/>
              <w:left w:w="113" w:type="dxa"/>
              <w:bottom w:w="57" w:type="dxa"/>
              <w:right w:w="113" w:type="dxa"/>
            </w:tcMar>
            <w:vAlign w:val="center"/>
          </w:tcPr>
          <w:p w14:paraId="7B7EFE02" w14:textId="77777777" w:rsidR="00633D59" w:rsidRPr="00F84B4A" w:rsidRDefault="00633D59" w:rsidP="00633D59">
            <w:pPr>
              <w:pStyle w:val="CEAM"/>
              <w:jc w:val="center"/>
            </w:pPr>
            <w:r w:rsidRPr="00F84B4A">
              <w:t>0</w:t>
            </w:r>
          </w:p>
        </w:tc>
        <w:tc>
          <w:tcPr>
            <w:tcW w:w="727" w:type="pct"/>
            <w:tcBorders>
              <w:top w:val="single" w:sz="4" w:space="0" w:color="000000"/>
              <w:left w:val="single" w:sz="4" w:space="0" w:color="000000"/>
              <w:bottom w:val="single" w:sz="4" w:space="0" w:color="000000"/>
              <w:right w:val="single" w:sz="4" w:space="0" w:color="000000"/>
            </w:tcBorders>
            <w:shd w:val="clear" w:color="auto" w:fill="DBE5F1"/>
            <w:vAlign w:val="center"/>
          </w:tcPr>
          <w:p w14:paraId="33113584" w14:textId="77777777" w:rsidR="00633D59" w:rsidRPr="00F84B4A" w:rsidRDefault="00633D59" w:rsidP="00633D59">
            <w:pPr>
              <w:pStyle w:val="CEAM"/>
              <w:jc w:val="center"/>
            </w:pPr>
            <w:r w:rsidRPr="00F84B4A">
              <w:t>0</w:t>
            </w:r>
          </w:p>
        </w:tc>
      </w:tr>
    </w:tbl>
    <w:p w14:paraId="042C5D41" w14:textId="77777777" w:rsidR="00633D59" w:rsidRPr="00F84B4A" w:rsidRDefault="00633D59" w:rsidP="00B92F3E">
      <w:pPr>
        <w:pStyle w:val="TitreAnnexe"/>
        <w:rPr>
          <w:noProof w:val="0"/>
        </w:rPr>
        <w:sectPr w:rsidR="00633D59" w:rsidRPr="00F84B4A" w:rsidSect="003D2A30">
          <w:headerReference w:type="default" r:id="rId38"/>
          <w:pgSz w:w="11906" w:h="16838"/>
          <w:pgMar w:top="1332" w:right="964" w:bottom="964" w:left="1417" w:header="709" w:footer="709" w:gutter="0"/>
          <w:cols w:space="708"/>
          <w:docGrid w:linePitch="360"/>
        </w:sectPr>
      </w:pPr>
    </w:p>
    <w:p w14:paraId="310C2B04" w14:textId="39555DF2" w:rsidR="00633D59" w:rsidRPr="00F84B4A" w:rsidRDefault="00633D59" w:rsidP="00B92F3E">
      <w:pPr>
        <w:pStyle w:val="Corpsdetexte"/>
        <w:spacing w:after="120"/>
      </w:pPr>
      <w:r w:rsidRPr="00F84B4A">
        <w:lastRenderedPageBreak/>
        <w:t>2.</w:t>
      </w:r>
      <w:r w:rsidR="001A0170" w:rsidRPr="00F84B4A">
        <w:t>2</w:t>
      </w:r>
      <w:r w:rsidRPr="00F84B4A">
        <w:t xml:space="preserve"> </w:t>
      </w:r>
      <w:r w:rsidR="00A74BF5" w:rsidRPr="00F84B4A">
        <w:t>É</w:t>
      </w:r>
      <w:r w:rsidR="001A0170" w:rsidRPr="00F84B4A">
        <w:t xml:space="preserve">chelle de </w:t>
      </w:r>
      <w:r w:rsidR="00E95A9D" w:rsidRPr="00F84B4A">
        <w:t>vraisemblance</w:t>
      </w:r>
      <w:r w:rsidR="001A0170" w:rsidRPr="00F84B4A">
        <w:t xml:space="preserve"> d’un scénario opérationnel</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0" w:type="dxa"/>
          <w:right w:w="0" w:type="dxa"/>
        </w:tblCellMar>
        <w:tblLook w:val="0420" w:firstRow="1" w:lastRow="0" w:firstColumn="0" w:lastColumn="0" w:noHBand="0" w:noVBand="1"/>
      </w:tblPr>
      <w:tblGrid>
        <w:gridCol w:w="2405"/>
        <w:gridCol w:w="7100"/>
      </w:tblGrid>
      <w:tr w:rsidR="005B4743" w:rsidRPr="00F84B4A" w14:paraId="7196ADA8" w14:textId="77777777" w:rsidTr="009A798D">
        <w:trPr>
          <w:trHeight w:val="351"/>
        </w:trPr>
        <w:tc>
          <w:tcPr>
            <w:tcW w:w="1265" w:type="pct"/>
            <w:shd w:val="clear" w:color="auto" w:fill="auto"/>
            <w:tcMar>
              <w:top w:w="72" w:type="dxa"/>
              <w:left w:w="144" w:type="dxa"/>
              <w:bottom w:w="72" w:type="dxa"/>
              <w:right w:w="144" w:type="dxa"/>
            </w:tcMar>
            <w:vAlign w:val="center"/>
          </w:tcPr>
          <w:p w14:paraId="7A3C1BB2" w14:textId="77777777" w:rsidR="005B4743" w:rsidRPr="00F84B4A" w:rsidRDefault="005B4743" w:rsidP="005E6816">
            <w:pPr>
              <w:pStyle w:val="Corpsdetexte"/>
              <w:jc w:val="center"/>
              <w:rPr>
                <w:rFonts w:ascii="Arial" w:hAnsi="Arial"/>
                <w:b/>
                <w:bCs/>
                <w:sz w:val="36"/>
                <w:szCs w:val="36"/>
              </w:rPr>
            </w:pPr>
            <w:r w:rsidRPr="00F84B4A">
              <w:rPr>
                <w:b/>
                <w:bCs/>
              </w:rPr>
              <w:t>Échelle</w:t>
            </w:r>
          </w:p>
        </w:tc>
        <w:tc>
          <w:tcPr>
            <w:tcW w:w="3735" w:type="pct"/>
            <w:shd w:val="clear" w:color="auto" w:fill="auto"/>
            <w:tcMar>
              <w:top w:w="15" w:type="dxa"/>
              <w:left w:w="15" w:type="dxa"/>
              <w:bottom w:w="0" w:type="dxa"/>
              <w:right w:w="15" w:type="dxa"/>
            </w:tcMar>
            <w:vAlign w:val="center"/>
          </w:tcPr>
          <w:p w14:paraId="34E8A8B8" w14:textId="77777777" w:rsidR="005B4743" w:rsidRPr="00F84B4A" w:rsidRDefault="005B4743" w:rsidP="005E6816">
            <w:pPr>
              <w:pStyle w:val="Corpsdetexte"/>
              <w:jc w:val="center"/>
              <w:rPr>
                <w:rFonts w:ascii="Arial" w:hAnsi="Arial"/>
                <w:b/>
                <w:bCs/>
                <w:sz w:val="36"/>
                <w:szCs w:val="36"/>
              </w:rPr>
            </w:pPr>
            <w:r w:rsidRPr="00F84B4A">
              <w:rPr>
                <w:b/>
                <w:bCs/>
              </w:rPr>
              <w:t>Description</w:t>
            </w:r>
          </w:p>
        </w:tc>
      </w:tr>
      <w:tr w:rsidR="005B4743" w:rsidRPr="00F84B4A" w14:paraId="4A229113" w14:textId="77777777" w:rsidTr="009A798D">
        <w:trPr>
          <w:trHeight w:val="351"/>
        </w:trPr>
        <w:tc>
          <w:tcPr>
            <w:tcW w:w="1265" w:type="pct"/>
            <w:shd w:val="clear" w:color="auto" w:fill="1F497D" w:themeFill="text2"/>
            <w:tcMar>
              <w:top w:w="72" w:type="dxa"/>
              <w:left w:w="144" w:type="dxa"/>
              <w:bottom w:w="72" w:type="dxa"/>
              <w:right w:w="144" w:type="dxa"/>
            </w:tcMar>
            <w:vAlign w:val="center"/>
          </w:tcPr>
          <w:p w14:paraId="7210F558" w14:textId="42ECDF24" w:rsidR="005B4743" w:rsidRPr="00F84B4A" w:rsidRDefault="005B4743" w:rsidP="0059335A">
            <w:pPr>
              <w:pStyle w:val="Corpsdetexte"/>
            </w:pPr>
            <w:r w:rsidRPr="00F84B4A">
              <w:t>V</w:t>
            </w:r>
            <w:r w:rsidR="005E6816" w:rsidRPr="00F84B4A">
              <w:t>5</w:t>
            </w:r>
            <w:r w:rsidRPr="00F84B4A">
              <w:t xml:space="preserve"> - Quasi-certain</w:t>
            </w:r>
          </w:p>
        </w:tc>
        <w:tc>
          <w:tcPr>
            <w:tcW w:w="3735" w:type="pct"/>
            <w:shd w:val="clear" w:color="auto" w:fill="F2F2F2" w:themeFill="background1" w:themeFillShade="F2"/>
            <w:tcMar>
              <w:top w:w="15" w:type="dxa"/>
              <w:left w:w="15" w:type="dxa"/>
              <w:bottom w:w="0" w:type="dxa"/>
              <w:right w:w="15" w:type="dxa"/>
            </w:tcMar>
            <w:vAlign w:val="center"/>
          </w:tcPr>
          <w:p w14:paraId="299147E0" w14:textId="77777777" w:rsidR="005B4743" w:rsidRPr="00F84B4A" w:rsidRDefault="005B4743" w:rsidP="00B56984">
            <w:pPr>
              <w:pStyle w:val="Corpsdetexte"/>
            </w:pPr>
            <w:r w:rsidRPr="00F84B4A">
              <w:t>La source de risque va très certainement atteindre son objectif en empruntant l’un des modes opératoires envisagés.</w:t>
            </w:r>
          </w:p>
          <w:p w14:paraId="373AFF8B" w14:textId="77777777" w:rsidR="005B4743" w:rsidRPr="00F84B4A" w:rsidRDefault="005B4743" w:rsidP="00B56984">
            <w:pPr>
              <w:pStyle w:val="Corpsdetexte"/>
              <w:rPr>
                <w:rFonts w:ascii="Arial" w:hAnsi="Arial"/>
                <w:sz w:val="36"/>
                <w:szCs w:val="36"/>
              </w:rPr>
            </w:pPr>
            <w:r w:rsidRPr="00F84B4A">
              <w:t>La vraisemblance du scénario de risque est très élevée.</w:t>
            </w:r>
          </w:p>
        </w:tc>
      </w:tr>
      <w:tr w:rsidR="005B4743" w:rsidRPr="00F84B4A" w14:paraId="04A57CCE" w14:textId="77777777" w:rsidTr="009A798D">
        <w:trPr>
          <w:trHeight w:val="351"/>
        </w:trPr>
        <w:tc>
          <w:tcPr>
            <w:tcW w:w="1265" w:type="pct"/>
            <w:shd w:val="clear" w:color="auto" w:fill="365F91" w:themeFill="accent1" w:themeFillShade="BF"/>
            <w:tcMar>
              <w:top w:w="72" w:type="dxa"/>
              <w:left w:w="144" w:type="dxa"/>
              <w:bottom w:w="72" w:type="dxa"/>
              <w:right w:w="144" w:type="dxa"/>
            </w:tcMar>
            <w:vAlign w:val="center"/>
          </w:tcPr>
          <w:p w14:paraId="343CEA1B" w14:textId="14392DB1" w:rsidR="005B4743" w:rsidRPr="00F84B4A" w:rsidRDefault="005B4743" w:rsidP="0059335A">
            <w:pPr>
              <w:pStyle w:val="Corpsdetexte"/>
            </w:pPr>
            <w:r w:rsidRPr="00F84B4A">
              <w:t>V</w:t>
            </w:r>
            <w:r w:rsidR="005E6816" w:rsidRPr="00F84B4A">
              <w:t>4</w:t>
            </w:r>
            <w:r w:rsidRPr="00F84B4A">
              <w:t xml:space="preserve"> - Très vraisemblable</w:t>
            </w:r>
          </w:p>
        </w:tc>
        <w:tc>
          <w:tcPr>
            <w:tcW w:w="3735" w:type="pct"/>
            <w:shd w:val="clear" w:color="auto" w:fill="F2F2F2" w:themeFill="background1" w:themeFillShade="F2"/>
            <w:tcMar>
              <w:top w:w="15" w:type="dxa"/>
              <w:left w:w="15" w:type="dxa"/>
              <w:bottom w:w="0" w:type="dxa"/>
              <w:right w:w="15" w:type="dxa"/>
            </w:tcMar>
            <w:vAlign w:val="center"/>
          </w:tcPr>
          <w:p w14:paraId="0686CEB2" w14:textId="77777777" w:rsidR="005B4743" w:rsidRPr="00F84B4A" w:rsidRDefault="005B4743" w:rsidP="00B56984">
            <w:pPr>
              <w:pStyle w:val="Corpsdetexte"/>
            </w:pPr>
            <w:r w:rsidRPr="00F84B4A">
              <w:t>La source de risque va probablement atteindre son objectif en empruntant l’un des modes opératoires envisagés.</w:t>
            </w:r>
          </w:p>
          <w:p w14:paraId="4095AD4E" w14:textId="77777777" w:rsidR="005B4743" w:rsidRPr="00F84B4A" w:rsidRDefault="005B4743" w:rsidP="00B56984">
            <w:pPr>
              <w:pStyle w:val="Corpsdetexte"/>
              <w:rPr>
                <w:rFonts w:ascii="Arial" w:hAnsi="Arial"/>
                <w:sz w:val="36"/>
                <w:szCs w:val="36"/>
              </w:rPr>
            </w:pPr>
            <w:r w:rsidRPr="00F84B4A">
              <w:t>La vraisemblance du scénario de risque est élevée.</w:t>
            </w:r>
          </w:p>
        </w:tc>
      </w:tr>
      <w:tr w:rsidR="005B4743" w:rsidRPr="00F84B4A" w14:paraId="4E513E04" w14:textId="77777777" w:rsidTr="009A798D">
        <w:trPr>
          <w:trHeight w:val="351"/>
        </w:trPr>
        <w:tc>
          <w:tcPr>
            <w:tcW w:w="1265" w:type="pct"/>
            <w:tcBorders>
              <w:bottom w:val="single" w:sz="8" w:space="0" w:color="FFFFFF" w:themeColor="background1"/>
            </w:tcBorders>
            <w:shd w:val="clear" w:color="auto" w:fill="548DD4" w:themeFill="text2" w:themeFillTint="99"/>
            <w:tcMar>
              <w:top w:w="72" w:type="dxa"/>
              <w:left w:w="144" w:type="dxa"/>
              <w:bottom w:w="72" w:type="dxa"/>
              <w:right w:w="144" w:type="dxa"/>
            </w:tcMar>
            <w:vAlign w:val="center"/>
          </w:tcPr>
          <w:p w14:paraId="2300F4D4" w14:textId="709A88F5" w:rsidR="005B4743" w:rsidRPr="00F84B4A" w:rsidRDefault="005B4743" w:rsidP="0059335A">
            <w:pPr>
              <w:pStyle w:val="Corpsdetexte"/>
            </w:pPr>
            <w:r w:rsidRPr="00F84B4A">
              <w:t>V</w:t>
            </w:r>
            <w:r w:rsidR="005E6816" w:rsidRPr="00F84B4A">
              <w:t>3</w:t>
            </w:r>
            <w:r w:rsidRPr="00F84B4A">
              <w:t xml:space="preserve"> - Vraisemblable</w:t>
            </w:r>
          </w:p>
        </w:tc>
        <w:tc>
          <w:tcPr>
            <w:tcW w:w="3735" w:type="pct"/>
            <w:shd w:val="clear" w:color="auto" w:fill="F2F2F2" w:themeFill="background1" w:themeFillShade="F2"/>
            <w:tcMar>
              <w:top w:w="15" w:type="dxa"/>
              <w:left w:w="15" w:type="dxa"/>
              <w:bottom w:w="0" w:type="dxa"/>
              <w:right w:w="15" w:type="dxa"/>
            </w:tcMar>
            <w:vAlign w:val="center"/>
          </w:tcPr>
          <w:p w14:paraId="15938A37" w14:textId="77777777" w:rsidR="005B4743" w:rsidRPr="00F84B4A" w:rsidRDefault="005B4743" w:rsidP="00B56984">
            <w:pPr>
              <w:pStyle w:val="Corpsdetexte"/>
            </w:pPr>
            <w:r w:rsidRPr="00F84B4A">
              <w:t>La source de risque est susceptible d’atteindre son objectif en empruntant l’un des modes opératoires envisagés.</w:t>
            </w:r>
          </w:p>
          <w:p w14:paraId="60C429BA" w14:textId="77777777" w:rsidR="005B4743" w:rsidRPr="00F84B4A" w:rsidRDefault="005B4743" w:rsidP="00B56984">
            <w:pPr>
              <w:pStyle w:val="Corpsdetexte"/>
              <w:rPr>
                <w:rFonts w:ascii="Arial" w:hAnsi="Arial"/>
                <w:sz w:val="36"/>
                <w:szCs w:val="36"/>
              </w:rPr>
            </w:pPr>
            <w:r w:rsidRPr="00F84B4A">
              <w:t>La vraisemblance du scénario de risque est significative.</w:t>
            </w:r>
          </w:p>
        </w:tc>
      </w:tr>
      <w:tr w:rsidR="005B4743" w:rsidRPr="00F84B4A" w14:paraId="209B0A90" w14:textId="77777777" w:rsidTr="009A798D">
        <w:trPr>
          <w:trHeight w:val="351"/>
        </w:trPr>
        <w:tc>
          <w:tcPr>
            <w:tcW w:w="1265" w:type="pct"/>
            <w:tcBorders>
              <w:bottom w:val="single" w:sz="8" w:space="0" w:color="FFFFFF" w:themeColor="background1"/>
            </w:tcBorders>
            <w:shd w:val="clear" w:color="auto" w:fill="8DB3E2" w:themeFill="text2" w:themeFillTint="66"/>
            <w:tcMar>
              <w:top w:w="72" w:type="dxa"/>
              <w:left w:w="144" w:type="dxa"/>
              <w:bottom w:w="72" w:type="dxa"/>
              <w:right w:w="144" w:type="dxa"/>
            </w:tcMar>
            <w:vAlign w:val="center"/>
          </w:tcPr>
          <w:p w14:paraId="3E6FC5D0" w14:textId="73851EE7" w:rsidR="005B4743" w:rsidRPr="00F84B4A" w:rsidRDefault="005B4743" w:rsidP="0059335A">
            <w:pPr>
              <w:pStyle w:val="Corpsdetexte"/>
            </w:pPr>
            <w:r w:rsidRPr="00F84B4A">
              <w:t>V</w:t>
            </w:r>
            <w:r w:rsidR="005E6816" w:rsidRPr="00F84B4A">
              <w:t>2</w:t>
            </w:r>
            <w:r w:rsidRPr="00F84B4A">
              <w:t xml:space="preserve"> - Peu vraisemblable</w:t>
            </w:r>
          </w:p>
        </w:tc>
        <w:tc>
          <w:tcPr>
            <w:tcW w:w="3735" w:type="pct"/>
            <w:shd w:val="clear" w:color="auto" w:fill="F2F2F2" w:themeFill="background1" w:themeFillShade="F2"/>
            <w:tcMar>
              <w:top w:w="15" w:type="dxa"/>
              <w:left w:w="15" w:type="dxa"/>
              <w:bottom w:w="0" w:type="dxa"/>
              <w:right w:w="15" w:type="dxa"/>
            </w:tcMar>
            <w:vAlign w:val="center"/>
          </w:tcPr>
          <w:p w14:paraId="45146DE2" w14:textId="77777777" w:rsidR="005B4743" w:rsidRPr="00F84B4A" w:rsidRDefault="005B4743" w:rsidP="00B56984">
            <w:pPr>
              <w:pStyle w:val="Corpsdetexte"/>
            </w:pPr>
            <w:r w:rsidRPr="00F84B4A">
              <w:t>La source de risque a relativement peu de chances d’atteindre son objectif en empruntant l’un des modes opératoires envisagés.</w:t>
            </w:r>
          </w:p>
          <w:p w14:paraId="391A7F56" w14:textId="77777777" w:rsidR="005B4743" w:rsidRPr="00F84B4A" w:rsidRDefault="005B4743" w:rsidP="00B56984">
            <w:pPr>
              <w:pStyle w:val="Corpsdetexte"/>
              <w:rPr>
                <w:rFonts w:ascii="Arial" w:hAnsi="Arial"/>
                <w:sz w:val="36"/>
                <w:szCs w:val="36"/>
              </w:rPr>
            </w:pPr>
            <w:r w:rsidRPr="00F84B4A">
              <w:t>La vraisemblance du scénario de risque est faible.</w:t>
            </w:r>
          </w:p>
        </w:tc>
      </w:tr>
      <w:tr w:rsidR="005B4743" w:rsidRPr="00F84B4A" w14:paraId="787E2AB6" w14:textId="77777777" w:rsidTr="009A798D">
        <w:trPr>
          <w:trHeight w:val="351"/>
        </w:trPr>
        <w:tc>
          <w:tcPr>
            <w:tcW w:w="1265" w:type="pct"/>
            <w:shd w:val="clear" w:color="auto" w:fill="B8CCE4" w:themeFill="accent1" w:themeFillTint="66"/>
            <w:tcMar>
              <w:top w:w="72" w:type="dxa"/>
              <w:left w:w="144" w:type="dxa"/>
              <w:bottom w:w="72" w:type="dxa"/>
              <w:right w:w="144" w:type="dxa"/>
            </w:tcMar>
            <w:vAlign w:val="center"/>
          </w:tcPr>
          <w:p w14:paraId="68318408" w14:textId="54FF8684" w:rsidR="005B4743" w:rsidRPr="00F84B4A" w:rsidRDefault="06441BBB" w:rsidP="0059335A">
            <w:pPr>
              <w:pStyle w:val="Corpsdetexte"/>
            </w:pPr>
            <w:r w:rsidRPr="00F84B4A">
              <w:t>V</w:t>
            </w:r>
            <w:r w:rsidR="005E6816" w:rsidRPr="00F84B4A">
              <w:t>1</w:t>
            </w:r>
            <w:r w:rsidRPr="00F84B4A">
              <w:t xml:space="preserve"> - Invraisemblable</w:t>
            </w:r>
          </w:p>
        </w:tc>
        <w:tc>
          <w:tcPr>
            <w:tcW w:w="3735" w:type="pct"/>
            <w:shd w:val="clear" w:color="auto" w:fill="F2F2F2" w:themeFill="background1" w:themeFillShade="F2"/>
            <w:tcMar>
              <w:top w:w="15" w:type="dxa"/>
              <w:left w:w="15" w:type="dxa"/>
              <w:bottom w:w="0" w:type="dxa"/>
              <w:right w:w="15" w:type="dxa"/>
            </w:tcMar>
            <w:vAlign w:val="center"/>
          </w:tcPr>
          <w:p w14:paraId="0E3BA27A" w14:textId="77777777" w:rsidR="005B4743" w:rsidRPr="00F84B4A" w:rsidRDefault="005B4743" w:rsidP="00B56984">
            <w:pPr>
              <w:pStyle w:val="Corpsdetexte"/>
            </w:pPr>
            <w:r w:rsidRPr="00F84B4A">
              <w:t>La source de risque a très peu de chances d’atteindre son objectif visé en empruntant l’un des modes opératoires envisagés.</w:t>
            </w:r>
          </w:p>
          <w:p w14:paraId="6442ED69" w14:textId="77777777" w:rsidR="005B4743" w:rsidRPr="00F84B4A" w:rsidRDefault="005B4743" w:rsidP="00B56984">
            <w:pPr>
              <w:pStyle w:val="Corpsdetexte"/>
            </w:pPr>
            <w:r w:rsidRPr="00F84B4A">
              <w:t>La vraisemblance du scénario de risque est très faible.</w:t>
            </w:r>
          </w:p>
        </w:tc>
      </w:tr>
    </w:tbl>
    <w:p w14:paraId="4D2E12B8" w14:textId="77777777" w:rsidR="005B4743" w:rsidRPr="00F84B4A" w:rsidRDefault="005B4743" w:rsidP="0059335A">
      <w:pPr>
        <w:pStyle w:val="Corpsdetexte"/>
      </w:pPr>
    </w:p>
    <w:p w14:paraId="3B4B573C" w14:textId="75BCE481" w:rsidR="001A0170" w:rsidRPr="00F84B4A" w:rsidRDefault="001A0170" w:rsidP="00B92F3E">
      <w:pPr>
        <w:pStyle w:val="Corpsdetexte"/>
        <w:spacing w:after="120"/>
      </w:pPr>
    </w:p>
    <w:p w14:paraId="6F5CD9ED" w14:textId="77777777" w:rsidR="00633D59" w:rsidRPr="00F84B4A" w:rsidRDefault="00633D59" w:rsidP="0059335A">
      <w:pPr>
        <w:pStyle w:val="Corpsdetexte"/>
      </w:pPr>
    </w:p>
    <w:p w14:paraId="4EF7FBD7" w14:textId="77777777" w:rsidR="00633D59" w:rsidRPr="00F84B4A" w:rsidRDefault="00633D59" w:rsidP="00B92F3E">
      <w:pPr>
        <w:pStyle w:val="TitreAnnexe"/>
        <w:rPr>
          <w:noProof w:val="0"/>
        </w:rPr>
        <w:sectPr w:rsidR="00633D59" w:rsidRPr="00F84B4A" w:rsidSect="003D2A30">
          <w:pgSz w:w="11906" w:h="16838"/>
          <w:pgMar w:top="1332" w:right="964" w:bottom="964" w:left="1417" w:header="709" w:footer="709" w:gutter="0"/>
          <w:cols w:space="708"/>
          <w:docGrid w:linePitch="360"/>
        </w:sectPr>
      </w:pPr>
    </w:p>
    <w:p w14:paraId="1428F13F" w14:textId="240D88B3" w:rsidR="00825D20" w:rsidRPr="00F84B4A" w:rsidRDefault="00825D20" w:rsidP="00B92F3E">
      <w:pPr>
        <w:pStyle w:val="TitreAnnexe"/>
        <w:rPr>
          <w:noProof w:val="0"/>
        </w:rPr>
      </w:pPr>
      <w:bookmarkStart w:id="81" w:name="_Toc62144166"/>
      <w:bookmarkStart w:id="82" w:name="Appendice_VII"/>
      <w:r w:rsidRPr="00F84B4A">
        <w:rPr>
          <w:noProof w:val="0"/>
        </w:rPr>
        <w:lastRenderedPageBreak/>
        <w:t>A</w:t>
      </w:r>
      <w:r w:rsidR="00A01659" w:rsidRPr="00F84B4A">
        <w:rPr>
          <w:noProof w:val="0"/>
        </w:rPr>
        <w:t>ppendice</w:t>
      </w:r>
      <w:r w:rsidR="001B129D" w:rsidRPr="00F84B4A">
        <w:rPr>
          <w:noProof w:val="0"/>
        </w:rPr>
        <w:t xml:space="preserve"> </w:t>
      </w:r>
      <w:r w:rsidRPr="00F84B4A">
        <w:rPr>
          <w:noProof w:val="0"/>
        </w:rPr>
        <w:t>V</w:t>
      </w:r>
      <w:r w:rsidR="00117D7C" w:rsidRPr="00F84B4A">
        <w:rPr>
          <w:noProof w:val="0"/>
        </w:rPr>
        <w:t>I</w:t>
      </w:r>
      <w:r w:rsidR="007133A0">
        <w:rPr>
          <w:noProof w:val="0"/>
        </w:rPr>
        <w:t>I</w:t>
      </w:r>
      <w:r w:rsidR="00F9312A" w:rsidRPr="00F84B4A">
        <w:rPr>
          <w:noProof w:val="0"/>
        </w:rPr>
        <w:t> :</w:t>
      </w:r>
      <w:r w:rsidRPr="00F84B4A">
        <w:rPr>
          <w:noProof w:val="0"/>
        </w:rPr>
        <w:t xml:space="preserve"> Glossaire </w:t>
      </w:r>
      <w:bookmarkEnd w:id="80"/>
      <w:r w:rsidR="00F9312A" w:rsidRPr="00F84B4A">
        <w:rPr>
          <w:noProof w:val="0"/>
        </w:rPr>
        <w:t>méthode EBIOS Risk</w:t>
      </w:r>
      <w:r w:rsidR="001B6457" w:rsidRPr="00F84B4A">
        <w:rPr>
          <w:noProof w:val="0"/>
        </w:rPr>
        <w:t xml:space="preserve"> Manager</w:t>
      </w:r>
      <w:bookmarkEnd w:id="81"/>
    </w:p>
    <w:bookmarkEnd w:id="82"/>
    <w:p w14:paraId="732E1C21" w14:textId="77777777" w:rsidR="00815741" w:rsidRPr="00F84B4A" w:rsidRDefault="00815741" w:rsidP="0059335A">
      <w:pPr>
        <w:pStyle w:val="Corpsdetexte"/>
        <w:rPr>
          <w:b/>
        </w:rPr>
      </w:pPr>
      <w:r w:rsidRPr="00F84B4A">
        <w:rPr>
          <w:b/>
        </w:rPr>
        <w:t xml:space="preserve">ANSSI : </w:t>
      </w:r>
      <w:r w:rsidRPr="00F84B4A">
        <w:t>Agence Nationale de la Sécurité et des Systèmes d’Information</w:t>
      </w:r>
    </w:p>
    <w:p w14:paraId="61DDCCDA" w14:textId="77777777" w:rsidR="00825D20" w:rsidRPr="00F84B4A" w:rsidRDefault="00825D20" w:rsidP="0059335A">
      <w:pPr>
        <w:pStyle w:val="Corpsdetexte"/>
      </w:pPr>
      <w:r w:rsidRPr="00F84B4A">
        <w:rPr>
          <w:b/>
        </w:rPr>
        <w:t xml:space="preserve">Action élémentaire : </w:t>
      </w:r>
      <w:r w:rsidRPr="00F84B4A">
        <w:t xml:space="preserve">action unitaire exécutée par une source de risque sur un bien support dans le cadre d’un scénario opérationnel. </w:t>
      </w:r>
    </w:p>
    <w:p w14:paraId="71824D0F" w14:textId="77777777" w:rsidR="00825D20" w:rsidRPr="00F84B4A" w:rsidRDefault="00825D20" w:rsidP="0059335A">
      <w:pPr>
        <w:pStyle w:val="Corpsdetexte"/>
      </w:pPr>
      <w:r w:rsidRPr="00F84B4A">
        <w:t>Exemples : exploiter une vulnérabilité, envoyer un mail piégé, effacer des traces, augmenter des privilèges.</w:t>
      </w:r>
    </w:p>
    <w:p w14:paraId="11D86A72" w14:textId="77777777" w:rsidR="00825D20" w:rsidRPr="00F84B4A" w:rsidRDefault="00825D20" w:rsidP="0059335A">
      <w:pPr>
        <w:pStyle w:val="Corpsdetexte"/>
      </w:pPr>
      <w:r w:rsidRPr="00F84B4A">
        <w:rPr>
          <w:b/>
        </w:rPr>
        <w:t xml:space="preserve">Besoins de sécurité : </w:t>
      </w:r>
      <w:r w:rsidRPr="00F84B4A">
        <w:t>propriété de sécurité à garantir pour une valeur métier. Elle traduit un enjeu de sécurité pour la valeur métier.</w:t>
      </w:r>
    </w:p>
    <w:p w14:paraId="3DDAAD24" w14:textId="77777777" w:rsidR="00825D20" w:rsidRPr="00F84B4A" w:rsidRDefault="00825D20" w:rsidP="0059335A">
      <w:pPr>
        <w:pStyle w:val="Corpsdetexte"/>
      </w:pPr>
      <w:r w:rsidRPr="00F84B4A">
        <w:t>Exemples : disponibilité, intégrité, confidentialité, traçabilité.</w:t>
      </w:r>
    </w:p>
    <w:p w14:paraId="2CA00F0D" w14:textId="77777777" w:rsidR="00825D20" w:rsidRPr="00F84B4A" w:rsidRDefault="00825D20" w:rsidP="0059335A">
      <w:pPr>
        <w:pStyle w:val="Corpsdetexte"/>
      </w:pPr>
      <w:r w:rsidRPr="00F84B4A">
        <w:rPr>
          <w:b/>
        </w:rPr>
        <w:t xml:space="preserve">Biens support : </w:t>
      </w:r>
      <w:r w:rsidRPr="00F84B4A">
        <w:t>composante du système d’information sur laquelle repose une ou plusieurs valeurs métier. Un bien support peut être de nature numérique, physique ou organisationnelle.</w:t>
      </w:r>
    </w:p>
    <w:p w14:paraId="135594EF" w14:textId="77777777" w:rsidR="00825D20" w:rsidRPr="00F84B4A" w:rsidRDefault="00825D20" w:rsidP="0059335A">
      <w:pPr>
        <w:pStyle w:val="Corpsdetexte"/>
      </w:pPr>
      <w:r w:rsidRPr="00F84B4A">
        <w:t>Exemples : serveur, local technique, dispositif de vidéo protection, administrateurs.</w:t>
      </w:r>
    </w:p>
    <w:p w14:paraId="5D60F751" w14:textId="77777777" w:rsidR="00825D20" w:rsidRPr="00F84B4A" w:rsidRDefault="00825D20" w:rsidP="0059335A">
      <w:pPr>
        <w:pStyle w:val="Corpsdetexte"/>
      </w:pPr>
      <w:r w:rsidRPr="00F84B4A">
        <w:rPr>
          <w:b/>
        </w:rPr>
        <w:t xml:space="preserve">Biens support critique : </w:t>
      </w:r>
      <w:r w:rsidRPr="00F84B4A">
        <w:t xml:space="preserve">bien support susceptible d’être ciblé par une source de risque pour atteindre son objectif. Les biens supports critiques sont ceux qui apparaissent dans les scénarios opérationnels.  </w:t>
      </w:r>
    </w:p>
    <w:p w14:paraId="3CE9F421" w14:textId="77777777" w:rsidR="00825D20" w:rsidRPr="00F84B4A" w:rsidRDefault="00825D20" w:rsidP="0059335A">
      <w:pPr>
        <w:pStyle w:val="Corpsdetexte"/>
      </w:pPr>
      <w:r w:rsidRPr="00F84B4A">
        <w:rPr>
          <w:b/>
        </w:rPr>
        <w:t xml:space="preserve">Cartographie de menace numérique de l’écosystème : </w:t>
      </w:r>
      <w:r w:rsidRPr="00F84B4A">
        <w:t>représentation visuelle du niveau de menace numérique des parties prenantes de l’écosystème vis-à-vis de l’objet étudié.</w:t>
      </w:r>
    </w:p>
    <w:p w14:paraId="6F826EC5" w14:textId="77777777" w:rsidR="00825D20" w:rsidRPr="00F84B4A" w:rsidRDefault="00825D20" w:rsidP="0059335A">
      <w:pPr>
        <w:pStyle w:val="Corpsdetexte"/>
      </w:pPr>
      <w:r w:rsidRPr="00F84B4A">
        <w:rPr>
          <w:b/>
        </w:rPr>
        <w:t xml:space="preserve">Cartographie du risque : </w:t>
      </w:r>
      <w:r w:rsidRPr="00F84B4A">
        <w:t>représentation visuelle des risques issus des activités d’appréciation du risque.</w:t>
      </w:r>
    </w:p>
    <w:p w14:paraId="182F487D" w14:textId="77777777" w:rsidR="00825D20" w:rsidRPr="00F84B4A" w:rsidRDefault="00825D20" w:rsidP="0059335A">
      <w:pPr>
        <w:pStyle w:val="Corpsdetexte"/>
      </w:pPr>
      <w:r w:rsidRPr="00F84B4A">
        <w:rPr>
          <w:b/>
        </w:rPr>
        <w:t>Chemin d’attaque :</w:t>
      </w:r>
      <w:r w:rsidRPr="00F84B4A">
        <w:t xml:space="preserve"> suite d’événements distincts que la source de risque devra probablement générer pour atteindre son objectif. Cette terminologie concerne les scénarios stratégiques.</w:t>
      </w:r>
    </w:p>
    <w:p w14:paraId="0E532A7C" w14:textId="77777777" w:rsidR="00825D20" w:rsidRPr="00F84B4A" w:rsidRDefault="00825D20" w:rsidP="0059335A">
      <w:pPr>
        <w:pStyle w:val="Corpsdetexte"/>
      </w:pPr>
      <w:r w:rsidRPr="00F84B4A">
        <w:rPr>
          <w:b/>
        </w:rPr>
        <w:t>Evénement intermédiaire</w:t>
      </w:r>
      <w:r w:rsidRPr="00F84B4A">
        <w:t> : dans la séquence d’un scénario stratégique, un événement intermédiaire peut être généré par la source de risque à l’égard d’une partie prenante de l’écosystème en vue de faciliter l’atteinte de son objectif.</w:t>
      </w:r>
    </w:p>
    <w:p w14:paraId="76F117AE" w14:textId="77777777" w:rsidR="00825D20" w:rsidRPr="00F84B4A" w:rsidRDefault="00825D20" w:rsidP="0059335A">
      <w:pPr>
        <w:pStyle w:val="Corpsdetexte"/>
      </w:pPr>
      <w:r w:rsidRPr="00F84B4A">
        <w:rPr>
          <w:b/>
        </w:rPr>
        <w:t>Evènement redouté :</w:t>
      </w:r>
      <w:r w:rsidRPr="00F84B4A">
        <w:t xml:space="preserve"> un événement redouté est associé à une valeur métier et porte atteinte à un critère ou besoin de sécurité de la valeur métier (exemple : indisponibilité d’un service, modification illégitime de données, divulgations de données classifiées). Les événements redoutés à exploiter sont ceux des scénarios stratégiques et se rapportent à l’impact d’une attaque sur une valeur métier. Chaque événement redouté est évalué selon le niveau de gravité des conséquences, à partir d’une métrique.</w:t>
      </w:r>
    </w:p>
    <w:p w14:paraId="70493A6A" w14:textId="2FAC06F5" w:rsidR="00825D20" w:rsidRPr="00F84B4A" w:rsidRDefault="00825D20" w:rsidP="0059335A">
      <w:pPr>
        <w:pStyle w:val="Corpsdetexte"/>
      </w:pPr>
      <w:r w:rsidRPr="00F84B4A">
        <w:rPr>
          <w:b/>
        </w:rPr>
        <w:t>Gravité :</w:t>
      </w:r>
      <w:r w:rsidRPr="00F84B4A">
        <w:t xml:space="preserve"> estimation du </w:t>
      </w:r>
      <w:r w:rsidR="00F65430" w:rsidRPr="00F84B4A">
        <w:t>niveau et</w:t>
      </w:r>
      <w:r w:rsidRPr="00F84B4A">
        <w:t xml:space="preserve"> de l’intensité des effets d’un risque. La gravité fournit une mesure des impacts préjudiciables perçus, qu’ils soient directs ou indirects.</w:t>
      </w:r>
    </w:p>
    <w:p w14:paraId="275646B6" w14:textId="77777777" w:rsidR="00825D20" w:rsidRPr="00F84B4A" w:rsidRDefault="00825D20" w:rsidP="0059335A">
      <w:pPr>
        <w:pStyle w:val="Corpsdetexte"/>
      </w:pPr>
      <w:r w:rsidRPr="00F84B4A">
        <w:rPr>
          <w:b/>
        </w:rPr>
        <w:t>Menace :</w:t>
      </w:r>
      <w:r w:rsidRPr="00F84B4A">
        <w:t xml:space="preserve"> terme générique utilisée pour désigner toute intention hostile de nuire dans le cyber espace. Une menace peut être ciblée ou non sur l’objet de l’étude.</w:t>
      </w:r>
    </w:p>
    <w:p w14:paraId="4098DFB6" w14:textId="77777777" w:rsidR="00825D20" w:rsidRPr="00F84B4A" w:rsidRDefault="00825D20" w:rsidP="0059335A">
      <w:pPr>
        <w:pStyle w:val="Corpsdetexte"/>
      </w:pPr>
      <w:r w:rsidRPr="00F84B4A">
        <w:rPr>
          <w:b/>
        </w:rPr>
        <w:t>Mesures de sécurité :</w:t>
      </w:r>
      <w:r w:rsidRPr="00F84B4A">
        <w:t xml:space="preserve"> moyen de traiter un risque prenant les formes de solutions ou d’exigences pouvant être inscrite dans un contrat.</w:t>
      </w:r>
    </w:p>
    <w:p w14:paraId="41420010" w14:textId="74C90DD1" w:rsidR="00825D20" w:rsidRPr="00F84B4A" w:rsidRDefault="00F65430" w:rsidP="0059335A">
      <w:pPr>
        <w:pStyle w:val="Corpsdetexte"/>
      </w:pPr>
      <w:r w:rsidRPr="00F84B4A">
        <w:t>Nota :</w:t>
      </w:r>
      <w:r w:rsidR="00825D20" w:rsidRPr="00F84B4A">
        <w:t xml:space="preserve"> une mesure peut être d’ordre fonctionnel, technique ou organisationnel ;</w:t>
      </w:r>
      <w:r w:rsidR="00AA254D" w:rsidRPr="00F84B4A">
        <w:t xml:space="preserve"> </w:t>
      </w:r>
      <w:r w:rsidR="00825D20" w:rsidRPr="00F84B4A">
        <w:t>elle peut agir sur une valeur métier, un bien support, une partie prenante de l’écosystème</w:t>
      </w:r>
      <w:r w:rsidR="00AA254D" w:rsidRPr="00F84B4A">
        <w:t xml:space="preserve">, </w:t>
      </w:r>
      <w:r w:rsidR="00825D20" w:rsidRPr="00F84B4A">
        <w:t>certaines mesures peuvent se renforcer mutuellement en agissant selon les axes complémentaires (gouvernance, protection, défense, résilience).</w:t>
      </w:r>
    </w:p>
    <w:p w14:paraId="0DEC2490" w14:textId="77777777" w:rsidR="00825D20" w:rsidRPr="00F84B4A" w:rsidRDefault="00825D20" w:rsidP="0059335A">
      <w:pPr>
        <w:pStyle w:val="Corpsdetexte"/>
        <w:rPr>
          <w:b/>
        </w:rPr>
      </w:pPr>
      <w:r w:rsidRPr="00F84B4A">
        <w:rPr>
          <w:b/>
        </w:rPr>
        <w:t xml:space="preserve">Mission : </w:t>
      </w:r>
      <w:r w:rsidRPr="00F84B4A">
        <w:t>fonction, finalité, raison d’être de l’objet de l’étude</w:t>
      </w:r>
    </w:p>
    <w:p w14:paraId="48C28A9E" w14:textId="77777777" w:rsidR="00825D20" w:rsidRPr="00F84B4A" w:rsidRDefault="00825D20" w:rsidP="0059335A">
      <w:pPr>
        <w:pStyle w:val="Corpsdetexte"/>
        <w:rPr>
          <w:b/>
        </w:rPr>
      </w:pPr>
      <w:r w:rsidRPr="00F84B4A">
        <w:rPr>
          <w:b/>
        </w:rPr>
        <w:t xml:space="preserve">Mode opératoire : </w:t>
      </w:r>
      <w:r w:rsidRPr="00F84B4A">
        <w:t>suite d’actions élémentaires que la source de risque devra probablement réaliser pour atteindre son objectif. Cette terminologie concerne les scénarios opérationnels.</w:t>
      </w:r>
    </w:p>
    <w:p w14:paraId="25004088" w14:textId="77777777" w:rsidR="00825D20" w:rsidRPr="00F84B4A" w:rsidRDefault="00825D20" w:rsidP="0059335A">
      <w:pPr>
        <w:pStyle w:val="Corpsdetexte"/>
        <w:rPr>
          <w:b/>
        </w:rPr>
      </w:pPr>
      <w:r w:rsidRPr="00F84B4A">
        <w:rPr>
          <w:b/>
        </w:rPr>
        <w:t xml:space="preserve">Niveau de menace d’une partie prenante : </w:t>
      </w:r>
      <w:r w:rsidRPr="00F84B4A">
        <w:t>donne une mesure du potentiel de risque que fait peser une partie prenante de l’écosystème sur l’objet de l’étude, compte tenu de son interaction avec lui, de sa vulnérabilité, de son exposition au risque, de sa fiabilité, etc.</w:t>
      </w:r>
    </w:p>
    <w:p w14:paraId="463A44C8" w14:textId="77777777" w:rsidR="00825D20" w:rsidRPr="00F84B4A" w:rsidRDefault="00825D20" w:rsidP="0059335A">
      <w:pPr>
        <w:pStyle w:val="Corpsdetexte"/>
        <w:rPr>
          <w:b/>
        </w:rPr>
      </w:pPr>
      <w:r w:rsidRPr="00F84B4A">
        <w:rPr>
          <w:b/>
        </w:rPr>
        <w:t xml:space="preserve">Objectif visé (OV) : </w:t>
      </w:r>
      <w:r w:rsidRPr="00F84B4A">
        <w:t>finalité visée par une source de risque, selon ses motivations.</w:t>
      </w:r>
    </w:p>
    <w:p w14:paraId="62DEF3A0" w14:textId="77777777" w:rsidR="00825D20" w:rsidRPr="00F84B4A" w:rsidRDefault="00825D20" w:rsidP="0059335A">
      <w:pPr>
        <w:pStyle w:val="Corpsdetexte"/>
      </w:pPr>
      <w:r w:rsidRPr="00F84B4A">
        <w:t>Exemples : voler des informations à des fins lucratives ou d’espionnage industriel, diffuser un message idéologique, se venger d’un organisme, générer une crise sanitaire.</w:t>
      </w:r>
    </w:p>
    <w:p w14:paraId="42DA0808" w14:textId="77777777" w:rsidR="00825D20" w:rsidRPr="00F84B4A" w:rsidRDefault="00825D20" w:rsidP="0059335A">
      <w:pPr>
        <w:pStyle w:val="Corpsdetexte"/>
        <w:rPr>
          <w:b/>
        </w:rPr>
      </w:pPr>
      <w:r w:rsidRPr="00F84B4A">
        <w:rPr>
          <w:b/>
        </w:rPr>
        <w:t xml:space="preserve">Partie prenante : </w:t>
      </w:r>
      <w:r w:rsidRPr="00F84B4A">
        <w:t xml:space="preserve">élément de l’écosystème (personne, système d’information ou organisation) qui peut être </w:t>
      </w:r>
      <w:r w:rsidRPr="00F84B4A">
        <w:rPr>
          <w:u w:val="single"/>
        </w:rPr>
        <w:t>interne</w:t>
      </w:r>
      <w:r w:rsidRPr="00F84B4A">
        <w:t xml:space="preserve"> ou </w:t>
      </w:r>
      <w:r w:rsidRPr="00F84B4A">
        <w:rPr>
          <w:u w:val="single"/>
        </w:rPr>
        <w:t>externe</w:t>
      </w:r>
      <w:r w:rsidRPr="00F84B4A">
        <w:t xml:space="preserve"> à l’organisation de l’objet de l’étude.</w:t>
      </w:r>
    </w:p>
    <w:p w14:paraId="09574191" w14:textId="77777777" w:rsidR="00825D20" w:rsidRPr="00F84B4A" w:rsidRDefault="00825D20" w:rsidP="0059335A">
      <w:pPr>
        <w:pStyle w:val="Corpsdetexte"/>
      </w:pPr>
      <w:r w:rsidRPr="00F84B4A">
        <w:lastRenderedPageBreak/>
        <w:t>Exemples : partenaire, prestataire, client, fournisseur, filiale, service connexe support.</w:t>
      </w:r>
    </w:p>
    <w:p w14:paraId="015067E5" w14:textId="77777777" w:rsidR="00825D20" w:rsidRPr="00F84B4A" w:rsidRDefault="00825D20" w:rsidP="0059335A">
      <w:pPr>
        <w:pStyle w:val="Corpsdetexte"/>
      </w:pPr>
      <w:r w:rsidRPr="00F84B4A">
        <w:rPr>
          <w:b/>
        </w:rPr>
        <w:t xml:space="preserve">Partie prenante critique : </w:t>
      </w:r>
      <w:r w:rsidRPr="00F84B4A">
        <w:t>partie prenante de l’écosystème susceptible de constituer un vecteur d’attaque privilégié, du fait par exemple de son accès numérique privilégié à l’objet de l’étude, de sa vulnérabilité ou de son exposition au risque. Les parties prenantes critiques sont identifiées dans la cartographie de menace numérique de l’écosystème.</w:t>
      </w:r>
    </w:p>
    <w:p w14:paraId="52A4D55B" w14:textId="77777777" w:rsidR="00825D20" w:rsidRPr="00F84B4A" w:rsidRDefault="00825D20" w:rsidP="0059335A">
      <w:pPr>
        <w:pStyle w:val="Corpsdetexte"/>
      </w:pPr>
      <w:r w:rsidRPr="00F84B4A">
        <w:rPr>
          <w:b/>
        </w:rPr>
        <w:t xml:space="preserve">Risque initial : </w:t>
      </w:r>
      <w:r w:rsidRPr="00F84B4A">
        <w:t>scénario de risque évalué avant application de la stratégie de traitement du risque. Cette évaluation repose sur la gravité et la vraisemblance du risque.</w:t>
      </w:r>
    </w:p>
    <w:p w14:paraId="65DCF0F3" w14:textId="77777777" w:rsidR="00825D20" w:rsidRPr="00F84B4A" w:rsidRDefault="00825D20" w:rsidP="0059335A">
      <w:pPr>
        <w:pStyle w:val="Corpsdetexte"/>
      </w:pPr>
      <w:r w:rsidRPr="00F84B4A">
        <w:rPr>
          <w:b/>
        </w:rPr>
        <w:t xml:space="preserve">Risque résiduel : </w:t>
      </w:r>
      <w:r w:rsidRPr="00F84B4A">
        <w:t>scénario de risque subsistant après application de la stratégie de traitement du risque. Cette évaluation repose sur la gravité et la vraisemblance du risque.</w:t>
      </w:r>
    </w:p>
    <w:p w14:paraId="7F3C879E" w14:textId="77777777" w:rsidR="00825D20" w:rsidRPr="00F84B4A" w:rsidRDefault="00825D20" w:rsidP="0059335A">
      <w:pPr>
        <w:pStyle w:val="Corpsdetexte"/>
      </w:pPr>
      <w:r w:rsidRPr="00F84B4A">
        <w:rPr>
          <w:b/>
        </w:rPr>
        <w:t xml:space="preserve">Scénarios de risque : </w:t>
      </w:r>
      <w:r w:rsidRPr="00F84B4A">
        <w:t xml:space="preserve">scénario complet, allant de la source de risque à l’objectif visé par elle, décrivant un chemin d’attaque et le scénario opérationnel associé. </w:t>
      </w:r>
    </w:p>
    <w:p w14:paraId="4BE23E79" w14:textId="1B01EC9A" w:rsidR="00825D20" w:rsidRPr="00F84B4A" w:rsidRDefault="003C4768" w:rsidP="0059335A">
      <w:pPr>
        <w:pStyle w:val="Corpsdetexte"/>
      </w:pPr>
      <w:r w:rsidRPr="00F84B4A">
        <w:t>Nota</w:t>
      </w:r>
      <w:r w:rsidR="00825D20" w:rsidRPr="00F84B4A">
        <w:t> : dans la méthode EBIOS R</w:t>
      </w:r>
      <w:r w:rsidRPr="00F84B4A">
        <w:t xml:space="preserve">isk </w:t>
      </w:r>
      <w:r w:rsidR="00825D20" w:rsidRPr="00F84B4A">
        <w:t>M</w:t>
      </w:r>
      <w:r w:rsidRPr="00F84B4A">
        <w:t>anager</w:t>
      </w:r>
      <w:r w:rsidR="00825D20" w:rsidRPr="00F84B4A">
        <w:t xml:space="preserve"> </w:t>
      </w:r>
      <w:r w:rsidR="00A74BF5" w:rsidRPr="00F84B4A">
        <w:t>son</w:t>
      </w:r>
      <w:r w:rsidR="00825D20" w:rsidRPr="00F84B4A">
        <w:t>t considéré</w:t>
      </w:r>
      <w:r w:rsidR="00A74BF5" w:rsidRPr="00F84B4A">
        <w:t>s</w:t>
      </w:r>
      <w:r w:rsidR="00825D20" w:rsidRPr="00F84B4A">
        <w:t xml:space="preserve"> uniquement les scénarios de risque numérique intentionnel.</w:t>
      </w:r>
    </w:p>
    <w:p w14:paraId="487A7EEA" w14:textId="33DE81B3" w:rsidR="00825D20" w:rsidRPr="00F84B4A" w:rsidRDefault="00F65430" w:rsidP="0059335A">
      <w:pPr>
        <w:pStyle w:val="Corpsdetexte"/>
      </w:pPr>
      <w:r w:rsidRPr="00F84B4A">
        <w:rPr>
          <w:b/>
        </w:rPr>
        <w:t>Scénario opérationnel</w:t>
      </w:r>
      <w:r w:rsidR="00825D20" w:rsidRPr="00F84B4A">
        <w:rPr>
          <w:b/>
        </w:rPr>
        <w:t xml:space="preserve"> : </w:t>
      </w:r>
      <w:r w:rsidR="00825D20" w:rsidRPr="00F84B4A">
        <w:t>encha</w:t>
      </w:r>
      <w:r w:rsidR="00A74BF5" w:rsidRPr="00F84B4A">
        <w:t>î</w:t>
      </w:r>
      <w:r w:rsidR="00825D20" w:rsidRPr="00F84B4A">
        <w:t>nement d’actions élémentaires portées sur les biens supports de l’objet étudié ou de son écosystème. Planifiés par la source de risque en vue d’atteindre un objectif déterminé, les scénarios opérationnels sont évalués en termes de vraisemblance.</w:t>
      </w:r>
    </w:p>
    <w:p w14:paraId="6BA96116" w14:textId="390B3229" w:rsidR="00825D20" w:rsidRPr="00F84B4A" w:rsidRDefault="00F65430" w:rsidP="0059335A">
      <w:pPr>
        <w:pStyle w:val="Corpsdetexte"/>
      </w:pPr>
      <w:r w:rsidRPr="00F84B4A">
        <w:rPr>
          <w:b/>
        </w:rPr>
        <w:t>Scénario stratégique :</w:t>
      </w:r>
      <w:r w:rsidR="00825D20" w:rsidRPr="00F84B4A">
        <w:rPr>
          <w:b/>
        </w:rPr>
        <w:t xml:space="preserve"> </w:t>
      </w:r>
      <w:r w:rsidR="00825D20" w:rsidRPr="00F84B4A">
        <w:t>chemins d’attaque allant d’une source de risque à un objectif visé en passant par l’écosystème et les valeurs métier de l’objet étudié. Les scénarios stratégiques sont évalués en termes de gravité.</w:t>
      </w:r>
    </w:p>
    <w:p w14:paraId="1DE1E839" w14:textId="77777777" w:rsidR="00825D20" w:rsidRPr="00F84B4A" w:rsidRDefault="00825D20" w:rsidP="0059335A">
      <w:pPr>
        <w:pStyle w:val="Corpsdetexte"/>
      </w:pPr>
      <w:r w:rsidRPr="00F84B4A">
        <w:rPr>
          <w:b/>
        </w:rPr>
        <w:t xml:space="preserve">Sources de risque : </w:t>
      </w:r>
      <w:r w:rsidRPr="00F84B4A">
        <w:t>élément, personne, groupe de personnes ou organisation susceptible d’engendrer un risque. Une source de risque peut être caractérisée par sa motivation, ses ressources, ses compétences, ses modes opératoires (de prédilection).</w:t>
      </w:r>
    </w:p>
    <w:p w14:paraId="4DAC3B30" w14:textId="77777777" w:rsidR="00825D20" w:rsidRPr="00F84B4A" w:rsidRDefault="00825D20" w:rsidP="0059335A">
      <w:pPr>
        <w:pStyle w:val="Corpsdetexte"/>
      </w:pPr>
      <w:r w:rsidRPr="00F84B4A">
        <w:t>Exemples : services étatiques, hacktivistes, concurrents, employés vengeurs.</w:t>
      </w:r>
    </w:p>
    <w:p w14:paraId="5F9E5E17" w14:textId="7A227AE1" w:rsidR="00825D20" w:rsidRPr="00F84B4A" w:rsidRDefault="00825D20" w:rsidP="0059335A">
      <w:pPr>
        <w:pStyle w:val="Corpsdetexte"/>
      </w:pPr>
      <w:r w:rsidRPr="00F84B4A">
        <w:rPr>
          <w:b/>
        </w:rPr>
        <w:t xml:space="preserve">Stratégie de traitement du risque : </w:t>
      </w:r>
      <w:r w:rsidRPr="00F84B4A">
        <w:t>la stratégie de traitement du risque formalise les seuils d’acceptation du risque et un niveau de sécurité à atteindre en cas de non</w:t>
      </w:r>
      <w:r w:rsidR="00A74BF5" w:rsidRPr="00F84B4A">
        <w:t>-</w:t>
      </w:r>
      <w:r w:rsidRPr="00F84B4A">
        <w:t>acceptation. Elle se réalise à partir de la cartographie du risque initial : pour chaque risque issu des activités d’appréciation du risque, la stratégie de traitement doit définir l’acceptabilité du risque (ex : inacceptable, tolérable, acceptable). Habituellement l’acceptabilité est directement déduite du niveau de risque et la stratégie en est la simple formalisation. Le rôle de la stratégie de traitement du risque est de décider de l’acceptation de chaque risque à la lumière des activités d’appréciations.</w:t>
      </w:r>
    </w:p>
    <w:p w14:paraId="2E602540" w14:textId="77777777" w:rsidR="00825D20" w:rsidRPr="00F84B4A" w:rsidRDefault="00825D20" w:rsidP="0059335A">
      <w:pPr>
        <w:pStyle w:val="Corpsdetexte"/>
      </w:pPr>
      <w:r w:rsidRPr="00F84B4A">
        <w:rPr>
          <w:b/>
        </w:rPr>
        <w:t xml:space="preserve">Surface d’attaque : </w:t>
      </w:r>
      <w:r w:rsidRPr="00F84B4A">
        <w:t>concept utilisé pour évaluer le caractère avéré d’une vulnérabilité et la probabilité qu’elle soit exploitée par un attaquant.</w:t>
      </w:r>
    </w:p>
    <w:p w14:paraId="597D133E" w14:textId="77777777" w:rsidR="00825D20" w:rsidRPr="00F84B4A" w:rsidRDefault="00825D20" w:rsidP="0059335A">
      <w:pPr>
        <w:pStyle w:val="Corpsdetexte"/>
        <w:rPr>
          <w:b/>
        </w:rPr>
      </w:pPr>
      <w:r w:rsidRPr="00F84B4A">
        <w:rPr>
          <w:b/>
        </w:rPr>
        <w:t xml:space="preserve">Valeur métier : </w:t>
      </w:r>
      <w:r w:rsidRPr="00F84B4A">
        <w:t>dans le cadre de l’étude composante importante pour l’organisation dans l’accomplissement de sa mission. Cela peut être un service, une fonction support, une étape dans un projet ou toute information ou savoir-faire associé.</w:t>
      </w:r>
    </w:p>
    <w:p w14:paraId="0B584414" w14:textId="17D0F530" w:rsidR="00825D20" w:rsidRPr="00F84B4A" w:rsidRDefault="5357D28F" w:rsidP="0059335A">
      <w:pPr>
        <w:pStyle w:val="Corpsdetexte"/>
      </w:pPr>
      <w:r w:rsidRPr="00F84B4A">
        <w:t>Nota : les valeurs métier représentent le patrimoine informationnel qu’une source de risque aurait intérêt à attaquer pour porter atteinte à l’objet de l’étude.</w:t>
      </w:r>
    </w:p>
    <w:p w14:paraId="7E0AC41E" w14:textId="465AF832" w:rsidR="00825D20" w:rsidRPr="00F84B4A" w:rsidRDefault="00825D20" w:rsidP="0059335A">
      <w:pPr>
        <w:pStyle w:val="Corpsdetexte"/>
      </w:pPr>
      <w:r w:rsidRPr="00F84B4A">
        <w:rPr>
          <w:b/>
        </w:rPr>
        <w:t xml:space="preserve">Vraisemblance : </w:t>
      </w:r>
      <w:r w:rsidRPr="00F84B4A">
        <w:t xml:space="preserve">estimation de la faisabilité ou de la probabilité qu’un risque se réalise, selon l’échelle adoptée (très faible, peu </w:t>
      </w:r>
      <w:r w:rsidR="00F65430" w:rsidRPr="00F84B4A">
        <w:t>vraisemblable ...</w:t>
      </w:r>
      <w:r w:rsidRPr="00F84B4A">
        <w:t>).</w:t>
      </w:r>
    </w:p>
    <w:p w14:paraId="7D5343FA" w14:textId="2AF07420" w:rsidR="00825D20" w:rsidRPr="00F84B4A" w:rsidRDefault="00825D20" w:rsidP="0059335A">
      <w:pPr>
        <w:pStyle w:val="Corpsdetexte"/>
      </w:pPr>
      <w:r w:rsidRPr="00F84B4A">
        <w:rPr>
          <w:b/>
        </w:rPr>
        <w:t xml:space="preserve">Vraisemblance élémentaire : </w:t>
      </w:r>
      <w:r w:rsidRPr="00F84B4A">
        <w:t>vraisemblance d’une action élémentaire identifiée dans un scénario opérationnel. Elle peut être jugement d’un expert ou à l’aide d’échelles. L’évaluation confronte d’une part les ressources et la motivation présumée des sources de risque et d’autre part le socle de sécurité de l’objet étudié et le niveau de vulnérabilité de l’écosystème (surface d’attaque exposée, vulnérabilités structurelles et organisationnelles, capacité de détection et de réaction …).</w:t>
      </w:r>
    </w:p>
    <w:p w14:paraId="33DF7F27" w14:textId="025A7831" w:rsidR="00825D20" w:rsidRPr="00F84B4A" w:rsidRDefault="00825D20" w:rsidP="0059335A">
      <w:pPr>
        <w:pStyle w:val="Corpsdetexte"/>
      </w:pPr>
      <w:r w:rsidRPr="00F84B4A">
        <w:rPr>
          <w:b/>
        </w:rPr>
        <w:t xml:space="preserve">Vulnérabilité : </w:t>
      </w:r>
      <w:r w:rsidRPr="00F84B4A">
        <w:t>faute, par malveillance ou maladresse, dans les spécifications, la conception, la réalisation, l’installation ou la configuration d’un système, ou dans la façon de l’utiliser. Une vulnérabilité peut être utilisée par un code d’exploitation et conduire à une intrusion dans le système.</w:t>
      </w:r>
    </w:p>
    <w:sectPr w:rsidR="00825D20" w:rsidRPr="00F84B4A" w:rsidSect="003D2A30">
      <w:pgSz w:w="11906" w:h="16838"/>
      <w:pgMar w:top="1332" w:right="964" w:bottom="96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2D8481" w14:textId="77777777" w:rsidR="000E4365" w:rsidRDefault="000E4365" w:rsidP="00D46EDC">
      <w:pPr>
        <w:spacing w:after="0" w:line="240" w:lineRule="auto"/>
      </w:pPr>
      <w:r>
        <w:separator/>
      </w:r>
    </w:p>
  </w:endnote>
  <w:endnote w:type="continuationSeparator" w:id="0">
    <w:p w14:paraId="705BF664" w14:textId="77777777" w:rsidR="000E4365" w:rsidRDefault="000E4365" w:rsidP="00D46EDC">
      <w:pPr>
        <w:spacing w:after="0" w:line="240" w:lineRule="auto"/>
      </w:pPr>
      <w:r>
        <w:continuationSeparator/>
      </w:r>
    </w:p>
  </w:endnote>
  <w:endnote w:type="continuationNotice" w:id="1">
    <w:p w14:paraId="3EF98E05" w14:textId="77777777" w:rsidR="000E4365" w:rsidRDefault="000E43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ianne">
    <w:altName w:val="Calibri"/>
    <w:panose1 w:val="00000000000000000000"/>
    <w:charset w:val="00"/>
    <w:family w:val="modern"/>
    <w:notTrueType/>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arianne Light">
    <w:altName w:val="Calibri"/>
    <w:panose1 w:val="00000000000000000000"/>
    <w:charset w:val="00"/>
    <w:family w:val="modern"/>
    <w:notTrueType/>
    <w:pitch w:val="variable"/>
    <w:sig w:usb0="00000001"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CCBA6" w14:textId="206D8C79" w:rsidR="001B361E" w:rsidRPr="00EA0433" w:rsidRDefault="001B361E" w:rsidP="0059335A">
    <w:pPr>
      <w:pStyle w:val="ZRdac"/>
    </w:pPr>
    <w:r w:rsidRPr="00EA0433">
      <w:tab/>
    </w:r>
    <w:sdt>
      <w:sdtPr>
        <w:id w:val="-343560347"/>
        <w:docPartObj>
          <w:docPartGallery w:val="Page Numbers (Bottom of Page)"/>
          <w:docPartUnique/>
        </w:docPartObj>
      </w:sdtPr>
      <w:sdtEndPr/>
      <w:sdtContent>
        <w:sdt>
          <w:sdtPr>
            <w:id w:val="227353004"/>
            <w:docPartObj>
              <w:docPartGallery w:val="Page Numbers (Bottom of Page)"/>
              <w:docPartUnique/>
            </w:docPartObj>
          </w:sdtPr>
          <w:sdtEndPr/>
          <w:sdtContent>
            <w:r w:rsidRPr="00EA0433">
              <w:fldChar w:fldCharType="begin"/>
            </w:r>
            <w:r w:rsidRPr="00EA0433">
              <w:instrText xml:space="preserve"> PAGE   \* MERGEFORMAT </w:instrText>
            </w:r>
            <w:r w:rsidRPr="00EA0433">
              <w:fldChar w:fldCharType="separate"/>
            </w:r>
            <w:r>
              <w:rPr>
                <w:noProof/>
              </w:rPr>
              <w:t>4</w:t>
            </w:r>
            <w:r w:rsidRPr="00EA0433">
              <w:fldChar w:fldCharType="end"/>
            </w:r>
          </w:sdtContent>
        </w:sdt>
        <w:r w:rsidRPr="00EA0433">
          <w:t>/</w:t>
        </w:r>
        <w:r w:rsidR="000E4365">
          <w:fldChar w:fldCharType="begin"/>
        </w:r>
        <w:r w:rsidR="000E4365">
          <w:instrText>NUMPAGES   \* MERGEFORMAT</w:instrText>
        </w:r>
        <w:r w:rsidR="000E4365">
          <w:fldChar w:fldCharType="separate"/>
        </w:r>
        <w:r>
          <w:rPr>
            <w:noProof/>
          </w:rPr>
          <w:t>43</w:t>
        </w:r>
        <w:r w:rsidR="000E4365">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63736" w14:textId="2AC39F0A" w:rsidR="001B361E" w:rsidRPr="007A0D78" w:rsidRDefault="001B361E" w:rsidP="007A0D78">
    <w:pPr>
      <w:pStyle w:val="Pieddepage"/>
      <w:jc w:val="center"/>
      <w:rPr>
        <w:rFonts w:ascii="Times New Roman" w:hAnsi="Times New Roman" w:cs="Times New Roman"/>
      </w:rPr>
    </w:pPr>
    <w:r w:rsidRPr="007A0D78">
      <w:rPr>
        <w:rFonts w:ascii="Times New Roman" w:hAnsi="Times New Roman" w:cs="Times New Roman"/>
      </w:rPr>
      <w:t>Club EBIOS, 11 rue de Lourmel, 75015 PARIS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F9CB4" w14:textId="41F5E013" w:rsidR="001B361E" w:rsidRPr="007A0D78" w:rsidRDefault="000E4365" w:rsidP="007A0D78">
    <w:pPr>
      <w:pStyle w:val="Pieddepage"/>
      <w:pBdr>
        <w:top w:val="single" w:sz="4" w:space="1" w:color="auto"/>
      </w:pBdr>
      <w:tabs>
        <w:tab w:val="clear" w:pos="4536"/>
        <w:tab w:val="center" w:pos="3969"/>
      </w:tabs>
    </w:pPr>
    <w:sdt>
      <w:sdtPr>
        <w:rPr>
          <w:bCs/>
          <w:snapToGrid w:val="0"/>
        </w:rPr>
        <w:alias w:val="État "/>
        <w:id w:val="-653681879"/>
        <w:dataBinding w:prefixMappings="xmlns:ns0='http://purl.org/dc/elements/1.1/' xmlns:ns1='http://schemas.openxmlformats.org/package/2006/metadata/core-properties' " w:xpath="/ns1:coreProperties[1]/ns1:contentStatus[1]" w:storeItemID="{6C3C8BC8-F283-45AE-878A-BAB7291924A1}"/>
        <w:text/>
      </w:sdtPr>
      <w:sdtEndPr/>
      <w:sdtContent>
        <w:r w:rsidR="001B361E">
          <w:rPr>
            <w:bCs/>
            <w:snapToGrid w:val="0"/>
          </w:rPr>
          <w:t>en cours</w:t>
        </w:r>
      </w:sdtContent>
    </w:sdt>
    <w:r w:rsidR="001B361E">
      <w:rPr>
        <w:b/>
        <w:bCs/>
        <w:snapToGrid w:val="0"/>
        <w:color w:val="FF0000"/>
      </w:rPr>
      <w:tab/>
    </w:r>
    <w:sdt>
      <w:sdtPr>
        <w:rPr>
          <w:bCs/>
          <w:snapToGrid w:val="0"/>
        </w:rPr>
        <w:alias w:val="Catégorie "/>
        <w:id w:val="-904761355"/>
        <w:dataBinding w:prefixMappings="xmlns:ns0='http://purl.org/dc/elements/1.1/' xmlns:ns1='http://schemas.openxmlformats.org/package/2006/metadata/core-properties' " w:xpath="/ns1:coreProperties[1]/ns1:category[1]" w:storeItemID="{6C3C8BC8-F283-45AE-878A-BAB7291924A1}"/>
        <w:text/>
      </w:sdtPr>
      <w:sdtEndPr/>
      <w:sdtContent>
        <w:r w:rsidR="001B361E">
          <w:rPr>
            <w:bCs/>
            <w:snapToGrid w:val="0"/>
          </w:rPr>
          <w:t>NON PROTEGE</w:t>
        </w:r>
      </w:sdtContent>
    </w:sdt>
    <w:r w:rsidR="001B361E">
      <w:rPr>
        <w:b/>
        <w:bCs/>
        <w:snapToGrid w:val="0"/>
        <w:color w:val="FF0000"/>
      </w:rPr>
      <w:tab/>
    </w:r>
    <w:r w:rsidR="001B361E">
      <w:rPr>
        <w:snapToGrid w:val="0"/>
      </w:rPr>
      <w:t xml:space="preserve">Page </w:t>
    </w:r>
    <w:r w:rsidR="001B361E">
      <w:rPr>
        <w:rStyle w:val="Numrodepage"/>
      </w:rPr>
      <w:fldChar w:fldCharType="begin"/>
    </w:r>
    <w:r w:rsidR="001B361E">
      <w:rPr>
        <w:rStyle w:val="Numrodepage"/>
      </w:rPr>
      <w:instrText xml:space="preserve"> PAGE </w:instrText>
    </w:r>
    <w:r w:rsidR="001B361E">
      <w:rPr>
        <w:rStyle w:val="Numrodepage"/>
      </w:rPr>
      <w:fldChar w:fldCharType="separate"/>
    </w:r>
    <w:r w:rsidR="00891759">
      <w:rPr>
        <w:rStyle w:val="Numrodepage"/>
        <w:noProof/>
      </w:rPr>
      <w:t>3</w:t>
    </w:r>
    <w:r w:rsidR="001B361E">
      <w:rPr>
        <w:rStyle w:val="Numrodepage"/>
      </w:rPr>
      <w:fldChar w:fldCharType="end"/>
    </w:r>
    <w:r w:rsidR="001B361E">
      <w:rPr>
        <w:snapToGrid w:val="0"/>
      </w:rPr>
      <w:t xml:space="preserve"> sur </w:t>
    </w:r>
    <w:r w:rsidR="001B361E">
      <w:rPr>
        <w:rStyle w:val="Numrodepage"/>
      </w:rPr>
      <w:fldChar w:fldCharType="begin"/>
    </w:r>
    <w:r w:rsidR="001B361E">
      <w:rPr>
        <w:rStyle w:val="Numrodepage"/>
      </w:rPr>
      <w:instrText xml:space="preserve"> NUMPAGES </w:instrText>
    </w:r>
    <w:r w:rsidR="001B361E">
      <w:rPr>
        <w:rStyle w:val="Numrodepage"/>
      </w:rPr>
      <w:fldChar w:fldCharType="separate"/>
    </w:r>
    <w:r w:rsidR="00891759">
      <w:rPr>
        <w:rStyle w:val="Numrodepage"/>
        <w:noProof/>
      </w:rPr>
      <w:t>31</w:t>
    </w:r>
    <w:r w:rsidR="001B361E">
      <w:rPr>
        <w:rStyle w:val="Numrodepag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4ED08" w14:textId="2593C041" w:rsidR="001B361E" w:rsidRPr="00EA0433" w:rsidRDefault="001B361E" w:rsidP="0059335A">
    <w:pPr>
      <w:pStyle w:val="ZRdac"/>
    </w:pPr>
    <w:r>
      <w:tab/>
    </w:r>
    <w:r>
      <w:tab/>
    </w:r>
    <w:r>
      <w:tab/>
    </w:r>
    <w:r>
      <w:tab/>
    </w:r>
    <w:r>
      <w:tab/>
    </w:r>
    <w:r>
      <w:tab/>
    </w:r>
    <w:r>
      <w:tab/>
    </w:r>
    <w:r>
      <w:tab/>
    </w:r>
    <w:r>
      <w:tab/>
    </w:r>
    <w:r>
      <w:tab/>
    </w:r>
    <w:r>
      <w:tab/>
    </w:r>
    <w:r>
      <w:tab/>
    </w:r>
    <w:r w:rsidRPr="00EA0433">
      <w:tab/>
    </w:r>
    <w:sdt>
      <w:sdtPr>
        <w:id w:val="-1448072140"/>
        <w:docPartObj>
          <w:docPartGallery w:val="Page Numbers (Bottom of Page)"/>
          <w:docPartUnique/>
        </w:docPartObj>
      </w:sdtPr>
      <w:sdtEndPr/>
      <w:sdtContent>
        <w:sdt>
          <w:sdtPr>
            <w:id w:val="491921818"/>
            <w:docPartObj>
              <w:docPartGallery w:val="Page Numbers (Bottom of Page)"/>
              <w:docPartUnique/>
            </w:docPartObj>
          </w:sdtPr>
          <w:sdtEndPr/>
          <w:sdtContent>
            <w:r w:rsidRPr="00EA0433">
              <w:fldChar w:fldCharType="begin"/>
            </w:r>
            <w:r w:rsidRPr="00EA0433">
              <w:instrText xml:space="preserve"> PAGE   \* MERGEFORMAT </w:instrText>
            </w:r>
            <w:r w:rsidRPr="00EA0433">
              <w:fldChar w:fldCharType="separate"/>
            </w:r>
            <w:r w:rsidR="00891759">
              <w:rPr>
                <w:noProof/>
              </w:rPr>
              <w:t>4</w:t>
            </w:r>
            <w:r w:rsidRPr="00EA0433">
              <w:fldChar w:fldCharType="end"/>
            </w:r>
          </w:sdtContent>
        </w:sdt>
        <w:r w:rsidRPr="00EA0433">
          <w:t>/</w:t>
        </w:r>
        <w:r w:rsidR="000E4365">
          <w:fldChar w:fldCharType="begin"/>
        </w:r>
        <w:r w:rsidR="000E4365">
          <w:instrText>NUMPAGES   \* MERGEFORMAT</w:instrText>
        </w:r>
        <w:r w:rsidR="000E4365">
          <w:fldChar w:fldCharType="separate"/>
        </w:r>
        <w:r w:rsidR="00891759">
          <w:rPr>
            <w:noProof/>
          </w:rPr>
          <w:t>31</w:t>
        </w:r>
        <w:r w:rsidR="000E4365">
          <w:rPr>
            <w:noProof/>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DD31" w14:textId="1D7DA870" w:rsidR="001B361E" w:rsidRPr="007D3C26" w:rsidRDefault="000E4365"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846869639"/>
        <w:docPartObj>
          <w:docPartGallery w:val="Page Numbers (Bottom of Page)"/>
          <w:docPartUnique/>
        </w:docPartObj>
      </w:sdtPr>
      <w:sdtEndPr>
        <w:rPr>
          <w:rFonts w:cs="Arial"/>
          <w:sz w:val="16"/>
          <w:szCs w:val="16"/>
        </w:rPr>
      </w:sdtEndPr>
      <w:sdtContent>
        <w:sdt>
          <w:sdtPr>
            <w:rPr>
              <w:rFonts w:ascii="Marianne" w:hAnsi="Marianne"/>
            </w:rPr>
            <w:id w:val="1076939186"/>
            <w:docPartObj>
              <w:docPartGallery w:val="Page Numbers (Bottom of Page)"/>
              <w:docPartUnique/>
            </w:docPartObj>
          </w:sdtPr>
          <w:sdtEndPr>
            <w:rPr>
              <w:rFonts w:cs="Arial"/>
              <w:sz w:val="16"/>
              <w:szCs w:val="16"/>
            </w:rPr>
          </w:sdtEndPr>
          <w:sdtContent>
            <w:r w:rsidR="001B361E" w:rsidRPr="007D3C26">
              <w:rPr>
                <w:rFonts w:ascii="Marianne" w:hAnsi="Marianne" w:cs="Arial"/>
                <w:sz w:val="16"/>
                <w:szCs w:val="16"/>
              </w:rPr>
              <w:fldChar w:fldCharType="begin"/>
            </w:r>
            <w:r w:rsidR="001B361E" w:rsidRPr="007D3C26">
              <w:rPr>
                <w:rFonts w:ascii="Marianne" w:hAnsi="Marianne" w:cs="Arial"/>
                <w:sz w:val="16"/>
                <w:szCs w:val="16"/>
              </w:rPr>
              <w:instrText>PAGE   \* MERGEFORMAT</w:instrText>
            </w:r>
            <w:r w:rsidR="001B361E" w:rsidRPr="007D3C26">
              <w:rPr>
                <w:rFonts w:ascii="Marianne" w:hAnsi="Marianne" w:cs="Arial"/>
                <w:sz w:val="16"/>
                <w:szCs w:val="16"/>
              </w:rPr>
              <w:fldChar w:fldCharType="separate"/>
            </w:r>
            <w:r w:rsidR="00891759">
              <w:rPr>
                <w:rFonts w:ascii="Marianne" w:hAnsi="Marianne" w:cs="Arial"/>
                <w:noProof/>
                <w:sz w:val="16"/>
                <w:szCs w:val="16"/>
              </w:rPr>
              <w:t>7</w:t>
            </w:r>
            <w:r w:rsidR="001B361E" w:rsidRPr="007D3C26">
              <w:rPr>
                <w:rFonts w:ascii="Marianne" w:hAnsi="Marianne" w:cs="Arial"/>
                <w:sz w:val="16"/>
                <w:szCs w:val="16"/>
              </w:rPr>
              <w:fldChar w:fldCharType="end"/>
            </w:r>
          </w:sdtContent>
        </w:sdt>
        <w:r w:rsidR="001B361E" w:rsidRPr="007D3C26">
          <w:rPr>
            <w:rFonts w:ascii="Marianne" w:hAnsi="Marianne" w:cs="Arial"/>
            <w:sz w:val="16"/>
            <w:szCs w:val="16"/>
          </w:rPr>
          <w:t>/</w:t>
        </w:r>
        <w:r>
          <w:fldChar w:fldCharType="begin"/>
        </w:r>
        <w:r>
          <w:instrText>NUMPAGES   \* MERGEFORMAT</w:instrText>
        </w:r>
        <w:r>
          <w:fldChar w:fldCharType="separate"/>
        </w:r>
        <w:r w:rsidR="00891759" w:rsidRPr="00891759">
          <w:rPr>
            <w:rFonts w:ascii="Marianne" w:hAnsi="Marianne" w:cs="Arial"/>
            <w:noProof/>
            <w:sz w:val="16"/>
            <w:szCs w:val="16"/>
          </w:rPr>
          <w:t>31</w:t>
        </w:r>
        <w:r>
          <w:rPr>
            <w:rFonts w:ascii="Marianne" w:hAnsi="Marianne" w:cs="Arial"/>
            <w:noProof/>
            <w:sz w:val="16"/>
            <w:szCs w:val="16"/>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34A4C" w14:textId="0EB85B02" w:rsidR="001B361E" w:rsidRPr="007D3C26" w:rsidRDefault="000E4365" w:rsidP="00612820">
    <w:pPr>
      <w:pStyle w:val="Pieddepage"/>
      <w:tabs>
        <w:tab w:val="clear" w:pos="4536"/>
        <w:tab w:val="clear" w:pos="9072"/>
        <w:tab w:val="right" w:pos="9923"/>
      </w:tabs>
      <w:jc w:val="right"/>
      <w:rPr>
        <w:rFonts w:ascii="Marianne" w:hAnsi="Marianne" w:cs="Arial"/>
        <w:sz w:val="16"/>
        <w:szCs w:val="16"/>
      </w:rPr>
    </w:pPr>
    <w:sdt>
      <w:sdtPr>
        <w:rPr>
          <w:rFonts w:ascii="Marianne" w:hAnsi="Marianne"/>
        </w:rPr>
        <w:id w:val="-1679027637"/>
        <w:docPartObj>
          <w:docPartGallery w:val="Page Numbers (Bottom of Page)"/>
          <w:docPartUnique/>
        </w:docPartObj>
      </w:sdtPr>
      <w:sdtEndPr>
        <w:rPr>
          <w:rFonts w:cs="Arial"/>
          <w:sz w:val="16"/>
          <w:szCs w:val="16"/>
        </w:rPr>
      </w:sdtEndPr>
      <w:sdtContent>
        <w:sdt>
          <w:sdtPr>
            <w:rPr>
              <w:rFonts w:ascii="Marianne" w:hAnsi="Marianne"/>
            </w:rPr>
            <w:id w:val="128050993"/>
            <w:docPartObj>
              <w:docPartGallery w:val="Page Numbers (Bottom of Page)"/>
              <w:docPartUnique/>
            </w:docPartObj>
          </w:sdtPr>
          <w:sdtEndPr>
            <w:rPr>
              <w:rFonts w:cs="Arial"/>
              <w:sz w:val="16"/>
              <w:szCs w:val="16"/>
            </w:rPr>
          </w:sdtEndPr>
          <w:sdtContent>
            <w:sdt>
              <w:sdtPr>
                <w:rPr>
                  <w:rFonts w:ascii="Marianne" w:hAnsi="Marianne"/>
                </w:rPr>
                <w:id w:val="-1684813457"/>
                <w:docPartObj>
                  <w:docPartGallery w:val="Page Numbers (Bottom of Page)"/>
                  <w:docPartUnique/>
                </w:docPartObj>
              </w:sdtPr>
              <w:sdtEndPr>
                <w:rPr>
                  <w:rFonts w:cs="Arial"/>
                  <w:sz w:val="16"/>
                  <w:szCs w:val="16"/>
                </w:rPr>
              </w:sdtEndPr>
              <w:sdtContent>
                <w:r w:rsidR="001B361E" w:rsidRPr="000910FA">
                  <w:rPr>
                    <w:rFonts w:ascii="Marianne" w:hAnsi="Marianne" w:cs="Arial"/>
                    <w:sz w:val="16"/>
                    <w:szCs w:val="16"/>
                  </w:rPr>
                  <w:fldChar w:fldCharType="begin"/>
                </w:r>
                <w:r w:rsidR="001B361E" w:rsidRPr="000910FA">
                  <w:rPr>
                    <w:rFonts w:ascii="Marianne" w:hAnsi="Marianne" w:cs="Arial"/>
                    <w:sz w:val="16"/>
                    <w:szCs w:val="16"/>
                  </w:rPr>
                  <w:instrText>PAGE   \* MERGEFORMAT</w:instrText>
                </w:r>
                <w:r w:rsidR="001B361E" w:rsidRPr="000910FA">
                  <w:rPr>
                    <w:rFonts w:ascii="Marianne" w:hAnsi="Marianne" w:cs="Arial"/>
                    <w:sz w:val="16"/>
                    <w:szCs w:val="16"/>
                  </w:rPr>
                  <w:fldChar w:fldCharType="separate"/>
                </w:r>
                <w:r w:rsidR="00891759">
                  <w:rPr>
                    <w:rFonts w:ascii="Marianne" w:hAnsi="Marianne" w:cs="Arial"/>
                    <w:noProof/>
                    <w:sz w:val="16"/>
                    <w:szCs w:val="16"/>
                  </w:rPr>
                  <w:t>21</w:t>
                </w:r>
                <w:r w:rsidR="001B361E" w:rsidRPr="000910FA">
                  <w:rPr>
                    <w:rFonts w:ascii="Marianne" w:hAnsi="Marianne" w:cs="Arial"/>
                    <w:sz w:val="16"/>
                    <w:szCs w:val="16"/>
                  </w:rPr>
                  <w:fldChar w:fldCharType="end"/>
                </w:r>
              </w:sdtContent>
            </w:sdt>
            <w:r w:rsidR="001B361E" w:rsidRPr="000910FA">
              <w:rPr>
                <w:rFonts w:ascii="Marianne" w:hAnsi="Marianne" w:cs="Arial"/>
                <w:sz w:val="16"/>
                <w:szCs w:val="16"/>
              </w:rPr>
              <w:t>/</w:t>
            </w:r>
            <w:r>
              <w:fldChar w:fldCharType="begin"/>
            </w:r>
            <w:r>
              <w:instrText>NUMPAGES   \* MERGEFORMAT</w:instrText>
            </w:r>
            <w:r>
              <w:fldChar w:fldCharType="separate"/>
            </w:r>
            <w:r w:rsidR="00891759" w:rsidRPr="00891759">
              <w:rPr>
                <w:rFonts w:ascii="Marianne" w:hAnsi="Marianne" w:cs="Arial"/>
                <w:noProof/>
                <w:sz w:val="16"/>
                <w:szCs w:val="16"/>
              </w:rPr>
              <w:t>31</w:t>
            </w:r>
            <w:r>
              <w:rPr>
                <w:rFonts w:ascii="Marianne" w:hAnsi="Marianne" w:cs="Arial"/>
                <w:noProof/>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D1F53" w14:textId="77777777" w:rsidR="000E4365" w:rsidRDefault="000E4365" w:rsidP="000D700C">
      <w:pPr>
        <w:spacing w:after="0" w:line="240" w:lineRule="auto"/>
      </w:pPr>
      <w:r>
        <w:separator/>
      </w:r>
    </w:p>
  </w:footnote>
  <w:footnote w:type="continuationSeparator" w:id="0">
    <w:p w14:paraId="529D4F04" w14:textId="77777777" w:rsidR="000E4365" w:rsidRDefault="000E4365" w:rsidP="00D46EDC">
      <w:pPr>
        <w:spacing w:after="0" w:line="240" w:lineRule="auto"/>
      </w:pPr>
      <w:r>
        <w:continuationSeparator/>
      </w:r>
    </w:p>
  </w:footnote>
  <w:footnote w:type="continuationNotice" w:id="1">
    <w:p w14:paraId="60DA11CB" w14:textId="77777777" w:rsidR="000E4365" w:rsidRDefault="000E4365">
      <w:pPr>
        <w:spacing w:after="0" w:line="240" w:lineRule="auto"/>
      </w:pPr>
    </w:p>
  </w:footnote>
  <w:footnote w:id="2">
    <w:p w14:paraId="47F17BC3" w14:textId="098AE7C1" w:rsidR="001B361E" w:rsidRDefault="001B361E">
      <w:pPr>
        <w:pStyle w:val="Notedebasdepage"/>
      </w:pPr>
      <w:r>
        <w:rPr>
          <w:rStyle w:val="Appelnotedebasdep"/>
        </w:rPr>
        <w:footnoteRef/>
      </w:r>
      <w:r>
        <w:t xml:space="preserve"> </w:t>
      </w:r>
      <w:r w:rsidRPr="00861F2D">
        <w:rPr>
          <w:color w:val="008000"/>
        </w:rPr>
        <w:t>Note pour le rédacteur : les terminologies « classification », « sensibilité » peuvent également être utilisée</w:t>
      </w:r>
      <w:r>
        <w:rPr>
          <w:color w:val="008000"/>
        </w:rPr>
        <w:t>s</w:t>
      </w:r>
      <w:r w:rsidRPr="00861F2D">
        <w:rPr>
          <w:color w:val="008000"/>
        </w:rPr>
        <w:t xml:space="preserve"> selon le contexte</w:t>
      </w:r>
      <w:r>
        <w:t xml:space="preserve"> </w:t>
      </w:r>
    </w:p>
  </w:footnote>
  <w:footnote w:id="3">
    <w:p w14:paraId="72D90BB2" w14:textId="27CB522C" w:rsidR="001B361E" w:rsidRPr="0086094A" w:rsidRDefault="001B361E">
      <w:pPr>
        <w:pStyle w:val="Notedebasdepage"/>
      </w:pPr>
      <w:r w:rsidRPr="0086094A">
        <w:rPr>
          <w:rStyle w:val="Appelnotedebasdep"/>
        </w:rPr>
        <w:footnoteRef/>
      </w:r>
      <w:r w:rsidRPr="0086094A">
        <w:t xml:space="preserve"> </w:t>
      </w:r>
      <w:r w:rsidRPr="0086094A">
        <w:rPr>
          <w:rFonts w:ascii="MS Mincho" w:eastAsia="MS Mincho" w:hAnsi="MS Mincho" w:cs="MS Mincho" w:hint="eastAsia"/>
        </w:rPr>
        <w:t xml:space="preserve">☑ </w:t>
      </w:r>
      <w:r w:rsidRPr="0086094A">
        <w:t xml:space="preserve">Retenu ou </w:t>
      </w:r>
      <w:r w:rsidRPr="0086094A">
        <w:rPr>
          <w:rFonts w:ascii="MS Mincho" w:eastAsia="MS Mincho" w:hAnsi="MS Mincho" w:cs="MS Mincho" w:hint="eastAsia"/>
        </w:rPr>
        <w:t>☐</w:t>
      </w:r>
      <w:r w:rsidRPr="0086094A">
        <w:rPr>
          <w:rFonts w:ascii="MS Mincho" w:eastAsia="MS Mincho" w:hAnsi="MS Mincho" w:cs="MS Mincho"/>
        </w:rPr>
        <w:t xml:space="preserve"> </w:t>
      </w:r>
      <w:r w:rsidRPr="0086094A">
        <w:t>Non retenu pour l’élaboration des scénarios stratégiques</w:t>
      </w:r>
    </w:p>
  </w:footnote>
  <w:footnote w:id="4">
    <w:p w14:paraId="4187C348" w14:textId="4D95972A" w:rsidR="001B361E" w:rsidRDefault="001B361E">
      <w:pPr>
        <w:pStyle w:val="Notedebasdepage"/>
      </w:pPr>
      <w:r w:rsidRPr="0086094A">
        <w:rPr>
          <w:rStyle w:val="Appelnotedebasdep"/>
        </w:rPr>
        <w:footnoteRef/>
      </w:r>
      <w:r w:rsidRPr="0086094A">
        <w:t xml:space="preserve"> Afin de pouvoir apprécier la gravité, la description de l’</w:t>
      </w:r>
      <w:r>
        <w:t>événement redouté</w:t>
      </w:r>
      <w:r w:rsidRPr="0086094A">
        <w:t xml:space="preserve"> doit permettre d’évaluer la nature et l’ampleur des impacts potentiels de celui-ci sur la ou les missions assurées par le système</w:t>
      </w:r>
      <w:r>
        <w:t>.</w:t>
      </w:r>
    </w:p>
  </w:footnote>
  <w:footnote w:id="5">
    <w:p w14:paraId="0431B8D3" w14:textId="7224BC59" w:rsidR="001B361E" w:rsidRDefault="001B361E" w:rsidP="000A101C">
      <w:pPr>
        <w:pStyle w:val="Notedebasdepage"/>
      </w:pPr>
      <w:r>
        <w:rPr>
          <w:rStyle w:val="Appelnotedebasdep"/>
        </w:rPr>
        <w:footnoteRef/>
      </w:r>
      <w:r>
        <w:t xml:space="preserve"> Eléments du système (biens supports voire parties prenantes dans certains cas) </w:t>
      </w:r>
    </w:p>
  </w:footnote>
  <w:footnote w:id="6">
    <w:p w14:paraId="2CC0D354" w14:textId="7CA59DF6" w:rsidR="001B361E" w:rsidRDefault="001B361E" w:rsidP="009E1CAC">
      <w:pPr>
        <w:pStyle w:val="Notedebasdepage"/>
      </w:pPr>
      <w:r>
        <w:rPr>
          <w:rStyle w:val="Appelnotedebasdep"/>
        </w:rPr>
        <w:footnoteRef/>
      </w:r>
      <w:r>
        <w:t xml:space="preserve"> </w:t>
      </w:r>
      <w:r>
        <w:rPr>
          <w:rFonts w:ascii="MS Mincho" w:eastAsia="MS Mincho" w:hAnsi="MS Mincho" w:cs="MS Mincho" w:hint="eastAsia"/>
        </w:rPr>
        <w:t>☑</w:t>
      </w:r>
      <w:r>
        <w:t xml:space="preserve"> Retenu - </w:t>
      </w:r>
      <w:r>
        <w:rPr>
          <w:rFonts w:ascii="MS Mincho" w:eastAsia="MS Mincho" w:hAnsi="MS Mincho" w:cs="MS Mincho" w:hint="eastAsia"/>
        </w:rPr>
        <w:t>☐</w:t>
      </w:r>
      <w:r>
        <w:rPr>
          <w:rFonts w:ascii="MS Mincho" w:eastAsia="MS Mincho" w:hAnsi="MS Mincho" w:cs="MS Mincho"/>
        </w:rPr>
        <w:t xml:space="preserve"> </w:t>
      </w:r>
      <w:r>
        <w:t>Non retenu</w:t>
      </w:r>
    </w:p>
  </w:footnote>
  <w:footnote w:id="7">
    <w:p w14:paraId="0A799B85" w14:textId="06515A24" w:rsidR="001B361E" w:rsidRDefault="001B361E">
      <w:pPr>
        <w:pStyle w:val="Notedebasdepage"/>
      </w:pPr>
      <w:r>
        <w:rPr>
          <w:rStyle w:val="Appelnotedebasdep"/>
        </w:rPr>
        <w:footnoteRef/>
      </w:r>
      <w:r>
        <w:t xml:space="preserve"> </w:t>
      </w:r>
      <w:r w:rsidRPr="0086094A">
        <w:t>L’ensemble des phases de vie du système est à prendre en compte (cf. exploitation, maintenance, …)</w:t>
      </w:r>
    </w:p>
  </w:footnote>
  <w:footnote w:id="8">
    <w:p w14:paraId="38A95104" w14:textId="7D821107" w:rsidR="001B361E" w:rsidRDefault="001B361E" w:rsidP="00D40098">
      <w:pPr>
        <w:pStyle w:val="Notedebasdepage"/>
      </w:pPr>
      <w:r>
        <w:rPr>
          <w:rStyle w:val="Appelnotedebasdep"/>
        </w:rPr>
        <w:footnoteRef/>
      </w:r>
      <w:r>
        <w:t xml:space="preserve"> </w:t>
      </w:r>
      <w:r>
        <w:rPr>
          <w:rFonts w:ascii="MS Mincho" w:eastAsia="MS Mincho" w:hAnsi="MS Mincho" w:cs="MS Mincho" w:hint="eastAsia"/>
        </w:rPr>
        <w:t>☑</w:t>
      </w:r>
      <w:r>
        <w:t xml:space="preserve"> Retenu - </w:t>
      </w:r>
      <w:r>
        <w:rPr>
          <w:rFonts w:ascii="MS Mincho" w:eastAsia="MS Mincho" w:hAnsi="MS Mincho" w:cs="MS Mincho" w:hint="eastAsia"/>
        </w:rPr>
        <w:t>☐</w:t>
      </w:r>
      <w:r>
        <w:rPr>
          <w:rFonts w:ascii="MS Mincho" w:eastAsia="MS Mincho" w:hAnsi="MS Mincho" w:cs="MS Mincho"/>
        </w:rPr>
        <w:t xml:space="preserve"> </w:t>
      </w:r>
      <w:r>
        <w:t xml:space="preserve">Non retenu au regard de la menace représentée par la partie prenante </w:t>
      </w:r>
    </w:p>
  </w:footnote>
  <w:footnote w:id="9">
    <w:p w14:paraId="52BCCDC7" w14:textId="6BFD13B5" w:rsidR="001B361E" w:rsidRDefault="001B361E" w:rsidP="00A00CE3">
      <w:pPr>
        <w:pStyle w:val="Notedebasdepage"/>
      </w:pPr>
      <w:r>
        <w:rPr>
          <w:rStyle w:val="Appelnotedebasdep"/>
        </w:rPr>
        <w:footnoteRef/>
      </w:r>
      <w:r>
        <w:t xml:space="preserve"> </w:t>
      </w:r>
      <w:r w:rsidRPr="00E95AAD">
        <w:rPr>
          <w:rFonts w:ascii="MS Mincho" w:eastAsia="MS Mincho" w:hAnsi="MS Mincho" w:cs="MS Mincho" w:hint="eastAsia"/>
          <w:color w:val="0000FF"/>
        </w:rPr>
        <w:t xml:space="preserve">☑ </w:t>
      </w:r>
      <w:r w:rsidRPr="00E95AAD">
        <w:rPr>
          <w:rFonts w:eastAsia="MS Mincho"/>
        </w:rPr>
        <w:t>R</w:t>
      </w:r>
      <w:r>
        <w:t xml:space="preserve">etenu - </w:t>
      </w:r>
      <w:r>
        <w:rPr>
          <w:rFonts w:ascii="MS Mincho" w:eastAsia="MS Mincho" w:hAnsi="MS Mincho" w:cs="MS Mincho" w:hint="eastAsia"/>
        </w:rPr>
        <w:t>☐</w:t>
      </w:r>
      <w:r>
        <w:rPr>
          <w:rFonts w:ascii="MS Mincho" w:eastAsia="MS Mincho" w:hAnsi="MS Mincho" w:cs="MS Mincho"/>
        </w:rPr>
        <w:t xml:space="preserve"> </w:t>
      </w:r>
      <w:r w:rsidRPr="00863482">
        <w:rPr>
          <w:rFonts w:eastAsia="MS Mincho"/>
        </w:rPr>
        <w:t>N</w:t>
      </w:r>
      <w:r>
        <w:t>on retenu</w:t>
      </w:r>
    </w:p>
  </w:footnote>
  <w:footnote w:id="10">
    <w:p w14:paraId="74381439" w14:textId="268EA237" w:rsidR="001B361E" w:rsidRDefault="001B361E">
      <w:pPr>
        <w:pStyle w:val="Notedebasdepage"/>
      </w:pPr>
      <w:r>
        <w:rPr>
          <w:rStyle w:val="Appelnotedebasdep"/>
        </w:rPr>
        <w:footnoteRef/>
      </w:r>
      <w:r>
        <w:t xml:space="preserve"> Bien support, partie prenante et/ou valeur métier</w:t>
      </w:r>
    </w:p>
  </w:footnote>
  <w:footnote w:id="11">
    <w:p w14:paraId="074E2CE2" w14:textId="14DBE95C" w:rsidR="001B361E" w:rsidRPr="0025542C" w:rsidRDefault="001B361E">
      <w:pPr>
        <w:pStyle w:val="Notedebasdepage"/>
        <w:rPr>
          <w:rFonts w:ascii="Marianne" w:hAnsi="Marianne"/>
        </w:rPr>
      </w:pPr>
      <w:r>
        <w:rPr>
          <w:rStyle w:val="Appelnotedebasdep"/>
        </w:rPr>
        <w:footnoteRef/>
      </w:r>
      <w:r>
        <w:t xml:space="preserve"> </w:t>
      </w:r>
      <w:r>
        <w:rPr>
          <w:rFonts w:ascii="Marianne" w:hAnsi="Marianne"/>
        </w:rPr>
        <w:t>Sources de risque / Objectifs visés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0A915" w14:textId="1D596F47" w:rsidR="001B361E" w:rsidRPr="005C47D2" w:rsidRDefault="001B361E" w:rsidP="009E0572">
    <w:pPr>
      <w:pStyle w:val="En-tte"/>
      <w:tabs>
        <w:tab w:val="clear" w:pos="4536"/>
        <w:tab w:val="clear" w:pos="9072"/>
        <w:tab w:val="center" w:pos="1701"/>
        <w:tab w:val="right" w:pos="7371"/>
      </w:tabs>
      <w:jc w:val="right"/>
      <w:rPr>
        <w:b/>
        <w:bCs/>
      </w:rPr>
    </w:pPr>
    <w:r w:rsidRPr="005C47D2">
      <w:rPr>
        <w:b/>
        <w:bCs/>
        <w:noProof/>
        <w:lang w:eastAsia="fr-FR"/>
      </w:rPr>
      <w:t xml:space="preserve"> </w:t>
    </w:r>
    <w:r w:rsidRPr="005C47D2">
      <w:rPr>
        <w:b/>
        <w:bCs/>
        <w:noProof/>
        <w:lang w:eastAsia="fr-FR"/>
      </w:rPr>
      <mc:AlternateContent>
        <mc:Choice Requires="wps">
          <w:drawing>
            <wp:anchor distT="0" distB="0" distL="114300" distR="114300" simplePos="0" relativeHeight="251652608" behindDoc="0" locked="0" layoutInCell="1" allowOverlap="1" wp14:anchorId="6DCF8C3B" wp14:editId="57E8A5C7">
              <wp:simplePos x="0" y="0"/>
              <wp:positionH relativeFrom="margin">
                <wp:align>left</wp:align>
              </wp:positionH>
              <wp:positionV relativeFrom="margin">
                <wp:posOffset>-396240</wp:posOffset>
              </wp:positionV>
              <wp:extent cx="2054299" cy="346075"/>
              <wp:effectExtent l="19050" t="19050" r="22225" b="15875"/>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460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791971" w14:textId="2B190685" w:rsidR="001B361E" w:rsidRPr="005E0292" w:rsidRDefault="001B361E" w:rsidP="00AE3A72">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CF8C3B" id="_x0000_t202" coordsize="21600,21600" o:spt="202" path="m,l,21600r21600,l21600,xe">
              <v:stroke joinstyle="miter"/>
              <v:path gradientshapeok="t" o:connecttype="rect"/>
            </v:shapetype>
            <v:shape id="Zone de texte 29" o:spid="_x0000_s1180" type="#_x0000_t202" style="position:absolute;left:0;text-align:left;margin-left:0;margin-top:-31.2pt;width:161.75pt;height:27.25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" filled="f" strokecolor="red" strokeweight="2.5pt">
              <v:textbox inset="1.5mm,1mm,1.5mm,1mm">
                <w:txbxContent>
                  <w:p w14:paraId="21791971" w14:textId="2B190685" w:rsidR="001B361E" w:rsidRPr="005E0292" w:rsidRDefault="001B361E" w:rsidP="00AE3A72">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4EB2BF15" wp14:editId="499B47CA">
          <wp:extent cx="1000125" cy="34991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88F03" w14:textId="5FE61AA0" w:rsidR="001B361E" w:rsidRDefault="001B361E" w:rsidP="009E0572">
    <w:pPr>
      <w:pStyle w:val="En-tte"/>
      <w:jc w:val="right"/>
    </w:pPr>
    <w:r w:rsidRPr="005C47D2">
      <w:rPr>
        <w:b/>
        <w:bCs/>
        <w:noProof/>
        <w:lang w:eastAsia="fr-FR"/>
      </w:rPr>
      <mc:AlternateContent>
        <mc:Choice Requires="wps">
          <w:drawing>
            <wp:anchor distT="0" distB="0" distL="114300" distR="114300" simplePos="0" relativeHeight="251662848" behindDoc="0" locked="0" layoutInCell="1" allowOverlap="1" wp14:anchorId="46638668" wp14:editId="769031CB">
              <wp:simplePos x="0" y="0"/>
              <wp:positionH relativeFrom="margin">
                <wp:align>left</wp:align>
              </wp:positionH>
              <wp:positionV relativeFrom="margin">
                <wp:posOffset>-401955</wp:posOffset>
              </wp:positionV>
              <wp:extent cx="2054299" cy="346075"/>
              <wp:effectExtent l="19050" t="19050" r="22225" b="15875"/>
              <wp:wrapNone/>
              <wp:docPr id="26"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46075"/>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E4145A" w14:textId="77777777" w:rsidR="001B361E" w:rsidRPr="005E0292" w:rsidRDefault="001B361E" w:rsidP="00D331D0">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38668" id="_x0000_t202" coordsize="21600,21600" o:spt="202" path="m,l,21600r21600,l21600,xe">
              <v:stroke joinstyle="miter"/>
              <v:path gradientshapeok="t" o:connecttype="rect"/>
            </v:shapetype>
            <v:shape id="Zone de texte 26" o:spid="_x0000_s1181" type="#_x0000_t202" style="position:absolute;left:0;text-align:left;margin-left:0;margin-top:-31.65pt;width:161.75pt;height:27.25pt;z-index:25166284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" filled="f" strokecolor="red" strokeweight="2.5pt">
              <v:textbox inset="1.5mm,1mm,1.5mm,1mm">
                <w:txbxContent>
                  <w:p w14:paraId="0BE4145A" w14:textId="77777777" w:rsidR="001B361E" w:rsidRPr="005E0292" w:rsidRDefault="001B361E" w:rsidP="00D331D0">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636D42A6" wp14:editId="02EB7E93">
          <wp:extent cx="1000125" cy="34991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4E13D" w14:textId="1D6CD371" w:rsidR="001B361E" w:rsidRDefault="001B361E" w:rsidP="009E0572">
    <w:pPr>
      <w:pStyle w:val="En-tte"/>
      <w:jc w:val="right"/>
    </w:pPr>
    <w:r>
      <w:rPr>
        <w:noProof/>
        <w:lang w:eastAsia="fr-FR"/>
      </w:rPr>
      <mc:AlternateContent>
        <mc:Choice Requires="wps">
          <w:drawing>
            <wp:anchor distT="0" distB="0" distL="114300" distR="114300" simplePos="0" relativeHeight="251654656" behindDoc="1" locked="0" layoutInCell="1" allowOverlap="1" wp14:anchorId="05BE9DB7" wp14:editId="76373DE5">
              <wp:simplePos x="0" y="0"/>
              <wp:positionH relativeFrom="margin">
                <wp:align>left</wp:align>
              </wp:positionH>
              <wp:positionV relativeFrom="margin">
                <wp:posOffset>-492760</wp:posOffset>
              </wp:positionV>
              <wp:extent cx="2011769" cy="373380"/>
              <wp:effectExtent l="19050" t="19050" r="26670" b="2667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769"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E497F7" w14:textId="77777777" w:rsidR="001B361E" w:rsidRPr="005E0292"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2FDB2029" w14:textId="7592A583" w:rsidR="001B361E" w:rsidRPr="005E0292" w:rsidRDefault="001B361E" w:rsidP="00485388">
                          <w:pPr>
                            <w:spacing w:after="0" w:line="240" w:lineRule="auto"/>
                            <w:jc w:val="center"/>
                            <w:rPr>
                              <w:rFonts w:ascii="Arial" w:hAnsi="Arial" w:cs="Arial"/>
                              <w:b/>
                              <w:color w:val="FF0000"/>
                              <w:sz w:val="32"/>
                              <w:szCs w:val="28"/>
                            </w:rPr>
                          </w:pP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BE9DB7" id="_x0000_t202" coordsize="21600,21600" o:spt="202" path="m,l,21600r21600,l21600,xe">
              <v:stroke joinstyle="miter"/>
              <v:path gradientshapeok="t" o:connecttype="rect"/>
            </v:shapetype>
            <v:shape id="Zone de texte 4" o:spid="_x0000_s1182" type="#_x0000_t202" style="position:absolute;left:0;text-align:left;margin-left:0;margin-top:-38.8pt;width:158.4pt;height:29.4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" filled="f" strokecolor="red" strokeweight="2.5pt">
              <v:textbox inset="1.5mm,1mm,1.5mm,1mm">
                <w:txbxContent>
                  <w:p w14:paraId="15E497F7" w14:textId="77777777" w:rsidR="001B361E" w:rsidRPr="005E0292"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2FDB2029" w14:textId="7592A583" w:rsidR="001B361E" w:rsidRPr="005E0292" w:rsidRDefault="001B361E" w:rsidP="00485388">
                    <w:pPr>
                      <w:spacing w:after="0" w:line="240" w:lineRule="auto"/>
                      <w:jc w:val="center"/>
                      <w:rPr>
                        <w:rFonts w:ascii="Arial" w:hAnsi="Arial" w:cs="Arial"/>
                        <w:b/>
                        <w:color w:val="FF0000"/>
                        <w:sz w:val="32"/>
                        <w:szCs w:val="28"/>
                      </w:rPr>
                    </w:pPr>
                  </w:p>
                </w:txbxContent>
              </v:textbox>
              <w10:wrap anchorx="margin" anchory="margin"/>
            </v:shape>
          </w:pict>
        </mc:Fallback>
      </mc:AlternateContent>
    </w:r>
    <w:r>
      <w:rPr>
        <w:b/>
        <w:bCs/>
        <w:noProof/>
        <w:lang w:eastAsia="fr-FR"/>
      </w:rPr>
      <w:drawing>
        <wp:inline distT="0" distB="0" distL="0" distR="0" wp14:anchorId="69BE8007" wp14:editId="42489820">
          <wp:extent cx="1000125" cy="34991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7DD2" w14:textId="61FB6421" w:rsidR="001B361E" w:rsidRDefault="001B361E" w:rsidP="007602FF">
    <w:pPr>
      <w:pStyle w:val="En-tte"/>
      <w:jc w:val="right"/>
    </w:pPr>
    <w:r>
      <w:rPr>
        <w:noProof/>
        <w:lang w:eastAsia="fr-FR"/>
      </w:rPr>
      <mc:AlternateContent>
        <mc:Choice Requires="wps">
          <w:drawing>
            <wp:anchor distT="0" distB="0" distL="114300" distR="114300" simplePos="0" relativeHeight="251659776" behindDoc="1" locked="0" layoutInCell="1" allowOverlap="1" wp14:anchorId="1D82B34B" wp14:editId="1DD970A8">
              <wp:simplePos x="0" y="0"/>
              <wp:positionH relativeFrom="margin">
                <wp:align>left</wp:align>
              </wp:positionH>
              <wp:positionV relativeFrom="margin">
                <wp:posOffset>-502285</wp:posOffset>
              </wp:positionV>
              <wp:extent cx="1831015" cy="373380"/>
              <wp:effectExtent l="19050" t="19050" r="17145" b="26670"/>
              <wp:wrapNone/>
              <wp:docPr id="4183" name="Zone de texte 4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015"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FA18D2" w14:textId="5A750637" w:rsidR="001B361E" w:rsidRPr="0038589B"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2B34B" id="_x0000_t202" coordsize="21600,21600" o:spt="202" path="m,l,21600r21600,l21600,xe">
              <v:stroke joinstyle="miter"/>
              <v:path gradientshapeok="t" o:connecttype="rect"/>
            </v:shapetype>
            <v:shape id="Zone de texte 4183" o:spid="_x0000_s1183" type="#_x0000_t202" style="position:absolute;left:0;text-align:left;margin-left:0;margin-top:-39.55pt;width:144.15pt;height:29.4pt;z-index:-25165670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" filled="f" strokecolor="red" strokeweight="2.5pt">
              <v:textbox inset="1.5mm,1mm,1.5mm,1mm">
                <w:txbxContent>
                  <w:p w14:paraId="44FA18D2" w14:textId="5A750637" w:rsidR="001B361E" w:rsidRPr="0038589B"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043D2DFE" wp14:editId="7CAC321A">
          <wp:extent cx="1000125" cy="349919"/>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1BA83" w14:textId="61D837DE" w:rsidR="001B361E" w:rsidRDefault="001B361E" w:rsidP="009E0572">
    <w:pPr>
      <w:pStyle w:val="En-tte"/>
      <w:jc w:val="right"/>
    </w:pPr>
    <w:r>
      <w:rPr>
        <w:noProof/>
        <w:lang w:eastAsia="fr-FR"/>
      </w:rPr>
      <mc:AlternateContent>
        <mc:Choice Requires="wps">
          <w:drawing>
            <wp:anchor distT="0" distB="0" distL="114300" distR="114300" simplePos="0" relativeHeight="251661824" behindDoc="1" locked="0" layoutInCell="1" allowOverlap="1" wp14:anchorId="11AD2545" wp14:editId="3EE43489">
              <wp:simplePos x="0" y="0"/>
              <wp:positionH relativeFrom="margin">
                <wp:align>left</wp:align>
              </wp:positionH>
              <wp:positionV relativeFrom="margin">
                <wp:posOffset>-478155</wp:posOffset>
              </wp:positionV>
              <wp:extent cx="2054299" cy="373380"/>
              <wp:effectExtent l="19050" t="19050" r="22225" b="26670"/>
              <wp:wrapNone/>
              <wp:docPr id="65" name="Zone de texte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99"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2D0D2A" w14:textId="53026416" w:rsidR="001B361E" w:rsidRPr="0038589B"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AD2545" id="_x0000_t202" coordsize="21600,21600" o:spt="202" path="m,l,21600r21600,l21600,xe">
              <v:stroke joinstyle="miter"/>
              <v:path gradientshapeok="t" o:connecttype="rect"/>
            </v:shapetype>
            <v:shape id="Zone de texte 65" o:spid="_x0000_s1184" type="#_x0000_t202" style="position:absolute;left:0;text-align:left;margin-left:0;margin-top:-37.65pt;width:161.75pt;height:29.4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" filled="f" strokecolor="red" strokeweight="2.5pt">
              <v:textbox inset="1.5mm,1mm,1.5mm,1mm">
                <w:txbxContent>
                  <w:p w14:paraId="182D0D2A" w14:textId="53026416" w:rsidR="001B361E" w:rsidRPr="0038589B"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margin" anchory="margin"/>
            </v:shape>
          </w:pict>
        </mc:Fallback>
      </mc:AlternateContent>
    </w:r>
    <w:r>
      <w:rPr>
        <w:b/>
        <w:bCs/>
        <w:noProof/>
        <w:lang w:eastAsia="fr-FR"/>
      </w:rPr>
      <w:drawing>
        <wp:inline distT="0" distB="0" distL="0" distR="0" wp14:anchorId="1C53CFA3" wp14:editId="08A9D66F">
          <wp:extent cx="1000125" cy="349919"/>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5FEEA" w14:textId="145ACFE7" w:rsidR="001B361E" w:rsidRDefault="001B361E" w:rsidP="009E0572">
    <w:pPr>
      <w:pStyle w:val="En-tte"/>
      <w:jc w:val="right"/>
    </w:pPr>
    <w:r>
      <w:rPr>
        <w:noProof/>
        <w:lang w:eastAsia="fr-FR"/>
      </w:rPr>
      <mc:AlternateContent>
        <mc:Choice Requires="wps">
          <w:drawing>
            <wp:anchor distT="0" distB="0" distL="114300" distR="114300" simplePos="0" relativeHeight="251655680" behindDoc="1" locked="0" layoutInCell="1" allowOverlap="1" wp14:anchorId="493BE5FF" wp14:editId="3DDB4B03">
              <wp:simplePos x="0" y="0"/>
              <wp:positionH relativeFrom="page">
                <wp:posOffset>858520</wp:posOffset>
              </wp:positionH>
              <wp:positionV relativeFrom="margin">
                <wp:posOffset>-405130</wp:posOffset>
              </wp:positionV>
              <wp:extent cx="1916076" cy="331470"/>
              <wp:effectExtent l="19050" t="19050" r="27305" b="11430"/>
              <wp:wrapNone/>
              <wp:docPr id="4161" name="Zone de texte 4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076" cy="33147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3343EF" w14:textId="77777777" w:rsidR="001B361E" w:rsidRPr="0038589B"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5F0CBBA0" w14:textId="63982E40" w:rsidR="001B361E" w:rsidRPr="0038589B" w:rsidRDefault="001B361E" w:rsidP="00B14D76">
                          <w:pPr>
                            <w:spacing w:after="0" w:line="240" w:lineRule="auto"/>
                            <w:jc w:val="center"/>
                            <w:rPr>
                              <w:rFonts w:ascii="Arial" w:hAnsi="Arial" w:cs="Arial"/>
                              <w:b/>
                              <w:color w:val="FF0000"/>
                              <w:sz w:val="32"/>
                              <w:szCs w:val="28"/>
                            </w:rPr>
                          </w:pP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BE5FF" id="_x0000_t202" coordsize="21600,21600" o:spt="202" path="m,l,21600r21600,l21600,xe">
              <v:stroke joinstyle="miter"/>
              <v:path gradientshapeok="t" o:connecttype="rect"/>
            </v:shapetype>
            <v:shape id="Zone de texte 4161" o:spid="_x0000_s1185" type="#_x0000_t202" style="position:absolute;left:0;text-align:left;margin-left:67.6pt;margin-top:-31.9pt;width:150.85pt;height:26.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" filled="f" strokecolor="red" strokeweight="2.5pt">
              <v:textbox inset="1.5mm,1mm,1.5mm,1mm">
                <w:txbxContent>
                  <w:p w14:paraId="603343EF" w14:textId="77777777" w:rsidR="001B361E" w:rsidRPr="0038589B"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p w14:paraId="5F0CBBA0" w14:textId="63982E40" w:rsidR="001B361E" w:rsidRPr="0038589B" w:rsidRDefault="001B361E" w:rsidP="00B14D76">
                    <w:pPr>
                      <w:spacing w:after="0" w:line="240" w:lineRule="auto"/>
                      <w:jc w:val="center"/>
                      <w:rPr>
                        <w:rFonts w:ascii="Arial" w:hAnsi="Arial" w:cs="Arial"/>
                        <w:b/>
                        <w:color w:val="FF0000"/>
                        <w:sz w:val="32"/>
                        <w:szCs w:val="28"/>
                      </w:rPr>
                    </w:pPr>
                  </w:p>
                </w:txbxContent>
              </v:textbox>
              <w10:wrap anchorx="page" anchory="margin"/>
            </v:shape>
          </w:pict>
        </mc:Fallback>
      </mc:AlternateContent>
    </w:r>
    <w:r>
      <w:rPr>
        <w:b/>
        <w:bCs/>
        <w:noProof/>
        <w:lang w:eastAsia="fr-FR"/>
      </w:rPr>
      <w:drawing>
        <wp:inline distT="0" distB="0" distL="0" distR="0" wp14:anchorId="38F2B94D" wp14:editId="0BE89BEF">
          <wp:extent cx="1000125" cy="34991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D1875" w14:textId="1B3B6FF6" w:rsidR="001B361E" w:rsidRDefault="001B361E" w:rsidP="009E0572">
    <w:pPr>
      <w:pStyle w:val="En-tte"/>
      <w:jc w:val="right"/>
    </w:pPr>
    <w:r>
      <w:rPr>
        <w:noProof/>
        <w:lang w:eastAsia="fr-FR"/>
      </w:rPr>
      <mc:AlternateContent>
        <mc:Choice Requires="wps">
          <w:drawing>
            <wp:anchor distT="0" distB="0" distL="114300" distR="114300" simplePos="0" relativeHeight="251656704" behindDoc="1" locked="0" layoutInCell="1" allowOverlap="1" wp14:anchorId="7A290DDA" wp14:editId="34FD3BD9">
              <wp:simplePos x="0" y="0"/>
              <wp:positionH relativeFrom="page">
                <wp:posOffset>601345</wp:posOffset>
              </wp:positionH>
              <wp:positionV relativeFrom="margin">
                <wp:posOffset>-464185</wp:posOffset>
              </wp:positionV>
              <wp:extent cx="1947973" cy="373380"/>
              <wp:effectExtent l="19050" t="19050" r="14605" b="26670"/>
              <wp:wrapNone/>
              <wp:docPr id="4163" name="Zone de texte 4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973"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48F81" w14:textId="1B2B1D96" w:rsidR="001B361E" w:rsidRPr="0038589B"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DDA" id="_x0000_t202" coordsize="21600,21600" o:spt="202" path="m,l,21600r21600,l21600,xe">
              <v:stroke joinstyle="miter"/>
              <v:path gradientshapeok="t" o:connecttype="rect"/>
            </v:shapetype>
            <v:shape id="Zone de texte 4163" o:spid="_x0000_s1186" type="#_x0000_t202" style="position:absolute;left:0;text-align:left;margin-left:47.35pt;margin-top:-36.55pt;width:153.4pt;height:29.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" filled="f" strokecolor="red" strokeweight="2.5pt">
              <v:textbox inset="1.5mm,1mm,1.5mm,1mm">
                <w:txbxContent>
                  <w:p w14:paraId="33748F81" w14:textId="1B2B1D96" w:rsidR="001B361E" w:rsidRPr="0038589B"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page" anchory="margin"/>
            </v:shape>
          </w:pict>
        </mc:Fallback>
      </mc:AlternateContent>
    </w:r>
    <w:r>
      <w:rPr>
        <w:b/>
        <w:bCs/>
        <w:noProof/>
        <w:lang w:eastAsia="fr-FR"/>
      </w:rPr>
      <w:drawing>
        <wp:inline distT="0" distB="0" distL="0" distR="0" wp14:anchorId="4F631250" wp14:editId="59A35CF9">
          <wp:extent cx="1000125" cy="349919"/>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F317E" w14:textId="6A70CF8B" w:rsidR="001B361E" w:rsidRDefault="001B361E" w:rsidP="009E0572">
    <w:pPr>
      <w:pStyle w:val="En-tte"/>
      <w:jc w:val="right"/>
    </w:pPr>
    <w:r>
      <w:rPr>
        <w:noProof/>
        <w:lang w:eastAsia="fr-FR"/>
      </w:rPr>
      <mc:AlternateContent>
        <mc:Choice Requires="wps">
          <w:drawing>
            <wp:anchor distT="0" distB="0" distL="114300" distR="114300" simplePos="0" relativeHeight="251657728" behindDoc="1" locked="0" layoutInCell="1" allowOverlap="1" wp14:anchorId="6BBD5915" wp14:editId="57F8A643">
              <wp:simplePos x="0" y="0"/>
              <wp:positionH relativeFrom="page">
                <wp:posOffset>887095</wp:posOffset>
              </wp:positionH>
              <wp:positionV relativeFrom="margin">
                <wp:posOffset>-462280</wp:posOffset>
              </wp:positionV>
              <wp:extent cx="1937341" cy="373380"/>
              <wp:effectExtent l="19050" t="19050" r="25400" b="26670"/>
              <wp:wrapNone/>
              <wp:docPr id="4165" name="Zone de texte 4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41" cy="373380"/>
                      </a:xfrm>
                      <a:prstGeom prst="rect">
                        <a:avLst/>
                      </a:prstGeom>
                      <a:noFill/>
                      <a:ln w="31750">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2FE183" w14:textId="58F79CFB" w:rsidR="001B361E" w:rsidRPr="008644D7"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wps:txbx>
                    <wps:bodyPr rot="0" vert="horz" wrap="square" lIns="54000" tIns="36000" rIns="54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D5915" id="_x0000_t202" coordsize="21600,21600" o:spt="202" path="m,l,21600r21600,l21600,xe">
              <v:stroke joinstyle="miter"/>
              <v:path gradientshapeok="t" o:connecttype="rect"/>
            </v:shapetype>
            <v:shape id="Zone de texte 4165" o:spid="_x0000_s1187" type="#_x0000_t202" style="position:absolute;left:0;text-align:left;margin-left:69.85pt;margin-top:-36.4pt;width:152.55pt;height:29.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" filled="f" strokecolor="red" strokeweight="2.5pt">
              <v:textbox inset="1.5mm,1mm,1.5mm,1mm">
                <w:txbxContent>
                  <w:p w14:paraId="172FE183" w14:textId="58F79CFB" w:rsidR="001B361E" w:rsidRPr="008644D7" w:rsidRDefault="001B361E" w:rsidP="00176874">
                    <w:pPr>
                      <w:spacing w:after="0" w:line="240" w:lineRule="auto"/>
                      <w:jc w:val="center"/>
                      <w:rPr>
                        <w:rFonts w:ascii="Arial" w:hAnsi="Arial" w:cs="Arial"/>
                        <w:b/>
                        <w:color w:val="FF0000"/>
                        <w:sz w:val="32"/>
                        <w:szCs w:val="28"/>
                      </w:rPr>
                    </w:pPr>
                    <w:r>
                      <w:rPr>
                        <w:rFonts w:ascii="Arial" w:hAnsi="Arial" w:cs="Arial"/>
                        <w:b/>
                        <w:color w:val="FF0000"/>
                        <w:sz w:val="32"/>
                        <w:szCs w:val="28"/>
                      </w:rPr>
                      <w:t>NON PROTEG</w:t>
                    </w:r>
                    <w:r w:rsidRPr="00EE329B">
                      <w:rPr>
                        <w:rFonts w:ascii="Arial" w:hAnsi="Arial" w:cs="Arial"/>
                        <w:b/>
                        <w:color w:val="FF0000"/>
                        <w:sz w:val="32"/>
                        <w:szCs w:val="28"/>
                      </w:rPr>
                      <w:t>É</w:t>
                    </w:r>
                  </w:p>
                </w:txbxContent>
              </v:textbox>
              <w10:wrap anchorx="page" anchory="margin"/>
            </v:shape>
          </w:pict>
        </mc:Fallback>
      </mc:AlternateContent>
    </w:r>
    <w:r>
      <w:rPr>
        <w:b/>
        <w:bCs/>
        <w:noProof/>
        <w:lang w:eastAsia="fr-FR"/>
      </w:rPr>
      <w:drawing>
        <wp:inline distT="0" distB="0" distL="0" distR="0" wp14:anchorId="04D70694" wp14:editId="482411A4">
          <wp:extent cx="1000125" cy="349919"/>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
                    <a:extLst>
                      <a:ext uri="{28A0092B-C50C-407E-A947-70E740481C1C}">
                        <a14:useLocalDpi xmlns:a14="http://schemas.microsoft.com/office/drawing/2010/main" val="0"/>
                      </a:ext>
                    </a:extLst>
                  </a:blip>
                  <a:stretch>
                    <a:fillRect/>
                  </a:stretch>
                </pic:blipFill>
                <pic:spPr>
                  <a:xfrm>
                    <a:off x="0" y="0"/>
                    <a:ext cx="1000125" cy="349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51E4"/>
    <w:multiLevelType w:val="multilevel"/>
    <w:tmpl w:val="49327364"/>
    <w:lvl w:ilvl="0">
      <w:start w:val="1"/>
      <w:numFmt w:val="decimal"/>
      <w:lvlText w:val="%1."/>
      <w:lvlJc w:val="left"/>
      <w:pPr>
        <w:ind w:left="76"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B8357A8"/>
    <w:multiLevelType w:val="hybridMultilevel"/>
    <w:tmpl w:val="922E9C8A"/>
    <w:lvl w:ilvl="0" w:tplc="6CBA9138">
      <w:numFmt w:val="bullet"/>
      <w:lvlText w:val="-"/>
      <w:lvlJc w:val="left"/>
      <w:pPr>
        <w:ind w:left="2912" w:hanging="360"/>
      </w:pPr>
      <w:rPr>
        <w:rFonts w:ascii="Times New Roman" w:eastAsia="Times New Roman" w:hAnsi="Times New Roman"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2" w15:restartNumberingAfterBreak="0">
    <w:nsid w:val="0CA60044"/>
    <w:multiLevelType w:val="hybridMultilevel"/>
    <w:tmpl w:val="A46C61E2"/>
    <w:lvl w:ilvl="0" w:tplc="8110D15E">
      <w:start w:val="1"/>
      <w:numFmt w:val="bullet"/>
      <w:pStyle w:val="PN2"/>
      <w:lvlText w:val=""/>
      <w:lvlJc w:val="left"/>
      <w:pPr>
        <w:tabs>
          <w:tab w:val="num" w:pos="992"/>
        </w:tabs>
        <w:ind w:left="992" w:hanging="425"/>
      </w:pPr>
      <w:rPr>
        <w:rFonts w:ascii="Symbol" w:hAnsi="Symbol" w:hint="default"/>
      </w:rPr>
    </w:lvl>
    <w:lvl w:ilvl="1" w:tplc="85CED21E">
      <w:start w:val="1"/>
      <w:numFmt w:val="bullet"/>
      <w:pStyle w:val="PN3"/>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F40AD"/>
    <w:multiLevelType w:val="hybridMultilevel"/>
    <w:tmpl w:val="FDAAFFE6"/>
    <w:lvl w:ilvl="0" w:tplc="CF80EC8E">
      <w:numFmt w:val="bullet"/>
      <w:lvlText w:val="-"/>
      <w:lvlJc w:val="left"/>
      <w:pPr>
        <w:ind w:left="643" w:hanging="360"/>
      </w:pPr>
      <w:rPr>
        <w:rFonts w:ascii="Times New Roman" w:eastAsia="Calibri" w:hAnsi="Times New Roman" w:cs="Times New Roman"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4761F3"/>
    <w:multiLevelType w:val="multilevel"/>
    <w:tmpl w:val="0CE619B6"/>
    <w:lvl w:ilvl="0">
      <w:start w:val="1"/>
      <w:numFmt w:val="none"/>
      <w:lvlText w:val="%1"/>
      <w:lvlJc w:val="left"/>
      <w:pPr>
        <w:ind w:left="360" w:hanging="360"/>
      </w:pPr>
      <w:rPr>
        <w:rFonts w:hint="default"/>
      </w:rPr>
    </w:lvl>
    <w:lvl w:ilvl="1">
      <w:start w:val="1"/>
      <w:numFmt w:val="decimal"/>
      <w:pStyle w:val="CEAMTitre2"/>
      <w:lvlText w:val="%2."/>
      <w:lvlJc w:val="left"/>
      <w:pPr>
        <w:ind w:left="720" w:hanging="1287"/>
      </w:pPr>
      <w:rPr>
        <w:rFonts w:hint="default"/>
      </w:rPr>
    </w:lvl>
    <w:lvl w:ilvl="2">
      <w:start w:val="1"/>
      <w:numFmt w:val="decimal"/>
      <w:pStyle w:val="CEAMTitre3"/>
      <w:lvlText w:val="%2.%3."/>
      <w:lvlJc w:val="left"/>
      <w:pPr>
        <w:ind w:left="1931" w:hanging="1931"/>
      </w:pPr>
      <w:rPr>
        <w:rFonts w:hint="default"/>
      </w:rPr>
    </w:lvl>
    <w:lvl w:ilvl="3">
      <w:start w:val="1"/>
      <w:numFmt w:val="decimal"/>
      <w:pStyle w:val="CEAMTitre4"/>
      <w:lvlText w:val="%2.%3.%4."/>
      <w:lvlJc w:val="left"/>
      <w:pPr>
        <w:ind w:left="3799" w:hanging="3515"/>
      </w:pPr>
      <w:rPr>
        <w:rFonts w:hint="default"/>
      </w:rPr>
    </w:lvl>
    <w:lvl w:ilvl="4">
      <w:start w:val="1"/>
      <w:numFmt w:val="decimal"/>
      <w:pStyle w:val="CEAMTitre5"/>
      <w:lvlText w:val="%2.%3.%4.%5"/>
      <w:lvlJc w:val="left"/>
      <w:pPr>
        <w:ind w:left="1701" w:hanging="170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4372C9"/>
    <w:multiLevelType w:val="multilevel"/>
    <w:tmpl w:val="01822824"/>
    <w:lvl w:ilvl="0">
      <w:numFmt w:val="decimal"/>
      <w:pStyle w:val="Titre1"/>
      <w:lvlText w:val="%1."/>
      <w:lvlJc w:val="left"/>
      <w:pPr>
        <w:tabs>
          <w:tab w:val="num" w:pos="28"/>
        </w:tabs>
        <w:ind w:left="28" w:hanging="567"/>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itre2"/>
      <w:lvlText w:val="%1.%2."/>
      <w:lvlJc w:val="left"/>
      <w:pPr>
        <w:tabs>
          <w:tab w:val="num" w:pos="879"/>
        </w:tabs>
        <w:ind w:left="604"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1.%2.%3."/>
      <w:lvlJc w:val="left"/>
      <w:pPr>
        <w:tabs>
          <w:tab w:val="num" w:pos="1419"/>
        </w:tabs>
        <w:ind w:left="1288" w:hanging="720"/>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
      <w:lvlText w:val="%1.%2.%3.%4."/>
      <w:lvlJc w:val="left"/>
      <w:pPr>
        <w:tabs>
          <w:tab w:val="num" w:pos="1162"/>
        </w:tabs>
        <w:ind w:left="892" w:hanging="864"/>
      </w:pPr>
      <w:rPr>
        <w:rFonts w:hint="default"/>
        <w:b w:val="0"/>
        <w:b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36"/>
        </w:tabs>
        <w:ind w:left="1036" w:hanging="1008"/>
      </w:pPr>
      <w:rPr>
        <w:rFonts w:hint="default"/>
        <w:b w:val="0"/>
        <w:i w:val="0"/>
        <w:caps w:val="0"/>
        <w:smallCaps w:val="0"/>
        <w:strike w:val="0"/>
        <w:dstrike w:val="0"/>
        <w:vanish w:val="0"/>
        <w:color w:val="000000"/>
        <w:sz w:val="20"/>
        <w:u w:val="none"/>
        <w:vertAlign w:val="baseline"/>
      </w:rPr>
    </w:lvl>
    <w:lvl w:ilvl="5">
      <w:start w:val="1"/>
      <w:numFmt w:val="decimal"/>
      <w:lvlText w:val="%1.%2.%3.%4.%5.%6"/>
      <w:lvlJc w:val="left"/>
      <w:pPr>
        <w:tabs>
          <w:tab w:val="num" w:pos="1180"/>
        </w:tabs>
        <w:ind w:left="1180" w:hanging="1152"/>
      </w:pPr>
      <w:rPr>
        <w:rFonts w:hint="default"/>
        <w:b w:val="0"/>
        <w:i w:val="0"/>
        <w:caps w:val="0"/>
        <w:smallCaps w:val="0"/>
        <w:strike w:val="0"/>
        <w:dstrike w:val="0"/>
        <w:vanish w:val="0"/>
        <w:color w:val="000000"/>
        <w:sz w:val="20"/>
        <w:u w:val="none"/>
        <w:vertAlign w:val="baseline"/>
      </w:rPr>
    </w:lvl>
    <w:lvl w:ilvl="6">
      <w:start w:val="1"/>
      <w:numFmt w:val="decimal"/>
      <w:lvlText w:val="%1.%2.%3.%4.%5.%6.%7"/>
      <w:lvlJc w:val="left"/>
      <w:pPr>
        <w:tabs>
          <w:tab w:val="num" w:pos="1324"/>
        </w:tabs>
        <w:ind w:left="1324" w:hanging="1296"/>
      </w:pPr>
      <w:rPr>
        <w:rFonts w:hint="default"/>
        <w:b w:val="0"/>
        <w:i w:val="0"/>
        <w:caps w:val="0"/>
        <w:smallCaps w:val="0"/>
        <w:strike w:val="0"/>
        <w:dstrike w:val="0"/>
        <w:vanish w:val="0"/>
        <w:color w:val="000000"/>
        <w:sz w:val="20"/>
        <w:u w:val="none"/>
        <w:vertAlign w:val="baseline"/>
      </w:rPr>
    </w:lvl>
    <w:lvl w:ilvl="7">
      <w:start w:val="1"/>
      <w:numFmt w:val="decimal"/>
      <w:lvlText w:val="%1.%2.%3.%4.%5.%6.%7.%8"/>
      <w:lvlJc w:val="left"/>
      <w:pPr>
        <w:tabs>
          <w:tab w:val="num" w:pos="1468"/>
        </w:tabs>
        <w:ind w:left="1468" w:hanging="1440"/>
      </w:pPr>
      <w:rPr>
        <w:rFonts w:hint="default"/>
        <w:b w:val="0"/>
        <w:i w:val="0"/>
        <w:caps w:val="0"/>
        <w:smallCaps w:val="0"/>
        <w:strike w:val="0"/>
        <w:dstrike w:val="0"/>
        <w:vanish w:val="0"/>
        <w:color w:val="000000"/>
        <w:sz w:val="20"/>
        <w:u w:val="none"/>
        <w:vertAlign w:val="baseline"/>
      </w:rPr>
    </w:lvl>
    <w:lvl w:ilvl="8">
      <w:start w:val="1"/>
      <w:numFmt w:val="decimal"/>
      <w:lvlText w:val="%1.%2.%3.%4.%5.%6.%7.%8.%9"/>
      <w:lvlJc w:val="left"/>
      <w:pPr>
        <w:tabs>
          <w:tab w:val="num" w:pos="1612"/>
        </w:tabs>
        <w:ind w:left="1612" w:hanging="1584"/>
      </w:pPr>
      <w:rPr>
        <w:rFonts w:hint="default"/>
        <w:b w:val="0"/>
        <w:i w:val="0"/>
        <w:caps w:val="0"/>
        <w:smallCaps w:val="0"/>
        <w:strike w:val="0"/>
        <w:dstrike w:val="0"/>
        <w:vanish w:val="0"/>
        <w:color w:val="000000"/>
        <w:sz w:val="20"/>
        <w:u w:val="none"/>
        <w:vertAlign w:val="baseline"/>
      </w:rPr>
    </w:lvl>
  </w:abstractNum>
  <w:abstractNum w:abstractNumId="6" w15:restartNumberingAfterBreak="0">
    <w:nsid w:val="4CBD3D81"/>
    <w:multiLevelType w:val="hybridMultilevel"/>
    <w:tmpl w:val="28F2401A"/>
    <w:lvl w:ilvl="0" w:tplc="D1F66076">
      <w:numFmt w:val="bullet"/>
      <w:lvlText w:val=""/>
      <w:lvlJc w:val="left"/>
      <w:pPr>
        <w:ind w:left="2912" w:hanging="360"/>
      </w:pPr>
      <w:rPr>
        <w:rFonts w:ascii="Wingdings" w:eastAsia="Times New Roman" w:hAnsi="Wingdings" w:cs="Times New Roman" w:hint="default"/>
      </w:rPr>
    </w:lvl>
    <w:lvl w:ilvl="1" w:tplc="040C0003" w:tentative="1">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7" w15:restartNumberingAfterBreak="0">
    <w:nsid w:val="52CF085B"/>
    <w:multiLevelType w:val="hybridMultilevel"/>
    <w:tmpl w:val="1750C006"/>
    <w:lvl w:ilvl="0" w:tplc="5D006212">
      <w:start w:val="1"/>
      <w:numFmt w:val="bullet"/>
      <w:pStyle w:val="tirets"/>
      <w:lvlText w:val="-"/>
      <w:lvlJc w:val="left"/>
      <w:pPr>
        <w:ind w:left="1065" w:hanging="360"/>
      </w:pPr>
      <w:rPr>
        <w:rFonts w:ascii="Calibri" w:eastAsia="Calibri" w:hAnsi="Calibri" w:cs="Times New Roman" w:hint="default"/>
        <w:color w:val="auto"/>
      </w:rPr>
    </w:lvl>
    <w:lvl w:ilvl="1" w:tplc="040C0001">
      <w:start w:val="1"/>
      <w:numFmt w:val="bullet"/>
      <w:lvlText w:val=""/>
      <w:lvlJc w:val="left"/>
      <w:pPr>
        <w:ind w:left="1785" w:hanging="360"/>
      </w:pPr>
      <w:rPr>
        <w:rFonts w:ascii="Symbol" w:hAnsi="Symbol" w:hint="default"/>
      </w:rPr>
    </w:lvl>
    <w:lvl w:ilvl="2" w:tplc="040C0005">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CE191A"/>
    <w:multiLevelType w:val="multilevel"/>
    <w:tmpl w:val="7220A4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3DE6A15"/>
    <w:multiLevelType w:val="hybridMultilevel"/>
    <w:tmpl w:val="6958B238"/>
    <w:lvl w:ilvl="0" w:tplc="6324CCB2">
      <w:numFmt w:val="bullet"/>
      <w:lvlText w:val=""/>
      <w:lvlJc w:val="left"/>
      <w:pPr>
        <w:ind w:left="2912" w:hanging="360"/>
      </w:pPr>
      <w:rPr>
        <w:rFonts w:ascii="Wingdings" w:eastAsia="Times New Roman" w:hAnsi="Wingdings" w:cs="Times New Roman" w:hint="default"/>
      </w:rPr>
    </w:lvl>
    <w:lvl w:ilvl="1" w:tplc="040C0003">
      <w:start w:val="1"/>
      <w:numFmt w:val="bullet"/>
      <w:lvlText w:val="o"/>
      <w:lvlJc w:val="left"/>
      <w:pPr>
        <w:ind w:left="3632" w:hanging="360"/>
      </w:pPr>
      <w:rPr>
        <w:rFonts w:ascii="Courier New" w:hAnsi="Courier New" w:cs="Courier New" w:hint="default"/>
      </w:rPr>
    </w:lvl>
    <w:lvl w:ilvl="2" w:tplc="040C0005" w:tentative="1">
      <w:start w:val="1"/>
      <w:numFmt w:val="bullet"/>
      <w:lvlText w:val=""/>
      <w:lvlJc w:val="left"/>
      <w:pPr>
        <w:ind w:left="4352" w:hanging="360"/>
      </w:pPr>
      <w:rPr>
        <w:rFonts w:ascii="Wingdings" w:hAnsi="Wingdings" w:hint="default"/>
      </w:rPr>
    </w:lvl>
    <w:lvl w:ilvl="3" w:tplc="040C0001" w:tentative="1">
      <w:start w:val="1"/>
      <w:numFmt w:val="bullet"/>
      <w:lvlText w:val=""/>
      <w:lvlJc w:val="left"/>
      <w:pPr>
        <w:ind w:left="5072" w:hanging="360"/>
      </w:pPr>
      <w:rPr>
        <w:rFonts w:ascii="Symbol" w:hAnsi="Symbol" w:hint="default"/>
      </w:rPr>
    </w:lvl>
    <w:lvl w:ilvl="4" w:tplc="040C0003" w:tentative="1">
      <w:start w:val="1"/>
      <w:numFmt w:val="bullet"/>
      <w:lvlText w:val="o"/>
      <w:lvlJc w:val="left"/>
      <w:pPr>
        <w:ind w:left="5792" w:hanging="360"/>
      </w:pPr>
      <w:rPr>
        <w:rFonts w:ascii="Courier New" w:hAnsi="Courier New" w:cs="Courier New" w:hint="default"/>
      </w:rPr>
    </w:lvl>
    <w:lvl w:ilvl="5" w:tplc="040C0005" w:tentative="1">
      <w:start w:val="1"/>
      <w:numFmt w:val="bullet"/>
      <w:lvlText w:val=""/>
      <w:lvlJc w:val="left"/>
      <w:pPr>
        <w:ind w:left="6512" w:hanging="360"/>
      </w:pPr>
      <w:rPr>
        <w:rFonts w:ascii="Wingdings" w:hAnsi="Wingdings" w:hint="default"/>
      </w:rPr>
    </w:lvl>
    <w:lvl w:ilvl="6" w:tplc="040C0001" w:tentative="1">
      <w:start w:val="1"/>
      <w:numFmt w:val="bullet"/>
      <w:lvlText w:val=""/>
      <w:lvlJc w:val="left"/>
      <w:pPr>
        <w:ind w:left="7232" w:hanging="360"/>
      </w:pPr>
      <w:rPr>
        <w:rFonts w:ascii="Symbol" w:hAnsi="Symbol" w:hint="default"/>
      </w:rPr>
    </w:lvl>
    <w:lvl w:ilvl="7" w:tplc="040C0003" w:tentative="1">
      <w:start w:val="1"/>
      <w:numFmt w:val="bullet"/>
      <w:lvlText w:val="o"/>
      <w:lvlJc w:val="left"/>
      <w:pPr>
        <w:ind w:left="7952" w:hanging="360"/>
      </w:pPr>
      <w:rPr>
        <w:rFonts w:ascii="Courier New" w:hAnsi="Courier New" w:cs="Courier New" w:hint="default"/>
      </w:rPr>
    </w:lvl>
    <w:lvl w:ilvl="8" w:tplc="040C0005" w:tentative="1">
      <w:start w:val="1"/>
      <w:numFmt w:val="bullet"/>
      <w:lvlText w:val=""/>
      <w:lvlJc w:val="left"/>
      <w:pPr>
        <w:ind w:left="8672" w:hanging="360"/>
      </w:pPr>
      <w:rPr>
        <w:rFonts w:ascii="Wingdings" w:hAnsi="Wingdings" w:hint="default"/>
      </w:rPr>
    </w:lvl>
  </w:abstractNum>
  <w:abstractNum w:abstractNumId="10" w15:restartNumberingAfterBreak="0">
    <w:nsid w:val="77B65525"/>
    <w:multiLevelType w:val="hybridMultilevel"/>
    <w:tmpl w:val="12FCB576"/>
    <w:lvl w:ilvl="0" w:tplc="D65ABF08">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79755D"/>
    <w:multiLevelType w:val="hybridMultilevel"/>
    <w:tmpl w:val="B5C82FDC"/>
    <w:lvl w:ilvl="0" w:tplc="6B4CCEA6">
      <w:start w:val="1"/>
      <w:numFmt w:val="bullet"/>
      <w:pStyle w:val="PN1"/>
      <w:lvlText w:val="-"/>
      <w:lvlJc w:val="left"/>
      <w:pPr>
        <w:tabs>
          <w:tab w:val="num" w:pos="1037"/>
        </w:tabs>
        <w:ind w:left="1037" w:hanging="340"/>
      </w:pPr>
      <w:rPr>
        <w:rFonts w:ascii="Palatino" w:hAnsi="Palatino" w:hint="default"/>
      </w:rPr>
    </w:lvl>
    <w:lvl w:ilvl="1" w:tplc="FFFFFFFF">
      <w:start w:val="1"/>
      <w:numFmt w:val="bullet"/>
      <w:lvlText w:val="o"/>
      <w:lvlJc w:val="left"/>
      <w:pPr>
        <w:tabs>
          <w:tab w:val="num" w:pos="1797"/>
        </w:tabs>
        <w:ind w:left="1797" w:hanging="360"/>
      </w:pPr>
      <w:rPr>
        <w:rFonts w:ascii="Courier New" w:hAnsi="Courier New" w:cs="Courier New" w:hint="default"/>
      </w:rPr>
    </w:lvl>
    <w:lvl w:ilvl="2" w:tplc="FFFFFFFF" w:tentative="1">
      <w:start w:val="1"/>
      <w:numFmt w:val="bullet"/>
      <w:lvlText w:val=""/>
      <w:lvlJc w:val="left"/>
      <w:pPr>
        <w:tabs>
          <w:tab w:val="num" w:pos="2517"/>
        </w:tabs>
        <w:ind w:left="2517" w:hanging="360"/>
      </w:pPr>
      <w:rPr>
        <w:rFonts w:ascii="Wingdings" w:hAnsi="Wingdings" w:hint="default"/>
      </w:rPr>
    </w:lvl>
    <w:lvl w:ilvl="3" w:tplc="FFFFFFFF" w:tentative="1">
      <w:start w:val="1"/>
      <w:numFmt w:val="bullet"/>
      <w:lvlText w:val=""/>
      <w:lvlJc w:val="left"/>
      <w:pPr>
        <w:tabs>
          <w:tab w:val="num" w:pos="3237"/>
        </w:tabs>
        <w:ind w:left="3237" w:hanging="360"/>
      </w:pPr>
      <w:rPr>
        <w:rFonts w:ascii="Symbol" w:hAnsi="Symbol" w:hint="default"/>
      </w:rPr>
    </w:lvl>
    <w:lvl w:ilvl="4" w:tplc="FFFFFFFF" w:tentative="1">
      <w:start w:val="1"/>
      <w:numFmt w:val="bullet"/>
      <w:lvlText w:val="o"/>
      <w:lvlJc w:val="left"/>
      <w:pPr>
        <w:tabs>
          <w:tab w:val="num" w:pos="3957"/>
        </w:tabs>
        <w:ind w:left="3957" w:hanging="360"/>
      </w:pPr>
      <w:rPr>
        <w:rFonts w:ascii="Courier New" w:hAnsi="Courier New" w:cs="Courier New" w:hint="default"/>
      </w:rPr>
    </w:lvl>
    <w:lvl w:ilvl="5" w:tplc="FFFFFFFF" w:tentative="1">
      <w:start w:val="1"/>
      <w:numFmt w:val="bullet"/>
      <w:lvlText w:val=""/>
      <w:lvlJc w:val="left"/>
      <w:pPr>
        <w:tabs>
          <w:tab w:val="num" w:pos="4677"/>
        </w:tabs>
        <w:ind w:left="4677" w:hanging="360"/>
      </w:pPr>
      <w:rPr>
        <w:rFonts w:ascii="Wingdings" w:hAnsi="Wingdings" w:hint="default"/>
      </w:rPr>
    </w:lvl>
    <w:lvl w:ilvl="6" w:tplc="FFFFFFFF" w:tentative="1">
      <w:start w:val="1"/>
      <w:numFmt w:val="bullet"/>
      <w:lvlText w:val=""/>
      <w:lvlJc w:val="left"/>
      <w:pPr>
        <w:tabs>
          <w:tab w:val="num" w:pos="5397"/>
        </w:tabs>
        <w:ind w:left="5397" w:hanging="360"/>
      </w:pPr>
      <w:rPr>
        <w:rFonts w:ascii="Symbol" w:hAnsi="Symbol" w:hint="default"/>
      </w:rPr>
    </w:lvl>
    <w:lvl w:ilvl="7" w:tplc="FFFFFFFF" w:tentative="1">
      <w:start w:val="1"/>
      <w:numFmt w:val="bullet"/>
      <w:lvlText w:val="o"/>
      <w:lvlJc w:val="left"/>
      <w:pPr>
        <w:tabs>
          <w:tab w:val="num" w:pos="6117"/>
        </w:tabs>
        <w:ind w:left="6117" w:hanging="360"/>
      </w:pPr>
      <w:rPr>
        <w:rFonts w:ascii="Courier New" w:hAnsi="Courier New" w:cs="Courier New" w:hint="default"/>
      </w:rPr>
    </w:lvl>
    <w:lvl w:ilvl="8" w:tplc="FFFFFFFF"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5"/>
  </w:num>
  <w:num w:numId="3">
    <w:abstractNumId w:val="2"/>
  </w:num>
  <w:num w:numId="4">
    <w:abstractNumId w:val="11"/>
  </w:num>
  <w:num w:numId="5">
    <w:abstractNumId w:val="7"/>
  </w:num>
  <w:num w:numId="6">
    <w:abstractNumId w:val="3"/>
  </w:num>
  <w:num w:numId="7">
    <w:abstractNumId w:val="4"/>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
  </w:num>
  <w:num w:numId="14">
    <w:abstractNumId w:val="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82B"/>
    <w:rsid w:val="00000705"/>
    <w:rsid w:val="0000075F"/>
    <w:rsid w:val="0000177E"/>
    <w:rsid w:val="00002EE0"/>
    <w:rsid w:val="00003833"/>
    <w:rsid w:val="000047E3"/>
    <w:rsid w:val="00005B4C"/>
    <w:rsid w:val="00006A3B"/>
    <w:rsid w:val="00010811"/>
    <w:rsid w:val="000108B4"/>
    <w:rsid w:val="000119E9"/>
    <w:rsid w:val="000125CA"/>
    <w:rsid w:val="00015159"/>
    <w:rsid w:val="00015458"/>
    <w:rsid w:val="0002051B"/>
    <w:rsid w:val="0002213E"/>
    <w:rsid w:val="000224AB"/>
    <w:rsid w:val="000235FE"/>
    <w:rsid w:val="000238B2"/>
    <w:rsid w:val="00024BA9"/>
    <w:rsid w:val="000276B4"/>
    <w:rsid w:val="0002798F"/>
    <w:rsid w:val="00031E59"/>
    <w:rsid w:val="00032555"/>
    <w:rsid w:val="00032A4A"/>
    <w:rsid w:val="000332E9"/>
    <w:rsid w:val="0003712B"/>
    <w:rsid w:val="00043533"/>
    <w:rsid w:val="000455DC"/>
    <w:rsid w:val="00046310"/>
    <w:rsid w:val="00046FB0"/>
    <w:rsid w:val="0005263A"/>
    <w:rsid w:val="000535A7"/>
    <w:rsid w:val="00054CBF"/>
    <w:rsid w:val="000565EF"/>
    <w:rsid w:val="00057205"/>
    <w:rsid w:val="00057B47"/>
    <w:rsid w:val="00057CD2"/>
    <w:rsid w:val="00060D75"/>
    <w:rsid w:val="00062CDA"/>
    <w:rsid w:val="00064B35"/>
    <w:rsid w:val="000655E7"/>
    <w:rsid w:val="00070577"/>
    <w:rsid w:val="00071D8E"/>
    <w:rsid w:val="00072C03"/>
    <w:rsid w:val="000731DC"/>
    <w:rsid w:val="00075050"/>
    <w:rsid w:val="00076F52"/>
    <w:rsid w:val="00076FAD"/>
    <w:rsid w:val="0008070A"/>
    <w:rsid w:val="000814A4"/>
    <w:rsid w:val="000818CB"/>
    <w:rsid w:val="00081DF7"/>
    <w:rsid w:val="00082662"/>
    <w:rsid w:val="0008388B"/>
    <w:rsid w:val="00086A4E"/>
    <w:rsid w:val="00086BE3"/>
    <w:rsid w:val="00090DFD"/>
    <w:rsid w:val="000910FA"/>
    <w:rsid w:val="00091560"/>
    <w:rsid w:val="00094616"/>
    <w:rsid w:val="00096E23"/>
    <w:rsid w:val="00096E76"/>
    <w:rsid w:val="000A0EFA"/>
    <w:rsid w:val="000A101C"/>
    <w:rsid w:val="000A1A9E"/>
    <w:rsid w:val="000A3E21"/>
    <w:rsid w:val="000A3EB8"/>
    <w:rsid w:val="000A4074"/>
    <w:rsid w:val="000A40E4"/>
    <w:rsid w:val="000A5E05"/>
    <w:rsid w:val="000A7584"/>
    <w:rsid w:val="000B1F5A"/>
    <w:rsid w:val="000B23F7"/>
    <w:rsid w:val="000B27BB"/>
    <w:rsid w:val="000B4227"/>
    <w:rsid w:val="000B5636"/>
    <w:rsid w:val="000B56D4"/>
    <w:rsid w:val="000B6A5E"/>
    <w:rsid w:val="000B762A"/>
    <w:rsid w:val="000C03E7"/>
    <w:rsid w:val="000C0932"/>
    <w:rsid w:val="000C2996"/>
    <w:rsid w:val="000C31DB"/>
    <w:rsid w:val="000C7214"/>
    <w:rsid w:val="000D04D6"/>
    <w:rsid w:val="000D0E22"/>
    <w:rsid w:val="000D1A03"/>
    <w:rsid w:val="000D2158"/>
    <w:rsid w:val="000D2A0C"/>
    <w:rsid w:val="000D31A8"/>
    <w:rsid w:val="000D4332"/>
    <w:rsid w:val="000D4EE8"/>
    <w:rsid w:val="000D6046"/>
    <w:rsid w:val="000D700C"/>
    <w:rsid w:val="000D7209"/>
    <w:rsid w:val="000D7D3B"/>
    <w:rsid w:val="000E0911"/>
    <w:rsid w:val="000E140F"/>
    <w:rsid w:val="000E2308"/>
    <w:rsid w:val="000E3857"/>
    <w:rsid w:val="000E4365"/>
    <w:rsid w:val="000E57FD"/>
    <w:rsid w:val="000E6FDA"/>
    <w:rsid w:val="000E75F1"/>
    <w:rsid w:val="000F0C78"/>
    <w:rsid w:val="000F1829"/>
    <w:rsid w:val="000F28B7"/>
    <w:rsid w:val="000F2901"/>
    <w:rsid w:val="000F3EF3"/>
    <w:rsid w:val="000F3F5B"/>
    <w:rsid w:val="000F41A5"/>
    <w:rsid w:val="000F58AB"/>
    <w:rsid w:val="000F617F"/>
    <w:rsid w:val="0010171C"/>
    <w:rsid w:val="00102989"/>
    <w:rsid w:val="00103B61"/>
    <w:rsid w:val="00103BC5"/>
    <w:rsid w:val="00103C09"/>
    <w:rsid w:val="001045B9"/>
    <w:rsid w:val="001061DD"/>
    <w:rsid w:val="00106AED"/>
    <w:rsid w:val="00107C60"/>
    <w:rsid w:val="00111A05"/>
    <w:rsid w:val="0011474B"/>
    <w:rsid w:val="001148C7"/>
    <w:rsid w:val="0011539E"/>
    <w:rsid w:val="001168E5"/>
    <w:rsid w:val="00117D7C"/>
    <w:rsid w:val="00121554"/>
    <w:rsid w:val="00121A61"/>
    <w:rsid w:val="00122267"/>
    <w:rsid w:val="00123A4B"/>
    <w:rsid w:val="00124C6E"/>
    <w:rsid w:val="001262DB"/>
    <w:rsid w:val="0013073B"/>
    <w:rsid w:val="0013107D"/>
    <w:rsid w:val="001320BB"/>
    <w:rsid w:val="00132829"/>
    <w:rsid w:val="00132FF3"/>
    <w:rsid w:val="00134EEE"/>
    <w:rsid w:val="001363D4"/>
    <w:rsid w:val="0014141D"/>
    <w:rsid w:val="0014145C"/>
    <w:rsid w:val="00141A11"/>
    <w:rsid w:val="00142530"/>
    <w:rsid w:val="0014321E"/>
    <w:rsid w:val="00144071"/>
    <w:rsid w:val="00146184"/>
    <w:rsid w:val="00146F07"/>
    <w:rsid w:val="00147D35"/>
    <w:rsid w:val="001511E4"/>
    <w:rsid w:val="0015122D"/>
    <w:rsid w:val="001520BA"/>
    <w:rsid w:val="00152E55"/>
    <w:rsid w:val="00153509"/>
    <w:rsid w:val="00153F32"/>
    <w:rsid w:val="001541F7"/>
    <w:rsid w:val="00155472"/>
    <w:rsid w:val="001554CC"/>
    <w:rsid w:val="00156BEB"/>
    <w:rsid w:val="0016129F"/>
    <w:rsid w:val="00161E04"/>
    <w:rsid w:val="0016211D"/>
    <w:rsid w:val="001640DB"/>
    <w:rsid w:val="0016674C"/>
    <w:rsid w:val="0016679A"/>
    <w:rsid w:val="00166915"/>
    <w:rsid w:val="0016712C"/>
    <w:rsid w:val="001676CC"/>
    <w:rsid w:val="001715DB"/>
    <w:rsid w:val="00172EB5"/>
    <w:rsid w:val="00173563"/>
    <w:rsid w:val="001742A7"/>
    <w:rsid w:val="00176874"/>
    <w:rsid w:val="00177319"/>
    <w:rsid w:val="0018023E"/>
    <w:rsid w:val="00180A66"/>
    <w:rsid w:val="00182F66"/>
    <w:rsid w:val="00183450"/>
    <w:rsid w:val="00186516"/>
    <w:rsid w:val="00186DEF"/>
    <w:rsid w:val="00190AEA"/>
    <w:rsid w:val="00190F9A"/>
    <w:rsid w:val="00191401"/>
    <w:rsid w:val="001918B1"/>
    <w:rsid w:val="00191AB5"/>
    <w:rsid w:val="00192448"/>
    <w:rsid w:val="00194B29"/>
    <w:rsid w:val="001A00D7"/>
    <w:rsid w:val="001A0170"/>
    <w:rsid w:val="001A029B"/>
    <w:rsid w:val="001A180A"/>
    <w:rsid w:val="001A1A34"/>
    <w:rsid w:val="001A492A"/>
    <w:rsid w:val="001A5B5F"/>
    <w:rsid w:val="001A63EB"/>
    <w:rsid w:val="001A701F"/>
    <w:rsid w:val="001B0CCC"/>
    <w:rsid w:val="001B119B"/>
    <w:rsid w:val="001B129D"/>
    <w:rsid w:val="001B361E"/>
    <w:rsid w:val="001B56D8"/>
    <w:rsid w:val="001B6457"/>
    <w:rsid w:val="001C0DD4"/>
    <w:rsid w:val="001C0EB1"/>
    <w:rsid w:val="001C27D9"/>
    <w:rsid w:val="001C405E"/>
    <w:rsid w:val="001C4A3E"/>
    <w:rsid w:val="001C5FFD"/>
    <w:rsid w:val="001C6B74"/>
    <w:rsid w:val="001C7C2C"/>
    <w:rsid w:val="001D140B"/>
    <w:rsid w:val="001D239A"/>
    <w:rsid w:val="001D2712"/>
    <w:rsid w:val="001D2C3D"/>
    <w:rsid w:val="001D3426"/>
    <w:rsid w:val="001D34E6"/>
    <w:rsid w:val="001D7665"/>
    <w:rsid w:val="001E1626"/>
    <w:rsid w:val="001E18F0"/>
    <w:rsid w:val="001E39C5"/>
    <w:rsid w:val="001E471F"/>
    <w:rsid w:val="001E4C63"/>
    <w:rsid w:val="001E4C97"/>
    <w:rsid w:val="001E5EF9"/>
    <w:rsid w:val="001F0055"/>
    <w:rsid w:val="001F00E3"/>
    <w:rsid w:val="001F0734"/>
    <w:rsid w:val="001F07DB"/>
    <w:rsid w:val="001F0E64"/>
    <w:rsid w:val="001F18BB"/>
    <w:rsid w:val="001F30A0"/>
    <w:rsid w:val="001F34D0"/>
    <w:rsid w:val="001F512F"/>
    <w:rsid w:val="001F533B"/>
    <w:rsid w:val="0020198E"/>
    <w:rsid w:val="00203A09"/>
    <w:rsid w:val="00205B1F"/>
    <w:rsid w:val="00205D18"/>
    <w:rsid w:val="00206207"/>
    <w:rsid w:val="002119E4"/>
    <w:rsid w:val="0021298D"/>
    <w:rsid w:val="0021322F"/>
    <w:rsid w:val="002133CB"/>
    <w:rsid w:val="002134DC"/>
    <w:rsid w:val="00216347"/>
    <w:rsid w:val="002214EA"/>
    <w:rsid w:val="00221BD7"/>
    <w:rsid w:val="002222D1"/>
    <w:rsid w:val="0022341F"/>
    <w:rsid w:val="00224B2D"/>
    <w:rsid w:val="002257E5"/>
    <w:rsid w:val="0022729D"/>
    <w:rsid w:val="00227785"/>
    <w:rsid w:val="00230938"/>
    <w:rsid w:val="002309BA"/>
    <w:rsid w:val="002309F7"/>
    <w:rsid w:val="00231D46"/>
    <w:rsid w:val="002330F4"/>
    <w:rsid w:val="00233D9C"/>
    <w:rsid w:val="002344A4"/>
    <w:rsid w:val="00235435"/>
    <w:rsid w:val="0023569E"/>
    <w:rsid w:val="00236E0B"/>
    <w:rsid w:val="00240C24"/>
    <w:rsid w:val="002411F5"/>
    <w:rsid w:val="002418CB"/>
    <w:rsid w:val="00241C58"/>
    <w:rsid w:val="00241FB1"/>
    <w:rsid w:val="00242637"/>
    <w:rsid w:val="00243729"/>
    <w:rsid w:val="0024486D"/>
    <w:rsid w:val="002453FD"/>
    <w:rsid w:val="00245439"/>
    <w:rsid w:val="002456E3"/>
    <w:rsid w:val="0024672A"/>
    <w:rsid w:val="002467DB"/>
    <w:rsid w:val="00252317"/>
    <w:rsid w:val="00254D29"/>
    <w:rsid w:val="0025542C"/>
    <w:rsid w:val="0025716F"/>
    <w:rsid w:val="00264B70"/>
    <w:rsid w:val="00264DF0"/>
    <w:rsid w:val="00264E6A"/>
    <w:rsid w:val="00265C58"/>
    <w:rsid w:val="0027046F"/>
    <w:rsid w:val="00271187"/>
    <w:rsid w:val="00272CDC"/>
    <w:rsid w:val="002732AE"/>
    <w:rsid w:val="00274133"/>
    <w:rsid w:val="002761FD"/>
    <w:rsid w:val="00276CF5"/>
    <w:rsid w:val="00280735"/>
    <w:rsid w:val="00285966"/>
    <w:rsid w:val="00285E94"/>
    <w:rsid w:val="0028782B"/>
    <w:rsid w:val="00290213"/>
    <w:rsid w:val="00290E3A"/>
    <w:rsid w:val="00290EDF"/>
    <w:rsid w:val="00291D33"/>
    <w:rsid w:val="00291DD4"/>
    <w:rsid w:val="00294371"/>
    <w:rsid w:val="00295691"/>
    <w:rsid w:val="00295F36"/>
    <w:rsid w:val="00297518"/>
    <w:rsid w:val="00297CA8"/>
    <w:rsid w:val="002A0605"/>
    <w:rsid w:val="002A2D53"/>
    <w:rsid w:val="002A3BAB"/>
    <w:rsid w:val="002A4603"/>
    <w:rsid w:val="002A54A6"/>
    <w:rsid w:val="002A54FD"/>
    <w:rsid w:val="002A67B5"/>
    <w:rsid w:val="002A73D6"/>
    <w:rsid w:val="002A7480"/>
    <w:rsid w:val="002B066B"/>
    <w:rsid w:val="002B1468"/>
    <w:rsid w:val="002B2B26"/>
    <w:rsid w:val="002B6037"/>
    <w:rsid w:val="002B6804"/>
    <w:rsid w:val="002C0AA9"/>
    <w:rsid w:val="002C33C9"/>
    <w:rsid w:val="002C56D6"/>
    <w:rsid w:val="002C5CC1"/>
    <w:rsid w:val="002C611D"/>
    <w:rsid w:val="002C66ED"/>
    <w:rsid w:val="002C6A15"/>
    <w:rsid w:val="002D1E09"/>
    <w:rsid w:val="002D3BB2"/>
    <w:rsid w:val="002D3D7D"/>
    <w:rsid w:val="002D6186"/>
    <w:rsid w:val="002E0D40"/>
    <w:rsid w:val="002E16AC"/>
    <w:rsid w:val="002E2FB5"/>
    <w:rsid w:val="002E4BA6"/>
    <w:rsid w:val="002F0201"/>
    <w:rsid w:val="002F0692"/>
    <w:rsid w:val="002F0B67"/>
    <w:rsid w:val="002F173F"/>
    <w:rsid w:val="002F1A86"/>
    <w:rsid w:val="002F362E"/>
    <w:rsid w:val="002F5C47"/>
    <w:rsid w:val="002F5D0B"/>
    <w:rsid w:val="00300052"/>
    <w:rsid w:val="00300174"/>
    <w:rsid w:val="00301D25"/>
    <w:rsid w:val="0030246D"/>
    <w:rsid w:val="003031B0"/>
    <w:rsid w:val="00305616"/>
    <w:rsid w:val="003072C4"/>
    <w:rsid w:val="00307392"/>
    <w:rsid w:val="003108FE"/>
    <w:rsid w:val="0031235C"/>
    <w:rsid w:val="0031236B"/>
    <w:rsid w:val="00312CA2"/>
    <w:rsid w:val="00313D53"/>
    <w:rsid w:val="003147C5"/>
    <w:rsid w:val="00314B43"/>
    <w:rsid w:val="00320492"/>
    <w:rsid w:val="00321795"/>
    <w:rsid w:val="00322214"/>
    <w:rsid w:val="00324235"/>
    <w:rsid w:val="00324B1F"/>
    <w:rsid w:val="00324E18"/>
    <w:rsid w:val="0032564D"/>
    <w:rsid w:val="00325AFE"/>
    <w:rsid w:val="00325D2B"/>
    <w:rsid w:val="0033239D"/>
    <w:rsid w:val="00332C17"/>
    <w:rsid w:val="00332C98"/>
    <w:rsid w:val="00333B7E"/>
    <w:rsid w:val="00333D8C"/>
    <w:rsid w:val="00334308"/>
    <w:rsid w:val="0033443A"/>
    <w:rsid w:val="00334E6D"/>
    <w:rsid w:val="0033507A"/>
    <w:rsid w:val="003353C9"/>
    <w:rsid w:val="003355A4"/>
    <w:rsid w:val="00336362"/>
    <w:rsid w:val="0034079B"/>
    <w:rsid w:val="00340AA4"/>
    <w:rsid w:val="003424AC"/>
    <w:rsid w:val="0034319C"/>
    <w:rsid w:val="00343D87"/>
    <w:rsid w:val="00343EE4"/>
    <w:rsid w:val="00346156"/>
    <w:rsid w:val="003474DC"/>
    <w:rsid w:val="0034794A"/>
    <w:rsid w:val="0035024D"/>
    <w:rsid w:val="00350573"/>
    <w:rsid w:val="003507B2"/>
    <w:rsid w:val="00351ED0"/>
    <w:rsid w:val="003525FE"/>
    <w:rsid w:val="00353C2D"/>
    <w:rsid w:val="003576C4"/>
    <w:rsid w:val="00360206"/>
    <w:rsid w:val="003616F4"/>
    <w:rsid w:val="00363B32"/>
    <w:rsid w:val="00364ADE"/>
    <w:rsid w:val="00364CA8"/>
    <w:rsid w:val="003651C7"/>
    <w:rsid w:val="00365257"/>
    <w:rsid w:val="00366D70"/>
    <w:rsid w:val="0036790E"/>
    <w:rsid w:val="00370973"/>
    <w:rsid w:val="00370D46"/>
    <w:rsid w:val="00371935"/>
    <w:rsid w:val="00371C52"/>
    <w:rsid w:val="00372CA6"/>
    <w:rsid w:val="00374CDF"/>
    <w:rsid w:val="00376B88"/>
    <w:rsid w:val="003771D4"/>
    <w:rsid w:val="00377407"/>
    <w:rsid w:val="003816FF"/>
    <w:rsid w:val="00381C99"/>
    <w:rsid w:val="0038505D"/>
    <w:rsid w:val="0038589B"/>
    <w:rsid w:val="0038742A"/>
    <w:rsid w:val="003874AB"/>
    <w:rsid w:val="00387CF7"/>
    <w:rsid w:val="00390292"/>
    <w:rsid w:val="00390E7D"/>
    <w:rsid w:val="00391664"/>
    <w:rsid w:val="00391B37"/>
    <w:rsid w:val="00393D4B"/>
    <w:rsid w:val="003944D2"/>
    <w:rsid w:val="00395E58"/>
    <w:rsid w:val="003977E9"/>
    <w:rsid w:val="003A2F32"/>
    <w:rsid w:val="003A30C1"/>
    <w:rsid w:val="003A3B6A"/>
    <w:rsid w:val="003A4745"/>
    <w:rsid w:val="003A4930"/>
    <w:rsid w:val="003A4BB7"/>
    <w:rsid w:val="003A5B94"/>
    <w:rsid w:val="003A6060"/>
    <w:rsid w:val="003B0579"/>
    <w:rsid w:val="003B140D"/>
    <w:rsid w:val="003B140F"/>
    <w:rsid w:val="003B2F51"/>
    <w:rsid w:val="003B35CD"/>
    <w:rsid w:val="003B4E64"/>
    <w:rsid w:val="003B5A26"/>
    <w:rsid w:val="003C03EE"/>
    <w:rsid w:val="003C1FE3"/>
    <w:rsid w:val="003C2E6C"/>
    <w:rsid w:val="003C387E"/>
    <w:rsid w:val="003C426E"/>
    <w:rsid w:val="003C4768"/>
    <w:rsid w:val="003C4C37"/>
    <w:rsid w:val="003C5D63"/>
    <w:rsid w:val="003D01E5"/>
    <w:rsid w:val="003D02FC"/>
    <w:rsid w:val="003D04A8"/>
    <w:rsid w:val="003D1507"/>
    <w:rsid w:val="003D2A30"/>
    <w:rsid w:val="003D4CF8"/>
    <w:rsid w:val="003D596A"/>
    <w:rsid w:val="003D5BAA"/>
    <w:rsid w:val="003D7EB3"/>
    <w:rsid w:val="003E18E4"/>
    <w:rsid w:val="003E2B47"/>
    <w:rsid w:val="003E378F"/>
    <w:rsid w:val="003E3965"/>
    <w:rsid w:val="003E455B"/>
    <w:rsid w:val="003E4DC6"/>
    <w:rsid w:val="003E53CE"/>
    <w:rsid w:val="003E6207"/>
    <w:rsid w:val="003E621E"/>
    <w:rsid w:val="003E6D98"/>
    <w:rsid w:val="003E7C99"/>
    <w:rsid w:val="003F0563"/>
    <w:rsid w:val="003F1388"/>
    <w:rsid w:val="003F4593"/>
    <w:rsid w:val="003F4872"/>
    <w:rsid w:val="003F6A00"/>
    <w:rsid w:val="003F6A55"/>
    <w:rsid w:val="00400141"/>
    <w:rsid w:val="0040111D"/>
    <w:rsid w:val="00401395"/>
    <w:rsid w:val="00401CD0"/>
    <w:rsid w:val="00404405"/>
    <w:rsid w:val="00405499"/>
    <w:rsid w:val="0040745D"/>
    <w:rsid w:val="00410D9F"/>
    <w:rsid w:val="0041164A"/>
    <w:rsid w:val="00411CF8"/>
    <w:rsid w:val="00412BC2"/>
    <w:rsid w:val="00414C8C"/>
    <w:rsid w:val="00416955"/>
    <w:rsid w:val="004228EB"/>
    <w:rsid w:val="0042296F"/>
    <w:rsid w:val="00424355"/>
    <w:rsid w:val="00430057"/>
    <w:rsid w:val="00432493"/>
    <w:rsid w:val="004340C5"/>
    <w:rsid w:val="004349CD"/>
    <w:rsid w:val="00437268"/>
    <w:rsid w:val="00440EB2"/>
    <w:rsid w:val="00441844"/>
    <w:rsid w:val="00444DE9"/>
    <w:rsid w:val="00446538"/>
    <w:rsid w:val="004500C6"/>
    <w:rsid w:val="00452462"/>
    <w:rsid w:val="004533F9"/>
    <w:rsid w:val="004543F6"/>
    <w:rsid w:val="00455232"/>
    <w:rsid w:val="00455FC0"/>
    <w:rsid w:val="00456392"/>
    <w:rsid w:val="00460D93"/>
    <w:rsid w:val="0046149A"/>
    <w:rsid w:val="004622B8"/>
    <w:rsid w:val="004629EC"/>
    <w:rsid w:val="00464422"/>
    <w:rsid w:val="00464993"/>
    <w:rsid w:val="00465C8A"/>
    <w:rsid w:val="00465F6B"/>
    <w:rsid w:val="00467868"/>
    <w:rsid w:val="004678BE"/>
    <w:rsid w:val="00470812"/>
    <w:rsid w:val="00471A1F"/>
    <w:rsid w:val="00471F6D"/>
    <w:rsid w:val="00473332"/>
    <w:rsid w:val="00473433"/>
    <w:rsid w:val="0047367D"/>
    <w:rsid w:val="00474003"/>
    <w:rsid w:val="00481371"/>
    <w:rsid w:val="00481627"/>
    <w:rsid w:val="0048271A"/>
    <w:rsid w:val="004830BD"/>
    <w:rsid w:val="00485101"/>
    <w:rsid w:val="00485388"/>
    <w:rsid w:val="0048732B"/>
    <w:rsid w:val="0049082B"/>
    <w:rsid w:val="00491A55"/>
    <w:rsid w:val="00495D4F"/>
    <w:rsid w:val="00495E38"/>
    <w:rsid w:val="00497CB4"/>
    <w:rsid w:val="00497F99"/>
    <w:rsid w:val="004A0AEB"/>
    <w:rsid w:val="004A0B93"/>
    <w:rsid w:val="004A16A6"/>
    <w:rsid w:val="004A1775"/>
    <w:rsid w:val="004A27EE"/>
    <w:rsid w:val="004A2F5B"/>
    <w:rsid w:val="004A2FBC"/>
    <w:rsid w:val="004A3BA1"/>
    <w:rsid w:val="004A4587"/>
    <w:rsid w:val="004A4C4C"/>
    <w:rsid w:val="004B18A5"/>
    <w:rsid w:val="004B3184"/>
    <w:rsid w:val="004B3565"/>
    <w:rsid w:val="004B3E16"/>
    <w:rsid w:val="004B4791"/>
    <w:rsid w:val="004B786D"/>
    <w:rsid w:val="004B7D9B"/>
    <w:rsid w:val="004C0CD0"/>
    <w:rsid w:val="004C1287"/>
    <w:rsid w:val="004C1C6E"/>
    <w:rsid w:val="004C2CA2"/>
    <w:rsid w:val="004C40AD"/>
    <w:rsid w:val="004C4857"/>
    <w:rsid w:val="004C4BB2"/>
    <w:rsid w:val="004C66E2"/>
    <w:rsid w:val="004C6FA2"/>
    <w:rsid w:val="004C6FBF"/>
    <w:rsid w:val="004C71C6"/>
    <w:rsid w:val="004C7414"/>
    <w:rsid w:val="004C76BC"/>
    <w:rsid w:val="004C7717"/>
    <w:rsid w:val="004D13DC"/>
    <w:rsid w:val="004D1A90"/>
    <w:rsid w:val="004D29A5"/>
    <w:rsid w:val="004D3C9E"/>
    <w:rsid w:val="004D5433"/>
    <w:rsid w:val="004D597E"/>
    <w:rsid w:val="004D67B1"/>
    <w:rsid w:val="004D7AEB"/>
    <w:rsid w:val="004E031E"/>
    <w:rsid w:val="004E0988"/>
    <w:rsid w:val="004E3705"/>
    <w:rsid w:val="004E37BE"/>
    <w:rsid w:val="004E462C"/>
    <w:rsid w:val="004E5024"/>
    <w:rsid w:val="004E511A"/>
    <w:rsid w:val="004E55E7"/>
    <w:rsid w:val="004E682B"/>
    <w:rsid w:val="004E6A93"/>
    <w:rsid w:val="004E7375"/>
    <w:rsid w:val="004F076E"/>
    <w:rsid w:val="004F3DDF"/>
    <w:rsid w:val="004F4B40"/>
    <w:rsid w:val="004F505F"/>
    <w:rsid w:val="004F7E22"/>
    <w:rsid w:val="005017A2"/>
    <w:rsid w:val="00501AE8"/>
    <w:rsid w:val="00501E56"/>
    <w:rsid w:val="00502DFF"/>
    <w:rsid w:val="0050318D"/>
    <w:rsid w:val="005034A2"/>
    <w:rsid w:val="00504703"/>
    <w:rsid w:val="00505BC6"/>
    <w:rsid w:val="005064BB"/>
    <w:rsid w:val="00507276"/>
    <w:rsid w:val="00510410"/>
    <w:rsid w:val="005108E3"/>
    <w:rsid w:val="005124D9"/>
    <w:rsid w:val="00513D1D"/>
    <w:rsid w:val="00516424"/>
    <w:rsid w:val="0051673F"/>
    <w:rsid w:val="00516AC1"/>
    <w:rsid w:val="005177CC"/>
    <w:rsid w:val="00522C32"/>
    <w:rsid w:val="00524FA9"/>
    <w:rsid w:val="005253AA"/>
    <w:rsid w:val="00525A8C"/>
    <w:rsid w:val="00525E99"/>
    <w:rsid w:val="00526C26"/>
    <w:rsid w:val="005302CE"/>
    <w:rsid w:val="00530D1A"/>
    <w:rsid w:val="0053210B"/>
    <w:rsid w:val="0053318B"/>
    <w:rsid w:val="00541C33"/>
    <w:rsid w:val="0054208C"/>
    <w:rsid w:val="005453B7"/>
    <w:rsid w:val="005464A2"/>
    <w:rsid w:val="005469F0"/>
    <w:rsid w:val="005501A6"/>
    <w:rsid w:val="0055318C"/>
    <w:rsid w:val="00553492"/>
    <w:rsid w:val="005535F6"/>
    <w:rsid w:val="00553DBD"/>
    <w:rsid w:val="00554373"/>
    <w:rsid w:val="00555074"/>
    <w:rsid w:val="00555597"/>
    <w:rsid w:val="0055572F"/>
    <w:rsid w:val="00555810"/>
    <w:rsid w:val="00556398"/>
    <w:rsid w:val="00556410"/>
    <w:rsid w:val="005600F4"/>
    <w:rsid w:val="005613D1"/>
    <w:rsid w:val="00562732"/>
    <w:rsid w:val="005630B3"/>
    <w:rsid w:val="0056314D"/>
    <w:rsid w:val="0056636D"/>
    <w:rsid w:val="00574877"/>
    <w:rsid w:val="0057728A"/>
    <w:rsid w:val="005803FC"/>
    <w:rsid w:val="00580B55"/>
    <w:rsid w:val="00587112"/>
    <w:rsid w:val="00587809"/>
    <w:rsid w:val="00590CF2"/>
    <w:rsid w:val="00591E0A"/>
    <w:rsid w:val="0059335A"/>
    <w:rsid w:val="00593D0A"/>
    <w:rsid w:val="00593FFB"/>
    <w:rsid w:val="0059422B"/>
    <w:rsid w:val="0059460D"/>
    <w:rsid w:val="00594ADD"/>
    <w:rsid w:val="0059667E"/>
    <w:rsid w:val="005966AA"/>
    <w:rsid w:val="0059784F"/>
    <w:rsid w:val="005A043B"/>
    <w:rsid w:val="005A172F"/>
    <w:rsid w:val="005A3757"/>
    <w:rsid w:val="005A3A32"/>
    <w:rsid w:val="005A4AC7"/>
    <w:rsid w:val="005A4B1A"/>
    <w:rsid w:val="005A5BD7"/>
    <w:rsid w:val="005B07B9"/>
    <w:rsid w:val="005B0940"/>
    <w:rsid w:val="005B1355"/>
    <w:rsid w:val="005B17F9"/>
    <w:rsid w:val="005B1BA7"/>
    <w:rsid w:val="005B1F7D"/>
    <w:rsid w:val="005B22CE"/>
    <w:rsid w:val="005B4743"/>
    <w:rsid w:val="005B4EA7"/>
    <w:rsid w:val="005B543C"/>
    <w:rsid w:val="005B73B3"/>
    <w:rsid w:val="005B7905"/>
    <w:rsid w:val="005C0E70"/>
    <w:rsid w:val="005C25CF"/>
    <w:rsid w:val="005C27DD"/>
    <w:rsid w:val="005C47D2"/>
    <w:rsid w:val="005C547D"/>
    <w:rsid w:val="005C5775"/>
    <w:rsid w:val="005C6225"/>
    <w:rsid w:val="005C66AD"/>
    <w:rsid w:val="005C6A7E"/>
    <w:rsid w:val="005C72BD"/>
    <w:rsid w:val="005D0D81"/>
    <w:rsid w:val="005D1BBB"/>
    <w:rsid w:val="005D3C18"/>
    <w:rsid w:val="005D43C4"/>
    <w:rsid w:val="005D5221"/>
    <w:rsid w:val="005D57E7"/>
    <w:rsid w:val="005D5FA4"/>
    <w:rsid w:val="005D667D"/>
    <w:rsid w:val="005D6BFC"/>
    <w:rsid w:val="005D6D10"/>
    <w:rsid w:val="005D7B84"/>
    <w:rsid w:val="005D7F8B"/>
    <w:rsid w:val="005E0292"/>
    <w:rsid w:val="005E10A8"/>
    <w:rsid w:val="005E21B8"/>
    <w:rsid w:val="005E22BC"/>
    <w:rsid w:val="005E2368"/>
    <w:rsid w:val="005E414A"/>
    <w:rsid w:val="005E435F"/>
    <w:rsid w:val="005E6816"/>
    <w:rsid w:val="005E7445"/>
    <w:rsid w:val="005E784E"/>
    <w:rsid w:val="005E7EBA"/>
    <w:rsid w:val="005F1DB5"/>
    <w:rsid w:val="005F20AD"/>
    <w:rsid w:val="005F2820"/>
    <w:rsid w:val="005F4358"/>
    <w:rsid w:val="005F4518"/>
    <w:rsid w:val="005F4CC3"/>
    <w:rsid w:val="005F518B"/>
    <w:rsid w:val="006000C0"/>
    <w:rsid w:val="0060067F"/>
    <w:rsid w:val="00601589"/>
    <w:rsid w:val="00602CF1"/>
    <w:rsid w:val="00603588"/>
    <w:rsid w:val="00603592"/>
    <w:rsid w:val="00606A57"/>
    <w:rsid w:val="00606D97"/>
    <w:rsid w:val="0060718F"/>
    <w:rsid w:val="00610E21"/>
    <w:rsid w:val="00611FEF"/>
    <w:rsid w:val="00612820"/>
    <w:rsid w:val="00612EFC"/>
    <w:rsid w:val="0061352A"/>
    <w:rsid w:val="006139E6"/>
    <w:rsid w:val="006151F5"/>
    <w:rsid w:val="006203BF"/>
    <w:rsid w:val="0062095C"/>
    <w:rsid w:val="00620E3F"/>
    <w:rsid w:val="00621652"/>
    <w:rsid w:val="00621691"/>
    <w:rsid w:val="006245F1"/>
    <w:rsid w:val="00624EED"/>
    <w:rsid w:val="00625625"/>
    <w:rsid w:val="00625814"/>
    <w:rsid w:val="00631C76"/>
    <w:rsid w:val="00631CAC"/>
    <w:rsid w:val="0063214E"/>
    <w:rsid w:val="006329E7"/>
    <w:rsid w:val="00633BA6"/>
    <w:rsid w:val="00633D59"/>
    <w:rsid w:val="006344FA"/>
    <w:rsid w:val="00643069"/>
    <w:rsid w:val="00645BA4"/>
    <w:rsid w:val="006468B0"/>
    <w:rsid w:val="00647183"/>
    <w:rsid w:val="006471CF"/>
    <w:rsid w:val="0064775F"/>
    <w:rsid w:val="00647E9D"/>
    <w:rsid w:val="00654CA5"/>
    <w:rsid w:val="0065524C"/>
    <w:rsid w:val="00660122"/>
    <w:rsid w:val="0066326B"/>
    <w:rsid w:val="00663A46"/>
    <w:rsid w:val="00665AA1"/>
    <w:rsid w:val="00670FD6"/>
    <w:rsid w:val="00672788"/>
    <w:rsid w:val="00672CEA"/>
    <w:rsid w:val="006747D4"/>
    <w:rsid w:val="00674F6C"/>
    <w:rsid w:val="00676302"/>
    <w:rsid w:val="00676447"/>
    <w:rsid w:val="0067665B"/>
    <w:rsid w:val="00680230"/>
    <w:rsid w:val="006811A9"/>
    <w:rsid w:val="00681FFF"/>
    <w:rsid w:val="00682231"/>
    <w:rsid w:val="006833BD"/>
    <w:rsid w:val="00683762"/>
    <w:rsid w:val="00683FE2"/>
    <w:rsid w:val="00684AC2"/>
    <w:rsid w:val="00684C83"/>
    <w:rsid w:val="0068725C"/>
    <w:rsid w:val="006876DB"/>
    <w:rsid w:val="006905EC"/>
    <w:rsid w:val="00691217"/>
    <w:rsid w:val="006914FC"/>
    <w:rsid w:val="00691B62"/>
    <w:rsid w:val="00694E3F"/>
    <w:rsid w:val="00697AE8"/>
    <w:rsid w:val="006A0125"/>
    <w:rsid w:val="006A086F"/>
    <w:rsid w:val="006A148A"/>
    <w:rsid w:val="006A1B42"/>
    <w:rsid w:val="006A1DD2"/>
    <w:rsid w:val="006A1FC2"/>
    <w:rsid w:val="006A2970"/>
    <w:rsid w:val="006A2B2C"/>
    <w:rsid w:val="006A3717"/>
    <w:rsid w:val="006A50B2"/>
    <w:rsid w:val="006A5BC0"/>
    <w:rsid w:val="006A60AF"/>
    <w:rsid w:val="006A64D2"/>
    <w:rsid w:val="006A651D"/>
    <w:rsid w:val="006A6897"/>
    <w:rsid w:val="006A6C72"/>
    <w:rsid w:val="006B5242"/>
    <w:rsid w:val="006B58CA"/>
    <w:rsid w:val="006B5A37"/>
    <w:rsid w:val="006B6C45"/>
    <w:rsid w:val="006B77D0"/>
    <w:rsid w:val="006C12C1"/>
    <w:rsid w:val="006C2A02"/>
    <w:rsid w:val="006C3226"/>
    <w:rsid w:val="006C345B"/>
    <w:rsid w:val="006C36D1"/>
    <w:rsid w:val="006C3C1C"/>
    <w:rsid w:val="006C3FCB"/>
    <w:rsid w:val="006C7979"/>
    <w:rsid w:val="006D1B81"/>
    <w:rsid w:val="006D20BD"/>
    <w:rsid w:val="006D261F"/>
    <w:rsid w:val="006D3637"/>
    <w:rsid w:val="006D3DEB"/>
    <w:rsid w:val="006D589F"/>
    <w:rsid w:val="006D7552"/>
    <w:rsid w:val="006E0293"/>
    <w:rsid w:val="006E1118"/>
    <w:rsid w:val="006E1C94"/>
    <w:rsid w:val="006E3BB6"/>
    <w:rsid w:val="006E3FEE"/>
    <w:rsid w:val="006E416E"/>
    <w:rsid w:val="006E420B"/>
    <w:rsid w:val="006E490D"/>
    <w:rsid w:val="006E4944"/>
    <w:rsid w:val="006E4B1A"/>
    <w:rsid w:val="006E68D1"/>
    <w:rsid w:val="006E6B45"/>
    <w:rsid w:val="006F1A40"/>
    <w:rsid w:val="006F3A24"/>
    <w:rsid w:val="006F5B0C"/>
    <w:rsid w:val="006F6094"/>
    <w:rsid w:val="006F67D7"/>
    <w:rsid w:val="006F754B"/>
    <w:rsid w:val="00700DCF"/>
    <w:rsid w:val="0070278E"/>
    <w:rsid w:val="00703800"/>
    <w:rsid w:val="007045C8"/>
    <w:rsid w:val="00704DF2"/>
    <w:rsid w:val="007056F1"/>
    <w:rsid w:val="00707BA4"/>
    <w:rsid w:val="0071038D"/>
    <w:rsid w:val="007118A8"/>
    <w:rsid w:val="00711958"/>
    <w:rsid w:val="00713090"/>
    <w:rsid w:val="007133A0"/>
    <w:rsid w:val="00714802"/>
    <w:rsid w:val="00714C4D"/>
    <w:rsid w:val="007152B9"/>
    <w:rsid w:val="00715A67"/>
    <w:rsid w:val="00715B65"/>
    <w:rsid w:val="00715C08"/>
    <w:rsid w:val="00717C6F"/>
    <w:rsid w:val="00717E4E"/>
    <w:rsid w:val="007203DB"/>
    <w:rsid w:val="00721A4D"/>
    <w:rsid w:val="00721FC9"/>
    <w:rsid w:val="00723929"/>
    <w:rsid w:val="00723EB9"/>
    <w:rsid w:val="00723FA6"/>
    <w:rsid w:val="00725B2F"/>
    <w:rsid w:val="00726F83"/>
    <w:rsid w:val="00732F13"/>
    <w:rsid w:val="007344F5"/>
    <w:rsid w:val="0073451E"/>
    <w:rsid w:val="00735AD2"/>
    <w:rsid w:val="007363BC"/>
    <w:rsid w:val="0073696E"/>
    <w:rsid w:val="00736E86"/>
    <w:rsid w:val="00736F7D"/>
    <w:rsid w:val="00737E88"/>
    <w:rsid w:val="007400FA"/>
    <w:rsid w:val="0074391E"/>
    <w:rsid w:val="007447FE"/>
    <w:rsid w:val="0074638F"/>
    <w:rsid w:val="00753CE0"/>
    <w:rsid w:val="0075429A"/>
    <w:rsid w:val="00755D1F"/>
    <w:rsid w:val="007565A3"/>
    <w:rsid w:val="007602FF"/>
    <w:rsid w:val="007626A4"/>
    <w:rsid w:val="007630B9"/>
    <w:rsid w:val="007669D7"/>
    <w:rsid w:val="00767A23"/>
    <w:rsid w:val="007705D7"/>
    <w:rsid w:val="00770666"/>
    <w:rsid w:val="0077299B"/>
    <w:rsid w:val="0077367E"/>
    <w:rsid w:val="00773995"/>
    <w:rsid w:val="00774FEA"/>
    <w:rsid w:val="007751B1"/>
    <w:rsid w:val="00777C92"/>
    <w:rsid w:val="007812AF"/>
    <w:rsid w:val="00783306"/>
    <w:rsid w:val="00783868"/>
    <w:rsid w:val="00783AFB"/>
    <w:rsid w:val="00784C44"/>
    <w:rsid w:val="00785325"/>
    <w:rsid w:val="00791583"/>
    <w:rsid w:val="00791FFC"/>
    <w:rsid w:val="0079377C"/>
    <w:rsid w:val="00793A42"/>
    <w:rsid w:val="007945C1"/>
    <w:rsid w:val="007973D9"/>
    <w:rsid w:val="007A0D78"/>
    <w:rsid w:val="007A17DF"/>
    <w:rsid w:val="007A3065"/>
    <w:rsid w:val="007A390C"/>
    <w:rsid w:val="007A493F"/>
    <w:rsid w:val="007A5320"/>
    <w:rsid w:val="007A7173"/>
    <w:rsid w:val="007B0040"/>
    <w:rsid w:val="007B5512"/>
    <w:rsid w:val="007B60CD"/>
    <w:rsid w:val="007B6437"/>
    <w:rsid w:val="007B652D"/>
    <w:rsid w:val="007B6603"/>
    <w:rsid w:val="007C1D6A"/>
    <w:rsid w:val="007C2C75"/>
    <w:rsid w:val="007C49C3"/>
    <w:rsid w:val="007C4C5F"/>
    <w:rsid w:val="007C5118"/>
    <w:rsid w:val="007C6428"/>
    <w:rsid w:val="007D12D8"/>
    <w:rsid w:val="007D3C26"/>
    <w:rsid w:val="007D3CB2"/>
    <w:rsid w:val="007D4235"/>
    <w:rsid w:val="007D5D6B"/>
    <w:rsid w:val="007D60F7"/>
    <w:rsid w:val="007D63A7"/>
    <w:rsid w:val="007D7C28"/>
    <w:rsid w:val="007D7EBB"/>
    <w:rsid w:val="007E302E"/>
    <w:rsid w:val="007E30C0"/>
    <w:rsid w:val="007E422B"/>
    <w:rsid w:val="007E58A3"/>
    <w:rsid w:val="007E6574"/>
    <w:rsid w:val="007E7742"/>
    <w:rsid w:val="007F0113"/>
    <w:rsid w:val="007F25BD"/>
    <w:rsid w:val="007F6069"/>
    <w:rsid w:val="007F6B74"/>
    <w:rsid w:val="007F6B79"/>
    <w:rsid w:val="007F7838"/>
    <w:rsid w:val="007F7915"/>
    <w:rsid w:val="00800223"/>
    <w:rsid w:val="00802393"/>
    <w:rsid w:val="0080281B"/>
    <w:rsid w:val="00802828"/>
    <w:rsid w:val="00805738"/>
    <w:rsid w:val="0080576A"/>
    <w:rsid w:val="00806654"/>
    <w:rsid w:val="0080711E"/>
    <w:rsid w:val="0081053C"/>
    <w:rsid w:val="0081164E"/>
    <w:rsid w:val="0081201A"/>
    <w:rsid w:val="00812764"/>
    <w:rsid w:val="00814139"/>
    <w:rsid w:val="00815741"/>
    <w:rsid w:val="00816138"/>
    <w:rsid w:val="00820D12"/>
    <w:rsid w:val="0082142C"/>
    <w:rsid w:val="00821B4F"/>
    <w:rsid w:val="00822C1C"/>
    <w:rsid w:val="008232D4"/>
    <w:rsid w:val="008237DB"/>
    <w:rsid w:val="008247AC"/>
    <w:rsid w:val="00825D20"/>
    <w:rsid w:val="008269BE"/>
    <w:rsid w:val="00830581"/>
    <w:rsid w:val="00830CF4"/>
    <w:rsid w:val="00830EB8"/>
    <w:rsid w:val="00831500"/>
    <w:rsid w:val="0083400F"/>
    <w:rsid w:val="00835885"/>
    <w:rsid w:val="00836AC5"/>
    <w:rsid w:val="008370A6"/>
    <w:rsid w:val="00840CD0"/>
    <w:rsid w:val="00840ECA"/>
    <w:rsid w:val="008425E8"/>
    <w:rsid w:val="0084485E"/>
    <w:rsid w:val="00846777"/>
    <w:rsid w:val="00847BC4"/>
    <w:rsid w:val="00850C62"/>
    <w:rsid w:val="0085212F"/>
    <w:rsid w:val="008523FA"/>
    <w:rsid w:val="00852657"/>
    <w:rsid w:val="00852F8E"/>
    <w:rsid w:val="00853DD1"/>
    <w:rsid w:val="008566C7"/>
    <w:rsid w:val="00856ED4"/>
    <w:rsid w:val="00857A73"/>
    <w:rsid w:val="0086094A"/>
    <w:rsid w:val="00860A19"/>
    <w:rsid w:val="0086129C"/>
    <w:rsid w:val="00861F2D"/>
    <w:rsid w:val="008633FD"/>
    <w:rsid w:val="00863482"/>
    <w:rsid w:val="00863DBF"/>
    <w:rsid w:val="008644D7"/>
    <w:rsid w:val="00864A72"/>
    <w:rsid w:val="0086614A"/>
    <w:rsid w:val="00866449"/>
    <w:rsid w:val="00870F23"/>
    <w:rsid w:val="00871888"/>
    <w:rsid w:val="00871DEA"/>
    <w:rsid w:val="00871E0F"/>
    <w:rsid w:val="008724C9"/>
    <w:rsid w:val="008729AE"/>
    <w:rsid w:val="00872D33"/>
    <w:rsid w:val="00875763"/>
    <w:rsid w:val="0087628E"/>
    <w:rsid w:val="00880F2C"/>
    <w:rsid w:val="00881C6C"/>
    <w:rsid w:val="00882626"/>
    <w:rsid w:val="008826FE"/>
    <w:rsid w:val="00882E38"/>
    <w:rsid w:val="0088541C"/>
    <w:rsid w:val="008855DC"/>
    <w:rsid w:val="00885D2F"/>
    <w:rsid w:val="0088693D"/>
    <w:rsid w:val="00886C31"/>
    <w:rsid w:val="008874EA"/>
    <w:rsid w:val="00890160"/>
    <w:rsid w:val="00891759"/>
    <w:rsid w:val="00892B74"/>
    <w:rsid w:val="00893245"/>
    <w:rsid w:val="0089358B"/>
    <w:rsid w:val="0089363E"/>
    <w:rsid w:val="00894536"/>
    <w:rsid w:val="008945A4"/>
    <w:rsid w:val="00894C88"/>
    <w:rsid w:val="0089581F"/>
    <w:rsid w:val="00896209"/>
    <w:rsid w:val="0089708D"/>
    <w:rsid w:val="008978C1"/>
    <w:rsid w:val="008A0981"/>
    <w:rsid w:val="008A0E98"/>
    <w:rsid w:val="008A30D1"/>
    <w:rsid w:val="008A5E23"/>
    <w:rsid w:val="008A65BA"/>
    <w:rsid w:val="008B069F"/>
    <w:rsid w:val="008B16B6"/>
    <w:rsid w:val="008B195A"/>
    <w:rsid w:val="008B2BF7"/>
    <w:rsid w:val="008B323B"/>
    <w:rsid w:val="008B366C"/>
    <w:rsid w:val="008B3A45"/>
    <w:rsid w:val="008B5154"/>
    <w:rsid w:val="008B56E3"/>
    <w:rsid w:val="008B6261"/>
    <w:rsid w:val="008B797F"/>
    <w:rsid w:val="008B7AE4"/>
    <w:rsid w:val="008C0507"/>
    <w:rsid w:val="008C1036"/>
    <w:rsid w:val="008C2508"/>
    <w:rsid w:val="008C2706"/>
    <w:rsid w:val="008C28B0"/>
    <w:rsid w:val="008C3304"/>
    <w:rsid w:val="008C37C7"/>
    <w:rsid w:val="008C38EF"/>
    <w:rsid w:val="008D167F"/>
    <w:rsid w:val="008D1706"/>
    <w:rsid w:val="008D211F"/>
    <w:rsid w:val="008D3574"/>
    <w:rsid w:val="008D3AD7"/>
    <w:rsid w:val="008D4D7D"/>
    <w:rsid w:val="008D4DEC"/>
    <w:rsid w:val="008D66C8"/>
    <w:rsid w:val="008D78AF"/>
    <w:rsid w:val="008E0293"/>
    <w:rsid w:val="008E03CE"/>
    <w:rsid w:val="008E1FD8"/>
    <w:rsid w:val="008E327D"/>
    <w:rsid w:val="008E52AB"/>
    <w:rsid w:val="008E6DC3"/>
    <w:rsid w:val="008E7B2C"/>
    <w:rsid w:val="008F0A15"/>
    <w:rsid w:val="008F1613"/>
    <w:rsid w:val="008F3556"/>
    <w:rsid w:val="008F5759"/>
    <w:rsid w:val="008F66B4"/>
    <w:rsid w:val="008F6F9E"/>
    <w:rsid w:val="008F7495"/>
    <w:rsid w:val="008F7773"/>
    <w:rsid w:val="00901103"/>
    <w:rsid w:val="00902108"/>
    <w:rsid w:val="00902540"/>
    <w:rsid w:val="00907BBB"/>
    <w:rsid w:val="00907BFB"/>
    <w:rsid w:val="00910AB6"/>
    <w:rsid w:val="00911E20"/>
    <w:rsid w:val="00912322"/>
    <w:rsid w:val="0091524A"/>
    <w:rsid w:val="00916438"/>
    <w:rsid w:val="009166D0"/>
    <w:rsid w:val="00916FC2"/>
    <w:rsid w:val="00920021"/>
    <w:rsid w:val="009215E4"/>
    <w:rsid w:val="00922E78"/>
    <w:rsid w:val="00923C3B"/>
    <w:rsid w:val="00924171"/>
    <w:rsid w:val="00927760"/>
    <w:rsid w:val="00927BEA"/>
    <w:rsid w:val="00927CE5"/>
    <w:rsid w:val="00933FF3"/>
    <w:rsid w:val="009343ED"/>
    <w:rsid w:val="00935289"/>
    <w:rsid w:val="00935BA8"/>
    <w:rsid w:val="00937738"/>
    <w:rsid w:val="00937B57"/>
    <w:rsid w:val="009407BB"/>
    <w:rsid w:val="0094090F"/>
    <w:rsid w:val="00940939"/>
    <w:rsid w:val="009409AE"/>
    <w:rsid w:val="00942AB7"/>
    <w:rsid w:val="00943051"/>
    <w:rsid w:val="0094455E"/>
    <w:rsid w:val="00947B03"/>
    <w:rsid w:val="009505D7"/>
    <w:rsid w:val="00951829"/>
    <w:rsid w:val="00955BC6"/>
    <w:rsid w:val="00956324"/>
    <w:rsid w:val="00960591"/>
    <w:rsid w:val="00961909"/>
    <w:rsid w:val="00962C50"/>
    <w:rsid w:val="00963440"/>
    <w:rsid w:val="00964A5C"/>
    <w:rsid w:val="00966C7D"/>
    <w:rsid w:val="0096703D"/>
    <w:rsid w:val="0096754C"/>
    <w:rsid w:val="00970252"/>
    <w:rsid w:val="0097041C"/>
    <w:rsid w:val="0097153A"/>
    <w:rsid w:val="00972006"/>
    <w:rsid w:val="00972D1A"/>
    <w:rsid w:val="009730BD"/>
    <w:rsid w:val="00975228"/>
    <w:rsid w:val="00975BEF"/>
    <w:rsid w:val="00975F60"/>
    <w:rsid w:val="009778DC"/>
    <w:rsid w:val="0098390C"/>
    <w:rsid w:val="00984D39"/>
    <w:rsid w:val="0098792F"/>
    <w:rsid w:val="00991A25"/>
    <w:rsid w:val="00991E23"/>
    <w:rsid w:val="00992469"/>
    <w:rsid w:val="00992591"/>
    <w:rsid w:val="00992CCB"/>
    <w:rsid w:val="00993F94"/>
    <w:rsid w:val="00994352"/>
    <w:rsid w:val="009956BE"/>
    <w:rsid w:val="0099591B"/>
    <w:rsid w:val="00995F04"/>
    <w:rsid w:val="009A0B20"/>
    <w:rsid w:val="009A0B5C"/>
    <w:rsid w:val="009A14C7"/>
    <w:rsid w:val="009A1964"/>
    <w:rsid w:val="009A1E0A"/>
    <w:rsid w:val="009A2283"/>
    <w:rsid w:val="009A23C8"/>
    <w:rsid w:val="009A3438"/>
    <w:rsid w:val="009A3898"/>
    <w:rsid w:val="009A49A4"/>
    <w:rsid w:val="009A56B9"/>
    <w:rsid w:val="009A5E48"/>
    <w:rsid w:val="009A798D"/>
    <w:rsid w:val="009A7CDD"/>
    <w:rsid w:val="009B0369"/>
    <w:rsid w:val="009B2F9D"/>
    <w:rsid w:val="009B3421"/>
    <w:rsid w:val="009B4DDD"/>
    <w:rsid w:val="009B4EA5"/>
    <w:rsid w:val="009B64CF"/>
    <w:rsid w:val="009B69B6"/>
    <w:rsid w:val="009B6A9F"/>
    <w:rsid w:val="009B6DEA"/>
    <w:rsid w:val="009B7673"/>
    <w:rsid w:val="009C5C54"/>
    <w:rsid w:val="009D098F"/>
    <w:rsid w:val="009D0998"/>
    <w:rsid w:val="009D09E7"/>
    <w:rsid w:val="009D0EFF"/>
    <w:rsid w:val="009D2765"/>
    <w:rsid w:val="009D4395"/>
    <w:rsid w:val="009D48D1"/>
    <w:rsid w:val="009D4E2C"/>
    <w:rsid w:val="009E0572"/>
    <w:rsid w:val="009E1CAC"/>
    <w:rsid w:val="009E1FD1"/>
    <w:rsid w:val="009E2051"/>
    <w:rsid w:val="009E2B1F"/>
    <w:rsid w:val="009E3DA1"/>
    <w:rsid w:val="009E5988"/>
    <w:rsid w:val="009E5D0B"/>
    <w:rsid w:val="009E6750"/>
    <w:rsid w:val="009E76F8"/>
    <w:rsid w:val="009F0026"/>
    <w:rsid w:val="009F0079"/>
    <w:rsid w:val="009F1379"/>
    <w:rsid w:val="009F48AB"/>
    <w:rsid w:val="009F546D"/>
    <w:rsid w:val="009F56ED"/>
    <w:rsid w:val="009F616A"/>
    <w:rsid w:val="009F61AA"/>
    <w:rsid w:val="009F63BC"/>
    <w:rsid w:val="00A00342"/>
    <w:rsid w:val="00A00CE3"/>
    <w:rsid w:val="00A01659"/>
    <w:rsid w:val="00A01CC0"/>
    <w:rsid w:val="00A03011"/>
    <w:rsid w:val="00A03291"/>
    <w:rsid w:val="00A03DD2"/>
    <w:rsid w:val="00A0441E"/>
    <w:rsid w:val="00A066DD"/>
    <w:rsid w:val="00A06873"/>
    <w:rsid w:val="00A0699E"/>
    <w:rsid w:val="00A07D33"/>
    <w:rsid w:val="00A10838"/>
    <w:rsid w:val="00A125A6"/>
    <w:rsid w:val="00A132D9"/>
    <w:rsid w:val="00A1366A"/>
    <w:rsid w:val="00A15E1F"/>
    <w:rsid w:val="00A16F3D"/>
    <w:rsid w:val="00A2055E"/>
    <w:rsid w:val="00A21AE3"/>
    <w:rsid w:val="00A22D95"/>
    <w:rsid w:val="00A23581"/>
    <w:rsid w:val="00A24B80"/>
    <w:rsid w:val="00A25180"/>
    <w:rsid w:val="00A25836"/>
    <w:rsid w:val="00A2587E"/>
    <w:rsid w:val="00A25DF4"/>
    <w:rsid w:val="00A268E0"/>
    <w:rsid w:val="00A268F0"/>
    <w:rsid w:val="00A27377"/>
    <w:rsid w:val="00A27A44"/>
    <w:rsid w:val="00A30815"/>
    <w:rsid w:val="00A30A00"/>
    <w:rsid w:val="00A33430"/>
    <w:rsid w:val="00A341E1"/>
    <w:rsid w:val="00A37C37"/>
    <w:rsid w:val="00A40CBC"/>
    <w:rsid w:val="00A41AFE"/>
    <w:rsid w:val="00A42460"/>
    <w:rsid w:val="00A42750"/>
    <w:rsid w:val="00A43C93"/>
    <w:rsid w:val="00A44FCC"/>
    <w:rsid w:val="00A45F0A"/>
    <w:rsid w:val="00A461E2"/>
    <w:rsid w:val="00A4689C"/>
    <w:rsid w:val="00A468D5"/>
    <w:rsid w:val="00A46BEB"/>
    <w:rsid w:val="00A51BF1"/>
    <w:rsid w:val="00A537A2"/>
    <w:rsid w:val="00A54195"/>
    <w:rsid w:val="00A549BD"/>
    <w:rsid w:val="00A55448"/>
    <w:rsid w:val="00A5654F"/>
    <w:rsid w:val="00A57512"/>
    <w:rsid w:val="00A6092E"/>
    <w:rsid w:val="00A613F0"/>
    <w:rsid w:val="00A6286A"/>
    <w:rsid w:val="00A63D0A"/>
    <w:rsid w:val="00A65286"/>
    <w:rsid w:val="00A66CB4"/>
    <w:rsid w:val="00A67768"/>
    <w:rsid w:val="00A7096F"/>
    <w:rsid w:val="00A7203A"/>
    <w:rsid w:val="00A723B1"/>
    <w:rsid w:val="00A728FF"/>
    <w:rsid w:val="00A745A8"/>
    <w:rsid w:val="00A74BF5"/>
    <w:rsid w:val="00A7513F"/>
    <w:rsid w:val="00A7514D"/>
    <w:rsid w:val="00A76217"/>
    <w:rsid w:val="00A76E30"/>
    <w:rsid w:val="00A76F31"/>
    <w:rsid w:val="00A77E5F"/>
    <w:rsid w:val="00A81A0C"/>
    <w:rsid w:val="00A82501"/>
    <w:rsid w:val="00A83098"/>
    <w:rsid w:val="00A8311B"/>
    <w:rsid w:val="00A90395"/>
    <w:rsid w:val="00A917E2"/>
    <w:rsid w:val="00A924B9"/>
    <w:rsid w:val="00A93572"/>
    <w:rsid w:val="00A93705"/>
    <w:rsid w:val="00A9451B"/>
    <w:rsid w:val="00A95C2A"/>
    <w:rsid w:val="00AA0676"/>
    <w:rsid w:val="00AA0EE0"/>
    <w:rsid w:val="00AA224F"/>
    <w:rsid w:val="00AA254D"/>
    <w:rsid w:val="00AA4653"/>
    <w:rsid w:val="00AA52DD"/>
    <w:rsid w:val="00AA5B5F"/>
    <w:rsid w:val="00AB0C79"/>
    <w:rsid w:val="00AB1AD8"/>
    <w:rsid w:val="00AB6B15"/>
    <w:rsid w:val="00AB7FE5"/>
    <w:rsid w:val="00AC049D"/>
    <w:rsid w:val="00AC5D75"/>
    <w:rsid w:val="00AC7475"/>
    <w:rsid w:val="00AD14FF"/>
    <w:rsid w:val="00AD1629"/>
    <w:rsid w:val="00AD1D70"/>
    <w:rsid w:val="00AD370D"/>
    <w:rsid w:val="00AD3C03"/>
    <w:rsid w:val="00AD5641"/>
    <w:rsid w:val="00AD5BD0"/>
    <w:rsid w:val="00AD6042"/>
    <w:rsid w:val="00AD6915"/>
    <w:rsid w:val="00AD6F42"/>
    <w:rsid w:val="00AD758C"/>
    <w:rsid w:val="00AD75BE"/>
    <w:rsid w:val="00AE1ABE"/>
    <w:rsid w:val="00AE2779"/>
    <w:rsid w:val="00AE28D3"/>
    <w:rsid w:val="00AE3257"/>
    <w:rsid w:val="00AE3A72"/>
    <w:rsid w:val="00AE4696"/>
    <w:rsid w:val="00AE52B7"/>
    <w:rsid w:val="00AE6813"/>
    <w:rsid w:val="00AE6D7F"/>
    <w:rsid w:val="00AE7A4C"/>
    <w:rsid w:val="00AE7CB4"/>
    <w:rsid w:val="00AF0309"/>
    <w:rsid w:val="00AF1861"/>
    <w:rsid w:val="00AF299A"/>
    <w:rsid w:val="00AF3BA8"/>
    <w:rsid w:val="00AF4AD1"/>
    <w:rsid w:val="00AF53B6"/>
    <w:rsid w:val="00AF6F11"/>
    <w:rsid w:val="00B0026F"/>
    <w:rsid w:val="00B0364C"/>
    <w:rsid w:val="00B04456"/>
    <w:rsid w:val="00B045D2"/>
    <w:rsid w:val="00B0621D"/>
    <w:rsid w:val="00B067D8"/>
    <w:rsid w:val="00B113EF"/>
    <w:rsid w:val="00B133F1"/>
    <w:rsid w:val="00B14199"/>
    <w:rsid w:val="00B14524"/>
    <w:rsid w:val="00B14D76"/>
    <w:rsid w:val="00B156F3"/>
    <w:rsid w:val="00B204F6"/>
    <w:rsid w:val="00B20C8C"/>
    <w:rsid w:val="00B21DAF"/>
    <w:rsid w:val="00B21EDD"/>
    <w:rsid w:val="00B21F57"/>
    <w:rsid w:val="00B2291E"/>
    <w:rsid w:val="00B236E5"/>
    <w:rsid w:val="00B24BF7"/>
    <w:rsid w:val="00B25B03"/>
    <w:rsid w:val="00B265D4"/>
    <w:rsid w:val="00B27F03"/>
    <w:rsid w:val="00B301ED"/>
    <w:rsid w:val="00B31516"/>
    <w:rsid w:val="00B3205B"/>
    <w:rsid w:val="00B329CD"/>
    <w:rsid w:val="00B33CB7"/>
    <w:rsid w:val="00B33CD4"/>
    <w:rsid w:val="00B34374"/>
    <w:rsid w:val="00B349C5"/>
    <w:rsid w:val="00B34E7A"/>
    <w:rsid w:val="00B375C4"/>
    <w:rsid w:val="00B37DDF"/>
    <w:rsid w:val="00B40C7D"/>
    <w:rsid w:val="00B42C9D"/>
    <w:rsid w:val="00B43342"/>
    <w:rsid w:val="00B4429C"/>
    <w:rsid w:val="00B44866"/>
    <w:rsid w:val="00B47087"/>
    <w:rsid w:val="00B50243"/>
    <w:rsid w:val="00B50DFF"/>
    <w:rsid w:val="00B51937"/>
    <w:rsid w:val="00B52D2F"/>
    <w:rsid w:val="00B52F39"/>
    <w:rsid w:val="00B545D0"/>
    <w:rsid w:val="00B56984"/>
    <w:rsid w:val="00B57933"/>
    <w:rsid w:val="00B57A47"/>
    <w:rsid w:val="00B60942"/>
    <w:rsid w:val="00B60D14"/>
    <w:rsid w:val="00B61538"/>
    <w:rsid w:val="00B61913"/>
    <w:rsid w:val="00B6360A"/>
    <w:rsid w:val="00B641A5"/>
    <w:rsid w:val="00B6420E"/>
    <w:rsid w:val="00B643F9"/>
    <w:rsid w:val="00B67BA4"/>
    <w:rsid w:val="00B67E78"/>
    <w:rsid w:val="00B712F9"/>
    <w:rsid w:val="00B71856"/>
    <w:rsid w:val="00B72737"/>
    <w:rsid w:val="00B72DD8"/>
    <w:rsid w:val="00B74DA8"/>
    <w:rsid w:val="00B74EBD"/>
    <w:rsid w:val="00B7515E"/>
    <w:rsid w:val="00B75626"/>
    <w:rsid w:val="00B767C5"/>
    <w:rsid w:val="00B77A52"/>
    <w:rsid w:val="00B80B80"/>
    <w:rsid w:val="00B814E1"/>
    <w:rsid w:val="00B815AF"/>
    <w:rsid w:val="00B8267D"/>
    <w:rsid w:val="00B861AE"/>
    <w:rsid w:val="00B8657C"/>
    <w:rsid w:val="00B87008"/>
    <w:rsid w:val="00B878B6"/>
    <w:rsid w:val="00B9061C"/>
    <w:rsid w:val="00B9099B"/>
    <w:rsid w:val="00B91143"/>
    <w:rsid w:val="00B92F3E"/>
    <w:rsid w:val="00B941B7"/>
    <w:rsid w:val="00B9445E"/>
    <w:rsid w:val="00B9573E"/>
    <w:rsid w:val="00B964F1"/>
    <w:rsid w:val="00B964F9"/>
    <w:rsid w:val="00B966AC"/>
    <w:rsid w:val="00B97DAB"/>
    <w:rsid w:val="00BA0134"/>
    <w:rsid w:val="00BA0169"/>
    <w:rsid w:val="00BA08AE"/>
    <w:rsid w:val="00BA1286"/>
    <w:rsid w:val="00BA1DC0"/>
    <w:rsid w:val="00BA1F23"/>
    <w:rsid w:val="00BA31BF"/>
    <w:rsid w:val="00BA344F"/>
    <w:rsid w:val="00BA4C2B"/>
    <w:rsid w:val="00BA5F63"/>
    <w:rsid w:val="00BB0D5B"/>
    <w:rsid w:val="00BB112B"/>
    <w:rsid w:val="00BB1FB9"/>
    <w:rsid w:val="00BB6235"/>
    <w:rsid w:val="00BC556A"/>
    <w:rsid w:val="00BC7960"/>
    <w:rsid w:val="00BD22D8"/>
    <w:rsid w:val="00BD4783"/>
    <w:rsid w:val="00BE0A84"/>
    <w:rsid w:val="00BE13E2"/>
    <w:rsid w:val="00BE182D"/>
    <w:rsid w:val="00BE2F99"/>
    <w:rsid w:val="00BE4B6F"/>
    <w:rsid w:val="00BE62C0"/>
    <w:rsid w:val="00BE753B"/>
    <w:rsid w:val="00BF0CE3"/>
    <w:rsid w:val="00BF14BF"/>
    <w:rsid w:val="00BF165A"/>
    <w:rsid w:val="00BF3349"/>
    <w:rsid w:val="00BF6942"/>
    <w:rsid w:val="00BF7383"/>
    <w:rsid w:val="00BF74B1"/>
    <w:rsid w:val="00BF75D2"/>
    <w:rsid w:val="00BF7884"/>
    <w:rsid w:val="00C00F81"/>
    <w:rsid w:val="00C01153"/>
    <w:rsid w:val="00C064B7"/>
    <w:rsid w:val="00C07FE4"/>
    <w:rsid w:val="00C10DAF"/>
    <w:rsid w:val="00C12231"/>
    <w:rsid w:val="00C1566B"/>
    <w:rsid w:val="00C15F03"/>
    <w:rsid w:val="00C1691F"/>
    <w:rsid w:val="00C16D3E"/>
    <w:rsid w:val="00C22645"/>
    <w:rsid w:val="00C2416C"/>
    <w:rsid w:val="00C25002"/>
    <w:rsid w:val="00C2552D"/>
    <w:rsid w:val="00C25628"/>
    <w:rsid w:val="00C25B07"/>
    <w:rsid w:val="00C30638"/>
    <w:rsid w:val="00C34D09"/>
    <w:rsid w:val="00C34FAF"/>
    <w:rsid w:val="00C35A76"/>
    <w:rsid w:val="00C4033D"/>
    <w:rsid w:val="00C40822"/>
    <w:rsid w:val="00C40C65"/>
    <w:rsid w:val="00C45B43"/>
    <w:rsid w:val="00C460D1"/>
    <w:rsid w:val="00C46B41"/>
    <w:rsid w:val="00C526FE"/>
    <w:rsid w:val="00C52970"/>
    <w:rsid w:val="00C53BDF"/>
    <w:rsid w:val="00C54380"/>
    <w:rsid w:val="00C5597A"/>
    <w:rsid w:val="00C565C5"/>
    <w:rsid w:val="00C5698D"/>
    <w:rsid w:val="00C61352"/>
    <w:rsid w:val="00C6474C"/>
    <w:rsid w:val="00C67DBE"/>
    <w:rsid w:val="00C705F7"/>
    <w:rsid w:val="00C70BE7"/>
    <w:rsid w:val="00C73604"/>
    <w:rsid w:val="00C73853"/>
    <w:rsid w:val="00C738E0"/>
    <w:rsid w:val="00C76488"/>
    <w:rsid w:val="00C76AA7"/>
    <w:rsid w:val="00C77AD4"/>
    <w:rsid w:val="00C80C0B"/>
    <w:rsid w:val="00C83EB1"/>
    <w:rsid w:val="00C85241"/>
    <w:rsid w:val="00C90DA9"/>
    <w:rsid w:val="00C913CB"/>
    <w:rsid w:val="00C925F6"/>
    <w:rsid w:val="00C96429"/>
    <w:rsid w:val="00C967F2"/>
    <w:rsid w:val="00C968D0"/>
    <w:rsid w:val="00C97305"/>
    <w:rsid w:val="00C97425"/>
    <w:rsid w:val="00CA03A6"/>
    <w:rsid w:val="00CA0B52"/>
    <w:rsid w:val="00CA1172"/>
    <w:rsid w:val="00CA2B8C"/>
    <w:rsid w:val="00CA2E40"/>
    <w:rsid w:val="00CA4E61"/>
    <w:rsid w:val="00CA53DB"/>
    <w:rsid w:val="00CA5761"/>
    <w:rsid w:val="00CA5E6E"/>
    <w:rsid w:val="00CA5F42"/>
    <w:rsid w:val="00CA6646"/>
    <w:rsid w:val="00CA6A83"/>
    <w:rsid w:val="00CA71B5"/>
    <w:rsid w:val="00CB0056"/>
    <w:rsid w:val="00CB0F8D"/>
    <w:rsid w:val="00CB1F8A"/>
    <w:rsid w:val="00CB232F"/>
    <w:rsid w:val="00CB36FF"/>
    <w:rsid w:val="00CB39C2"/>
    <w:rsid w:val="00CB75EE"/>
    <w:rsid w:val="00CB7A22"/>
    <w:rsid w:val="00CB7F8C"/>
    <w:rsid w:val="00CC4598"/>
    <w:rsid w:val="00CC45FB"/>
    <w:rsid w:val="00CC5450"/>
    <w:rsid w:val="00CC5F48"/>
    <w:rsid w:val="00CC6364"/>
    <w:rsid w:val="00CD36D8"/>
    <w:rsid w:val="00CD4FBC"/>
    <w:rsid w:val="00CD6E36"/>
    <w:rsid w:val="00CD7C17"/>
    <w:rsid w:val="00CE033C"/>
    <w:rsid w:val="00CE0DDF"/>
    <w:rsid w:val="00CE316B"/>
    <w:rsid w:val="00CE3FBE"/>
    <w:rsid w:val="00CE4597"/>
    <w:rsid w:val="00CE4D05"/>
    <w:rsid w:val="00CE5C1C"/>
    <w:rsid w:val="00CE5FD8"/>
    <w:rsid w:val="00CE6BA2"/>
    <w:rsid w:val="00CE7547"/>
    <w:rsid w:val="00CE76CF"/>
    <w:rsid w:val="00CE7D42"/>
    <w:rsid w:val="00CF0140"/>
    <w:rsid w:val="00CF1DF2"/>
    <w:rsid w:val="00CF21D7"/>
    <w:rsid w:val="00CF309F"/>
    <w:rsid w:val="00CF403F"/>
    <w:rsid w:val="00CF59A9"/>
    <w:rsid w:val="00CF74BA"/>
    <w:rsid w:val="00CF7EEC"/>
    <w:rsid w:val="00CF7F7F"/>
    <w:rsid w:val="00D001EF"/>
    <w:rsid w:val="00D018C1"/>
    <w:rsid w:val="00D01B63"/>
    <w:rsid w:val="00D02A86"/>
    <w:rsid w:val="00D0328B"/>
    <w:rsid w:val="00D037CE"/>
    <w:rsid w:val="00D05855"/>
    <w:rsid w:val="00D123BA"/>
    <w:rsid w:val="00D128D7"/>
    <w:rsid w:val="00D12ECE"/>
    <w:rsid w:val="00D15E1E"/>
    <w:rsid w:val="00D16651"/>
    <w:rsid w:val="00D16875"/>
    <w:rsid w:val="00D16AC6"/>
    <w:rsid w:val="00D21342"/>
    <w:rsid w:val="00D24A35"/>
    <w:rsid w:val="00D25E97"/>
    <w:rsid w:val="00D27497"/>
    <w:rsid w:val="00D27AE0"/>
    <w:rsid w:val="00D27D76"/>
    <w:rsid w:val="00D331D0"/>
    <w:rsid w:val="00D33C39"/>
    <w:rsid w:val="00D3563F"/>
    <w:rsid w:val="00D37528"/>
    <w:rsid w:val="00D40098"/>
    <w:rsid w:val="00D41D51"/>
    <w:rsid w:val="00D43073"/>
    <w:rsid w:val="00D43855"/>
    <w:rsid w:val="00D44AD1"/>
    <w:rsid w:val="00D44AE9"/>
    <w:rsid w:val="00D44F4F"/>
    <w:rsid w:val="00D4575C"/>
    <w:rsid w:val="00D45E49"/>
    <w:rsid w:val="00D46EDC"/>
    <w:rsid w:val="00D474B3"/>
    <w:rsid w:val="00D474BB"/>
    <w:rsid w:val="00D4789A"/>
    <w:rsid w:val="00D50776"/>
    <w:rsid w:val="00D50DD5"/>
    <w:rsid w:val="00D50FD7"/>
    <w:rsid w:val="00D51483"/>
    <w:rsid w:val="00D5177B"/>
    <w:rsid w:val="00D52408"/>
    <w:rsid w:val="00D52BB9"/>
    <w:rsid w:val="00D53965"/>
    <w:rsid w:val="00D56C99"/>
    <w:rsid w:val="00D56D91"/>
    <w:rsid w:val="00D57726"/>
    <w:rsid w:val="00D60AC6"/>
    <w:rsid w:val="00D61BF2"/>
    <w:rsid w:val="00D62128"/>
    <w:rsid w:val="00D636F7"/>
    <w:rsid w:val="00D63E16"/>
    <w:rsid w:val="00D67FEF"/>
    <w:rsid w:val="00D71A0D"/>
    <w:rsid w:val="00D72288"/>
    <w:rsid w:val="00D72D56"/>
    <w:rsid w:val="00D72E7F"/>
    <w:rsid w:val="00D73B08"/>
    <w:rsid w:val="00D75E06"/>
    <w:rsid w:val="00D76B4F"/>
    <w:rsid w:val="00D77149"/>
    <w:rsid w:val="00D77239"/>
    <w:rsid w:val="00D77693"/>
    <w:rsid w:val="00D83451"/>
    <w:rsid w:val="00D84B5F"/>
    <w:rsid w:val="00D85121"/>
    <w:rsid w:val="00D85E1A"/>
    <w:rsid w:val="00D8669D"/>
    <w:rsid w:val="00D86BA7"/>
    <w:rsid w:val="00D87B43"/>
    <w:rsid w:val="00D93492"/>
    <w:rsid w:val="00D941C6"/>
    <w:rsid w:val="00D946C4"/>
    <w:rsid w:val="00D94D27"/>
    <w:rsid w:val="00D953D6"/>
    <w:rsid w:val="00D954D2"/>
    <w:rsid w:val="00D96EDB"/>
    <w:rsid w:val="00DA0E78"/>
    <w:rsid w:val="00DA16C8"/>
    <w:rsid w:val="00DA1C01"/>
    <w:rsid w:val="00DA25F5"/>
    <w:rsid w:val="00DA309C"/>
    <w:rsid w:val="00DA553B"/>
    <w:rsid w:val="00DA5BDB"/>
    <w:rsid w:val="00DA68B8"/>
    <w:rsid w:val="00DB092A"/>
    <w:rsid w:val="00DB1FF8"/>
    <w:rsid w:val="00DB32EF"/>
    <w:rsid w:val="00DB360E"/>
    <w:rsid w:val="00DB4867"/>
    <w:rsid w:val="00DB710F"/>
    <w:rsid w:val="00DB767E"/>
    <w:rsid w:val="00DB7F15"/>
    <w:rsid w:val="00DC403E"/>
    <w:rsid w:val="00DC598E"/>
    <w:rsid w:val="00DC5F5B"/>
    <w:rsid w:val="00DC727D"/>
    <w:rsid w:val="00DD10C8"/>
    <w:rsid w:val="00DD22BD"/>
    <w:rsid w:val="00DD2B20"/>
    <w:rsid w:val="00DD2DD5"/>
    <w:rsid w:val="00DD53D8"/>
    <w:rsid w:val="00DD5578"/>
    <w:rsid w:val="00DD5DD2"/>
    <w:rsid w:val="00DD5FBE"/>
    <w:rsid w:val="00DD74AE"/>
    <w:rsid w:val="00DE101C"/>
    <w:rsid w:val="00DE2677"/>
    <w:rsid w:val="00DE4C1F"/>
    <w:rsid w:val="00DE62D1"/>
    <w:rsid w:val="00DE67B0"/>
    <w:rsid w:val="00DF033C"/>
    <w:rsid w:val="00DF2011"/>
    <w:rsid w:val="00DF29A4"/>
    <w:rsid w:val="00DF2D32"/>
    <w:rsid w:val="00E01374"/>
    <w:rsid w:val="00E01499"/>
    <w:rsid w:val="00E01AC6"/>
    <w:rsid w:val="00E02959"/>
    <w:rsid w:val="00E04609"/>
    <w:rsid w:val="00E04EB5"/>
    <w:rsid w:val="00E070E5"/>
    <w:rsid w:val="00E07F4B"/>
    <w:rsid w:val="00E12A1C"/>
    <w:rsid w:val="00E135D8"/>
    <w:rsid w:val="00E13D2E"/>
    <w:rsid w:val="00E154EF"/>
    <w:rsid w:val="00E15606"/>
    <w:rsid w:val="00E171AF"/>
    <w:rsid w:val="00E1781C"/>
    <w:rsid w:val="00E17EAE"/>
    <w:rsid w:val="00E20E75"/>
    <w:rsid w:val="00E221E8"/>
    <w:rsid w:val="00E223E2"/>
    <w:rsid w:val="00E23466"/>
    <w:rsid w:val="00E24C82"/>
    <w:rsid w:val="00E24E60"/>
    <w:rsid w:val="00E25B7B"/>
    <w:rsid w:val="00E26C14"/>
    <w:rsid w:val="00E32CB6"/>
    <w:rsid w:val="00E334BD"/>
    <w:rsid w:val="00E33FD9"/>
    <w:rsid w:val="00E34399"/>
    <w:rsid w:val="00E3479B"/>
    <w:rsid w:val="00E35109"/>
    <w:rsid w:val="00E353A6"/>
    <w:rsid w:val="00E35F0F"/>
    <w:rsid w:val="00E35FE4"/>
    <w:rsid w:val="00E37132"/>
    <w:rsid w:val="00E37279"/>
    <w:rsid w:val="00E40581"/>
    <w:rsid w:val="00E44CE5"/>
    <w:rsid w:val="00E45290"/>
    <w:rsid w:val="00E458B5"/>
    <w:rsid w:val="00E463DE"/>
    <w:rsid w:val="00E46C97"/>
    <w:rsid w:val="00E47F02"/>
    <w:rsid w:val="00E5054E"/>
    <w:rsid w:val="00E50EE7"/>
    <w:rsid w:val="00E51BD6"/>
    <w:rsid w:val="00E52DEF"/>
    <w:rsid w:val="00E53A6B"/>
    <w:rsid w:val="00E54FAB"/>
    <w:rsid w:val="00E566BF"/>
    <w:rsid w:val="00E57026"/>
    <w:rsid w:val="00E60765"/>
    <w:rsid w:val="00E61606"/>
    <w:rsid w:val="00E61BF7"/>
    <w:rsid w:val="00E62063"/>
    <w:rsid w:val="00E64489"/>
    <w:rsid w:val="00E64D68"/>
    <w:rsid w:val="00E6556C"/>
    <w:rsid w:val="00E67B7A"/>
    <w:rsid w:val="00E72E4E"/>
    <w:rsid w:val="00E738DB"/>
    <w:rsid w:val="00E7440F"/>
    <w:rsid w:val="00E75B3E"/>
    <w:rsid w:val="00E75F21"/>
    <w:rsid w:val="00E76F62"/>
    <w:rsid w:val="00E7762C"/>
    <w:rsid w:val="00E8302C"/>
    <w:rsid w:val="00E85337"/>
    <w:rsid w:val="00E86EDE"/>
    <w:rsid w:val="00E91226"/>
    <w:rsid w:val="00E9581F"/>
    <w:rsid w:val="00E95A56"/>
    <w:rsid w:val="00E95A9D"/>
    <w:rsid w:val="00E95AAD"/>
    <w:rsid w:val="00E96D09"/>
    <w:rsid w:val="00EA0433"/>
    <w:rsid w:val="00EA0BDA"/>
    <w:rsid w:val="00EA1033"/>
    <w:rsid w:val="00EA2DBA"/>
    <w:rsid w:val="00EA3C56"/>
    <w:rsid w:val="00EA593B"/>
    <w:rsid w:val="00EA5AF8"/>
    <w:rsid w:val="00EA6B22"/>
    <w:rsid w:val="00EB16BB"/>
    <w:rsid w:val="00EB2BEE"/>
    <w:rsid w:val="00EB4FE5"/>
    <w:rsid w:val="00EB566D"/>
    <w:rsid w:val="00EB592E"/>
    <w:rsid w:val="00EB7B24"/>
    <w:rsid w:val="00EC07A8"/>
    <w:rsid w:val="00EC0F3D"/>
    <w:rsid w:val="00EC47BF"/>
    <w:rsid w:val="00EC4D97"/>
    <w:rsid w:val="00ED0FE4"/>
    <w:rsid w:val="00ED5C42"/>
    <w:rsid w:val="00ED6749"/>
    <w:rsid w:val="00ED725D"/>
    <w:rsid w:val="00EE014B"/>
    <w:rsid w:val="00EE05CB"/>
    <w:rsid w:val="00EE0A46"/>
    <w:rsid w:val="00EE31BA"/>
    <w:rsid w:val="00EE329B"/>
    <w:rsid w:val="00EE349C"/>
    <w:rsid w:val="00EE63C6"/>
    <w:rsid w:val="00EE6F45"/>
    <w:rsid w:val="00EF0D3E"/>
    <w:rsid w:val="00EF1A51"/>
    <w:rsid w:val="00EF3A98"/>
    <w:rsid w:val="00EF5B9B"/>
    <w:rsid w:val="00EF5BF2"/>
    <w:rsid w:val="00EF700D"/>
    <w:rsid w:val="00F00542"/>
    <w:rsid w:val="00F01124"/>
    <w:rsid w:val="00F06E62"/>
    <w:rsid w:val="00F077C5"/>
    <w:rsid w:val="00F11625"/>
    <w:rsid w:val="00F1202B"/>
    <w:rsid w:val="00F122FE"/>
    <w:rsid w:val="00F12BD9"/>
    <w:rsid w:val="00F13946"/>
    <w:rsid w:val="00F13C42"/>
    <w:rsid w:val="00F14534"/>
    <w:rsid w:val="00F15345"/>
    <w:rsid w:val="00F15627"/>
    <w:rsid w:val="00F2161C"/>
    <w:rsid w:val="00F21A65"/>
    <w:rsid w:val="00F23B36"/>
    <w:rsid w:val="00F273B8"/>
    <w:rsid w:val="00F30D14"/>
    <w:rsid w:val="00F312D8"/>
    <w:rsid w:val="00F317AB"/>
    <w:rsid w:val="00F350E7"/>
    <w:rsid w:val="00F35CC2"/>
    <w:rsid w:val="00F3679E"/>
    <w:rsid w:val="00F40571"/>
    <w:rsid w:val="00F41ECC"/>
    <w:rsid w:val="00F42A77"/>
    <w:rsid w:val="00F435E1"/>
    <w:rsid w:val="00F43C29"/>
    <w:rsid w:val="00F44140"/>
    <w:rsid w:val="00F44232"/>
    <w:rsid w:val="00F46FFA"/>
    <w:rsid w:val="00F50010"/>
    <w:rsid w:val="00F5255F"/>
    <w:rsid w:val="00F527C0"/>
    <w:rsid w:val="00F52BA0"/>
    <w:rsid w:val="00F52DED"/>
    <w:rsid w:val="00F53E8A"/>
    <w:rsid w:val="00F57C8F"/>
    <w:rsid w:val="00F60BFB"/>
    <w:rsid w:val="00F61964"/>
    <w:rsid w:val="00F61E4F"/>
    <w:rsid w:val="00F630B4"/>
    <w:rsid w:val="00F64884"/>
    <w:rsid w:val="00F64BA4"/>
    <w:rsid w:val="00F65430"/>
    <w:rsid w:val="00F706B2"/>
    <w:rsid w:val="00F716E8"/>
    <w:rsid w:val="00F75DDE"/>
    <w:rsid w:val="00F77C64"/>
    <w:rsid w:val="00F77FD8"/>
    <w:rsid w:val="00F80A6B"/>
    <w:rsid w:val="00F80BA3"/>
    <w:rsid w:val="00F81ECE"/>
    <w:rsid w:val="00F83BE5"/>
    <w:rsid w:val="00F84B4A"/>
    <w:rsid w:val="00F85D11"/>
    <w:rsid w:val="00F871AE"/>
    <w:rsid w:val="00F8748C"/>
    <w:rsid w:val="00F908CF"/>
    <w:rsid w:val="00F9256C"/>
    <w:rsid w:val="00F92789"/>
    <w:rsid w:val="00F927D6"/>
    <w:rsid w:val="00F927E4"/>
    <w:rsid w:val="00F9312A"/>
    <w:rsid w:val="00F949BB"/>
    <w:rsid w:val="00F94B25"/>
    <w:rsid w:val="00F94E77"/>
    <w:rsid w:val="00F94F51"/>
    <w:rsid w:val="00F95394"/>
    <w:rsid w:val="00F966F7"/>
    <w:rsid w:val="00F96D21"/>
    <w:rsid w:val="00FA1902"/>
    <w:rsid w:val="00FA1DFC"/>
    <w:rsid w:val="00FA41C5"/>
    <w:rsid w:val="00FA42B9"/>
    <w:rsid w:val="00FA48D6"/>
    <w:rsid w:val="00FA50D3"/>
    <w:rsid w:val="00FA5A62"/>
    <w:rsid w:val="00FA601E"/>
    <w:rsid w:val="00FA72B2"/>
    <w:rsid w:val="00FA733C"/>
    <w:rsid w:val="00FA7511"/>
    <w:rsid w:val="00FB2529"/>
    <w:rsid w:val="00FB306B"/>
    <w:rsid w:val="00FB52F7"/>
    <w:rsid w:val="00FB5D53"/>
    <w:rsid w:val="00FB7B2E"/>
    <w:rsid w:val="00FB7D1E"/>
    <w:rsid w:val="00FC027F"/>
    <w:rsid w:val="00FC2CCC"/>
    <w:rsid w:val="00FC3007"/>
    <w:rsid w:val="00FC3259"/>
    <w:rsid w:val="00FC3753"/>
    <w:rsid w:val="00FC3E47"/>
    <w:rsid w:val="00FC4831"/>
    <w:rsid w:val="00FD00BF"/>
    <w:rsid w:val="00FD02F3"/>
    <w:rsid w:val="00FD0663"/>
    <w:rsid w:val="00FD3382"/>
    <w:rsid w:val="00FD35CC"/>
    <w:rsid w:val="00FD41B9"/>
    <w:rsid w:val="00FD43A3"/>
    <w:rsid w:val="00FD5A9C"/>
    <w:rsid w:val="00FD5B4F"/>
    <w:rsid w:val="00FD6522"/>
    <w:rsid w:val="00FD6A30"/>
    <w:rsid w:val="00FE1915"/>
    <w:rsid w:val="00FE2CA5"/>
    <w:rsid w:val="00FE2D3D"/>
    <w:rsid w:val="00FE36F5"/>
    <w:rsid w:val="00FE48EA"/>
    <w:rsid w:val="00FE4A47"/>
    <w:rsid w:val="00FE522D"/>
    <w:rsid w:val="00FE62D9"/>
    <w:rsid w:val="00FF0F16"/>
    <w:rsid w:val="00FF1C1A"/>
    <w:rsid w:val="00FF273A"/>
    <w:rsid w:val="00FF2841"/>
    <w:rsid w:val="00FF3446"/>
    <w:rsid w:val="00FF73B4"/>
    <w:rsid w:val="035B12A3"/>
    <w:rsid w:val="06441BBB"/>
    <w:rsid w:val="075CA1ED"/>
    <w:rsid w:val="134EB63B"/>
    <w:rsid w:val="13806FBB"/>
    <w:rsid w:val="142AE468"/>
    <w:rsid w:val="16751B41"/>
    <w:rsid w:val="1A083201"/>
    <w:rsid w:val="1CB47320"/>
    <w:rsid w:val="1F84A7D3"/>
    <w:rsid w:val="238C7F52"/>
    <w:rsid w:val="2A271456"/>
    <w:rsid w:val="33370693"/>
    <w:rsid w:val="3C4F53D9"/>
    <w:rsid w:val="43319EE6"/>
    <w:rsid w:val="451FD09E"/>
    <w:rsid w:val="469AA9F9"/>
    <w:rsid w:val="4C9EE180"/>
    <w:rsid w:val="4F22F05B"/>
    <w:rsid w:val="5357D28F"/>
    <w:rsid w:val="5394C4A5"/>
    <w:rsid w:val="597F3C8F"/>
    <w:rsid w:val="639CEF51"/>
    <w:rsid w:val="6F533104"/>
    <w:rsid w:val="7E5A70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478B7"/>
  <w15:docId w15:val="{4E9A70B2-5E6D-4516-A569-0B5CD5E70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6F5"/>
  </w:style>
  <w:style w:type="paragraph" w:styleId="Titre1">
    <w:name w:val="heading 1"/>
    <w:aliases w:val="*TN1"/>
    <w:basedOn w:val="Normal"/>
    <w:next w:val="Normal"/>
    <w:link w:val="Titre1Car"/>
    <w:qFormat/>
    <w:rsid w:val="006468B0"/>
    <w:pPr>
      <w:numPr>
        <w:numId w:val="2"/>
      </w:numPr>
      <w:spacing w:before="360" w:after="0" w:line="240" w:lineRule="auto"/>
      <w:jc w:val="both"/>
      <w:outlineLvl w:val="0"/>
    </w:pPr>
    <w:rPr>
      <w:rFonts w:ascii="Times New Roman" w:eastAsiaTheme="majorEastAsia" w:hAnsi="Times New Roman" w:cs="Times New Roman"/>
      <w:color w:val="000000"/>
      <w:lang w:eastAsia="fr-FR"/>
    </w:rPr>
  </w:style>
  <w:style w:type="paragraph" w:styleId="Titre2">
    <w:name w:val="heading 2"/>
    <w:aliases w:val="*TN2"/>
    <w:basedOn w:val="Normal"/>
    <w:next w:val="Normal"/>
    <w:link w:val="Titre2Car"/>
    <w:unhideWhenUsed/>
    <w:qFormat/>
    <w:rsid w:val="006468B0"/>
    <w:pPr>
      <w:numPr>
        <w:ilvl w:val="1"/>
        <w:numId w:val="2"/>
      </w:numPr>
      <w:spacing w:before="240" w:after="0" w:line="240" w:lineRule="auto"/>
      <w:jc w:val="both"/>
      <w:outlineLvl w:val="1"/>
    </w:pPr>
    <w:rPr>
      <w:rFonts w:ascii="Times New Roman" w:eastAsiaTheme="majorEastAsia" w:hAnsi="Times New Roman" w:cs="Times New Roman"/>
      <w:b/>
    </w:rPr>
  </w:style>
  <w:style w:type="paragraph" w:styleId="Titre3">
    <w:name w:val="heading 3"/>
    <w:aliases w:val="*TN3"/>
    <w:basedOn w:val="Normal"/>
    <w:next w:val="Normal"/>
    <w:link w:val="Titre3Car"/>
    <w:unhideWhenUsed/>
    <w:qFormat/>
    <w:rsid w:val="006468B0"/>
    <w:pPr>
      <w:keepNext/>
      <w:numPr>
        <w:ilvl w:val="2"/>
        <w:numId w:val="2"/>
      </w:numPr>
      <w:spacing w:before="240" w:after="0" w:line="240" w:lineRule="auto"/>
      <w:jc w:val="both"/>
      <w:outlineLvl w:val="2"/>
    </w:pPr>
    <w:rPr>
      <w:rFonts w:ascii="Times New Roman" w:eastAsiaTheme="majorEastAsia" w:hAnsi="Times New Roman" w:cs="Times New Roman"/>
      <w:b/>
      <w:i/>
    </w:rPr>
  </w:style>
  <w:style w:type="paragraph" w:styleId="Titre4">
    <w:name w:val="heading 4"/>
    <w:aliases w:val="*TN4"/>
    <w:basedOn w:val="Normal"/>
    <w:next w:val="Normal"/>
    <w:link w:val="Titre4Car"/>
    <w:unhideWhenUsed/>
    <w:qFormat/>
    <w:rsid w:val="00E23466"/>
    <w:pPr>
      <w:keepNext/>
      <w:keepLines/>
      <w:numPr>
        <w:ilvl w:val="3"/>
        <w:numId w:val="2"/>
      </w:numPr>
      <w:spacing w:before="120" w:after="120" w:line="240" w:lineRule="auto"/>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semiHidden/>
    <w:unhideWhenUsed/>
    <w:qFormat/>
    <w:rsid w:val="0088693D"/>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8693D"/>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8693D"/>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869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869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nhideWhenUsed/>
    <w:rsid w:val="00555810"/>
    <w:pPr>
      <w:tabs>
        <w:tab w:val="center" w:pos="4536"/>
        <w:tab w:val="right" w:pos="9072"/>
      </w:tabs>
      <w:spacing w:after="0" w:line="240" w:lineRule="auto"/>
    </w:pPr>
  </w:style>
  <w:style w:type="character" w:customStyle="1" w:styleId="PieddepageCar">
    <w:name w:val="Pied de page Car"/>
    <w:basedOn w:val="Policepardfaut"/>
    <w:link w:val="Pieddepage"/>
    <w:rsid w:val="00555810"/>
  </w:style>
  <w:style w:type="paragraph" w:styleId="En-tte">
    <w:name w:val="header"/>
    <w:aliases w:val="En-tête EMAA"/>
    <w:basedOn w:val="Normal"/>
    <w:link w:val="En-tteCar"/>
    <w:unhideWhenUsed/>
    <w:rsid w:val="00D46EDC"/>
    <w:pPr>
      <w:tabs>
        <w:tab w:val="center" w:pos="4536"/>
        <w:tab w:val="right" w:pos="9072"/>
      </w:tabs>
      <w:spacing w:after="0" w:line="240" w:lineRule="auto"/>
    </w:pPr>
  </w:style>
  <w:style w:type="character" w:customStyle="1" w:styleId="En-tteCar">
    <w:name w:val="En-tête Car"/>
    <w:aliases w:val="En-tête EMAA Car"/>
    <w:basedOn w:val="Policepardfaut"/>
    <w:link w:val="En-tte"/>
    <w:uiPriority w:val="99"/>
    <w:rsid w:val="00D46EDC"/>
  </w:style>
  <w:style w:type="paragraph" w:styleId="Textedebulles">
    <w:name w:val="Balloon Text"/>
    <w:basedOn w:val="Normal"/>
    <w:link w:val="TextedebullesCar"/>
    <w:uiPriority w:val="99"/>
    <w:semiHidden/>
    <w:unhideWhenUsed/>
    <w:rsid w:val="00947B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7B03"/>
    <w:rPr>
      <w:rFonts w:ascii="Tahoma" w:hAnsi="Tahoma" w:cs="Tahoma"/>
      <w:sz w:val="16"/>
      <w:szCs w:val="16"/>
    </w:rPr>
  </w:style>
  <w:style w:type="paragraph" w:styleId="Corpsdetexte">
    <w:name w:val="Body Text"/>
    <w:aliases w:val="*C2Texte"/>
    <w:basedOn w:val="Normal"/>
    <w:link w:val="CorpsdetexteCar"/>
    <w:qFormat/>
    <w:rsid w:val="0059335A"/>
    <w:pPr>
      <w:spacing w:before="120" w:after="0" w:line="240" w:lineRule="auto"/>
      <w:jc w:val="both"/>
    </w:pPr>
    <w:rPr>
      <w:rFonts w:ascii="Times New Roman" w:eastAsia="Times New Roman" w:hAnsi="Times New Roman" w:cs="Times New Roman"/>
      <w:lang w:eastAsia="fr-FR"/>
    </w:rPr>
  </w:style>
  <w:style w:type="character" w:customStyle="1" w:styleId="CorpsdetexteCar">
    <w:name w:val="Corps de texte Car"/>
    <w:aliases w:val="*C2Texte Car"/>
    <w:basedOn w:val="Policepardfaut"/>
    <w:link w:val="Corpsdetexte"/>
    <w:rsid w:val="0059335A"/>
    <w:rPr>
      <w:rFonts w:ascii="Times New Roman" w:eastAsia="Times New Roman" w:hAnsi="Times New Roman" w:cs="Times New Roman"/>
      <w:lang w:eastAsia="fr-FR"/>
    </w:rPr>
  </w:style>
  <w:style w:type="character" w:customStyle="1" w:styleId="Titre1Car">
    <w:name w:val="Titre 1 Car"/>
    <w:aliases w:val="*TN1 Car"/>
    <w:basedOn w:val="Policepardfaut"/>
    <w:link w:val="Titre1"/>
    <w:rsid w:val="006468B0"/>
    <w:rPr>
      <w:rFonts w:ascii="Times New Roman" w:eastAsiaTheme="majorEastAsia" w:hAnsi="Times New Roman" w:cs="Times New Roman"/>
      <w:color w:val="000000"/>
      <w:lang w:eastAsia="fr-FR"/>
    </w:rPr>
  </w:style>
  <w:style w:type="character" w:customStyle="1" w:styleId="Titre2Car">
    <w:name w:val="Titre 2 Car"/>
    <w:aliases w:val="*TN2 Car"/>
    <w:basedOn w:val="Policepardfaut"/>
    <w:link w:val="Titre2"/>
    <w:rsid w:val="006468B0"/>
    <w:rPr>
      <w:rFonts w:ascii="Times New Roman" w:eastAsiaTheme="majorEastAsia" w:hAnsi="Times New Roman" w:cs="Times New Roman"/>
      <w:b/>
    </w:rPr>
  </w:style>
  <w:style w:type="character" w:customStyle="1" w:styleId="Titre3Car">
    <w:name w:val="Titre 3 Car"/>
    <w:aliases w:val="*TN3 Car"/>
    <w:basedOn w:val="Policepardfaut"/>
    <w:link w:val="Titre3"/>
    <w:rsid w:val="006468B0"/>
    <w:rPr>
      <w:rFonts w:ascii="Times New Roman" w:eastAsiaTheme="majorEastAsia" w:hAnsi="Times New Roman" w:cs="Times New Roman"/>
      <w:b/>
      <w:i/>
    </w:rPr>
  </w:style>
  <w:style w:type="character" w:customStyle="1" w:styleId="Titre4Car">
    <w:name w:val="Titre 4 Car"/>
    <w:aliases w:val="*TN4 Car"/>
    <w:basedOn w:val="Policepardfaut"/>
    <w:link w:val="Titre4"/>
    <w:rsid w:val="00E23466"/>
    <w:rPr>
      <w:rFonts w:ascii="Times New Roman" w:eastAsiaTheme="majorEastAsia" w:hAnsi="Times New Roman" w:cs="Times New Roman"/>
      <w:i/>
      <w:iCs/>
    </w:rPr>
  </w:style>
  <w:style w:type="character" w:customStyle="1" w:styleId="Titre5Car">
    <w:name w:val="Titre 5 Car"/>
    <w:basedOn w:val="Policepardfaut"/>
    <w:link w:val="Titre5"/>
    <w:uiPriority w:val="9"/>
    <w:semiHidden/>
    <w:rsid w:val="0088693D"/>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8693D"/>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8693D"/>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8693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8693D"/>
    <w:rPr>
      <w:rFonts w:asciiTheme="majorHAnsi" w:eastAsiaTheme="majorEastAsia" w:hAnsiTheme="majorHAnsi" w:cstheme="majorBidi"/>
      <w:i/>
      <w:iCs/>
      <w:color w:val="272727" w:themeColor="text1" w:themeTint="D8"/>
      <w:sz w:val="21"/>
      <w:szCs w:val="21"/>
    </w:rPr>
  </w:style>
  <w:style w:type="paragraph" w:customStyle="1" w:styleId="PN1">
    <w:name w:val="*PN1"/>
    <w:basedOn w:val="Corpsdetexte"/>
    <w:link w:val="PN1Car"/>
    <w:qFormat/>
    <w:rsid w:val="00606D97"/>
    <w:pPr>
      <w:numPr>
        <w:numId w:val="4"/>
      </w:numPr>
      <w:spacing w:before="60"/>
      <w:ind w:left="284" w:hanging="284"/>
    </w:pPr>
  </w:style>
  <w:style w:type="character" w:customStyle="1" w:styleId="PN1Car">
    <w:name w:val="*PN1 Car"/>
    <w:link w:val="PN1"/>
    <w:rsid w:val="00606D97"/>
    <w:rPr>
      <w:rFonts w:ascii="Times New Roman" w:eastAsia="Times New Roman" w:hAnsi="Times New Roman" w:cs="Times New Roman"/>
      <w:lang w:eastAsia="fr-FR"/>
    </w:rPr>
  </w:style>
  <w:style w:type="paragraph" w:customStyle="1" w:styleId="PN2">
    <w:name w:val="*PN2"/>
    <w:basedOn w:val="Normal"/>
    <w:qFormat/>
    <w:rsid w:val="00606D97"/>
    <w:pPr>
      <w:numPr>
        <w:numId w:val="3"/>
      </w:numPr>
      <w:tabs>
        <w:tab w:val="clear" w:pos="992"/>
      </w:tabs>
      <w:spacing w:before="60" w:after="0" w:line="240" w:lineRule="auto"/>
      <w:ind w:left="567" w:hanging="283"/>
      <w:jc w:val="both"/>
    </w:pPr>
    <w:rPr>
      <w:rFonts w:ascii="Times New Roman" w:eastAsia="Times New Roman" w:hAnsi="Times New Roman" w:cs="Times New Roman"/>
      <w:noProof/>
      <w:szCs w:val="24"/>
      <w:lang w:eastAsia="fr-FR"/>
    </w:rPr>
  </w:style>
  <w:style w:type="paragraph" w:styleId="Paragraphedeliste">
    <w:name w:val="List Paragraph"/>
    <w:basedOn w:val="Normal"/>
    <w:uiPriority w:val="34"/>
    <w:qFormat/>
    <w:rsid w:val="00606D97"/>
    <w:pPr>
      <w:ind w:left="720"/>
      <w:contextualSpacing/>
    </w:pPr>
  </w:style>
  <w:style w:type="paragraph" w:customStyle="1" w:styleId="Prambule">
    <w:name w:val="*Préambule"/>
    <w:basedOn w:val="Corpsdetexte"/>
    <w:qFormat/>
    <w:rsid w:val="00F8748C"/>
    <w:pPr>
      <w:spacing w:before="960"/>
    </w:pPr>
  </w:style>
  <w:style w:type="paragraph" w:customStyle="1" w:styleId="ZRdac">
    <w:name w:val="*ZRédac"/>
    <w:basedOn w:val="Corpsdetexte"/>
    <w:link w:val="ZRdacCar"/>
    <w:qFormat/>
    <w:rsid w:val="00D83451"/>
    <w:pPr>
      <w:pBdr>
        <w:top w:val="single" w:sz="4" w:space="1" w:color="auto"/>
      </w:pBdr>
    </w:pPr>
    <w:rPr>
      <w:sz w:val="17"/>
      <w:szCs w:val="17"/>
    </w:rPr>
  </w:style>
  <w:style w:type="character" w:customStyle="1" w:styleId="ZRdacCar">
    <w:name w:val="*ZRédac Car"/>
    <w:basedOn w:val="CorpsdetexteCar"/>
    <w:link w:val="ZRdac"/>
    <w:rsid w:val="00D83451"/>
    <w:rPr>
      <w:rFonts w:ascii="Marianne" w:eastAsia="Times New Roman" w:hAnsi="Marianne" w:cs="Times New Roman"/>
      <w:noProof/>
      <w:sz w:val="17"/>
      <w:szCs w:val="17"/>
      <w:lang w:eastAsia="fr-FR"/>
    </w:rPr>
  </w:style>
  <w:style w:type="table" w:styleId="Grilledutableau">
    <w:name w:val="Table Grid"/>
    <w:basedOn w:val="TableauNormal"/>
    <w:uiPriority w:val="59"/>
    <w:rsid w:val="0097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N3">
    <w:name w:val="*PN3"/>
    <w:basedOn w:val="PN2"/>
    <w:qFormat/>
    <w:rsid w:val="00076F52"/>
    <w:pPr>
      <w:numPr>
        <w:ilvl w:val="1"/>
      </w:numPr>
      <w:tabs>
        <w:tab w:val="clear" w:pos="1440"/>
      </w:tabs>
      <w:ind w:left="851" w:hanging="284"/>
    </w:pPr>
    <w:rPr>
      <w:rFonts w:ascii="Marianne" w:hAnsi="Marianne"/>
      <w:sz w:val="20"/>
      <w:szCs w:val="20"/>
    </w:rPr>
  </w:style>
  <w:style w:type="paragraph" w:customStyle="1" w:styleId="ZEmetteur">
    <w:name w:val="*ZEmetteur"/>
    <w:basedOn w:val="Normal"/>
    <w:qFormat/>
    <w:rsid w:val="00B878B6"/>
    <w:pPr>
      <w:spacing w:after="0" w:line="240" w:lineRule="auto"/>
      <w:jc w:val="right"/>
    </w:pPr>
    <w:rPr>
      <w:rFonts w:ascii="Marianne" w:hAnsi="Marianne" w:cs="Arial"/>
      <w:b/>
      <w:noProof/>
      <w:sz w:val="24"/>
      <w:szCs w:val="24"/>
      <w:lang w:eastAsia="fr-FR"/>
    </w:rPr>
  </w:style>
  <w:style w:type="paragraph" w:customStyle="1" w:styleId="ZTimbre">
    <w:name w:val="*ZTimbre"/>
    <w:basedOn w:val="Normal"/>
    <w:qFormat/>
    <w:rsid w:val="00FD43A3"/>
    <w:pPr>
      <w:tabs>
        <w:tab w:val="left" w:pos="7230"/>
      </w:tabs>
      <w:spacing w:before="480" w:after="480" w:line="240" w:lineRule="auto"/>
    </w:pPr>
    <w:rPr>
      <w:rFonts w:ascii="Marianne" w:hAnsi="Marianne" w:cs="Arial"/>
      <w:lang w:eastAsia="fr-FR"/>
    </w:rPr>
  </w:style>
  <w:style w:type="paragraph" w:customStyle="1" w:styleId="TitreDoc">
    <w:name w:val="*TitreDoc"/>
    <w:basedOn w:val="Normal"/>
    <w:qFormat/>
    <w:rsid w:val="00FD43A3"/>
    <w:pPr>
      <w:spacing w:before="480" w:after="840" w:line="240" w:lineRule="auto"/>
      <w:jc w:val="center"/>
    </w:pPr>
    <w:rPr>
      <w:rFonts w:ascii="Marianne" w:hAnsi="Marianne" w:cs="Arial"/>
      <w:b/>
      <w:lang w:eastAsia="fr-FR"/>
    </w:rPr>
  </w:style>
  <w:style w:type="paragraph" w:customStyle="1" w:styleId="ZEts">
    <w:name w:val="*ZEts"/>
    <w:basedOn w:val="Normal"/>
    <w:qFormat/>
    <w:rsid w:val="00FD43A3"/>
    <w:pPr>
      <w:tabs>
        <w:tab w:val="left" w:pos="1701"/>
        <w:tab w:val="left" w:pos="1843"/>
      </w:tabs>
      <w:spacing w:before="120" w:after="0" w:line="240" w:lineRule="auto"/>
      <w:jc w:val="both"/>
    </w:pPr>
    <w:rPr>
      <w:rFonts w:ascii="Marianne" w:hAnsi="Marianne" w:cs="Arial"/>
      <w:lang w:eastAsia="fr-FR"/>
    </w:rPr>
  </w:style>
  <w:style w:type="paragraph" w:customStyle="1" w:styleId="AttSignature">
    <w:name w:val="*AttSignature"/>
    <w:basedOn w:val="Normal"/>
    <w:qFormat/>
    <w:rsid w:val="00955BC6"/>
    <w:pPr>
      <w:tabs>
        <w:tab w:val="center" w:pos="8222"/>
      </w:tabs>
      <w:spacing w:before="360" w:after="2160" w:line="240" w:lineRule="auto"/>
      <w:jc w:val="both"/>
    </w:pPr>
    <w:rPr>
      <w:rFonts w:ascii="Marianne" w:hAnsi="Marianne" w:cs="Arial"/>
      <w:noProof/>
      <w:lang w:eastAsia="fr-FR"/>
    </w:rPr>
  </w:style>
  <w:style w:type="paragraph" w:customStyle="1" w:styleId="TitreAnnexe">
    <w:name w:val="*TitreAnnexe"/>
    <w:basedOn w:val="Normal"/>
    <w:qFormat/>
    <w:rsid w:val="00B92F3E"/>
    <w:pPr>
      <w:spacing w:before="120" w:after="240" w:line="240" w:lineRule="auto"/>
      <w:jc w:val="center"/>
      <w:outlineLvl w:val="0"/>
    </w:pPr>
    <w:rPr>
      <w:rFonts w:ascii="Times New Roman" w:hAnsi="Times New Roman" w:cs="Times New Roman"/>
      <w:b/>
      <w:noProof/>
      <w:lang w:eastAsia="fr-FR"/>
    </w:rPr>
  </w:style>
  <w:style w:type="paragraph" w:customStyle="1" w:styleId="LDiffusion">
    <w:name w:val="*LDiffusion"/>
    <w:basedOn w:val="Normal"/>
    <w:link w:val="LDiffusionCar"/>
    <w:qFormat/>
    <w:rsid w:val="00183450"/>
    <w:pPr>
      <w:tabs>
        <w:tab w:val="left" w:pos="2268"/>
      </w:tabs>
      <w:spacing w:before="240" w:after="0" w:line="240" w:lineRule="auto"/>
      <w:jc w:val="both"/>
    </w:pPr>
    <w:rPr>
      <w:rFonts w:ascii="Marianne" w:hAnsi="Marianne" w:cs="Arial"/>
      <w:noProof/>
      <w:lang w:eastAsia="fr-FR"/>
    </w:rPr>
  </w:style>
  <w:style w:type="character" w:customStyle="1" w:styleId="LDiffusionCar">
    <w:name w:val="*LDiffusion Car"/>
    <w:basedOn w:val="Policepardfaut"/>
    <w:link w:val="LDiffusion"/>
    <w:rsid w:val="00183450"/>
    <w:rPr>
      <w:rFonts w:ascii="Marianne" w:hAnsi="Marianne" w:cs="Arial"/>
      <w:noProof/>
      <w:lang w:eastAsia="fr-FR"/>
    </w:rPr>
  </w:style>
  <w:style w:type="character" w:styleId="Lienhypertexte">
    <w:name w:val="Hyperlink"/>
    <w:basedOn w:val="Policepardfaut"/>
    <w:uiPriority w:val="99"/>
    <w:unhideWhenUsed/>
    <w:rsid w:val="000A101C"/>
    <w:rPr>
      <w:color w:val="4F81BD"/>
      <w:u w:val="single"/>
    </w:rPr>
  </w:style>
  <w:style w:type="paragraph" w:styleId="Notedebasdepage">
    <w:name w:val="footnote text"/>
    <w:aliases w:val="Note de bas de page EMAA"/>
    <w:basedOn w:val="Normal"/>
    <w:link w:val="NotedebasdepageCar"/>
    <w:autoRedefine/>
    <w:rsid w:val="00FD5B4F"/>
    <w:pPr>
      <w:spacing w:after="120" w:line="240" w:lineRule="auto"/>
      <w:contextualSpacing/>
      <w:jc w:val="both"/>
    </w:pPr>
    <w:rPr>
      <w:rFonts w:ascii="Times New Roman" w:eastAsia="Times New Roman" w:hAnsi="Times New Roman" w:cs="Times New Roman"/>
      <w:sz w:val="18"/>
      <w:szCs w:val="20"/>
      <w:lang w:eastAsia="fr-FR"/>
    </w:rPr>
  </w:style>
  <w:style w:type="character" w:customStyle="1" w:styleId="NotedebasdepageCar">
    <w:name w:val="Note de bas de page Car"/>
    <w:aliases w:val="Note de bas de page EMAA Car"/>
    <w:basedOn w:val="Policepardfaut"/>
    <w:link w:val="Notedebasdepage"/>
    <w:rsid w:val="00FD5B4F"/>
    <w:rPr>
      <w:rFonts w:ascii="Times New Roman" w:eastAsia="Times New Roman" w:hAnsi="Times New Roman" w:cs="Times New Roman"/>
      <w:sz w:val="18"/>
      <w:szCs w:val="20"/>
      <w:lang w:eastAsia="fr-FR"/>
    </w:rPr>
  </w:style>
  <w:style w:type="character" w:styleId="Appelnotedebasdep">
    <w:name w:val="footnote reference"/>
    <w:rsid w:val="00FD5B4F"/>
    <w:rPr>
      <w:vertAlign w:val="superscript"/>
    </w:rPr>
  </w:style>
  <w:style w:type="paragraph" w:styleId="NormalWeb">
    <w:name w:val="Normal (Web)"/>
    <w:basedOn w:val="Normal"/>
    <w:uiPriority w:val="99"/>
    <w:rsid w:val="00FD5B4F"/>
    <w:pPr>
      <w:spacing w:after="0" w:line="240" w:lineRule="auto"/>
      <w:ind w:left="2552"/>
    </w:pPr>
    <w:rPr>
      <w:rFonts w:ascii="Times New Roman" w:eastAsia="Times New Roman" w:hAnsi="Times New Roman" w:cs="Times New Roman"/>
      <w:szCs w:val="20"/>
      <w:lang w:eastAsia="fr-FR"/>
    </w:rPr>
  </w:style>
  <w:style w:type="paragraph" w:styleId="En-ttedetabledesmatires">
    <w:name w:val="TOC Heading"/>
    <w:basedOn w:val="Titre1"/>
    <w:next w:val="Normal"/>
    <w:uiPriority w:val="39"/>
    <w:semiHidden/>
    <w:unhideWhenUsed/>
    <w:qFormat/>
    <w:rsid w:val="006A1DD2"/>
    <w:pPr>
      <w:keepNext/>
      <w:keepLines/>
      <w:numPr>
        <w:numId w:val="0"/>
      </w:numPr>
      <w:spacing w:before="480" w:line="276" w:lineRule="auto"/>
      <w:jc w:val="left"/>
      <w:outlineLvl w:val="9"/>
    </w:pPr>
    <w:rPr>
      <w:rFonts w:asciiTheme="majorHAnsi" w:hAnsiTheme="majorHAnsi"/>
      <w:b/>
      <w:bCs/>
      <w:color w:val="365F91" w:themeColor="accent1" w:themeShade="BF"/>
      <w:sz w:val="28"/>
      <w:szCs w:val="28"/>
    </w:rPr>
  </w:style>
  <w:style w:type="paragraph" w:styleId="TM1">
    <w:name w:val="toc 1"/>
    <w:basedOn w:val="Normal"/>
    <w:next w:val="Normal"/>
    <w:autoRedefine/>
    <w:uiPriority w:val="39"/>
    <w:unhideWhenUsed/>
    <w:qFormat/>
    <w:rsid w:val="000818CB"/>
    <w:pPr>
      <w:spacing w:after="80"/>
    </w:pPr>
    <w:rPr>
      <w:rFonts w:ascii="Marianne Light" w:hAnsi="Marianne Light"/>
    </w:rPr>
  </w:style>
  <w:style w:type="paragraph" w:styleId="TM2">
    <w:name w:val="toc 2"/>
    <w:basedOn w:val="Normal"/>
    <w:next w:val="Normal"/>
    <w:autoRedefine/>
    <w:uiPriority w:val="39"/>
    <w:unhideWhenUsed/>
    <w:qFormat/>
    <w:rsid w:val="006A1DD2"/>
    <w:pPr>
      <w:spacing w:after="100"/>
      <w:ind w:left="220"/>
    </w:pPr>
  </w:style>
  <w:style w:type="paragraph" w:styleId="TM3">
    <w:name w:val="toc 3"/>
    <w:basedOn w:val="Normal"/>
    <w:next w:val="Normal"/>
    <w:autoRedefine/>
    <w:uiPriority w:val="39"/>
    <w:unhideWhenUsed/>
    <w:qFormat/>
    <w:rsid w:val="006A1DD2"/>
    <w:pPr>
      <w:spacing w:after="100"/>
      <w:ind w:left="440"/>
    </w:pPr>
  </w:style>
  <w:style w:type="paragraph" w:customStyle="1" w:styleId="CEAM">
    <w:name w:val="CEAM"/>
    <w:basedOn w:val="Normal"/>
    <w:link w:val="CEAMCar"/>
    <w:rsid w:val="00B14D76"/>
    <w:pPr>
      <w:spacing w:before="120" w:after="0" w:line="240" w:lineRule="auto"/>
      <w:jc w:val="both"/>
    </w:pPr>
    <w:rPr>
      <w:rFonts w:ascii="Times New Roman" w:eastAsia="Times New Roman" w:hAnsi="Times New Roman" w:cs="Times New Roman"/>
      <w:lang w:eastAsia="fr-FR"/>
    </w:rPr>
  </w:style>
  <w:style w:type="character" w:customStyle="1" w:styleId="CEAMCar">
    <w:name w:val="CEAM Car"/>
    <w:link w:val="CEAM"/>
    <w:rsid w:val="00B14D76"/>
    <w:rPr>
      <w:rFonts w:ascii="Times New Roman" w:eastAsia="Times New Roman" w:hAnsi="Times New Roman" w:cs="Times New Roman"/>
      <w:lang w:eastAsia="fr-FR"/>
    </w:rPr>
  </w:style>
  <w:style w:type="paragraph" w:styleId="Commentaire">
    <w:name w:val="annotation text"/>
    <w:basedOn w:val="Normal"/>
    <w:link w:val="CommentaireCar"/>
    <w:semiHidden/>
    <w:rsid w:val="00DF29A4"/>
    <w:pPr>
      <w:spacing w:after="0" w:line="240" w:lineRule="auto"/>
      <w:ind w:left="2552"/>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semiHidden/>
    <w:rsid w:val="00DF29A4"/>
    <w:rPr>
      <w:rFonts w:ascii="Times New Roman" w:eastAsia="Times New Roman" w:hAnsi="Times New Roman" w:cs="Times New Roman"/>
      <w:sz w:val="20"/>
      <w:szCs w:val="20"/>
      <w:lang w:eastAsia="fr-FR"/>
    </w:rPr>
  </w:style>
  <w:style w:type="character" w:styleId="Marquedecommentaire">
    <w:name w:val="annotation reference"/>
    <w:semiHidden/>
    <w:rsid w:val="00DF29A4"/>
    <w:rPr>
      <w:sz w:val="16"/>
      <w:szCs w:val="16"/>
    </w:rPr>
  </w:style>
  <w:style w:type="paragraph" w:customStyle="1" w:styleId="paragraphe">
    <w:name w:val="@paragraphe"/>
    <w:basedOn w:val="Normal"/>
    <w:link w:val="paragrapheCar"/>
    <w:qFormat/>
    <w:rsid w:val="00DF29A4"/>
    <w:pPr>
      <w:spacing w:before="120" w:after="0" w:line="240" w:lineRule="auto"/>
      <w:jc w:val="both"/>
    </w:pPr>
    <w:rPr>
      <w:rFonts w:ascii="Times New Roman" w:eastAsia="Times New Roman" w:hAnsi="Times New Roman" w:cs="Times New Roman"/>
      <w:szCs w:val="20"/>
    </w:rPr>
  </w:style>
  <w:style w:type="character" w:customStyle="1" w:styleId="paragrapheCar">
    <w:name w:val="@paragraphe Car"/>
    <w:link w:val="paragraphe"/>
    <w:rsid w:val="00DF29A4"/>
    <w:rPr>
      <w:rFonts w:ascii="Times New Roman" w:eastAsia="Times New Roman" w:hAnsi="Times New Roman" w:cs="Times New Roman"/>
      <w:szCs w:val="20"/>
    </w:rPr>
  </w:style>
  <w:style w:type="paragraph" w:customStyle="1" w:styleId="tirets">
    <w:name w:val="@tirets"/>
    <w:basedOn w:val="Normal"/>
    <w:link w:val="tiretsCar"/>
    <w:qFormat/>
    <w:rsid w:val="00DF29A4"/>
    <w:pPr>
      <w:numPr>
        <w:numId w:val="5"/>
      </w:numPr>
      <w:tabs>
        <w:tab w:val="left" w:pos="425"/>
      </w:tabs>
      <w:spacing w:before="60" w:after="0" w:line="240" w:lineRule="auto"/>
      <w:ind w:left="426" w:right="284" w:hanging="426"/>
      <w:jc w:val="both"/>
    </w:pPr>
    <w:rPr>
      <w:rFonts w:ascii="Times New Roman" w:eastAsia="Times New Roman" w:hAnsi="Times New Roman" w:cs="Times New Roman"/>
    </w:rPr>
  </w:style>
  <w:style w:type="character" w:customStyle="1" w:styleId="tiretsCar">
    <w:name w:val="@tirets Car"/>
    <w:link w:val="tirets"/>
    <w:rsid w:val="00DF29A4"/>
    <w:rPr>
      <w:rFonts w:ascii="Times New Roman" w:eastAsia="Times New Roman" w:hAnsi="Times New Roman" w:cs="Times New Roman"/>
    </w:rPr>
  </w:style>
  <w:style w:type="paragraph" w:customStyle="1" w:styleId="EMAA05Styleautresparagraphes">
    <w:name w:val="EMAA 05 Style autres paragraphes"/>
    <w:basedOn w:val="Normal"/>
    <w:link w:val="EMAA05StyleautresparagraphesCar"/>
    <w:uiPriority w:val="99"/>
    <w:rsid w:val="00CB39C2"/>
    <w:pPr>
      <w:spacing w:before="120" w:after="120" w:line="240" w:lineRule="auto"/>
      <w:jc w:val="both"/>
    </w:pPr>
    <w:rPr>
      <w:rFonts w:ascii="Times New Roman" w:eastAsia="Times New Roman" w:hAnsi="Times New Roman" w:cs="Times New Roman"/>
      <w:szCs w:val="24"/>
      <w:lang w:eastAsia="fr-FR"/>
    </w:rPr>
  </w:style>
  <w:style w:type="character" w:customStyle="1" w:styleId="EMAA05StyleautresparagraphesCar">
    <w:name w:val="EMAA 05 Style autres paragraphes Car"/>
    <w:link w:val="EMAA05Styleautresparagraphes"/>
    <w:uiPriority w:val="99"/>
    <w:rsid w:val="00CB39C2"/>
    <w:rPr>
      <w:rFonts w:ascii="Times New Roman" w:eastAsia="Times New Roman" w:hAnsi="Times New Roman" w:cs="Times New Roman"/>
      <w:szCs w:val="24"/>
      <w:lang w:eastAsia="fr-FR"/>
    </w:rPr>
  </w:style>
  <w:style w:type="paragraph" w:styleId="Objetducommentaire">
    <w:name w:val="annotation subject"/>
    <w:basedOn w:val="Commentaire"/>
    <w:next w:val="Commentaire"/>
    <w:link w:val="ObjetducommentaireCar"/>
    <w:uiPriority w:val="99"/>
    <w:semiHidden/>
    <w:unhideWhenUsed/>
    <w:rsid w:val="00B34E7A"/>
    <w:pPr>
      <w:spacing w:after="200"/>
      <w:ind w:left="0"/>
    </w:pPr>
    <w:rPr>
      <w:rFonts w:asciiTheme="minorHAnsi" w:eastAsiaTheme="minorHAnsi" w:hAnsiTheme="minorHAnsi" w:cstheme="minorBidi"/>
      <w:b/>
      <w:bCs/>
      <w:lang w:eastAsia="en-US"/>
    </w:rPr>
  </w:style>
  <w:style w:type="character" w:customStyle="1" w:styleId="ObjetducommentaireCar">
    <w:name w:val="Objet du commentaire Car"/>
    <w:basedOn w:val="CommentaireCar"/>
    <w:link w:val="Objetducommentaire"/>
    <w:uiPriority w:val="99"/>
    <w:semiHidden/>
    <w:rsid w:val="00B34E7A"/>
    <w:rPr>
      <w:rFonts w:ascii="Times New Roman" w:eastAsia="Times New Roman" w:hAnsi="Times New Roman" w:cs="Times New Roman"/>
      <w:b/>
      <w:bCs/>
      <w:sz w:val="20"/>
      <w:szCs w:val="20"/>
      <w:lang w:eastAsia="fr-FR"/>
    </w:rPr>
  </w:style>
  <w:style w:type="character" w:styleId="ExempleHTML">
    <w:name w:val="HTML Sample"/>
    <w:rsid w:val="00B34E7A"/>
    <w:rPr>
      <w:rFonts w:ascii="Courier New" w:hAnsi="Courier New" w:cs="Courier New"/>
    </w:rPr>
  </w:style>
  <w:style w:type="paragraph" w:customStyle="1" w:styleId="CEAMTitre2">
    <w:name w:val="CEAM Titre 2"/>
    <w:basedOn w:val="Normal"/>
    <w:autoRedefine/>
    <w:rsid w:val="00715A67"/>
    <w:pPr>
      <w:numPr>
        <w:ilvl w:val="1"/>
        <w:numId w:val="7"/>
      </w:numPr>
      <w:spacing w:before="240" w:after="240" w:line="240" w:lineRule="auto"/>
    </w:pPr>
    <w:rPr>
      <w:rFonts w:ascii="Times New Roman" w:eastAsia="Calibri" w:hAnsi="Times New Roman" w:cs="Times New Roman"/>
      <w:b/>
      <w:caps/>
      <w:szCs w:val="20"/>
    </w:rPr>
  </w:style>
  <w:style w:type="paragraph" w:customStyle="1" w:styleId="CEAMTitre3">
    <w:name w:val="CEAM Titre 3"/>
    <w:basedOn w:val="Normal"/>
    <w:autoRedefine/>
    <w:rsid w:val="00715A67"/>
    <w:pPr>
      <w:numPr>
        <w:ilvl w:val="2"/>
        <w:numId w:val="7"/>
      </w:numPr>
      <w:spacing w:before="240" w:after="120" w:line="240" w:lineRule="auto"/>
    </w:pPr>
    <w:rPr>
      <w:rFonts w:ascii="Times New Roman" w:eastAsia="Calibri" w:hAnsi="Times New Roman" w:cs="Times New Roman"/>
      <w:b/>
      <w:szCs w:val="20"/>
    </w:rPr>
  </w:style>
  <w:style w:type="paragraph" w:customStyle="1" w:styleId="CEAMTitre4">
    <w:name w:val="CEAM Titre 4"/>
    <w:basedOn w:val="Normal"/>
    <w:autoRedefine/>
    <w:rsid w:val="00715A67"/>
    <w:pPr>
      <w:numPr>
        <w:ilvl w:val="3"/>
        <w:numId w:val="7"/>
      </w:numPr>
      <w:tabs>
        <w:tab w:val="left" w:pos="1134"/>
      </w:tabs>
      <w:spacing w:before="120" w:after="120" w:line="240" w:lineRule="auto"/>
      <w:jc w:val="both"/>
    </w:pPr>
    <w:rPr>
      <w:rFonts w:ascii="Times New Roman" w:eastAsia="Calibri" w:hAnsi="Times New Roman" w:cs="Times New Roman"/>
      <w:b/>
      <w:i/>
      <w:szCs w:val="20"/>
    </w:rPr>
  </w:style>
  <w:style w:type="paragraph" w:customStyle="1" w:styleId="CEAMTitre5">
    <w:name w:val="CEAM Titre 5"/>
    <w:basedOn w:val="CEAMTitre4"/>
    <w:autoRedefine/>
    <w:qFormat/>
    <w:rsid w:val="00715A67"/>
    <w:pPr>
      <w:numPr>
        <w:ilvl w:val="4"/>
      </w:numPr>
    </w:pPr>
    <w:rPr>
      <w:b w:val="0"/>
    </w:rPr>
  </w:style>
  <w:style w:type="paragraph" w:styleId="TM4">
    <w:name w:val="toc 4"/>
    <w:basedOn w:val="Normal"/>
    <w:next w:val="Normal"/>
    <w:autoRedefine/>
    <w:uiPriority w:val="39"/>
    <w:unhideWhenUsed/>
    <w:rsid w:val="000818CB"/>
    <w:pPr>
      <w:spacing w:after="100"/>
      <w:ind w:left="660"/>
    </w:pPr>
  </w:style>
  <w:style w:type="character" w:styleId="Lienhypertextesuivivisit">
    <w:name w:val="FollowedHyperlink"/>
    <w:basedOn w:val="Policepardfaut"/>
    <w:uiPriority w:val="99"/>
    <w:semiHidden/>
    <w:unhideWhenUsed/>
    <w:rsid w:val="00F9312A"/>
    <w:rPr>
      <w:color w:val="800080" w:themeColor="followedHyperlink"/>
      <w:u w:val="single"/>
    </w:rPr>
  </w:style>
  <w:style w:type="character" w:styleId="Numrodepage">
    <w:name w:val="page number"/>
    <w:basedOn w:val="Policepardfaut"/>
    <w:semiHidden/>
    <w:rsid w:val="00404405"/>
  </w:style>
  <w:style w:type="paragraph" w:customStyle="1" w:styleId="WW-Corpsdetexte3">
    <w:name w:val="WW-Corps de texte 3"/>
    <w:basedOn w:val="Normal"/>
    <w:rsid w:val="00404405"/>
    <w:pPr>
      <w:suppressAutoHyphens/>
      <w:spacing w:after="0" w:line="240" w:lineRule="auto"/>
      <w:jc w:val="both"/>
    </w:pPr>
    <w:rPr>
      <w:rFonts w:ascii="Arial" w:eastAsia="Times New Roman" w:hAnsi="Arial" w:cs="Arial"/>
      <w:sz w:val="20"/>
      <w:szCs w:val="20"/>
      <w:u w:val="single"/>
      <w:lang w:val="fr-CA" w:eastAsia="ar-SA"/>
    </w:rPr>
  </w:style>
  <w:style w:type="character" w:styleId="Textedelespacerserv">
    <w:name w:val="Placeholder Text"/>
    <w:basedOn w:val="Policepardfaut"/>
    <w:uiPriority w:val="99"/>
    <w:semiHidden/>
    <w:rsid w:val="00404405"/>
    <w:rPr>
      <w:color w:val="808080"/>
    </w:rPr>
  </w:style>
  <w:style w:type="paragraph" w:styleId="Adresseexpditeur">
    <w:name w:val="envelope return"/>
    <w:basedOn w:val="Normal"/>
    <w:semiHidden/>
    <w:rsid w:val="00D474BB"/>
    <w:pPr>
      <w:suppressAutoHyphens/>
      <w:spacing w:after="0" w:line="240" w:lineRule="auto"/>
      <w:jc w:val="both"/>
    </w:pPr>
    <w:rPr>
      <w:rFonts w:ascii="Arial" w:eastAsia="Times New Roman" w:hAnsi="Arial" w:cs="Arial"/>
      <w:sz w:val="20"/>
      <w:szCs w:val="20"/>
      <w:lang w:eastAsia="ar-SA"/>
    </w:rPr>
  </w:style>
  <w:style w:type="character" w:customStyle="1" w:styleId="Mentionnonrsolue1">
    <w:name w:val="Mention non résolue1"/>
    <w:basedOn w:val="Policepardfaut"/>
    <w:uiPriority w:val="99"/>
    <w:semiHidden/>
    <w:unhideWhenUsed/>
    <w:rsid w:val="00995F04"/>
    <w:rPr>
      <w:color w:val="605E5C"/>
      <w:shd w:val="clear" w:color="auto" w:fill="E1DFDD"/>
    </w:rPr>
  </w:style>
  <w:style w:type="paragraph" w:styleId="Lgende">
    <w:name w:val="caption"/>
    <w:basedOn w:val="Normal"/>
    <w:next w:val="Normal"/>
    <w:uiPriority w:val="35"/>
    <w:unhideWhenUsed/>
    <w:qFormat/>
    <w:rsid w:val="00412BC2"/>
    <w:pPr>
      <w:spacing w:line="240" w:lineRule="auto"/>
      <w:jc w:val="center"/>
    </w:pPr>
    <w:rPr>
      <w:i/>
      <w:iCs/>
      <w:color w:val="1F497D" w:themeColor="text2"/>
      <w:sz w:val="18"/>
      <w:szCs w:val="18"/>
    </w:rPr>
  </w:style>
  <w:style w:type="paragraph" w:styleId="Rvision">
    <w:name w:val="Revision"/>
    <w:hidden/>
    <w:uiPriority w:val="99"/>
    <w:semiHidden/>
    <w:rsid w:val="00FD3382"/>
    <w:pPr>
      <w:spacing w:after="0" w:line="240" w:lineRule="auto"/>
    </w:pPr>
  </w:style>
  <w:style w:type="character" w:customStyle="1" w:styleId="Mentionnonrsolue2">
    <w:name w:val="Mention non résolue2"/>
    <w:basedOn w:val="Policepardfaut"/>
    <w:uiPriority w:val="99"/>
    <w:semiHidden/>
    <w:unhideWhenUsed/>
    <w:rsid w:val="00B814E1"/>
    <w:rPr>
      <w:color w:val="605E5C"/>
      <w:shd w:val="clear" w:color="auto" w:fill="E1DFDD"/>
    </w:rPr>
  </w:style>
  <w:style w:type="paragraph" w:customStyle="1" w:styleId="Figure">
    <w:name w:val="Figure"/>
    <w:basedOn w:val="Corpsdetexte"/>
    <w:link w:val="FigureCar"/>
    <w:rsid w:val="009F61AA"/>
    <w:pPr>
      <w:keepNext/>
      <w:jc w:val="center"/>
    </w:pPr>
  </w:style>
  <w:style w:type="paragraph" w:customStyle="1" w:styleId="Tableau">
    <w:name w:val="Tableau"/>
    <w:basedOn w:val="Titre2"/>
    <w:link w:val="TableauCar"/>
    <w:rsid w:val="002411F5"/>
  </w:style>
  <w:style w:type="paragraph" w:customStyle="1" w:styleId="FigureEBIOS">
    <w:name w:val="Figure EBIOS"/>
    <w:basedOn w:val="Figure"/>
    <w:link w:val="FigureEBIOSCar"/>
    <w:qFormat/>
    <w:rsid w:val="00927CE5"/>
    <w:pPr>
      <w:spacing w:after="120"/>
    </w:pPr>
    <w:rPr>
      <w:noProof/>
    </w:rPr>
  </w:style>
  <w:style w:type="character" w:customStyle="1" w:styleId="TableauCar">
    <w:name w:val="Tableau Car"/>
    <w:basedOn w:val="Titre2Car"/>
    <w:link w:val="Tableau"/>
    <w:rsid w:val="002411F5"/>
    <w:rPr>
      <w:rFonts w:ascii="Times New Roman" w:eastAsiaTheme="majorEastAsia" w:hAnsi="Times New Roman" w:cs="Times New Roman"/>
      <w:b/>
    </w:rPr>
  </w:style>
  <w:style w:type="character" w:customStyle="1" w:styleId="FigureCar">
    <w:name w:val="Figure Car"/>
    <w:basedOn w:val="CorpsdetexteCar"/>
    <w:link w:val="Figure"/>
    <w:rsid w:val="00927CE5"/>
    <w:rPr>
      <w:rFonts w:ascii="Times New Roman" w:eastAsia="Times New Roman" w:hAnsi="Times New Roman" w:cs="Times New Roman"/>
      <w:lang w:eastAsia="fr-FR"/>
    </w:rPr>
  </w:style>
  <w:style w:type="character" w:customStyle="1" w:styleId="FigureEBIOSCar">
    <w:name w:val="Figure EBIOS Car"/>
    <w:basedOn w:val="FigureCar"/>
    <w:link w:val="FigureEBIOS"/>
    <w:rsid w:val="00927CE5"/>
    <w:rPr>
      <w:rFonts w:ascii="Times New Roman" w:eastAsia="Times New Roman" w:hAnsi="Times New Roman" w:cs="Times New Roman"/>
      <w:noProof/>
      <w:lang w:eastAsia="fr-FR"/>
    </w:rPr>
  </w:style>
  <w:style w:type="character" w:customStyle="1" w:styleId="Mentionnonrsolue3">
    <w:name w:val="Mention non résolue3"/>
    <w:basedOn w:val="Policepardfaut"/>
    <w:uiPriority w:val="99"/>
    <w:semiHidden/>
    <w:unhideWhenUsed/>
    <w:rsid w:val="009D0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jpeg"/><Relationship Id="rId26" Type="http://schemas.openxmlformats.org/officeDocument/2006/relationships/image" Target="media/image10.emf"/><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image" Target="media/image13.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8.emf"/><Relationship Id="rId32" Type="http://schemas.openxmlformats.org/officeDocument/2006/relationships/header" Target="header3.xml"/><Relationship Id="rId37" Type="http://schemas.openxmlformats.org/officeDocument/2006/relationships/header" Target="header7.xml"/><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image" Target="media/image9.emf"/><Relationship Id="rId33" Type="http://schemas.openxmlformats.org/officeDocument/2006/relationships/footer" Target="footer6.xml"/><Relationship Id="rId38"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uillot1\Downloads\doc_base_DR-S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2CD94891E14A7EA417B20CE0C4C485"/>
        <w:category>
          <w:name w:val="Général"/>
          <w:gallery w:val="placeholder"/>
        </w:category>
        <w:types>
          <w:type w:val="bbPlcHdr"/>
        </w:types>
        <w:behaviors>
          <w:behavior w:val="content"/>
        </w:behaviors>
        <w:guid w:val="{707722E2-CB2E-48DA-9A4F-12648DC75C0C}"/>
      </w:docPartPr>
      <w:docPartBody>
        <w:p w:rsidR="00AD0B41" w:rsidRDefault="00AD0B41" w:rsidP="00AD0B41">
          <w:pPr>
            <w:pStyle w:val="3F2CD94891E14A7EA417B20CE0C4C485"/>
          </w:pPr>
          <w:r w:rsidRPr="00357DA6">
            <w:rPr>
              <w:rStyle w:val="Textedelespacerserv"/>
            </w:rPr>
            <w:t>[Objet ]</w:t>
          </w:r>
        </w:p>
      </w:docPartBody>
    </w:docPart>
    <w:docPart>
      <w:docPartPr>
        <w:name w:val="0A55BAB67D3A4F58AD1546F08CBEAC7F"/>
        <w:category>
          <w:name w:val="Général"/>
          <w:gallery w:val="placeholder"/>
        </w:category>
        <w:types>
          <w:type w:val="bbPlcHdr"/>
        </w:types>
        <w:behaviors>
          <w:behavior w:val="content"/>
        </w:behaviors>
        <w:guid w:val="{652C5600-F6CB-463C-ABBA-175A659539C6}"/>
      </w:docPartPr>
      <w:docPartBody>
        <w:p w:rsidR="00AD0B41" w:rsidRDefault="00AD0B41" w:rsidP="00AD0B41">
          <w:pPr>
            <w:pStyle w:val="0A55BAB67D3A4F58AD1546F08CBEAC7F"/>
          </w:pPr>
          <w:r w:rsidRPr="00357DA6">
            <w:rPr>
              <w:rStyle w:val="Textedelespacerserv"/>
            </w:rPr>
            <w:t>[Titre ]</w:t>
          </w:r>
        </w:p>
      </w:docPartBody>
    </w:docPart>
    <w:docPart>
      <w:docPartPr>
        <w:name w:val="DB0D6F5716D1457DBCCBE39A609AE377"/>
        <w:category>
          <w:name w:val="Général"/>
          <w:gallery w:val="placeholder"/>
        </w:category>
        <w:types>
          <w:type w:val="bbPlcHdr"/>
        </w:types>
        <w:behaviors>
          <w:behavior w:val="content"/>
        </w:behaviors>
        <w:guid w:val="{19F549EC-CF30-44A7-A275-3ECB5B9494F5}"/>
      </w:docPartPr>
      <w:docPartBody>
        <w:p w:rsidR="00AD0B41" w:rsidRDefault="00AD0B41" w:rsidP="00AD0B41">
          <w:pPr>
            <w:pStyle w:val="DB0D6F5716D1457DBCCBE39A609AE377"/>
          </w:pPr>
          <w:r w:rsidRPr="00357DA6">
            <w:rPr>
              <w:rStyle w:val="Textedelespacerserv"/>
            </w:rPr>
            <w:t>[Mots clés ]</w:t>
          </w:r>
        </w:p>
      </w:docPartBody>
    </w:docPart>
    <w:docPart>
      <w:docPartPr>
        <w:name w:val="FE9F98EC52F94489B9B559BC51ADA526"/>
        <w:category>
          <w:name w:val="Général"/>
          <w:gallery w:val="placeholder"/>
        </w:category>
        <w:types>
          <w:type w:val="bbPlcHdr"/>
        </w:types>
        <w:behaviors>
          <w:behavior w:val="content"/>
        </w:behaviors>
        <w:guid w:val="{2FB8E1A2-51DC-4869-ABAA-789FB0F3CCE1}"/>
      </w:docPartPr>
      <w:docPartBody>
        <w:p w:rsidR="00AD0B41" w:rsidRDefault="00AD0B41" w:rsidP="00AD0B41">
          <w:pPr>
            <w:pStyle w:val="FE9F98EC52F94489B9B559BC51ADA526"/>
          </w:pPr>
          <w:r w:rsidRPr="00357DA6">
            <w:rPr>
              <w:rStyle w:val="Textedelespacerserv"/>
            </w:rPr>
            <w:t>[État ]</w:t>
          </w:r>
        </w:p>
      </w:docPartBody>
    </w:docPart>
    <w:docPart>
      <w:docPartPr>
        <w:name w:val="8B48C9F347354886BACE7904255A358B"/>
        <w:category>
          <w:name w:val="Général"/>
          <w:gallery w:val="placeholder"/>
        </w:category>
        <w:types>
          <w:type w:val="bbPlcHdr"/>
        </w:types>
        <w:behaviors>
          <w:behavior w:val="content"/>
        </w:behaviors>
        <w:guid w:val="{53F011B4-D4E0-4B07-8836-85D394484980}"/>
      </w:docPartPr>
      <w:docPartBody>
        <w:p w:rsidR="00AD0B41" w:rsidRDefault="00AD0B41" w:rsidP="00AD0B41">
          <w:pPr>
            <w:pStyle w:val="8B48C9F347354886BACE7904255A358B"/>
          </w:pPr>
          <w:r w:rsidRPr="00357DA6">
            <w:rPr>
              <w:rStyle w:val="Textedelespacerserv"/>
            </w:rPr>
            <w:t>[Catégorie ]</w:t>
          </w:r>
        </w:p>
      </w:docPartBody>
    </w:docPart>
    <w:docPart>
      <w:docPartPr>
        <w:name w:val="99E424629EF942028786AE9EE0084559"/>
        <w:category>
          <w:name w:val="Général"/>
          <w:gallery w:val="placeholder"/>
        </w:category>
        <w:types>
          <w:type w:val="bbPlcHdr"/>
        </w:types>
        <w:behaviors>
          <w:behavior w:val="content"/>
        </w:behaviors>
        <w:guid w:val="{BEE9CF00-CC92-4344-9C6A-75DE19656C71}"/>
      </w:docPartPr>
      <w:docPartBody>
        <w:p w:rsidR="00AD0B41" w:rsidRDefault="00AD0B41" w:rsidP="00AD0B41">
          <w:pPr>
            <w:pStyle w:val="99E424629EF942028786AE9EE0084559"/>
          </w:pPr>
          <w:r w:rsidRPr="00357DA6">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rianne">
    <w:altName w:val="Calibri"/>
    <w:panose1 w:val="00000000000000000000"/>
    <w:charset w:val="00"/>
    <w:family w:val="modern"/>
    <w:notTrueType/>
    <w:pitch w:val="variable"/>
    <w:sig w:usb0="00000001"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arianne Light">
    <w:altName w:val="Calibri"/>
    <w:panose1 w:val="00000000000000000000"/>
    <w:charset w:val="00"/>
    <w:family w:val="modern"/>
    <w:notTrueType/>
    <w:pitch w:val="variable"/>
    <w:sig w:usb0="00000001"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AD0B41"/>
    <w:rsid w:val="000126D8"/>
    <w:rsid w:val="00084ED2"/>
    <w:rsid w:val="00097199"/>
    <w:rsid w:val="000E13A9"/>
    <w:rsid w:val="001349CF"/>
    <w:rsid w:val="00137172"/>
    <w:rsid w:val="001D21A4"/>
    <w:rsid w:val="002120F7"/>
    <w:rsid w:val="00226B1B"/>
    <w:rsid w:val="00235598"/>
    <w:rsid w:val="00242CC8"/>
    <w:rsid w:val="00247EE3"/>
    <w:rsid w:val="00264011"/>
    <w:rsid w:val="0027026A"/>
    <w:rsid w:val="00293263"/>
    <w:rsid w:val="002C614A"/>
    <w:rsid w:val="002D12AD"/>
    <w:rsid w:val="00442714"/>
    <w:rsid w:val="00450D26"/>
    <w:rsid w:val="004A3B1C"/>
    <w:rsid w:val="00502DDD"/>
    <w:rsid w:val="00516CFB"/>
    <w:rsid w:val="0056121C"/>
    <w:rsid w:val="005D1A9E"/>
    <w:rsid w:val="006425F4"/>
    <w:rsid w:val="006914A3"/>
    <w:rsid w:val="00711850"/>
    <w:rsid w:val="00751885"/>
    <w:rsid w:val="007865DB"/>
    <w:rsid w:val="007A3468"/>
    <w:rsid w:val="008053B5"/>
    <w:rsid w:val="00810955"/>
    <w:rsid w:val="00843CFB"/>
    <w:rsid w:val="00883569"/>
    <w:rsid w:val="008A793A"/>
    <w:rsid w:val="008E6069"/>
    <w:rsid w:val="0090721C"/>
    <w:rsid w:val="00931837"/>
    <w:rsid w:val="009B77BF"/>
    <w:rsid w:val="00A276AA"/>
    <w:rsid w:val="00A37167"/>
    <w:rsid w:val="00A713B1"/>
    <w:rsid w:val="00AD0B41"/>
    <w:rsid w:val="00AF3AFA"/>
    <w:rsid w:val="00B00DED"/>
    <w:rsid w:val="00B1403A"/>
    <w:rsid w:val="00B146A2"/>
    <w:rsid w:val="00B70F80"/>
    <w:rsid w:val="00B97A47"/>
    <w:rsid w:val="00BA0BBC"/>
    <w:rsid w:val="00BC775F"/>
    <w:rsid w:val="00C162D2"/>
    <w:rsid w:val="00C70A88"/>
    <w:rsid w:val="00C97ED8"/>
    <w:rsid w:val="00CB0791"/>
    <w:rsid w:val="00D757F8"/>
    <w:rsid w:val="00D80AB3"/>
    <w:rsid w:val="00DC0E00"/>
    <w:rsid w:val="00DE0D17"/>
    <w:rsid w:val="00E52F72"/>
    <w:rsid w:val="00EC0F86"/>
    <w:rsid w:val="00ED15CC"/>
    <w:rsid w:val="00FA1C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D0B41"/>
    <w:rPr>
      <w:color w:val="808080"/>
    </w:rPr>
  </w:style>
  <w:style w:type="paragraph" w:customStyle="1" w:styleId="3F2CD94891E14A7EA417B20CE0C4C485">
    <w:name w:val="3F2CD94891E14A7EA417B20CE0C4C485"/>
    <w:rsid w:val="00AD0B41"/>
  </w:style>
  <w:style w:type="paragraph" w:customStyle="1" w:styleId="0A55BAB67D3A4F58AD1546F08CBEAC7F">
    <w:name w:val="0A55BAB67D3A4F58AD1546F08CBEAC7F"/>
    <w:rsid w:val="00AD0B41"/>
  </w:style>
  <w:style w:type="paragraph" w:customStyle="1" w:styleId="DB0D6F5716D1457DBCCBE39A609AE377">
    <w:name w:val="DB0D6F5716D1457DBCCBE39A609AE377"/>
    <w:rsid w:val="00AD0B41"/>
  </w:style>
  <w:style w:type="paragraph" w:customStyle="1" w:styleId="FE9F98EC52F94489B9B559BC51ADA526">
    <w:name w:val="FE9F98EC52F94489B9B559BC51ADA526"/>
    <w:rsid w:val="00AD0B41"/>
  </w:style>
  <w:style w:type="paragraph" w:customStyle="1" w:styleId="8B48C9F347354886BACE7904255A358B">
    <w:name w:val="8B48C9F347354886BACE7904255A358B"/>
    <w:rsid w:val="00AD0B41"/>
  </w:style>
  <w:style w:type="paragraph" w:customStyle="1" w:styleId="99E424629EF942028786AE9EE0084559">
    <w:name w:val="99E424629EF942028786AE9EE0084559"/>
    <w:rsid w:val="00AD0B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Défense" ma:contentTypeID="0x010100CBCEF5CF0A2F4D1E9E981FDBD68CBC8B0061453AFA35AFBA4F8DFADB4446F85C42" ma:contentTypeVersion="5" ma:contentTypeDescription="Document racine de la taxonomie du portail opérationnel" ma:contentTypeScope="" ma:versionID="8d099e9f5215b8c2c17eeba8952317e2">
  <xsd:schema xmlns:xsd="http://www.w3.org/2001/XMLSchema" xmlns:xs="http://www.w3.org/2001/XMLSchema" xmlns:p="http://schemas.microsoft.com/office/2006/metadata/properties" xmlns:ns2="38d83462-3e66-4a3b-9d0c-bf4c62899b62" xmlns:ns3="e5d13194-7c23-45a9-8105-f587159accf0" targetNamespace="http://schemas.microsoft.com/office/2006/metadata/properties" ma:root="true" ma:fieldsID="5ad10344a72e44969b4605a4a072f1e4" ns2:_="" ns3:_="">
    <xsd:import namespace="38d83462-3e66-4a3b-9d0c-bf4c62899b62"/>
    <xsd:import namespace="e5d13194-7c23-45a9-8105-f587159accf0"/>
    <xsd:element name="properties">
      <xsd:complexType>
        <xsd:sequence>
          <xsd:element name="documentManagement">
            <xsd:complexType>
              <xsd:all>
                <xsd:element ref="ns2:Classification"/>
                <xsd:element ref="ns2:RelTo" minOccurs="0"/>
                <xsd:element ref="ns2:poTitus" minOccurs="0"/>
                <xsd:element ref="ns2:poThematique" minOccurs="0"/>
                <xsd:element ref="ns2:poKeywords0" minOccurs="0"/>
                <xsd:element ref="ns2:poSyntheseConformite" minOccurs="0"/>
                <xsd:element ref="ns2:poCommentairesSyntheseConformite" minOccurs="0"/>
                <xsd:element ref="ns2:poConformiteNommage" minOccurs="0"/>
                <xsd:element ref="ns2:poConformiteClassification" minOccurs="0"/>
                <xsd:element ref="ns2:TaxCatchAll" minOccurs="0"/>
                <xsd:element ref="ns2:TaxCatchAllLabel" minOccurs="0"/>
                <xsd:element ref="ns3:Classe" minOccurs="0"/>
                <xsd:element ref="ns2:SharedWithUsers" minOccurs="0"/>
                <xsd:element ref="ns2:poTypeDocument0" minOccurs="0"/>
                <xsd:element ref="ns2:poMotCleOrganisme0" minOccurs="0"/>
                <xsd:element ref="ns2:poTheatreOperations0" minOccurs="0"/>
                <xsd:element ref="ns2:poOperation" minOccurs="0"/>
                <xsd:element ref="ns2:poPays0" minOccurs="0"/>
                <xsd:element ref="ns2:poUniteServiceBureau0" minOccurs="0"/>
                <xsd:element ref="ns2:poCommentairesEParapheu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83462-3e66-4a3b-9d0c-bf4c62899b62" elementFormDefault="qualified">
    <xsd:import namespace="http://schemas.microsoft.com/office/2006/documentManagement/types"/>
    <xsd:import namespace="http://schemas.microsoft.com/office/infopath/2007/PartnerControls"/>
    <xsd:element name="Classification" ma:index="2" ma:displayName="Classification" ma:default="DIFFUSION RESTREINTE" ma:description="Niveau de protection ou de classification du document." ma:internalName="Classification">
      <xsd:simpleType>
        <xsd:restriction base="dms:Choice">
          <xsd:enumeration value="NON PROTEGE"/>
          <xsd:enumeration value="DIFFUSION RESTREINTE"/>
          <xsd:enumeration value="DIFFUSION RESTREINTE - SPECIAL FRANCE"/>
        </xsd:restriction>
      </xsd:simpleType>
    </xsd:element>
    <xsd:element name="RelTo" ma:index="3" nillable="true" ma:displayName="RelTo" ma:description="Liste des nations ou coalitions autorisées à prendre connaissance du document." ma:internalName="RelTo">
      <xsd:simpleType>
        <xsd:restriction base="dms:Text"/>
      </xsd:simpleType>
    </xsd:element>
    <xsd:element name="poTitus" ma:index="4" nillable="true" ma:displayName="Titus" ma:description="Permet d'identifier si le document est marqué Titus" ma:internalName="poTitus">
      <xsd:simpleType>
        <xsd:restriction base="dms:Boolean"/>
      </xsd:simpleType>
    </xsd:element>
    <xsd:element name="poThematique" ma:index="5" nillable="true" ma:displayName="Thématique" ma:default="Défense" ma:description="Domaine principal du document." ma:internalName="poThematique">
      <xsd:simpleType>
        <xsd:restriction base="dms:Choice">
          <xsd:enumeration value="Administration"/>
          <xsd:enumeration value="Air"/>
          <xsd:enumeration value="Annuaire"/>
          <xsd:enumeration value="Briefing"/>
          <xsd:enumeration value="Capacitaire"/>
          <xsd:enumeration value="Carte"/>
          <xsd:enumeration value="Chancellerie"/>
          <xsd:enumeration value="Ciblage"/>
          <xsd:enumeration value="CMI"/>
          <xsd:enumeration value="Commandement"/>
          <xsd:enumeration value="Communication"/>
          <xsd:enumeration value="Compte-rendu E-parapheur"/>
          <xsd:enumeration value="CONDIPERS"/>
          <xsd:enumeration value="Conduite"/>
          <xsd:enumeration value="Contrôle"/>
          <xsd:enumeration value="Coopération"/>
          <xsd:enumeration value="COS"/>
          <xsd:enumeration value="CR"/>
          <xsd:enumeration value="Cyber"/>
          <xsd:enumeration value="Défense"/>
          <xsd:enumeration value="DEFSEC"/>
          <xsd:enumeration value="Doctrine"/>
          <xsd:enumeration value="Document DRAFT"/>
          <xsd:enumeration value="Document JFAC"/>
          <xsd:enumeration value="DRM"/>
          <xsd:enumeration value="Economie"/>
          <xsd:enumeration value="Effectifs"/>
          <xsd:enumeration value="Emploi"/>
          <xsd:enumeration value="Entrainement"/>
          <xsd:enumeration value="Equipement"/>
          <xsd:enumeration value="Etudes"/>
          <xsd:enumeration value="Evènement"/>
          <xsd:enumeration value="Exercice"/>
          <xsd:enumeration value="Expérimentations"/>
          <xsd:enumeration value="Fichette"/>
          <xsd:enumeration value="Fichiers internes"/>
          <xsd:enumeration value="Fil de discussion"/>
          <xsd:enumeration value="Finances"/>
          <xsd:enumeration value="Fonctionnement"/>
          <xsd:enumeration value="Fonctions OPS"/>
          <xsd:enumeration value="Fondamentaux"/>
          <xsd:enumeration value="Formation"/>
          <xsd:enumeration value="Gouvernance"/>
          <xsd:enumeration value="Histoire"/>
          <xsd:enumeration value="Image"/>
          <xsd:enumeration value="Industrie"/>
          <xsd:enumeration value="Infrastructure"/>
          <xsd:enumeration value="Innovation"/>
          <xsd:enumeration value="Inspection"/>
          <xsd:enumeration value="Juridique"/>
          <xsd:enumeration value="Jx"/>
          <xsd:enumeration value="Logistique"/>
          <xsd:enumeration value="Marine"/>
          <xsd:enumeration value="MCO"/>
          <xsd:enumeration value="Menaces"/>
          <xsd:enumeration value="Message"/>
          <xsd:enumeration value="Modèle de document"/>
          <xsd:enumeration value="Note E-parapheur"/>
          <xsd:enumeration value="Numérique"/>
          <xsd:enumeration value="OME"/>
          <xsd:enumeration value="Opération en cours"/>
          <xsd:enumeration value="Opérations"/>
          <xsd:enumeration value="OPEX"/>
          <xsd:enumeration value="Ordre ou Directive"/>
          <xsd:enumeration value="Organisation"/>
          <xsd:enumeration value="Patrimoine"/>
          <xsd:enumeration value="Performance"/>
          <xsd:enumeration value="Planification"/>
          <xsd:enumeration value="PMR"/>
          <xsd:enumeration value="Politique"/>
          <xsd:enumeration value="Presse"/>
          <xsd:enumeration value="Programmation"/>
          <xsd:enumeration value="Programmes d'armement"/>
          <xsd:enumeration value="Recrutement"/>
          <xsd:enumeration value="Relations parlementaires"/>
          <xsd:enumeration value="Relations publiques"/>
          <xsd:enumeration value="Renseignement"/>
          <xsd:enumeration value="Réserve"/>
          <xsd:enumeration value="RETEX"/>
          <xsd:enumeration value="RH"/>
          <xsd:enumeration value="RI"/>
          <xsd:enumeration value="Risques"/>
          <xsd:enumeration value="Santé"/>
          <xsd:enumeration value="Sciences"/>
          <xsd:enumeration value="Services"/>
          <xsd:enumeration value="SIC"/>
          <xsd:enumeration value="Soutien"/>
          <xsd:enumeration value="Stationnement"/>
          <xsd:enumeration value="Stratégie"/>
          <xsd:enumeration value="Synthèse"/>
          <xsd:enumeration value="Synthèse de la situation"/>
          <xsd:enumeration value="Tactique"/>
          <xsd:enumeration value="Technique"/>
          <xsd:enumeration value="Terre"/>
          <xsd:enumeration value="Théâtre national"/>
          <xsd:enumeration value="Transformation"/>
          <xsd:enumeration value="Vie courante"/>
        </xsd:restriction>
      </xsd:simpleType>
    </xsd:element>
    <xsd:element name="poKeywords0" ma:index="7" nillable="true" ma:taxonomy="true" ma:internalName="poKeywords0" ma:taxonomyFieldName="poKeywords" ma:displayName="Mot(s) clef(s) Défense" ma:fieldId="{679307a6-9626-43ea-85ca-30dce0c2e701}" ma:taxonomyMulti="true" ma:sspId="54843339-79c1-4c32-8cde-95bc3b6485f5" ma:termSetId="15a2517c-37da-4b42-967a-1ebc121da7c4" ma:anchorId="00000000-0000-0000-0000-000000000000" ma:open="false" ma:isKeyword="false">
      <xsd:complexType>
        <xsd:sequence>
          <xsd:element ref="pc:Terms" minOccurs="0" maxOccurs="1"/>
        </xsd:sequence>
      </xsd:complexType>
    </xsd:element>
    <xsd:element name="poSyntheseConformite" ma:index="8" nillable="true" ma:displayName="Synthèse conformité" ma:default="Non vérifiée" ma:description="Indique si la classification et la nommage sont conformes" ma:internalName="poSyntheseConformite">
      <xsd:simpleType>
        <xsd:restriction base="dms:Choice">
          <xsd:enumeration value="Non vérifiée"/>
          <xsd:enumeration value="Oui"/>
          <xsd:enumeration value="Non"/>
        </xsd:restriction>
      </xsd:simpleType>
    </xsd:element>
    <xsd:element name="poCommentairesSyntheseConformite" ma:index="9" nillable="true" ma:displayName="Commentaires conformité" ma:description="Détails de non conformité" ma:internalName="poCommentairesSyntheseConformite">
      <xsd:simpleType>
        <xsd:restriction base="dms:Note">
          <xsd:maxLength value="255"/>
        </xsd:restriction>
      </xsd:simpleType>
    </xsd:element>
    <xsd:element name="poConformiteNommage" ma:index="10" nillable="true" ma:displayName="Conformité nommage" ma:default="" ma:description="Indique si la nommage est conforme" ma:internalName="poConformiteNommage">
      <xsd:simpleType>
        <xsd:restriction base="dms:Choice">
          <xsd:enumeration value=""/>
          <xsd:enumeration value="Oui"/>
          <xsd:enumeration value="Non"/>
        </xsd:restriction>
      </xsd:simpleType>
    </xsd:element>
    <xsd:element name="poConformiteClassification" ma:index="11" nillable="true" ma:displayName="Conformité classification" ma:default="" ma:description="Indique si la classification est conforme" ma:internalName="poConformiteClassification">
      <xsd:simpleType>
        <xsd:restriction base="dms:Choice">
          <xsd:enumeration value=""/>
          <xsd:enumeration value="Oui"/>
          <xsd:enumeration value="Non"/>
        </xsd:restriction>
      </xsd:simpleType>
    </xsd:element>
    <xsd:element name="TaxCatchAll" ma:index="12" nillable="true" ma:displayName="Colonne Attraper tout de Taxonomie" ma:hidden="true" ma:list="{8da71539-dd14-4933-b7a7-d062f0070d4c}" ma:internalName="TaxCatchAll" ma:showField="CatchAllData"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Colonne Attraper tout de Taxonomie1" ma:hidden="true" ma:list="{8da71539-dd14-4933-b7a7-d062f0070d4c}" ma:internalName="TaxCatchAllLabel" ma:readOnly="true" ma:showField="CatchAllDataLabel" ma:web="38d83462-3e66-4a3b-9d0c-bf4c62899b62">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oTypeDocument0" ma:index="22" nillable="true" ma:taxonomy="true" ma:internalName="poTypeDocument0" ma:taxonomyFieldName="poTypeDocument" ma:displayName="Type de document" ma:fieldId="{dec360e6-e6b6-4790-a60e-9043e0258d19}" ma:sspId="54843339-79c1-4c32-8cde-95bc3b6485f5" ma:termSetId="33caf991-6883-427e-9123-a1fc5152a7e0" ma:anchorId="00000000-0000-0000-0000-000000000000" ma:open="false" ma:isKeyword="false">
      <xsd:complexType>
        <xsd:sequence>
          <xsd:element ref="pc:Terms" minOccurs="0" maxOccurs="1"/>
        </xsd:sequence>
      </xsd:complexType>
    </xsd:element>
    <xsd:element name="poMotCleOrganisme0" ma:index="24" nillable="true" ma:taxonomy="true" ma:internalName="poMotCleOrganisme0" ma:taxonomyFieldName="poMotCleOrganisme" ma:displayName="Mot clé organisme" ma:fieldId="{294eca4a-b82a-4ab9-af6b-ab11824d62eb}" ma:sspId="54843339-79c1-4c32-8cde-95bc3b6485f5" ma:termSetId="2093c40f-f071-464b-a83a-61687bfc4a58" ma:anchorId="00000000-0000-0000-0000-000000000000" ma:open="false" ma:isKeyword="false">
      <xsd:complexType>
        <xsd:sequence>
          <xsd:element ref="pc:Terms" minOccurs="0" maxOccurs="1"/>
        </xsd:sequence>
      </xsd:complexType>
    </xsd:element>
    <xsd:element name="poTheatreOperations0" ma:index="26" nillable="true" ma:taxonomy="true" ma:internalName="poTheatreOperations0" ma:taxonomyFieldName="poTheatreOperations" ma:displayName="Théâtre d'opérations" ma:fieldId="{ae1c8d46-b149-42c8-b41f-28c3fa15e2ba}" ma:sspId="54843339-79c1-4c32-8cde-95bc3b6485f5" ma:termSetId="eb86b75d-5d4f-4da5-8221-bf9d3cb622fe" ma:anchorId="00000000-0000-0000-0000-000000000000" ma:open="false" ma:isKeyword="false">
      <xsd:complexType>
        <xsd:sequence>
          <xsd:element ref="pc:Terms" minOccurs="0" maxOccurs="1"/>
        </xsd:sequence>
      </xsd:complexType>
    </xsd:element>
    <xsd:element name="poOperation" ma:index="28" nillable="true" ma:displayName="Opération" ma:description="" ma:internalName="poOperation">
      <xsd:simpleType>
        <xsd:union memberTypes="dms:Text">
          <xsd:simpleType>
            <xsd:restriction base="dms:Choice">
              <xsd:enumeration value="Liste à renseigner"/>
            </xsd:restriction>
          </xsd:simpleType>
        </xsd:union>
      </xsd:simpleType>
    </xsd:element>
    <xsd:element name="poPays0" ma:index="29" nillable="true" ma:taxonomy="true" ma:internalName="poPays0" ma:taxonomyFieldName="poPays" ma:displayName="Pays" ma:fieldId="{8728e5fc-9695-4028-8b98-7a0b163fa623}" ma:sspId="54843339-79c1-4c32-8cde-95bc3b6485f5" ma:termSetId="f09eb14b-c465-4ede-badf-66ce3c0aab87" ma:anchorId="00000000-0000-0000-0000-000000000000" ma:open="false" ma:isKeyword="false">
      <xsd:complexType>
        <xsd:sequence>
          <xsd:element ref="pc:Terms" minOccurs="0" maxOccurs="1"/>
        </xsd:sequence>
      </xsd:complexType>
    </xsd:element>
    <xsd:element name="poUniteServiceBureau0" ma:index="31" nillable="true" ma:taxonomy="true" ma:internalName="poUniteServiceBureau0" ma:taxonomyFieldName="poUniteServiceBureau" ma:displayName="Unité, Service, Bureau" ma:fieldId="{e05abeee-7a55-4002-bb85-8560e42dad81}" ma:sspId="54843339-79c1-4c32-8cde-95bc3b6485f5" ma:termSetId="8f121827-1c84-40f2-9cb4-c80520ab8000" ma:anchorId="00000000-0000-0000-0000-000000000000" ma:open="false" ma:isKeyword="false">
      <xsd:complexType>
        <xsd:sequence>
          <xsd:element ref="pc:Terms" minOccurs="0" maxOccurs="1"/>
        </xsd:sequence>
      </xsd:complexType>
    </xsd:element>
    <xsd:element name="poCommentairesEParapheur" ma:index="33" nillable="true" ma:displayName="Commentaires" ma:description="" ma:internalName="poCommentairesEParapheu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d13194-7c23-45a9-8105-f587159accf0" elementFormDefault="qualified">
    <xsd:import namespace="http://schemas.microsoft.com/office/2006/documentManagement/types"/>
    <xsd:import namespace="http://schemas.microsoft.com/office/infopath/2007/PartnerControls"/>
    <xsd:element name="Classe" ma:index="20" nillable="true" ma:displayName="Classe" ma:format="Dropdown" ma:internalName="Classe">
      <xsd:simpleType>
        <xsd:restriction base="dms:Choice">
          <xsd:enumeration value="Directives"/>
          <xsd:enumeration value="Modèles"/>
          <xsd:enumeration value="Modèles EMA"/>
          <xsd:enumeration value="Fiches technique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oKeywords0 xmlns="38d83462-3e66-4a3b-9d0c-bf4c62899b62">
      <Terms xmlns="http://schemas.microsoft.com/office/infopath/2007/PartnerControls"/>
    </poKeywords0>
    <poConformiteNommage xmlns="38d83462-3e66-4a3b-9d0c-bf4c62899b62">Non</poConformiteNommage>
    <Classification xmlns="38d83462-3e66-4a3b-9d0c-bf4c62899b62">NON PROTEGE</Classification>
    <poSyntheseConformite xmlns="38d83462-3e66-4a3b-9d0c-bf4c62899b62">Non</poSyntheseConformite>
    <RelTo xmlns="38d83462-3e66-4a3b-9d0c-bf4c62899b62" xsi:nil="true"/>
    <poTitus xmlns="38d83462-3e66-4a3b-9d0c-bf4c62899b62">false</poTitus>
    <poThematique xmlns="38d83462-3e66-4a3b-9d0c-bf4c62899b62">Document DRAFT</poThematique>
    <poConformiteClassification xmlns="38d83462-3e66-4a3b-9d0c-bf4c62899b62">Oui</poConformiteClassification>
    <TaxCatchAll xmlns="38d83462-3e66-4a3b-9d0c-bf4c62899b62"/>
    <poCommentairesSyntheseConformite xmlns="38d83462-3e66-4a3b-9d0c-bf4c62899b62">Nom : Champs requis manquants. Le nom du document ne respecte pas les r&amp;#232;gles de nommage associ&amp;#233;es aux documents num&amp;#233;riques d&amp;#233;finies par le minist&amp;#232;re de la d&amp;#233;fense</poCommentairesSyntheseConformite>
    <poOperation xmlns="38d83462-3e66-4a3b-9d0c-bf4c62899b62" xsi:nil="true"/>
    <poUniteServiceBureau0 xmlns="38d83462-3e66-4a3b-9d0c-bf4c62899b62">
      <Terms xmlns="http://schemas.microsoft.com/office/infopath/2007/PartnerControls"/>
    </poUniteServiceBureau0>
    <poCommentairesEParapheur xmlns="38d83462-3e66-4a3b-9d0c-bf4c62899b62" xsi:nil="true"/>
    <poPays0 xmlns="38d83462-3e66-4a3b-9d0c-bf4c62899b62">
      <Terms xmlns="http://schemas.microsoft.com/office/infopath/2007/PartnerControls"/>
    </poPays0>
    <poTheatreOperations0 xmlns="38d83462-3e66-4a3b-9d0c-bf4c62899b62">
      <Terms xmlns="http://schemas.microsoft.com/office/infopath/2007/PartnerControls"/>
    </poTheatreOperations0>
    <poMotCleOrganisme0 xmlns="38d83462-3e66-4a3b-9d0c-bf4c62899b62">
      <Terms xmlns="http://schemas.microsoft.com/office/infopath/2007/PartnerControls"/>
    </poMotCleOrganisme0>
    <poTypeDocument0 xmlns="38d83462-3e66-4a3b-9d0c-bf4c62899b62">
      <Terms xmlns="http://schemas.microsoft.com/office/infopath/2007/PartnerControls"/>
    </poTypeDocument0>
    <Classe xmlns="e5d13194-7c23-45a9-8105-f587159accf0">Modèles EMA</Class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7D73-DC87-46BF-A7A2-43954C024855}">
  <ds:schemaRefs>
    <ds:schemaRef ds:uri="http://schemas.microsoft.com/sharepoint/v3/contenttype/forms"/>
  </ds:schemaRefs>
</ds:datastoreItem>
</file>

<file path=customXml/itemProps2.xml><?xml version="1.0" encoding="utf-8"?>
<ds:datastoreItem xmlns:ds="http://schemas.openxmlformats.org/officeDocument/2006/customXml" ds:itemID="{2AD4CBAF-EA6B-4509-A6D9-C695319B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83462-3e66-4a3b-9d0c-bf4c62899b62"/>
    <ds:schemaRef ds:uri="e5d13194-7c23-45a9-8105-f587159a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31782C-4606-477C-AA43-C72D1A851350}">
  <ds:schemaRefs>
    <ds:schemaRef ds:uri="http://schemas.microsoft.com/office/2006/metadata/properties"/>
    <ds:schemaRef ds:uri="http://schemas.microsoft.com/office/infopath/2007/PartnerControls"/>
    <ds:schemaRef ds:uri="38d83462-3e66-4a3b-9d0c-bf4c62899b62"/>
    <ds:schemaRef ds:uri="e5d13194-7c23-45a9-8105-f587159accf0"/>
  </ds:schemaRefs>
</ds:datastoreItem>
</file>

<file path=customXml/itemProps4.xml><?xml version="1.0" encoding="utf-8"?>
<ds:datastoreItem xmlns:ds="http://schemas.openxmlformats.org/officeDocument/2006/customXml" ds:itemID="{D2F9BFA7-E681-4451-8708-0A5F98F4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doc_base_DR-SF.dotx</Template>
  <TotalTime>111</TotalTime>
  <Pages>31</Pages>
  <Words>6487</Words>
  <Characters>35679</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Matrice de rapport de sortie</vt:lpstr>
    </vt:vector>
  </TitlesOfParts>
  <Company>DC DIRISI SCOE DIV-OPS</Company>
  <LinksUpToDate>false</LinksUpToDate>
  <CharactersWithSpaces>42082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Matrice de rapport de sortie</dc:title>
  <dc:subject>Réalisation d’un exemple de matrice de rapport de sortie</dc:subject>
  <dc:creator>GUILLOT Vincent – Armée de l’Air et de l’espace</dc:creator>
  <cp:keywords>19/01/2021</cp:keywords>
  <cp:lastModifiedBy>Sébastien REY</cp:lastModifiedBy>
  <cp:revision>37</cp:revision>
  <cp:lastPrinted>2020-06-02T15:27:00Z</cp:lastPrinted>
  <dcterms:created xsi:type="dcterms:W3CDTF">2021-01-19T18:08:00Z</dcterms:created>
  <dcterms:modified xsi:type="dcterms:W3CDTF">2021-06-03T15:09:00Z</dcterms:modified>
  <cp:category>NON PROTEGE</cp:category>
  <cp:contentStatus>en cours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0x010100CBCEF5CF0A2F4D1E9E981FDBD68CBC8B0061453AFA35AFBA4F8DFADB4446F85C42</vt:lpwstr>
  </property>
  <property fmtid="{D5CDD505-2E9C-101B-9397-08002B2CF9AE}" pid="3" name="poKeywords">
    <vt:lpwstr/>
  </property>
  <property fmtid="{D5CDD505-2E9C-101B-9397-08002B2CF9AE}" pid="4" name="poTheatreOperations">
    <vt:lpwstr/>
  </property>
  <property fmtid="{D5CDD505-2E9C-101B-9397-08002B2CF9AE}" pid="5" name="poMotCleOrganisme">
    <vt:lpwstr/>
  </property>
  <property fmtid="{D5CDD505-2E9C-101B-9397-08002B2CF9AE}" pid="6" name="poUniteServiceBureau">
    <vt:lpwstr/>
  </property>
  <property fmtid="{D5CDD505-2E9C-101B-9397-08002B2CF9AE}" pid="7" name="poPays">
    <vt:lpwstr/>
  </property>
  <property fmtid="{D5CDD505-2E9C-101B-9397-08002B2CF9AE}" pid="8" name="poTypeDocument">
    <vt:lpwstr/>
  </property>
</Properties>
</file>