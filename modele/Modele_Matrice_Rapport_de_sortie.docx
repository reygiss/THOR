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5EFF44" w14:textId="703502AE" w:rsidR="009A3898" w:rsidRPr="00F84B4A" w:rsidRDefault="006B5A37" w:rsidP="00783472">
      <w:pPr>
        <w:tabs>
          <w:tab w:val="center" w:pos="4989"/>
          <w:tab w:val="left" w:pos="6060"/>
        </w:tabs>
      </w:pPr>
      <w:r w:rsidRPr="00F84B4A">
        <w:rPr>
          <w:rFonts w:ascii="Times New Roman" w:hAnsi="Times New Roman" w:cs="Times New Roman"/>
          <w:b/>
          <w:bCs/>
          <w:sz w:val="32"/>
          <w:szCs w:val="18"/>
        </w:rPr>
        <w:tab/>
      </w:r>
      <w:r w:rsidR="00A25180" w:rsidRPr="00F84B4A">
        <w:rPr>
          <w:iCs/>
          <w:noProof/>
          <w:lang w:eastAsia="fr-FR"/>
        </w:rPr>
        <w:drawing>
          <wp:anchor distT="0" distB="0" distL="114300" distR="114300" simplePos="0" relativeHeight="251651584" behindDoc="1" locked="0" layoutInCell="1" allowOverlap="1" wp14:anchorId="1BBED913" wp14:editId="039A7EFB">
            <wp:simplePos x="0" y="0"/>
            <wp:positionH relativeFrom="column">
              <wp:posOffset>0</wp:posOffset>
            </wp:positionH>
            <wp:positionV relativeFrom="paragraph">
              <wp:posOffset>0</wp:posOffset>
            </wp:positionV>
            <wp:extent cx="668578" cy="753465"/>
            <wp:effectExtent l="19050" t="0" r="0" b="0"/>
            <wp:wrapNone/>
            <wp:docPr id="3" name="Image 2" descr="LOGO-CLUBEBIOS-CMJ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LUBEBIOS-CMJN.jpg"/>
                    <pic:cNvPicPr/>
                  </pic:nvPicPr>
                  <pic:blipFill>
                    <a:blip r:embed="rId11"/>
                    <a:stretch>
                      <a:fillRect/>
                    </a:stretch>
                  </pic:blipFill>
                  <pic:spPr>
                    <a:xfrm>
                      <a:off x="0" y="0"/>
                      <a:ext cx="668578" cy="753465"/>
                    </a:xfrm>
                    <a:prstGeom prst="rect">
                      <a:avLst/>
                    </a:prstGeom>
                  </pic:spPr>
                </pic:pic>
              </a:graphicData>
            </a:graphic>
          </wp:anchor>
        </w:drawing>
      </w:r>
    </w:p>
    <w:p w14:paraId="64229A5C" w14:textId="77777777" w:rsidR="009A3898" w:rsidRPr="00F84B4A" w:rsidRDefault="00473332" w:rsidP="00AE1ABE">
      <w:pPr>
        <w:pStyle w:val="ZEmetteur"/>
        <w:spacing w:before="80"/>
        <w:rPr>
          <w:rFonts w:ascii="Times New Roman" w:hAnsi="Times New Roman" w:cs="Times New Roman"/>
          <w:noProof w:val="0"/>
        </w:rPr>
      </w:pPr>
      <w:r w:rsidRPr="00F84B4A">
        <w:rPr>
          <w:rFonts w:ascii="Times New Roman" w:hAnsi="Times New Roman" w:cs="Times New Roman"/>
          <w:noProof w:val="0"/>
        </w:rPr>
        <w:t>Nom Entreprise</w:t>
      </w:r>
    </w:p>
    <w:p w14:paraId="025FCC8A" w14:textId="77777777" w:rsidR="003D7EB3" w:rsidRPr="00F84B4A" w:rsidRDefault="00473332" w:rsidP="003E3965">
      <w:pPr>
        <w:pStyle w:val="ZEmetteur"/>
        <w:spacing w:before="80" w:after="80"/>
        <w:rPr>
          <w:rFonts w:ascii="Times New Roman" w:hAnsi="Times New Roman" w:cs="Times New Roman"/>
          <w:noProof w:val="0"/>
        </w:rPr>
      </w:pPr>
      <w:r w:rsidRPr="00F84B4A">
        <w:rPr>
          <w:rFonts w:ascii="Times New Roman" w:hAnsi="Times New Roman" w:cs="Times New Roman"/>
          <w:noProof w:val="0"/>
        </w:rPr>
        <w:t>Département</w:t>
      </w:r>
    </w:p>
    <w:p w14:paraId="08D49549" w14:textId="77777777" w:rsidR="003D7EB3" w:rsidRPr="00F84B4A" w:rsidRDefault="00473332" w:rsidP="003D7EB3">
      <w:pPr>
        <w:pStyle w:val="ZEmetteur"/>
        <w:spacing w:before="80" w:after="80"/>
        <w:rPr>
          <w:rFonts w:ascii="Times New Roman" w:hAnsi="Times New Roman" w:cs="Times New Roman"/>
          <w:noProof w:val="0"/>
        </w:rPr>
      </w:pPr>
      <w:r w:rsidRPr="00F84B4A">
        <w:rPr>
          <w:rFonts w:ascii="Times New Roman" w:hAnsi="Times New Roman" w:cs="Times New Roman"/>
          <w:noProof w:val="0"/>
        </w:rPr>
        <w:t>Service</w:t>
      </w:r>
    </w:p>
    <w:p w14:paraId="12D19898" w14:textId="0BA8DECF" w:rsidR="000047E3" w:rsidRPr="00F84B4A" w:rsidRDefault="00721A4D" w:rsidP="008523FA">
      <w:pPr>
        <w:pStyle w:val="Corpsdetexte"/>
        <w:jc w:val="center"/>
        <w:rPr>
          <w:b/>
          <w:bCs/>
          <w:sz w:val="32"/>
          <w:szCs w:val="32"/>
        </w:rPr>
      </w:pPr>
      <w:r w:rsidRPr="00F84B4A">
        <w:rPr>
          <w:b/>
          <w:bCs/>
          <w:sz w:val="32"/>
          <w:szCs w:val="32"/>
        </w:rPr>
        <w:t>« </w:t>
      </w:r>
      <w:r w:rsidR="00FD5B4F" w:rsidRPr="00F84B4A">
        <w:rPr>
          <w:b/>
          <w:bCs/>
          <w:sz w:val="32"/>
          <w:szCs w:val="32"/>
        </w:rPr>
        <w:t>Analyse de risque</w:t>
      </w:r>
      <w:r w:rsidR="00AE3A72" w:rsidRPr="00F84B4A">
        <w:rPr>
          <w:b/>
          <w:bCs/>
          <w:sz w:val="32"/>
          <w:szCs w:val="32"/>
        </w:rPr>
        <w:t>s</w:t>
      </w:r>
      <w:r w:rsidR="00FD5B4F" w:rsidRPr="00F84B4A">
        <w:rPr>
          <w:b/>
          <w:bCs/>
          <w:sz w:val="32"/>
          <w:szCs w:val="32"/>
        </w:rPr>
        <w:t xml:space="preserve"> cyber</w:t>
      </w:r>
      <w:r w:rsidR="00E135D8">
        <w:rPr>
          <w:b/>
          <w:bCs/>
          <w:sz w:val="32"/>
          <w:szCs w:val="32"/>
        </w:rPr>
        <w:t>sécurité</w:t>
      </w:r>
      <w:r w:rsidR="00774FEA" w:rsidRPr="00F84B4A">
        <w:rPr>
          <w:b/>
          <w:bCs/>
          <w:sz w:val="32"/>
          <w:szCs w:val="32"/>
        </w:rPr>
        <w:t xml:space="preserve"> </w:t>
      </w:r>
    </w:p>
    <w:p w14:paraId="16777EEC" w14:textId="7AD28EA3" w:rsidR="00FD5B4F" w:rsidRPr="00F84B4A" w:rsidRDefault="0055572F" w:rsidP="008523FA">
      <w:pPr>
        <w:pStyle w:val="Corpsdetexte"/>
        <w:jc w:val="center"/>
        <w:rPr>
          <w:b/>
          <w:bCs/>
          <w:sz w:val="32"/>
          <w:szCs w:val="32"/>
        </w:rPr>
      </w:pPr>
      <w:proofErr w:type="gramStart"/>
      <w:r w:rsidRPr="00F84B4A">
        <w:rPr>
          <w:b/>
          <w:bCs/>
          <w:sz w:val="32"/>
          <w:szCs w:val="32"/>
        </w:rPr>
        <w:t>du</w:t>
      </w:r>
      <w:proofErr w:type="gramEnd"/>
      <w:r w:rsidRPr="00F84B4A">
        <w:rPr>
          <w:b/>
          <w:bCs/>
          <w:sz w:val="32"/>
          <w:szCs w:val="32"/>
        </w:rPr>
        <w:t xml:space="preserve"> système </w:t>
      </w:r>
      <w:r w:rsidR="00F949BB" w:rsidRPr="007C6428">
        <w:rPr>
          <w:b/>
          <w:bCs/>
          <w:sz w:val="32"/>
          <w:szCs w:val="32"/>
        </w:rPr>
        <w:t>Ω</w:t>
      </w:r>
      <w:r w:rsidR="00721A4D" w:rsidRPr="00F84B4A">
        <w:rPr>
          <w:b/>
          <w:bCs/>
          <w:sz w:val="32"/>
          <w:szCs w:val="32"/>
        </w:rPr>
        <w:t> »</w:t>
      </w:r>
    </w:p>
    <w:p w14:paraId="6737EF72" w14:textId="433B7311" w:rsidR="0081053C" w:rsidRPr="00F84B4A" w:rsidRDefault="0081053C" w:rsidP="0081053C">
      <w:pPr>
        <w:pStyle w:val="Corpsdetexte"/>
        <w:jc w:val="center"/>
      </w:pPr>
    </w:p>
    <w:tbl>
      <w:tblPr>
        <w:tblStyle w:val="Grilledutableau"/>
        <w:tblW w:w="0" w:type="auto"/>
        <w:tblInd w:w="421" w:type="dxa"/>
        <w:tblBorders>
          <w:top w:val="single" w:sz="18" w:space="0" w:color="FF0000"/>
          <w:left w:val="single" w:sz="18" w:space="0" w:color="FF0000"/>
          <w:bottom w:val="single" w:sz="18" w:space="0" w:color="FF0000"/>
          <w:right w:val="single" w:sz="18" w:space="0" w:color="FF0000"/>
          <w:insideH w:val="single" w:sz="18" w:space="0" w:color="FF0000"/>
          <w:insideV w:val="single" w:sz="18" w:space="0" w:color="FF0000"/>
        </w:tblBorders>
        <w:tblLook w:val="04A0" w:firstRow="1" w:lastRow="0" w:firstColumn="1" w:lastColumn="0" w:noHBand="0" w:noVBand="1"/>
      </w:tblPr>
      <w:tblGrid>
        <w:gridCol w:w="9054"/>
      </w:tblGrid>
      <w:tr w:rsidR="0081053C" w:rsidRPr="00F84B4A" w14:paraId="1586A62F" w14:textId="77777777" w:rsidTr="001C5FFD">
        <w:tc>
          <w:tcPr>
            <w:tcW w:w="9054" w:type="dxa"/>
          </w:tcPr>
          <w:p w14:paraId="3657A4AA" w14:textId="119F9251" w:rsidR="0081053C" w:rsidRPr="00F84B4A" w:rsidRDefault="0081053C" w:rsidP="0081053C">
            <w:pPr>
              <w:pStyle w:val="Corpsdetexte"/>
              <w:spacing w:after="120"/>
              <w:jc w:val="center"/>
              <w:rPr>
                <w:b/>
                <w:bCs/>
                <w:color w:val="FF0000"/>
              </w:rPr>
            </w:pPr>
            <w:r w:rsidRPr="00F84B4A">
              <w:rPr>
                <w:b/>
                <w:bCs/>
                <w:color w:val="FF0000"/>
              </w:rPr>
              <w:t xml:space="preserve">NIVEAU DE CONFIDENTIALITÉ </w:t>
            </w:r>
            <w:r w:rsidR="00A74BF5" w:rsidRPr="00F84B4A">
              <w:rPr>
                <w:b/>
                <w:bCs/>
                <w:color w:val="FF0000"/>
              </w:rPr>
              <w:t>À</w:t>
            </w:r>
            <w:r w:rsidRPr="00F84B4A">
              <w:rPr>
                <w:b/>
                <w:bCs/>
                <w:color w:val="FF0000"/>
              </w:rPr>
              <w:t xml:space="preserve"> PR</w:t>
            </w:r>
            <w:r w:rsidR="00A74BF5" w:rsidRPr="00F84B4A">
              <w:rPr>
                <w:b/>
                <w:bCs/>
                <w:color w:val="FF0000"/>
              </w:rPr>
              <w:t>É</w:t>
            </w:r>
            <w:r w:rsidRPr="00F84B4A">
              <w:rPr>
                <w:b/>
                <w:bCs/>
                <w:color w:val="FF0000"/>
              </w:rPr>
              <w:t>CISER</w:t>
            </w:r>
          </w:p>
          <w:p w14:paraId="22619B11" w14:textId="45809F18" w:rsidR="0081053C" w:rsidRPr="00F84B4A" w:rsidRDefault="0081053C" w:rsidP="00F908CF">
            <w:pPr>
              <w:pStyle w:val="Corpsdetexte"/>
              <w:spacing w:after="120"/>
              <w:jc w:val="center"/>
            </w:pPr>
            <w:r w:rsidRPr="00F84B4A">
              <w:t>Ce document ne doit être communiqué qu’aux personnes qualifiées pour le conna</w:t>
            </w:r>
            <w:r w:rsidR="00A74BF5" w:rsidRPr="00F84B4A">
              <w:t>î</w:t>
            </w:r>
            <w:r w:rsidRPr="00F84B4A">
              <w:t>tre</w:t>
            </w:r>
            <w:r w:rsidR="001C5FFD" w:rsidRPr="00F84B4A">
              <w:t>.</w:t>
            </w:r>
          </w:p>
        </w:tc>
      </w:tr>
    </w:tbl>
    <w:p w14:paraId="7964528B" w14:textId="5E685E17" w:rsidR="000565EF" w:rsidRPr="00F84B4A" w:rsidRDefault="000565EF" w:rsidP="0059335A">
      <w:pPr>
        <w:pStyle w:val="Corpsdetexte"/>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2963"/>
        <w:gridCol w:w="4394"/>
      </w:tblGrid>
      <w:tr w:rsidR="0055572F" w:rsidRPr="00F84B4A" w14:paraId="166B9C1C" w14:textId="77777777" w:rsidTr="00AA224F">
        <w:trPr>
          <w:trHeight w:val="437"/>
          <w:jc w:val="center"/>
        </w:trPr>
        <w:tc>
          <w:tcPr>
            <w:tcW w:w="1710" w:type="dxa"/>
            <w:shd w:val="pct25" w:color="auto" w:fill="auto"/>
            <w:vAlign w:val="center"/>
          </w:tcPr>
          <w:p w14:paraId="232662EF" w14:textId="77777777" w:rsidR="0055572F" w:rsidRPr="00F84B4A" w:rsidRDefault="0055572F" w:rsidP="00A4689C">
            <w:pPr>
              <w:pStyle w:val="Corpsdetexte"/>
              <w:jc w:val="center"/>
              <w:rPr>
                <w:b/>
              </w:rPr>
            </w:pPr>
            <w:r w:rsidRPr="00F84B4A">
              <w:rPr>
                <w:b/>
              </w:rPr>
              <w:t>Objet</w:t>
            </w:r>
          </w:p>
        </w:tc>
        <w:tc>
          <w:tcPr>
            <w:tcW w:w="7357" w:type="dxa"/>
            <w:gridSpan w:val="2"/>
            <w:shd w:val="pct25" w:color="auto" w:fill="auto"/>
            <w:vAlign w:val="center"/>
          </w:tcPr>
          <w:p w14:paraId="20201275" w14:textId="11E8C4C7" w:rsidR="0055572F" w:rsidRPr="00F84B4A" w:rsidRDefault="0055572F" w:rsidP="00A4689C">
            <w:pPr>
              <w:pStyle w:val="Corpsdetexte"/>
              <w:jc w:val="center"/>
              <w:rPr>
                <w:b/>
              </w:rPr>
            </w:pPr>
            <w:r w:rsidRPr="00F84B4A">
              <w:rPr>
                <w:b/>
              </w:rPr>
              <w:t>Description</w:t>
            </w:r>
          </w:p>
        </w:tc>
      </w:tr>
      <w:tr w:rsidR="00FD5B4F" w:rsidRPr="00F84B4A" w14:paraId="081B53B9" w14:textId="77777777" w:rsidTr="035B12A3">
        <w:trPr>
          <w:trHeight w:val="500"/>
          <w:jc w:val="center"/>
        </w:trPr>
        <w:tc>
          <w:tcPr>
            <w:tcW w:w="1710" w:type="dxa"/>
            <w:shd w:val="clear" w:color="auto" w:fill="auto"/>
            <w:vAlign w:val="center"/>
          </w:tcPr>
          <w:p w14:paraId="6B821E87" w14:textId="1724BF3B" w:rsidR="00FD5B4F" w:rsidRPr="00F84B4A" w:rsidRDefault="00FD5B4F" w:rsidP="00A4689C">
            <w:pPr>
              <w:pStyle w:val="Corpsdetexte"/>
              <w:jc w:val="center"/>
              <w:rPr>
                <w:b/>
              </w:rPr>
            </w:pPr>
            <w:r w:rsidRPr="00F84B4A">
              <w:rPr>
                <w:b/>
              </w:rPr>
              <w:t>Rédacteur</w:t>
            </w:r>
            <w:r w:rsidR="00A90395">
              <w:rPr>
                <w:b/>
              </w:rPr>
              <w:t>(s)</w:t>
            </w:r>
          </w:p>
        </w:tc>
        <w:tc>
          <w:tcPr>
            <w:tcW w:w="2963" w:type="dxa"/>
            <w:tcBorders>
              <w:right w:val="nil"/>
            </w:tcBorders>
            <w:shd w:val="clear" w:color="auto" w:fill="auto"/>
            <w:vAlign w:val="center"/>
          </w:tcPr>
          <w:p w14:paraId="31183133" w14:textId="77777777" w:rsidR="00FD5B4F" w:rsidRDefault="00FD5B4F" w:rsidP="0059335A">
            <w:pPr>
              <w:pStyle w:val="Corpsdetexte"/>
            </w:pPr>
          </w:p>
          <w:p w14:paraId="25C7CC10" w14:textId="77777777" w:rsidR="00A90395" w:rsidRDefault="00A90395" w:rsidP="0059335A">
            <w:pPr>
              <w:pStyle w:val="Corpsdetexte"/>
            </w:pPr>
          </w:p>
          <w:p w14:paraId="0A37501D" w14:textId="58BEAB8B" w:rsidR="00A90395" w:rsidRPr="00F84B4A" w:rsidRDefault="00A90395" w:rsidP="0059335A">
            <w:pPr>
              <w:pStyle w:val="Corpsdetexte"/>
            </w:pPr>
          </w:p>
        </w:tc>
        <w:tc>
          <w:tcPr>
            <w:tcW w:w="4394" w:type="dxa"/>
            <w:tcBorders>
              <w:left w:val="nil"/>
            </w:tcBorders>
            <w:shd w:val="clear" w:color="auto" w:fill="auto"/>
            <w:vAlign w:val="center"/>
          </w:tcPr>
          <w:p w14:paraId="5DAB6C7B" w14:textId="0BBD7E8D" w:rsidR="00FD5B4F" w:rsidRPr="00F84B4A" w:rsidRDefault="00FD5B4F" w:rsidP="0059335A">
            <w:pPr>
              <w:pStyle w:val="Corpsdetexte"/>
            </w:pPr>
          </w:p>
        </w:tc>
      </w:tr>
      <w:tr w:rsidR="00A90395" w:rsidRPr="00F84B4A" w14:paraId="58A5D19C" w14:textId="77777777" w:rsidTr="00A90395">
        <w:trPr>
          <w:trHeight w:val="985"/>
          <w:jc w:val="center"/>
        </w:trPr>
        <w:tc>
          <w:tcPr>
            <w:tcW w:w="1710" w:type="dxa"/>
            <w:shd w:val="clear" w:color="auto" w:fill="auto"/>
            <w:vAlign w:val="center"/>
          </w:tcPr>
          <w:p w14:paraId="1C54D6D7" w14:textId="1F2E1F4A" w:rsidR="00A90395" w:rsidRPr="00F84B4A" w:rsidRDefault="00A90395" w:rsidP="00A4689C">
            <w:pPr>
              <w:pStyle w:val="Corpsdetexte"/>
              <w:jc w:val="center"/>
              <w:rPr>
                <w:b/>
              </w:rPr>
            </w:pPr>
            <w:r w:rsidRPr="00F84B4A">
              <w:rPr>
                <w:b/>
              </w:rPr>
              <w:t>Contributeur</w:t>
            </w:r>
            <w:r>
              <w:rPr>
                <w:b/>
              </w:rPr>
              <w:t>(</w:t>
            </w:r>
            <w:r w:rsidRPr="00F84B4A">
              <w:rPr>
                <w:b/>
              </w:rPr>
              <w:t>s</w:t>
            </w:r>
            <w:r>
              <w:rPr>
                <w:b/>
              </w:rPr>
              <w:t>)</w:t>
            </w:r>
          </w:p>
        </w:tc>
        <w:tc>
          <w:tcPr>
            <w:tcW w:w="7357" w:type="dxa"/>
            <w:gridSpan w:val="2"/>
            <w:shd w:val="clear" w:color="auto" w:fill="auto"/>
            <w:vAlign w:val="center"/>
          </w:tcPr>
          <w:p w14:paraId="6A05A809" w14:textId="395CE10E" w:rsidR="00A90395" w:rsidRPr="00F84B4A" w:rsidRDefault="00A90395" w:rsidP="0059335A">
            <w:pPr>
              <w:pStyle w:val="Corpsdetexte"/>
            </w:pPr>
          </w:p>
        </w:tc>
      </w:tr>
      <w:tr w:rsidR="00AB7FE5" w:rsidRPr="00F84B4A" w14:paraId="122C251F" w14:textId="77777777" w:rsidTr="035B12A3">
        <w:trPr>
          <w:trHeight w:val="585"/>
          <w:jc w:val="center"/>
        </w:trPr>
        <w:tc>
          <w:tcPr>
            <w:tcW w:w="1710" w:type="dxa"/>
            <w:shd w:val="clear" w:color="auto" w:fill="auto"/>
            <w:vAlign w:val="center"/>
          </w:tcPr>
          <w:p w14:paraId="36259E4C" w14:textId="3474EF69" w:rsidR="00AB7FE5" w:rsidRPr="00F84B4A" w:rsidRDefault="00AB7FE5" w:rsidP="00A4689C">
            <w:pPr>
              <w:pStyle w:val="Corpsdetexte"/>
              <w:jc w:val="center"/>
              <w:rPr>
                <w:b/>
              </w:rPr>
            </w:pPr>
            <w:r w:rsidRPr="00F84B4A">
              <w:rPr>
                <w:b/>
              </w:rPr>
              <w:t>Version</w:t>
            </w:r>
          </w:p>
        </w:tc>
        <w:tc>
          <w:tcPr>
            <w:tcW w:w="2963" w:type="dxa"/>
            <w:tcBorders>
              <w:right w:val="nil"/>
            </w:tcBorders>
            <w:shd w:val="clear" w:color="auto" w:fill="auto"/>
            <w:vAlign w:val="center"/>
          </w:tcPr>
          <w:p w14:paraId="5C369CA1" w14:textId="09C77277" w:rsidR="00AB7FE5" w:rsidRPr="00F84B4A" w:rsidRDefault="00AB7FE5" w:rsidP="0098390C">
            <w:pPr>
              <w:pStyle w:val="Corpsdetexte"/>
            </w:pPr>
            <w:r w:rsidRPr="00F84B4A">
              <w:t xml:space="preserve">du </w:t>
            </w:r>
            <w:r w:rsidRPr="00A90395">
              <w:t>xx/xx</w:t>
            </w:r>
            <w:r w:rsidRPr="00F84B4A">
              <w:t>/202</w:t>
            </w:r>
            <w:r w:rsidR="0098390C">
              <w:t>x</w:t>
            </w:r>
          </w:p>
        </w:tc>
        <w:tc>
          <w:tcPr>
            <w:tcW w:w="4394" w:type="dxa"/>
            <w:tcBorders>
              <w:left w:val="nil"/>
            </w:tcBorders>
            <w:shd w:val="clear" w:color="auto" w:fill="auto"/>
            <w:vAlign w:val="center"/>
          </w:tcPr>
          <w:p w14:paraId="3623B038" w14:textId="0412FDC8" w:rsidR="00AB7FE5" w:rsidRPr="00A90395" w:rsidRDefault="00AB7FE5" w:rsidP="0059335A">
            <w:pPr>
              <w:pStyle w:val="Corpsdetexte"/>
              <w:rPr>
                <w:color w:val="0000FF"/>
              </w:rPr>
            </w:pPr>
          </w:p>
        </w:tc>
      </w:tr>
      <w:tr w:rsidR="00AB7FE5" w:rsidRPr="00F84B4A" w14:paraId="61070626" w14:textId="77777777" w:rsidTr="035B12A3">
        <w:trPr>
          <w:trHeight w:val="565"/>
          <w:jc w:val="center"/>
        </w:trPr>
        <w:tc>
          <w:tcPr>
            <w:tcW w:w="1710" w:type="dxa"/>
            <w:shd w:val="clear" w:color="auto" w:fill="auto"/>
            <w:vAlign w:val="center"/>
          </w:tcPr>
          <w:p w14:paraId="26425A88" w14:textId="14188232" w:rsidR="00AB7FE5" w:rsidRPr="00F84B4A" w:rsidRDefault="00861F2D" w:rsidP="00783472">
            <w:pPr>
              <w:pStyle w:val="Corpsdetexte"/>
              <w:jc w:val="center"/>
              <w:rPr>
                <w:b/>
              </w:rPr>
            </w:pPr>
            <w:r>
              <w:rPr>
                <w:b/>
              </w:rPr>
              <w:t>Confidentialité</w:t>
            </w:r>
          </w:p>
        </w:tc>
        <w:tc>
          <w:tcPr>
            <w:tcW w:w="7357" w:type="dxa"/>
            <w:gridSpan w:val="2"/>
            <w:shd w:val="clear" w:color="auto" w:fill="auto"/>
            <w:vAlign w:val="center"/>
          </w:tcPr>
          <w:p w14:paraId="0CC0F1C0" w14:textId="21CB1199" w:rsidR="00AB7FE5" w:rsidRPr="00F84B4A" w:rsidRDefault="00783472" w:rsidP="0059335A">
            <w:pPr>
              <w:pStyle w:val="Corpsdetexte"/>
            </w:pPr>
            <w:r w:rsidRPr="00783472">
              <w:rPr>
                <w:color w:val="FF0000"/>
              </w:rPr>
              <w:t>NON PROTEGÉ</w:t>
            </w:r>
          </w:p>
        </w:tc>
      </w:tr>
      <w:tr w:rsidR="00A90395" w:rsidRPr="00F84B4A" w14:paraId="1B0BBAF2" w14:textId="77777777" w:rsidTr="00A90395">
        <w:trPr>
          <w:trHeight w:val="749"/>
          <w:jc w:val="center"/>
        </w:trPr>
        <w:tc>
          <w:tcPr>
            <w:tcW w:w="1710" w:type="dxa"/>
            <w:shd w:val="clear" w:color="auto" w:fill="auto"/>
            <w:vAlign w:val="center"/>
          </w:tcPr>
          <w:p w14:paraId="3629798F" w14:textId="1E310CC9" w:rsidR="00A90395" w:rsidRPr="00F84B4A" w:rsidRDefault="00A90395" w:rsidP="00A4689C">
            <w:pPr>
              <w:pStyle w:val="Corpsdetexte"/>
              <w:jc w:val="center"/>
              <w:rPr>
                <w:b/>
              </w:rPr>
            </w:pPr>
            <w:r w:rsidRPr="00F84B4A">
              <w:rPr>
                <w:b/>
              </w:rPr>
              <w:t>Licence</w:t>
            </w:r>
          </w:p>
        </w:tc>
        <w:tc>
          <w:tcPr>
            <w:tcW w:w="7357" w:type="dxa"/>
            <w:gridSpan w:val="2"/>
            <w:shd w:val="clear" w:color="auto" w:fill="auto"/>
            <w:vAlign w:val="center"/>
          </w:tcPr>
          <w:p w14:paraId="787E2985" w14:textId="22BFD6A8" w:rsidR="00A90395" w:rsidRPr="00F84B4A" w:rsidRDefault="00A90395" w:rsidP="00A90395">
            <w:pPr>
              <w:pStyle w:val="Corpsdetexte"/>
            </w:pPr>
            <w:r>
              <w:rPr>
                <w:b/>
                <w:bCs/>
                <w:noProof/>
              </w:rPr>
              <w:drawing>
                <wp:anchor distT="0" distB="0" distL="114300" distR="114300" simplePos="0" relativeHeight="251665920" behindDoc="0" locked="0" layoutInCell="1" allowOverlap="1" wp14:anchorId="677E832E" wp14:editId="0314D7B5">
                  <wp:simplePos x="0" y="0"/>
                  <wp:positionH relativeFrom="column">
                    <wp:posOffset>15240</wp:posOffset>
                  </wp:positionH>
                  <wp:positionV relativeFrom="paragraph">
                    <wp:posOffset>6350</wp:posOffset>
                  </wp:positionV>
                  <wp:extent cx="1000125" cy="349885"/>
                  <wp:effectExtent l="0" t="0" r="9525"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00125" cy="349885"/>
                          </a:xfrm>
                          <a:prstGeom prst="rect">
                            <a:avLst/>
                          </a:prstGeom>
                        </pic:spPr>
                      </pic:pic>
                    </a:graphicData>
                  </a:graphic>
                  <wp14:sizeRelH relativeFrom="margin">
                    <wp14:pctWidth>0</wp14:pctWidth>
                  </wp14:sizeRelH>
                  <wp14:sizeRelV relativeFrom="margin">
                    <wp14:pctHeight>0</wp14:pctHeight>
                  </wp14:sizeRelV>
                </wp:anchor>
              </w:drawing>
            </w:r>
          </w:p>
        </w:tc>
      </w:tr>
      <w:tr w:rsidR="00AB7FE5" w:rsidRPr="00F84B4A" w14:paraId="7355940B" w14:textId="77777777" w:rsidTr="035B12A3">
        <w:trPr>
          <w:trHeight w:val="617"/>
          <w:jc w:val="center"/>
        </w:trPr>
        <w:tc>
          <w:tcPr>
            <w:tcW w:w="1710" w:type="dxa"/>
            <w:shd w:val="clear" w:color="auto" w:fill="auto"/>
            <w:vAlign w:val="center"/>
          </w:tcPr>
          <w:p w14:paraId="0B913A81" w14:textId="2D8CAF00" w:rsidR="00AB7FE5" w:rsidRPr="00F84B4A" w:rsidRDefault="00AB7FE5" w:rsidP="00A4689C">
            <w:pPr>
              <w:pStyle w:val="Corpsdetexte"/>
              <w:jc w:val="center"/>
              <w:rPr>
                <w:b/>
              </w:rPr>
            </w:pPr>
            <w:r w:rsidRPr="00F84B4A">
              <w:rPr>
                <w:b/>
              </w:rPr>
              <w:t>Méthodologie</w:t>
            </w:r>
          </w:p>
        </w:tc>
        <w:tc>
          <w:tcPr>
            <w:tcW w:w="7357" w:type="dxa"/>
            <w:gridSpan w:val="2"/>
            <w:shd w:val="clear" w:color="auto" w:fill="auto"/>
            <w:vAlign w:val="center"/>
          </w:tcPr>
          <w:p w14:paraId="4D93A4DA" w14:textId="3728AA79" w:rsidR="00AB7FE5" w:rsidRPr="00F84B4A" w:rsidRDefault="00AB7FE5" w:rsidP="0059335A">
            <w:pPr>
              <w:pStyle w:val="Corpsdetexte"/>
            </w:pPr>
            <w:r w:rsidRPr="00F84B4A">
              <w:t xml:space="preserve">Méthode EBIOS </w:t>
            </w:r>
            <w:proofErr w:type="spellStart"/>
            <w:r w:rsidRPr="00F84B4A">
              <w:t>Risk</w:t>
            </w:r>
            <w:proofErr w:type="spellEnd"/>
            <w:r w:rsidRPr="00F84B4A">
              <w:t xml:space="preserve"> Manager publiée en fin d’année 2018 par l’ANSSI</w:t>
            </w:r>
          </w:p>
        </w:tc>
      </w:tr>
      <w:tr w:rsidR="00AB7FE5" w:rsidRPr="00F84B4A" w14:paraId="42837A5E" w14:textId="77777777" w:rsidTr="00A90395">
        <w:trPr>
          <w:trHeight w:val="2866"/>
          <w:jc w:val="center"/>
        </w:trPr>
        <w:tc>
          <w:tcPr>
            <w:tcW w:w="1710" w:type="dxa"/>
            <w:shd w:val="clear" w:color="auto" w:fill="auto"/>
            <w:vAlign w:val="center"/>
          </w:tcPr>
          <w:p w14:paraId="71BC9C16" w14:textId="77777777" w:rsidR="00AB7FE5" w:rsidRPr="00F84B4A" w:rsidRDefault="00AB7FE5" w:rsidP="00A4689C">
            <w:pPr>
              <w:pStyle w:val="Corpsdetexte"/>
              <w:jc w:val="center"/>
              <w:rPr>
                <w:b/>
              </w:rPr>
            </w:pPr>
            <w:r w:rsidRPr="00F84B4A">
              <w:rPr>
                <w:b/>
              </w:rPr>
              <w:t>Métriques</w:t>
            </w:r>
          </w:p>
          <w:p w14:paraId="6A09E912" w14:textId="77777777" w:rsidR="00AB7FE5" w:rsidRPr="00F84B4A" w:rsidRDefault="00AB7FE5" w:rsidP="00A4689C">
            <w:pPr>
              <w:pStyle w:val="Corpsdetexte"/>
              <w:jc w:val="center"/>
              <w:rPr>
                <w:b/>
              </w:rPr>
            </w:pPr>
            <w:r w:rsidRPr="00F84B4A">
              <w:rPr>
                <w:b/>
              </w:rPr>
              <w:t>-</w:t>
            </w:r>
          </w:p>
          <w:p w14:paraId="5453FA83" w14:textId="77777777" w:rsidR="00AB7FE5" w:rsidRPr="00F84B4A" w:rsidRDefault="00AB7FE5" w:rsidP="00A4689C">
            <w:pPr>
              <w:pStyle w:val="Corpsdetexte"/>
              <w:jc w:val="center"/>
              <w:rPr>
                <w:b/>
              </w:rPr>
            </w:pPr>
            <w:r w:rsidRPr="00F84B4A">
              <w:rPr>
                <w:b/>
              </w:rPr>
              <w:t>Référentiels</w:t>
            </w:r>
          </w:p>
        </w:tc>
        <w:tc>
          <w:tcPr>
            <w:tcW w:w="7357" w:type="dxa"/>
            <w:gridSpan w:val="2"/>
            <w:shd w:val="clear" w:color="auto" w:fill="auto"/>
            <w:vAlign w:val="center"/>
          </w:tcPr>
          <w:p w14:paraId="0164E29A" w14:textId="79414D9D" w:rsidR="00B8267D" w:rsidRPr="00F84B4A" w:rsidRDefault="00B8267D" w:rsidP="00B8267D">
            <w:pPr>
              <w:pStyle w:val="Corpsdetexte"/>
              <w:spacing w:after="120"/>
            </w:pPr>
            <w:r w:rsidRPr="00F84B4A">
              <w:t xml:space="preserve">- </w:t>
            </w:r>
            <w:hyperlink w:anchor="APPENDICE_I" w:history="1">
              <w:r w:rsidRPr="00F84B4A">
                <w:rPr>
                  <w:rStyle w:val="Lienhypertexte"/>
                </w:rPr>
                <w:t>Appendice I : Échelle des besoins de sécurité</w:t>
              </w:r>
            </w:hyperlink>
          </w:p>
          <w:p w14:paraId="4905654C" w14:textId="0FD7883F" w:rsidR="00AB7FE5" w:rsidRDefault="00AB7FE5" w:rsidP="004340C5">
            <w:pPr>
              <w:pStyle w:val="Corpsdetexte"/>
              <w:spacing w:before="0"/>
            </w:pPr>
            <w:r w:rsidRPr="00F84B4A">
              <w:t xml:space="preserve">- </w:t>
            </w:r>
            <w:hyperlink w:anchor="Appendice_II" w:history="1">
              <w:r w:rsidRPr="00F84B4A">
                <w:rPr>
                  <w:rStyle w:val="Lienhypertexte"/>
                </w:rPr>
                <w:t xml:space="preserve">Appendice </w:t>
              </w:r>
              <w:r w:rsidR="00B8267D" w:rsidRPr="00F84B4A">
                <w:rPr>
                  <w:rStyle w:val="Lienhypertexte"/>
                </w:rPr>
                <w:t>I</w:t>
              </w:r>
              <w:r w:rsidRPr="00F84B4A">
                <w:rPr>
                  <w:rStyle w:val="Lienhypertexte"/>
                </w:rPr>
                <w:t xml:space="preserve">I : </w:t>
              </w:r>
              <w:r w:rsidR="00A74BF5" w:rsidRPr="00F84B4A">
                <w:rPr>
                  <w:rStyle w:val="Lienhypertexte"/>
                </w:rPr>
                <w:t>É</w:t>
              </w:r>
              <w:r w:rsidRPr="00F84B4A">
                <w:rPr>
                  <w:rStyle w:val="Lienhypertexte"/>
                </w:rPr>
                <w:t>chelle de gravité</w:t>
              </w:r>
            </w:hyperlink>
            <w:r w:rsidRPr="00F84B4A">
              <w:t xml:space="preserve"> </w:t>
            </w:r>
          </w:p>
          <w:p w14:paraId="5A92895D" w14:textId="3F7001BB" w:rsidR="0067665B" w:rsidRPr="0067665B" w:rsidRDefault="0067665B" w:rsidP="0067665B">
            <w:pPr>
              <w:pStyle w:val="Corpsdetexte"/>
              <w:rPr>
                <w:rStyle w:val="Lienhypertexte"/>
              </w:rPr>
            </w:pPr>
            <w:r>
              <w:t xml:space="preserve">- </w:t>
            </w:r>
            <w:r w:rsidRPr="0067665B">
              <w:rPr>
                <w:rStyle w:val="Lienhypertexte"/>
              </w:rPr>
              <w:t>Appendice II</w:t>
            </w:r>
            <w:r>
              <w:rPr>
                <w:rStyle w:val="Lienhypertexte"/>
              </w:rPr>
              <w:t>I</w:t>
            </w:r>
            <w:r w:rsidRPr="0067665B">
              <w:rPr>
                <w:rStyle w:val="Lienhypertexte"/>
              </w:rPr>
              <w:t xml:space="preserve"> : Catégories de </w:t>
            </w:r>
            <w:hyperlink w:anchor="Appendice_III" w:history="1">
              <w:r w:rsidRPr="00806654">
                <w:rPr>
                  <w:rStyle w:val="Lienhypertexte"/>
                </w:rPr>
                <w:t>sources</w:t>
              </w:r>
            </w:hyperlink>
            <w:r w:rsidRPr="0067665B">
              <w:rPr>
                <w:rStyle w:val="Lienhypertexte"/>
              </w:rPr>
              <w:t xml:space="preserve"> de risques et d’objectifs visés</w:t>
            </w:r>
          </w:p>
          <w:p w14:paraId="76981F09" w14:textId="76E55A1E" w:rsidR="00AB7FE5" w:rsidRPr="00F84B4A" w:rsidRDefault="00AB7FE5" w:rsidP="0059335A">
            <w:pPr>
              <w:pStyle w:val="Corpsdetexte"/>
            </w:pPr>
            <w:r w:rsidRPr="00F84B4A">
              <w:t xml:space="preserve">- </w:t>
            </w:r>
            <w:hyperlink w:anchor="Appendice_IV" w:history="1">
              <w:r w:rsidRPr="00F84B4A">
                <w:rPr>
                  <w:rStyle w:val="Lienhypertexte"/>
                </w:rPr>
                <w:t>Appendice I</w:t>
              </w:r>
              <w:r w:rsidR="0067665B">
                <w:rPr>
                  <w:rStyle w:val="Lienhypertexte"/>
                </w:rPr>
                <w:t>V</w:t>
              </w:r>
              <w:r w:rsidRPr="00F84B4A">
                <w:rPr>
                  <w:rStyle w:val="Lienhypertexte"/>
                </w:rPr>
                <w:t xml:space="preserve"> : </w:t>
              </w:r>
              <w:r w:rsidR="00A74BF5" w:rsidRPr="00F84B4A">
                <w:rPr>
                  <w:rStyle w:val="Lienhypertexte"/>
                </w:rPr>
                <w:t>É</w:t>
              </w:r>
              <w:r w:rsidRPr="00F84B4A">
                <w:rPr>
                  <w:rStyle w:val="Lienhypertexte"/>
                </w:rPr>
                <w:t>chelle d’évaluation des couples SR/OV</w:t>
              </w:r>
            </w:hyperlink>
          </w:p>
          <w:p w14:paraId="4B8F3D1B" w14:textId="56E4303D" w:rsidR="00AB7FE5" w:rsidRPr="00F84B4A" w:rsidRDefault="00AB7FE5" w:rsidP="0059335A">
            <w:pPr>
              <w:pStyle w:val="Corpsdetexte"/>
            </w:pPr>
            <w:r w:rsidRPr="00F84B4A">
              <w:t xml:space="preserve">-- </w:t>
            </w:r>
            <w:hyperlink w:anchor="Appendice_V" w:history="1">
              <w:r w:rsidRPr="00F84B4A">
                <w:rPr>
                  <w:rStyle w:val="Lienhypertexte"/>
                </w:rPr>
                <w:t xml:space="preserve">Appendice V : </w:t>
              </w:r>
              <w:r w:rsidR="00A74BF5" w:rsidRPr="00F84B4A">
                <w:rPr>
                  <w:rStyle w:val="Lienhypertexte"/>
                </w:rPr>
                <w:t>É</w:t>
              </w:r>
              <w:r w:rsidRPr="00F84B4A">
                <w:rPr>
                  <w:rStyle w:val="Lienhypertexte"/>
                </w:rPr>
                <w:t>chelle d’évaluation des parties prenantes</w:t>
              </w:r>
            </w:hyperlink>
          </w:p>
          <w:p w14:paraId="734B22FB" w14:textId="2928176A" w:rsidR="00AB7FE5" w:rsidRPr="00F84B4A" w:rsidRDefault="00AB7FE5" w:rsidP="0059335A">
            <w:pPr>
              <w:pStyle w:val="Corpsdetexte"/>
            </w:pPr>
            <w:r w:rsidRPr="00F84B4A">
              <w:t xml:space="preserve">- </w:t>
            </w:r>
            <w:hyperlink w:anchor="Appendice_VI" w:history="1">
              <w:r w:rsidRPr="00F84B4A">
                <w:rPr>
                  <w:rStyle w:val="Lienhypertexte"/>
                </w:rPr>
                <w:t>Appendice V</w:t>
              </w:r>
              <w:r w:rsidR="0067665B">
                <w:rPr>
                  <w:rStyle w:val="Lienhypertexte"/>
                </w:rPr>
                <w:t>I</w:t>
              </w:r>
              <w:r w:rsidRPr="00F84B4A">
                <w:rPr>
                  <w:rStyle w:val="Lienhypertexte"/>
                </w:rPr>
                <w:t xml:space="preserve"> : </w:t>
              </w:r>
              <w:r w:rsidR="00A74BF5" w:rsidRPr="00F84B4A">
                <w:rPr>
                  <w:rStyle w:val="Lienhypertexte"/>
                </w:rPr>
                <w:t>É</w:t>
              </w:r>
              <w:r w:rsidRPr="00F84B4A">
                <w:rPr>
                  <w:rStyle w:val="Lienhypertexte"/>
                </w:rPr>
                <w:t>chelle de vraisemblance</w:t>
              </w:r>
            </w:hyperlink>
          </w:p>
          <w:p w14:paraId="231AF20B" w14:textId="7A84A633" w:rsidR="00AB7FE5" w:rsidRPr="00F84B4A" w:rsidRDefault="00AB7FE5" w:rsidP="00A90395">
            <w:pPr>
              <w:pStyle w:val="Corpsdetexte"/>
              <w:spacing w:after="120"/>
            </w:pPr>
            <w:r w:rsidRPr="00F84B4A">
              <w:t xml:space="preserve">- </w:t>
            </w:r>
            <w:hyperlink w:anchor="Appendice_VII" w:history="1">
              <w:r w:rsidRPr="00F84B4A">
                <w:rPr>
                  <w:rStyle w:val="Lienhypertexte"/>
                </w:rPr>
                <w:t>Appendice VI</w:t>
              </w:r>
              <w:r w:rsidR="0067665B">
                <w:rPr>
                  <w:rStyle w:val="Lienhypertexte"/>
                </w:rPr>
                <w:t>I</w:t>
              </w:r>
              <w:r w:rsidRPr="00F84B4A">
                <w:rPr>
                  <w:rStyle w:val="Lienhypertexte"/>
                </w:rPr>
                <w:t xml:space="preserve"> : Glossaire méthode EBIOS </w:t>
              </w:r>
              <w:proofErr w:type="spellStart"/>
              <w:r w:rsidRPr="00F84B4A">
                <w:rPr>
                  <w:rStyle w:val="Lienhypertexte"/>
                </w:rPr>
                <w:t>Risk</w:t>
              </w:r>
              <w:proofErr w:type="spellEnd"/>
              <w:r w:rsidRPr="00F84B4A">
                <w:rPr>
                  <w:rStyle w:val="Lienhypertexte"/>
                </w:rPr>
                <w:t xml:space="preserve"> Manager</w:t>
              </w:r>
            </w:hyperlink>
          </w:p>
        </w:tc>
      </w:tr>
    </w:tbl>
    <w:p w14:paraId="60061E4C" w14:textId="77777777" w:rsidR="00FD5B4F" w:rsidRPr="00F84B4A" w:rsidRDefault="00FD5B4F" w:rsidP="0059335A">
      <w:pPr>
        <w:pStyle w:val="Corpsdetexte"/>
        <w:sectPr w:rsidR="00FD5B4F" w:rsidRPr="00F84B4A" w:rsidSect="00783472">
          <w:headerReference w:type="default" r:id="rId13"/>
          <w:footerReference w:type="default" r:id="rId14"/>
          <w:pgSz w:w="11906" w:h="16838"/>
          <w:pgMar w:top="1332" w:right="964" w:bottom="1701" w:left="964" w:header="709" w:footer="709" w:gutter="0"/>
          <w:cols w:space="708"/>
          <w:docGrid w:linePitch="360"/>
        </w:sectPr>
      </w:pPr>
    </w:p>
    <w:p w14:paraId="5710C88A" w14:textId="77777777" w:rsidR="006A1DD2" w:rsidRPr="00F84B4A" w:rsidRDefault="000818CB" w:rsidP="00132FF3">
      <w:pPr>
        <w:pStyle w:val="Corpsdetexte"/>
        <w:jc w:val="center"/>
        <w:rPr>
          <w:rFonts w:eastAsiaTheme="minorHAnsi"/>
          <w:b/>
          <w:bCs/>
          <w:sz w:val="32"/>
          <w:szCs w:val="32"/>
        </w:rPr>
      </w:pPr>
      <w:r w:rsidRPr="00F84B4A">
        <w:rPr>
          <w:rFonts w:eastAsiaTheme="minorHAnsi"/>
          <w:b/>
          <w:bCs/>
          <w:sz w:val="32"/>
          <w:szCs w:val="32"/>
        </w:rPr>
        <w:lastRenderedPageBreak/>
        <w:t>SOMMAIRE</w:t>
      </w:r>
    </w:p>
    <w:p w14:paraId="7C4ED642" w14:textId="5C1B59A7" w:rsidR="003959B9" w:rsidRDefault="00FE36F5">
      <w:pPr>
        <w:pStyle w:val="TM1"/>
        <w:tabs>
          <w:tab w:val="left" w:pos="440"/>
          <w:tab w:val="right" w:leader="dot" w:pos="9968"/>
        </w:tabs>
        <w:rPr>
          <w:rFonts w:asciiTheme="minorHAnsi" w:eastAsiaTheme="minorEastAsia" w:hAnsiTheme="minorHAnsi"/>
          <w:noProof/>
          <w:lang w:eastAsia="fr-FR"/>
        </w:rPr>
      </w:pPr>
      <w:r w:rsidRPr="00F84B4A">
        <w:fldChar w:fldCharType="begin"/>
      </w:r>
      <w:r w:rsidR="0083400F" w:rsidRPr="00F84B4A">
        <w:instrText xml:space="preserve"> TOC \o "1-3" \h \z \t "*TitreAnnexe;1" </w:instrText>
      </w:r>
      <w:r w:rsidRPr="00F84B4A">
        <w:fldChar w:fldCharType="separate"/>
      </w:r>
      <w:hyperlink w:anchor="_Toc71624301" w:history="1">
        <w:r w:rsidR="003959B9" w:rsidRPr="00861BB3">
          <w:rPr>
            <w:rStyle w:val="Lienhypertexte"/>
            <w:noProof/>
          </w:rPr>
          <w:t>1.</w:t>
        </w:r>
        <w:r w:rsidR="003959B9">
          <w:rPr>
            <w:rFonts w:asciiTheme="minorHAnsi" w:eastAsiaTheme="minorEastAsia" w:hAnsiTheme="minorHAnsi"/>
            <w:noProof/>
            <w:lang w:eastAsia="fr-FR"/>
          </w:rPr>
          <w:tab/>
        </w:r>
        <w:r w:rsidR="003959B9" w:rsidRPr="00861BB3">
          <w:rPr>
            <w:rStyle w:val="Lienhypertexte"/>
            <w:noProof/>
          </w:rPr>
          <w:t>CADRAGE ET SOCLE DE SECURITE</w:t>
        </w:r>
        <w:r w:rsidR="003959B9">
          <w:rPr>
            <w:noProof/>
            <w:webHidden/>
          </w:rPr>
          <w:tab/>
        </w:r>
        <w:r w:rsidR="003959B9">
          <w:rPr>
            <w:noProof/>
            <w:webHidden/>
          </w:rPr>
          <w:fldChar w:fldCharType="begin"/>
        </w:r>
        <w:r w:rsidR="003959B9">
          <w:rPr>
            <w:noProof/>
            <w:webHidden/>
          </w:rPr>
          <w:instrText xml:space="preserve"> PAGEREF _Toc71624301 \h </w:instrText>
        </w:r>
        <w:r w:rsidR="003959B9">
          <w:rPr>
            <w:noProof/>
            <w:webHidden/>
          </w:rPr>
        </w:r>
        <w:r w:rsidR="003959B9">
          <w:rPr>
            <w:noProof/>
            <w:webHidden/>
          </w:rPr>
          <w:fldChar w:fldCharType="separate"/>
        </w:r>
        <w:r w:rsidR="003959B9">
          <w:rPr>
            <w:noProof/>
            <w:webHidden/>
          </w:rPr>
          <w:t>4</w:t>
        </w:r>
        <w:r w:rsidR="003959B9">
          <w:rPr>
            <w:noProof/>
            <w:webHidden/>
          </w:rPr>
          <w:fldChar w:fldCharType="end"/>
        </w:r>
      </w:hyperlink>
    </w:p>
    <w:p w14:paraId="777E9596" w14:textId="79381A89" w:rsidR="003959B9" w:rsidRDefault="00230927">
      <w:pPr>
        <w:pStyle w:val="TM2"/>
        <w:tabs>
          <w:tab w:val="left" w:pos="880"/>
          <w:tab w:val="right" w:leader="dot" w:pos="9968"/>
        </w:tabs>
        <w:rPr>
          <w:rFonts w:eastAsiaTheme="minorEastAsia"/>
          <w:noProof/>
          <w:lang w:eastAsia="fr-FR"/>
        </w:rPr>
      </w:pPr>
      <w:hyperlink w:anchor="_Toc71624302" w:history="1">
        <w:r w:rsidR="003959B9" w:rsidRPr="00861BB3">
          <w:rPr>
            <w:rStyle w:val="Lienhypertexte"/>
            <w:noProof/>
          </w:rPr>
          <w:t>1.1.</w:t>
        </w:r>
        <w:r w:rsidR="003959B9">
          <w:rPr>
            <w:rFonts w:eastAsiaTheme="minorEastAsia"/>
            <w:noProof/>
            <w:lang w:eastAsia="fr-FR"/>
          </w:rPr>
          <w:tab/>
        </w:r>
        <w:r w:rsidR="003959B9" w:rsidRPr="00861BB3">
          <w:rPr>
            <w:rStyle w:val="Lienhypertexte"/>
            <w:noProof/>
          </w:rPr>
          <w:t>Cadre de l’étude</w:t>
        </w:r>
        <w:r w:rsidR="003959B9">
          <w:rPr>
            <w:noProof/>
            <w:webHidden/>
          </w:rPr>
          <w:tab/>
        </w:r>
        <w:r w:rsidR="003959B9">
          <w:rPr>
            <w:noProof/>
            <w:webHidden/>
          </w:rPr>
          <w:fldChar w:fldCharType="begin"/>
        </w:r>
        <w:r w:rsidR="003959B9">
          <w:rPr>
            <w:noProof/>
            <w:webHidden/>
          </w:rPr>
          <w:instrText xml:space="preserve"> PAGEREF _Toc71624302 \h </w:instrText>
        </w:r>
        <w:r w:rsidR="003959B9">
          <w:rPr>
            <w:noProof/>
            <w:webHidden/>
          </w:rPr>
        </w:r>
        <w:r w:rsidR="003959B9">
          <w:rPr>
            <w:noProof/>
            <w:webHidden/>
          </w:rPr>
          <w:fldChar w:fldCharType="separate"/>
        </w:r>
        <w:r w:rsidR="003959B9">
          <w:rPr>
            <w:noProof/>
            <w:webHidden/>
          </w:rPr>
          <w:t>4</w:t>
        </w:r>
        <w:r w:rsidR="003959B9">
          <w:rPr>
            <w:noProof/>
            <w:webHidden/>
          </w:rPr>
          <w:fldChar w:fldCharType="end"/>
        </w:r>
      </w:hyperlink>
    </w:p>
    <w:p w14:paraId="4E3DA62F" w14:textId="005F0216" w:rsidR="003959B9" w:rsidRDefault="00230927">
      <w:pPr>
        <w:pStyle w:val="TM2"/>
        <w:tabs>
          <w:tab w:val="left" w:pos="880"/>
          <w:tab w:val="right" w:leader="dot" w:pos="9968"/>
        </w:tabs>
        <w:rPr>
          <w:rFonts w:eastAsiaTheme="minorEastAsia"/>
          <w:noProof/>
          <w:lang w:eastAsia="fr-FR"/>
        </w:rPr>
      </w:pPr>
      <w:hyperlink w:anchor="_Toc71624303" w:history="1">
        <w:r w:rsidR="003959B9" w:rsidRPr="00861BB3">
          <w:rPr>
            <w:rStyle w:val="Lienhypertexte"/>
            <w:noProof/>
          </w:rPr>
          <w:t>1.2.</w:t>
        </w:r>
        <w:r w:rsidR="003959B9">
          <w:rPr>
            <w:rFonts w:eastAsiaTheme="minorEastAsia"/>
            <w:noProof/>
            <w:lang w:eastAsia="fr-FR"/>
          </w:rPr>
          <w:tab/>
        </w:r>
        <w:r w:rsidR="003959B9" w:rsidRPr="00861BB3">
          <w:rPr>
            <w:rStyle w:val="Lienhypertexte"/>
            <w:noProof/>
          </w:rPr>
          <w:t>Périmètre métier et technique</w:t>
        </w:r>
        <w:r w:rsidR="003959B9">
          <w:rPr>
            <w:noProof/>
            <w:webHidden/>
          </w:rPr>
          <w:tab/>
        </w:r>
        <w:r w:rsidR="003959B9">
          <w:rPr>
            <w:noProof/>
            <w:webHidden/>
          </w:rPr>
          <w:fldChar w:fldCharType="begin"/>
        </w:r>
        <w:r w:rsidR="003959B9">
          <w:rPr>
            <w:noProof/>
            <w:webHidden/>
          </w:rPr>
          <w:instrText xml:space="preserve"> PAGEREF _Toc71624303 \h </w:instrText>
        </w:r>
        <w:r w:rsidR="003959B9">
          <w:rPr>
            <w:noProof/>
            <w:webHidden/>
          </w:rPr>
        </w:r>
        <w:r w:rsidR="003959B9">
          <w:rPr>
            <w:noProof/>
            <w:webHidden/>
          </w:rPr>
          <w:fldChar w:fldCharType="separate"/>
        </w:r>
        <w:r w:rsidR="003959B9">
          <w:rPr>
            <w:noProof/>
            <w:webHidden/>
          </w:rPr>
          <w:t>4</w:t>
        </w:r>
        <w:r w:rsidR="003959B9">
          <w:rPr>
            <w:noProof/>
            <w:webHidden/>
          </w:rPr>
          <w:fldChar w:fldCharType="end"/>
        </w:r>
      </w:hyperlink>
    </w:p>
    <w:p w14:paraId="2E1D3B4E" w14:textId="1A152BDD" w:rsidR="003959B9" w:rsidRDefault="00230927">
      <w:pPr>
        <w:pStyle w:val="TM3"/>
        <w:tabs>
          <w:tab w:val="left" w:pos="1320"/>
          <w:tab w:val="right" w:leader="dot" w:pos="9968"/>
        </w:tabs>
        <w:rPr>
          <w:rFonts w:eastAsiaTheme="minorEastAsia"/>
          <w:noProof/>
          <w:lang w:eastAsia="fr-FR"/>
        </w:rPr>
      </w:pPr>
      <w:hyperlink w:anchor="_Toc71624304" w:history="1">
        <w:r w:rsidR="003959B9" w:rsidRPr="00861BB3">
          <w:rPr>
            <w:rStyle w:val="Lienhypertexte"/>
            <w:noProof/>
          </w:rPr>
          <w:t>1.2.1.</w:t>
        </w:r>
        <w:r w:rsidR="003959B9">
          <w:rPr>
            <w:rFonts w:eastAsiaTheme="minorEastAsia"/>
            <w:noProof/>
            <w:lang w:eastAsia="fr-FR"/>
          </w:rPr>
          <w:tab/>
        </w:r>
        <w:r w:rsidR="003959B9" w:rsidRPr="00861BB3">
          <w:rPr>
            <w:rStyle w:val="Lienhypertexte"/>
            <w:noProof/>
          </w:rPr>
          <w:t>Présentation du système dans son environnement</w:t>
        </w:r>
        <w:r w:rsidR="003959B9">
          <w:rPr>
            <w:noProof/>
            <w:webHidden/>
          </w:rPr>
          <w:tab/>
        </w:r>
        <w:r w:rsidR="003959B9">
          <w:rPr>
            <w:noProof/>
            <w:webHidden/>
          </w:rPr>
          <w:fldChar w:fldCharType="begin"/>
        </w:r>
        <w:r w:rsidR="003959B9">
          <w:rPr>
            <w:noProof/>
            <w:webHidden/>
          </w:rPr>
          <w:instrText xml:space="preserve"> PAGEREF _Toc71624304 \h </w:instrText>
        </w:r>
        <w:r w:rsidR="003959B9">
          <w:rPr>
            <w:noProof/>
            <w:webHidden/>
          </w:rPr>
        </w:r>
        <w:r w:rsidR="003959B9">
          <w:rPr>
            <w:noProof/>
            <w:webHidden/>
          </w:rPr>
          <w:fldChar w:fldCharType="separate"/>
        </w:r>
        <w:r w:rsidR="003959B9">
          <w:rPr>
            <w:noProof/>
            <w:webHidden/>
          </w:rPr>
          <w:t>4</w:t>
        </w:r>
        <w:r w:rsidR="003959B9">
          <w:rPr>
            <w:noProof/>
            <w:webHidden/>
          </w:rPr>
          <w:fldChar w:fldCharType="end"/>
        </w:r>
      </w:hyperlink>
    </w:p>
    <w:p w14:paraId="3278FE32" w14:textId="3F916C59" w:rsidR="003959B9" w:rsidRDefault="00230927">
      <w:pPr>
        <w:pStyle w:val="TM3"/>
        <w:tabs>
          <w:tab w:val="left" w:pos="1320"/>
          <w:tab w:val="right" w:leader="dot" w:pos="9968"/>
        </w:tabs>
        <w:rPr>
          <w:rFonts w:eastAsiaTheme="minorEastAsia"/>
          <w:noProof/>
          <w:lang w:eastAsia="fr-FR"/>
        </w:rPr>
      </w:pPr>
      <w:hyperlink w:anchor="_Toc71624305" w:history="1">
        <w:r w:rsidR="003959B9" w:rsidRPr="00861BB3">
          <w:rPr>
            <w:rStyle w:val="Lienhypertexte"/>
            <w:noProof/>
          </w:rPr>
          <w:t>1.2.2.</w:t>
        </w:r>
        <w:r w:rsidR="003959B9">
          <w:rPr>
            <w:rFonts w:eastAsiaTheme="minorEastAsia"/>
            <w:noProof/>
            <w:lang w:eastAsia="fr-FR"/>
          </w:rPr>
          <w:tab/>
        </w:r>
        <w:r w:rsidR="003959B9" w:rsidRPr="00861BB3">
          <w:rPr>
            <w:rStyle w:val="Lienhypertexte"/>
            <w:noProof/>
          </w:rPr>
          <w:t>Analyse fonctionnelle</w:t>
        </w:r>
        <w:r w:rsidR="003959B9">
          <w:rPr>
            <w:noProof/>
            <w:webHidden/>
          </w:rPr>
          <w:tab/>
        </w:r>
        <w:r w:rsidR="003959B9">
          <w:rPr>
            <w:noProof/>
            <w:webHidden/>
          </w:rPr>
          <w:fldChar w:fldCharType="begin"/>
        </w:r>
        <w:r w:rsidR="003959B9">
          <w:rPr>
            <w:noProof/>
            <w:webHidden/>
          </w:rPr>
          <w:instrText xml:space="preserve"> PAGEREF _Toc71624305 \h </w:instrText>
        </w:r>
        <w:r w:rsidR="003959B9">
          <w:rPr>
            <w:noProof/>
            <w:webHidden/>
          </w:rPr>
        </w:r>
        <w:r w:rsidR="003959B9">
          <w:rPr>
            <w:noProof/>
            <w:webHidden/>
          </w:rPr>
          <w:fldChar w:fldCharType="separate"/>
        </w:r>
        <w:r w:rsidR="003959B9">
          <w:rPr>
            <w:noProof/>
            <w:webHidden/>
          </w:rPr>
          <w:t>4</w:t>
        </w:r>
        <w:r w:rsidR="003959B9">
          <w:rPr>
            <w:noProof/>
            <w:webHidden/>
          </w:rPr>
          <w:fldChar w:fldCharType="end"/>
        </w:r>
      </w:hyperlink>
    </w:p>
    <w:p w14:paraId="66BC9C5A" w14:textId="5CA000DD" w:rsidR="003959B9" w:rsidRDefault="00230927">
      <w:pPr>
        <w:pStyle w:val="TM3"/>
        <w:tabs>
          <w:tab w:val="left" w:pos="1320"/>
          <w:tab w:val="right" w:leader="dot" w:pos="9968"/>
        </w:tabs>
        <w:rPr>
          <w:rFonts w:eastAsiaTheme="minorEastAsia"/>
          <w:noProof/>
          <w:lang w:eastAsia="fr-FR"/>
        </w:rPr>
      </w:pPr>
      <w:hyperlink w:anchor="_Toc71624306" w:history="1">
        <w:r w:rsidR="003959B9" w:rsidRPr="00861BB3">
          <w:rPr>
            <w:rStyle w:val="Lienhypertexte"/>
            <w:noProof/>
          </w:rPr>
          <w:t>1.2.3.</w:t>
        </w:r>
        <w:r w:rsidR="003959B9">
          <w:rPr>
            <w:rFonts w:eastAsiaTheme="minorEastAsia"/>
            <w:noProof/>
            <w:lang w:eastAsia="fr-FR"/>
          </w:rPr>
          <w:tab/>
        </w:r>
        <w:r w:rsidR="003959B9" w:rsidRPr="00861BB3">
          <w:rPr>
            <w:rStyle w:val="Lienhypertexte"/>
            <w:noProof/>
          </w:rPr>
          <w:t>Valeurs Métier</w:t>
        </w:r>
        <w:r w:rsidR="003959B9">
          <w:rPr>
            <w:noProof/>
            <w:webHidden/>
          </w:rPr>
          <w:tab/>
        </w:r>
        <w:r w:rsidR="003959B9">
          <w:rPr>
            <w:noProof/>
            <w:webHidden/>
          </w:rPr>
          <w:fldChar w:fldCharType="begin"/>
        </w:r>
        <w:r w:rsidR="003959B9">
          <w:rPr>
            <w:noProof/>
            <w:webHidden/>
          </w:rPr>
          <w:instrText xml:space="preserve"> PAGEREF _Toc71624306 \h </w:instrText>
        </w:r>
        <w:r w:rsidR="003959B9">
          <w:rPr>
            <w:noProof/>
            <w:webHidden/>
          </w:rPr>
        </w:r>
        <w:r w:rsidR="003959B9">
          <w:rPr>
            <w:noProof/>
            <w:webHidden/>
          </w:rPr>
          <w:fldChar w:fldCharType="separate"/>
        </w:r>
        <w:r w:rsidR="003959B9">
          <w:rPr>
            <w:noProof/>
            <w:webHidden/>
          </w:rPr>
          <w:t>6</w:t>
        </w:r>
        <w:r w:rsidR="003959B9">
          <w:rPr>
            <w:noProof/>
            <w:webHidden/>
          </w:rPr>
          <w:fldChar w:fldCharType="end"/>
        </w:r>
      </w:hyperlink>
    </w:p>
    <w:p w14:paraId="6CC720E1" w14:textId="54D1775B" w:rsidR="003959B9" w:rsidRDefault="00230927">
      <w:pPr>
        <w:pStyle w:val="TM3"/>
        <w:tabs>
          <w:tab w:val="left" w:pos="1320"/>
          <w:tab w:val="right" w:leader="dot" w:pos="9968"/>
        </w:tabs>
        <w:rPr>
          <w:rFonts w:eastAsiaTheme="minorEastAsia"/>
          <w:noProof/>
          <w:lang w:eastAsia="fr-FR"/>
        </w:rPr>
      </w:pPr>
      <w:hyperlink w:anchor="_Toc71624307" w:history="1">
        <w:r w:rsidR="003959B9" w:rsidRPr="00861BB3">
          <w:rPr>
            <w:rStyle w:val="Lienhypertexte"/>
            <w:noProof/>
          </w:rPr>
          <w:t>1.2.4.</w:t>
        </w:r>
        <w:r w:rsidR="003959B9">
          <w:rPr>
            <w:rFonts w:eastAsiaTheme="minorEastAsia"/>
            <w:noProof/>
            <w:lang w:eastAsia="fr-FR"/>
          </w:rPr>
          <w:tab/>
        </w:r>
        <w:r w:rsidR="003959B9" w:rsidRPr="00861BB3">
          <w:rPr>
            <w:rStyle w:val="Lienhypertexte"/>
            <w:noProof/>
          </w:rPr>
          <w:t>Biens supports</w:t>
        </w:r>
        <w:r w:rsidR="003959B9">
          <w:rPr>
            <w:noProof/>
            <w:webHidden/>
          </w:rPr>
          <w:tab/>
        </w:r>
        <w:r w:rsidR="003959B9">
          <w:rPr>
            <w:noProof/>
            <w:webHidden/>
          </w:rPr>
          <w:fldChar w:fldCharType="begin"/>
        </w:r>
        <w:r w:rsidR="003959B9">
          <w:rPr>
            <w:noProof/>
            <w:webHidden/>
          </w:rPr>
          <w:instrText xml:space="preserve"> PAGEREF _Toc71624307 \h </w:instrText>
        </w:r>
        <w:r w:rsidR="003959B9">
          <w:rPr>
            <w:noProof/>
            <w:webHidden/>
          </w:rPr>
        </w:r>
        <w:r w:rsidR="003959B9">
          <w:rPr>
            <w:noProof/>
            <w:webHidden/>
          </w:rPr>
          <w:fldChar w:fldCharType="separate"/>
        </w:r>
        <w:r w:rsidR="003959B9">
          <w:rPr>
            <w:noProof/>
            <w:webHidden/>
          </w:rPr>
          <w:t>6</w:t>
        </w:r>
        <w:r w:rsidR="003959B9">
          <w:rPr>
            <w:noProof/>
            <w:webHidden/>
          </w:rPr>
          <w:fldChar w:fldCharType="end"/>
        </w:r>
      </w:hyperlink>
    </w:p>
    <w:p w14:paraId="2E453F11" w14:textId="0594DEF9" w:rsidR="003959B9" w:rsidRDefault="00230927">
      <w:pPr>
        <w:pStyle w:val="TM3"/>
        <w:tabs>
          <w:tab w:val="left" w:pos="1320"/>
          <w:tab w:val="right" w:leader="dot" w:pos="9968"/>
        </w:tabs>
        <w:rPr>
          <w:rFonts w:eastAsiaTheme="minorEastAsia"/>
          <w:noProof/>
          <w:lang w:eastAsia="fr-FR"/>
        </w:rPr>
      </w:pPr>
      <w:hyperlink w:anchor="_Toc71624308" w:history="1">
        <w:r w:rsidR="003959B9" w:rsidRPr="00861BB3">
          <w:rPr>
            <w:rStyle w:val="Lienhypertexte"/>
            <w:noProof/>
          </w:rPr>
          <w:t>1.2.5.</w:t>
        </w:r>
        <w:r w:rsidR="003959B9">
          <w:rPr>
            <w:rFonts w:eastAsiaTheme="minorEastAsia"/>
            <w:noProof/>
            <w:lang w:eastAsia="fr-FR"/>
          </w:rPr>
          <w:tab/>
        </w:r>
        <w:r w:rsidR="003959B9" w:rsidRPr="00861BB3">
          <w:rPr>
            <w:rStyle w:val="Lienhypertexte"/>
            <w:noProof/>
          </w:rPr>
          <w:t>Synthèse du périmètre métier et technique</w:t>
        </w:r>
        <w:r w:rsidR="003959B9">
          <w:rPr>
            <w:noProof/>
            <w:webHidden/>
          </w:rPr>
          <w:tab/>
        </w:r>
        <w:r w:rsidR="003959B9">
          <w:rPr>
            <w:noProof/>
            <w:webHidden/>
          </w:rPr>
          <w:fldChar w:fldCharType="begin"/>
        </w:r>
        <w:r w:rsidR="003959B9">
          <w:rPr>
            <w:noProof/>
            <w:webHidden/>
          </w:rPr>
          <w:instrText xml:space="preserve"> PAGEREF _Toc71624308 \h </w:instrText>
        </w:r>
        <w:r w:rsidR="003959B9">
          <w:rPr>
            <w:noProof/>
            <w:webHidden/>
          </w:rPr>
        </w:r>
        <w:r w:rsidR="003959B9">
          <w:rPr>
            <w:noProof/>
            <w:webHidden/>
          </w:rPr>
          <w:fldChar w:fldCharType="separate"/>
        </w:r>
        <w:r w:rsidR="003959B9">
          <w:rPr>
            <w:noProof/>
            <w:webHidden/>
          </w:rPr>
          <w:t>7</w:t>
        </w:r>
        <w:r w:rsidR="003959B9">
          <w:rPr>
            <w:noProof/>
            <w:webHidden/>
          </w:rPr>
          <w:fldChar w:fldCharType="end"/>
        </w:r>
      </w:hyperlink>
    </w:p>
    <w:p w14:paraId="3191353C" w14:textId="2125B1B4" w:rsidR="003959B9" w:rsidRDefault="00230927">
      <w:pPr>
        <w:pStyle w:val="TM2"/>
        <w:tabs>
          <w:tab w:val="left" w:pos="880"/>
          <w:tab w:val="right" w:leader="dot" w:pos="9968"/>
        </w:tabs>
        <w:rPr>
          <w:rFonts w:eastAsiaTheme="minorEastAsia"/>
          <w:noProof/>
          <w:lang w:eastAsia="fr-FR"/>
        </w:rPr>
      </w:pPr>
      <w:hyperlink w:anchor="_Toc71624309" w:history="1">
        <w:r w:rsidR="003959B9" w:rsidRPr="00861BB3">
          <w:rPr>
            <w:rStyle w:val="Lienhypertexte"/>
            <w:noProof/>
          </w:rPr>
          <w:t>1.3.</w:t>
        </w:r>
        <w:r w:rsidR="003959B9">
          <w:rPr>
            <w:rFonts w:eastAsiaTheme="minorEastAsia"/>
            <w:noProof/>
            <w:lang w:eastAsia="fr-FR"/>
          </w:rPr>
          <w:tab/>
        </w:r>
        <w:r w:rsidR="003959B9" w:rsidRPr="00861BB3">
          <w:rPr>
            <w:rStyle w:val="Lienhypertexte"/>
            <w:noProof/>
          </w:rPr>
          <w:t>Identification des événements redoutés</w:t>
        </w:r>
        <w:r w:rsidR="003959B9">
          <w:rPr>
            <w:noProof/>
            <w:webHidden/>
          </w:rPr>
          <w:tab/>
        </w:r>
        <w:r w:rsidR="003959B9">
          <w:rPr>
            <w:noProof/>
            <w:webHidden/>
          </w:rPr>
          <w:fldChar w:fldCharType="begin"/>
        </w:r>
        <w:r w:rsidR="003959B9">
          <w:rPr>
            <w:noProof/>
            <w:webHidden/>
          </w:rPr>
          <w:instrText xml:space="preserve"> PAGEREF _Toc71624309 \h </w:instrText>
        </w:r>
        <w:r w:rsidR="003959B9">
          <w:rPr>
            <w:noProof/>
            <w:webHidden/>
          </w:rPr>
        </w:r>
        <w:r w:rsidR="003959B9">
          <w:rPr>
            <w:noProof/>
            <w:webHidden/>
          </w:rPr>
          <w:fldChar w:fldCharType="separate"/>
        </w:r>
        <w:r w:rsidR="003959B9">
          <w:rPr>
            <w:noProof/>
            <w:webHidden/>
          </w:rPr>
          <w:t>7</w:t>
        </w:r>
        <w:r w:rsidR="003959B9">
          <w:rPr>
            <w:noProof/>
            <w:webHidden/>
          </w:rPr>
          <w:fldChar w:fldCharType="end"/>
        </w:r>
      </w:hyperlink>
    </w:p>
    <w:p w14:paraId="2AB41245" w14:textId="514AA3EA" w:rsidR="003959B9" w:rsidRDefault="00230927">
      <w:pPr>
        <w:pStyle w:val="TM2"/>
        <w:tabs>
          <w:tab w:val="left" w:pos="880"/>
          <w:tab w:val="right" w:leader="dot" w:pos="9968"/>
        </w:tabs>
        <w:rPr>
          <w:rFonts w:eastAsiaTheme="minorEastAsia"/>
          <w:noProof/>
          <w:lang w:eastAsia="fr-FR"/>
        </w:rPr>
      </w:pPr>
      <w:hyperlink w:anchor="_Toc71624310" w:history="1">
        <w:r w:rsidR="003959B9" w:rsidRPr="00861BB3">
          <w:rPr>
            <w:rStyle w:val="Lienhypertexte"/>
            <w:noProof/>
          </w:rPr>
          <w:t>1.4.</w:t>
        </w:r>
        <w:r w:rsidR="003959B9">
          <w:rPr>
            <w:rFonts w:eastAsiaTheme="minorEastAsia"/>
            <w:noProof/>
            <w:lang w:eastAsia="fr-FR"/>
          </w:rPr>
          <w:tab/>
        </w:r>
        <w:r w:rsidR="003959B9" w:rsidRPr="00861BB3">
          <w:rPr>
            <w:rStyle w:val="Lienhypertexte"/>
            <w:noProof/>
          </w:rPr>
          <w:t>Relation entre les besoins de sécurité des valeurs métier et la gravité des événements redoutés</w:t>
        </w:r>
        <w:r w:rsidR="003959B9">
          <w:rPr>
            <w:noProof/>
            <w:webHidden/>
          </w:rPr>
          <w:tab/>
        </w:r>
        <w:r w:rsidR="003959B9">
          <w:rPr>
            <w:noProof/>
            <w:webHidden/>
          </w:rPr>
          <w:fldChar w:fldCharType="begin"/>
        </w:r>
        <w:r w:rsidR="003959B9">
          <w:rPr>
            <w:noProof/>
            <w:webHidden/>
          </w:rPr>
          <w:instrText xml:space="preserve"> PAGEREF _Toc71624310 \h </w:instrText>
        </w:r>
        <w:r w:rsidR="003959B9">
          <w:rPr>
            <w:noProof/>
            <w:webHidden/>
          </w:rPr>
        </w:r>
        <w:r w:rsidR="003959B9">
          <w:rPr>
            <w:noProof/>
            <w:webHidden/>
          </w:rPr>
          <w:fldChar w:fldCharType="separate"/>
        </w:r>
        <w:r w:rsidR="003959B9">
          <w:rPr>
            <w:noProof/>
            <w:webHidden/>
          </w:rPr>
          <w:t>8</w:t>
        </w:r>
        <w:r w:rsidR="003959B9">
          <w:rPr>
            <w:noProof/>
            <w:webHidden/>
          </w:rPr>
          <w:fldChar w:fldCharType="end"/>
        </w:r>
      </w:hyperlink>
    </w:p>
    <w:p w14:paraId="592DA1E1" w14:textId="1BB140D9" w:rsidR="003959B9" w:rsidRDefault="00230927">
      <w:pPr>
        <w:pStyle w:val="TM2"/>
        <w:tabs>
          <w:tab w:val="left" w:pos="880"/>
          <w:tab w:val="right" w:leader="dot" w:pos="9968"/>
        </w:tabs>
        <w:rPr>
          <w:rFonts w:eastAsiaTheme="minorEastAsia"/>
          <w:noProof/>
          <w:lang w:eastAsia="fr-FR"/>
        </w:rPr>
      </w:pPr>
      <w:hyperlink w:anchor="_Toc71624311" w:history="1">
        <w:r w:rsidR="003959B9" w:rsidRPr="00861BB3">
          <w:rPr>
            <w:rStyle w:val="Lienhypertexte"/>
            <w:noProof/>
          </w:rPr>
          <w:t>1.5.</w:t>
        </w:r>
        <w:r w:rsidR="003959B9">
          <w:rPr>
            <w:rFonts w:eastAsiaTheme="minorEastAsia"/>
            <w:noProof/>
            <w:lang w:eastAsia="fr-FR"/>
          </w:rPr>
          <w:tab/>
        </w:r>
        <w:r w:rsidR="003959B9" w:rsidRPr="00861BB3">
          <w:rPr>
            <w:rStyle w:val="Lienhypertexte"/>
            <w:noProof/>
          </w:rPr>
          <w:t>Socle de sécurité</w:t>
        </w:r>
        <w:r w:rsidR="003959B9">
          <w:rPr>
            <w:noProof/>
            <w:webHidden/>
          </w:rPr>
          <w:tab/>
        </w:r>
        <w:r w:rsidR="003959B9">
          <w:rPr>
            <w:noProof/>
            <w:webHidden/>
          </w:rPr>
          <w:fldChar w:fldCharType="begin"/>
        </w:r>
        <w:r w:rsidR="003959B9">
          <w:rPr>
            <w:noProof/>
            <w:webHidden/>
          </w:rPr>
          <w:instrText xml:space="preserve"> PAGEREF _Toc71624311 \h </w:instrText>
        </w:r>
        <w:r w:rsidR="003959B9">
          <w:rPr>
            <w:noProof/>
            <w:webHidden/>
          </w:rPr>
        </w:r>
        <w:r w:rsidR="003959B9">
          <w:rPr>
            <w:noProof/>
            <w:webHidden/>
          </w:rPr>
          <w:fldChar w:fldCharType="separate"/>
        </w:r>
        <w:r w:rsidR="003959B9">
          <w:rPr>
            <w:noProof/>
            <w:webHidden/>
          </w:rPr>
          <w:t>8</w:t>
        </w:r>
        <w:r w:rsidR="003959B9">
          <w:rPr>
            <w:noProof/>
            <w:webHidden/>
          </w:rPr>
          <w:fldChar w:fldCharType="end"/>
        </w:r>
      </w:hyperlink>
    </w:p>
    <w:p w14:paraId="46A81326" w14:textId="26016554" w:rsidR="003959B9" w:rsidRDefault="00230927">
      <w:pPr>
        <w:pStyle w:val="TM1"/>
        <w:tabs>
          <w:tab w:val="left" w:pos="440"/>
          <w:tab w:val="right" w:leader="dot" w:pos="9968"/>
        </w:tabs>
        <w:rPr>
          <w:rFonts w:asciiTheme="minorHAnsi" w:eastAsiaTheme="minorEastAsia" w:hAnsiTheme="minorHAnsi"/>
          <w:noProof/>
          <w:lang w:eastAsia="fr-FR"/>
        </w:rPr>
      </w:pPr>
      <w:hyperlink w:anchor="_Toc71624312" w:history="1">
        <w:r w:rsidR="003959B9" w:rsidRPr="00861BB3">
          <w:rPr>
            <w:rStyle w:val="Lienhypertexte"/>
            <w:noProof/>
          </w:rPr>
          <w:t>2.</w:t>
        </w:r>
        <w:r w:rsidR="003959B9">
          <w:rPr>
            <w:rFonts w:asciiTheme="minorHAnsi" w:eastAsiaTheme="minorEastAsia" w:hAnsiTheme="minorHAnsi"/>
            <w:noProof/>
            <w:lang w:eastAsia="fr-FR"/>
          </w:rPr>
          <w:tab/>
        </w:r>
        <w:r w:rsidR="003959B9" w:rsidRPr="00861BB3">
          <w:rPr>
            <w:rStyle w:val="Lienhypertexte"/>
            <w:noProof/>
          </w:rPr>
          <w:t>SOURCES DE RISQUE ET OBJECTIFS VISÉS</w:t>
        </w:r>
        <w:r w:rsidR="003959B9">
          <w:rPr>
            <w:noProof/>
            <w:webHidden/>
          </w:rPr>
          <w:tab/>
        </w:r>
        <w:r w:rsidR="003959B9">
          <w:rPr>
            <w:noProof/>
            <w:webHidden/>
          </w:rPr>
          <w:fldChar w:fldCharType="begin"/>
        </w:r>
        <w:r w:rsidR="003959B9">
          <w:rPr>
            <w:noProof/>
            <w:webHidden/>
          </w:rPr>
          <w:instrText xml:space="preserve"> PAGEREF _Toc71624312 \h </w:instrText>
        </w:r>
        <w:r w:rsidR="003959B9">
          <w:rPr>
            <w:noProof/>
            <w:webHidden/>
          </w:rPr>
        </w:r>
        <w:r w:rsidR="003959B9">
          <w:rPr>
            <w:noProof/>
            <w:webHidden/>
          </w:rPr>
          <w:fldChar w:fldCharType="separate"/>
        </w:r>
        <w:r w:rsidR="003959B9">
          <w:rPr>
            <w:noProof/>
            <w:webHidden/>
          </w:rPr>
          <w:t>9</w:t>
        </w:r>
        <w:r w:rsidR="003959B9">
          <w:rPr>
            <w:noProof/>
            <w:webHidden/>
          </w:rPr>
          <w:fldChar w:fldCharType="end"/>
        </w:r>
      </w:hyperlink>
    </w:p>
    <w:p w14:paraId="38F36D8D" w14:textId="08001223" w:rsidR="003959B9" w:rsidRDefault="00230927">
      <w:pPr>
        <w:pStyle w:val="TM2"/>
        <w:tabs>
          <w:tab w:val="left" w:pos="880"/>
          <w:tab w:val="right" w:leader="dot" w:pos="9968"/>
        </w:tabs>
        <w:rPr>
          <w:rFonts w:eastAsiaTheme="minorEastAsia"/>
          <w:noProof/>
          <w:lang w:eastAsia="fr-FR"/>
        </w:rPr>
      </w:pPr>
      <w:hyperlink w:anchor="_Toc71624313" w:history="1">
        <w:r w:rsidR="003959B9" w:rsidRPr="00861BB3">
          <w:rPr>
            <w:rStyle w:val="Lienhypertexte"/>
            <w:noProof/>
          </w:rPr>
          <w:t>2.1.</w:t>
        </w:r>
        <w:r w:rsidR="003959B9">
          <w:rPr>
            <w:rFonts w:eastAsiaTheme="minorEastAsia"/>
            <w:noProof/>
            <w:lang w:eastAsia="fr-FR"/>
          </w:rPr>
          <w:tab/>
        </w:r>
        <w:r w:rsidR="003959B9" w:rsidRPr="00861BB3">
          <w:rPr>
            <w:rStyle w:val="Lienhypertexte"/>
            <w:noProof/>
          </w:rPr>
          <w:t>Sources de risque</w:t>
        </w:r>
        <w:r w:rsidR="003959B9">
          <w:rPr>
            <w:noProof/>
            <w:webHidden/>
          </w:rPr>
          <w:tab/>
        </w:r>
        <w:r w:rsidR="003959B9">
          <w:rPr>
            <w:noProof/>
            <w:webHidden/>
          </w:rPr>
          <w:fldChar w:fldCharType="begin"/>
        </w:r>
        <w:r w:rsidR="003959B9">
          <w:rPr>
            <w:noProof/>
            <w:webHidden/>
          </w:rPr>
          <w:instrText xml:space="preserve"> PAGEREF _Toc71624313 \h </w:instrText>
        </w:r>
        <w:r w:rsidR="003959B9">
          <w:rPr>
            <w:noProof/>
            <w:webHidden/>
          </w:rPr>
        </w:r>
        <w:r w:rsidR="003959B9">
          <w:rPr>
            <w:noProof/>
            <w:webHidden/>
          </w:rPr>
          <w:fldChar w:fldCharType="separate"/>
        </w:r>
        <w:r w:rsidR="003959B9">
          <w:rPr>
            <w:noProof/>
            <w:webHidden/>
          </w:rPr>
          <w:t>9</w:t>
        </w:r>
        <w:r w:rsidR="003959B9">
          <w:rPr>
            <w:noProof/>
            <w:webHidden/>
          </w:rPr>
          <w:fldChar w:fldCharType="end"/>
        </w:r>
      </w:hyperlink>
    </w:p>
    <w:p w14:paraId="6DBE7E68" w14:textId="0B748261" w:rsidR="003959B9" w:rsidRDefault="00230927">
      <w:pPr>
        <w:pStyle w:val="TM2"/>
        <w:tabs>
          <w:tab w:val="left" w:pos="880"/>
          <w:tab w:val="right" w:leader="dot" w:pos="9968"/>
        </w:tabs>
        <w:rPr>
          <w:rFonts w:eastAsiaTheme="minorEastAsia"/>
          <w:noProof/>
          <w:lang w:eastAsia="fr-FR"/>
        </w:rPr>
      </w:pPr>
      <w:hyperlink w:anchor="_Toc71624314" w:history="1">
        <w:r w:rsidR="003959B9" w:rsidRPr="00861BB3">
          <w:rPr>
            <w:rStyle w:val="Lienhypertexte"/>
            <w:noProof/>
          </w:rPr>
          <w:t>2.2.</w:t>
        </w:r>
        <w:r w:rsidR="003959B9">
          <w:rPr>
            <w:rFonts w:eastAsiaTheme="minorEastAsia"/>
            <w:noProof/>
            <w:lang w:eastAsia="fr-FR"/>
          </w:rPr>
          <w:tab/>
        </w:r>
        <w:r w:rsidR="003959B9" w:rsidRPr="00861BB3">
          <w:rPr>
            <w:rStyle w:val="Lienhypertexte"/>
            <w:noProof/>
          </w:rPr>
          <w:t>Objectifs visés</w:t>
        </w:r>
        <w:r w:rsidR="003959B9">
          <w:rPr>
            <w:noProof/>
            <w:webHidden/>
          </w:rPr>
          <w:tab/>
        </w:r>
        <w:r w:rsidR="003959B9">
          <w:rPr>
            <w:noProof/>
            <w:webHidden/>
          </w:rPr>
          <w:fldChar w:fldCharType="begin"/>
        </w:r>
        <w:r w:rsidR="003959B9">
          <w:rPr>
            <w:noProof/>
            <w:webHidden/>
          </w:rPr>
          <w:instrText xml:space="preserve"> PAGEREF _Toc71624314 \h </w:instrText>
        </w:r>
        <w:r w:rsidR="003959B9">
          <w:rPr>
            <w:noProof/>
            <w:webHidden/>
          </w:rPr>
        </w:r>
        <w:r w:rsidR="003959B9">
          <w:rPr>
            <w:noProof/>
            <w:webHidden/>
          </w:rPr>
          <w:fldChar w:fldCharType="separate"/>
        </w:r>
        <w:r w:rsidR="003959B9">
          <w:rPr>
            <w:noProof/>
            <w:webHidden/>
          </w:rPr>
          <w:t>9</w:t>
        </w:r>
        <w:r w:rsidR="003959B9">
          <w:rPr>
            <w:noProof/>
            <w:webHidden/>
          </w:rPr>
          <w:fldChar w:fldCharType="end"/>
        </w:r>
      </w:hyperlink>
    </w:p>
    <w:p w14:paraId="400440DC" w14:textId="0E0C03BA" w:rsidR="003959B9" w:rsidRDefault="00230927">
      <w:pPr>
        <w:pStyle w:val="TM2"/>
        <w:tabs>
          <w:tab w:val="left" w:pos="880"/>
          <w:tab w:val="right" w:leader="dot" w:pos="9968"/>
        </w:tabs>
        <w:rPr>
          <w:rFonts w:eastAsiaTheme="minorEastAsia"/>
          <w:noProof/>
          <w:lang w:eastAsia="fr-FR"/>
        </w:rPr>
      </w:pPr>
      <w:hyperlink w:anchor="_Toc71624315" w:history="1">
        <w:r w:rsidR="003959B9" w:rsidRPr="00861BB3">
          <w:rPr>
            <w:rStyle w:val="Lienhypertexte"/>
            <w:noProof/>
          </w:rPr>
          <w:t>2.3.</w:t>
        </w:r>
        <w:r w:rsidR="003959B9">
          <w:rPr>
            <w:rFonts w:eastAsiaTheme="minorEastAsia"/>
            <w:noProof/>
            <w:lang w:eastAsia="fr-FR"/>
          </w:rPr>
          <w:tab/>
        </w:r>
        <w:r w:rsidR="003959B9" w:rsidRPr="00861BB3">
          <w:rPr>
            <w:rStyle w:val="Lienhypertexte"/>
            <w:noProof/>
          </w:rPr>
          <w:t>Évaluation des couples de sources de risques et objectifs visés</w:t>
        </w:r>
        <w:r w:rsidR="003959B9">
          <w:rPr>
            <w:noProof/>
            <w:webHidden/>
          </w:rPr>
          <w:tab/>
        </w:r>
        <w:r w:rsidR="003959B9">
          <w:rPr>
            <w:noProof/>
            <w:webHidden/>
          </w:rPr>
          <w:fldChar w:fldCharType="begin"/>
        </w:r>
        <w:r w:rsidR="003959B9">
          <w:rPr>
            <w:noProof/>
            <w:webHidden/>
          </w:rPr>
          <w:instrText xml:space="preserve"> PAGEREF _Toc71624315 \h </w:instrText>
        </w:r>
        <w:r w:rsidR="003959B9">
          <w:rPr>
            <w:noProof/>
            <w:webHidden/>
          </w:rPr>
        </w:r>
        <w:r w:rsidR="003959B9">
          <w:rPr>
            <w:noProof/>
            <w:webHidden/>
          </w:rPr>
          <w:fldChar w:fldCharType="separate"/>
        </w:r>
        <w:r w:rsidR="003959B9">
          <w:rPr>
            <w:noProof/>
            <w:webHidden/>
          </w:rPr>
          <w:t>10</w:t>
        </w:r>
        <w:r w:rsidR="003959B9">
          <w:rPr>
            <w:noProof/>
            <w:webHidden/>
          </w:rPr>
          <w:fldChar w:fldCharType="end"/>
        </w:r>
      </w:hyperlink>
    </w:p>
    <w:p w14:paraId="7E39131B" w14:textId="38254F3E" w:rsidR="003959B9" w:rsidRDefault="00230927">
      <w:pPr>
        <w:pStyle w:val="TM1"/>
        <w:tabs>
          <w:tab w:val="left" w:pos="440"/>
          <w:tab w:val="right" w:leader="dot" w:pos="9968"/>
        </w:tabs>
        <w:rPr>
          <w:rFonts w:asciiTheme="minorHAnsi" w:eastAsiaTheme="minorEastAsia" w:hAnsiTheme="minorHAnsi"/>
          <w:noProof/>
          <w:lang w:eastAsia="fr-FR"/>
        </w:rPr>
      </w:pPr>
      <w:hyperlink w:anchor="_Toc71624316" w:history="1">
        <w:r w:rsidR="003959B9" w:rsidRPr="00861BB3">
          <w:rPr>
            <w:rStyle w:val="Lienhypertexte"/>
            <w:noProof/>
          </w:rPr>
          <w:t>3.</w:t>
        </w:r>
        <w:r w:rsidR="003959B9">
          <w:rPr>
            <w:rFonts w:asciiTheme="minorHAnsi" w:eastAsiaTheme="minorEastAsia" w:hAnsiTheme="minorHAnsi"/>
            <w:noProof/>
            <w:lang w:eastAsia="fr-FR"/>
          </w:rPr>
          <w:tab/>
        </w:r>
        <w:r w:rsidR="003959B9" w:rsidRPr="00861BB3">
          <w:rPr>
            <w:rStyle w:val="Lienhypertexte"/>
            <w:noProof/>
          </w:rPr>
          <w:t>SCENARIOS STRATEGIQUES</w:t>
        </w:r>
        <w:r w:rsidR="003959B9">
          <w:rPr>
            <w:noProof/>
            <w:webHidden/>
          </w:rPr>
          <w:tab/>
        </w:r>
        <w:r w:rsidR="003959B9">
          <w:rPr>
            <w:noProof/>
            <w:webHidden/>
          </w:rPr>
          <w:fldChar w:fldCharType="begin"/>
        </w:r>
        <w:r w:rsidR="003959B9">
          <w:rPr>
            <w:noProof/>
            <w:webHidden/>
          </w:rPr>
          <w:instrText xml:space="preserve"> PAGEREF _Toc71624316 \h </w:instrText>
        </w:r>
        <w:r w:rsidR="003959B9">
          <w:rPr>
            <w:noProof/>
            <w:webHidden/>
          </w:rPr>
        </w:r>
        <w:r w:rsidR="003959B9">
          <w:rPr>
            <w:noProof/>
            <w:webHidden/>
          </w:rPr>
          <w:fldChar w:fldCharType="separate"/>
        </w:r>
        <w:r w:rsidR="003959B9">
          <w:rPr>
            <w:noProof/>
            <w:webHidden/>
          </w:rPr>
          <w:t>10</w:t>
        </w:r>
        <w:r w:rsidR="003959B9">
          <w:rPr>
            <w:noProof/>
            <w:webHidden/>
          </w:rPr>
          <w:fldChar w:fldCharType="end"/>
        </w:r>
      </w:hyperlink>
    </w:p>
    <w:p w14:paraId="6E9EF52E" w14:textId="0000E59F" w:rsidR="003959B9" w:rsidRDefault="00230927">
      <w:pPr>
        <w:pStyle w:val="TM2"/>
        <w:tabs>
          <w:tab w:val="left" w:pos="880"/>
          <w:tab w:val="right" w:leader="dot" w:pos="9968"/>
        </w:tabs>
        <w:rPr>
          <w:rFonts w:eastAsiaTheme="minorEastAsia"/>
          <w:noProof/>
          <w:lang w:eastAsia="fr-FR"/>
        </w:rPr>
      </w:pPr>
      <w:hyperlink w:anchor="_Toc71624317" w:history="1">
        <w:r w:rsidR="003959B9" w:rsidRPr="00861BB3">
          <w:rPr>
            <w:rStyle w:val="Lienhypertexte"/>
            <w:noProof/>
          </w:rPr>
          <w:t>3.1.</w:t>
        </w:r>
        <w:r w:rsidR="003959B9">
          <w:rPr>
            <w:rFonts w:eastAsiaTheme="minorEastAsia"/>
            <w:noProof/>
            <w:lang w:eastAsia="fr-FR"/>
          </w:rPr>
          <w:tab/>
        </w:r>
        <w:r w:rsidR="003959B9" w:rsidRPr="00861BB3">
          <w:rPr>
            <w:rStyle w:val="Lienhypertexte"/>
            <w:noProof/>
          </w:rPr>
          <w:t>Elaboration de la cartographie de la menace numérique et sélection des parties prenantes critiques</w:t>
        </w:r>
        <w:r w:rsidR="003959B9">
          <w:rPr>
            <w:noProof/>
            <w:webHidden/>
          </w:rPr>
          <w:tab/>
        </w:r>
        <w:r w:rsidR="003959B9">
          <w:rPr>
            <w:noProof/>
            <w:webHidden/>
          </w:rPr>
          <w:fldChar w:fldCharType="begin"/>
        </w:r>
        <w:r w:rsidR="003959B9">
          <w:rPr>
            <w:noProof/>
            <w:webHidden/>
          </w:rPr>
          <w:instrText xml:space="preserve"> PAGEREF _Toc71624317 \h </w:instrText>
        </w:r>
        <w:r w:rsidR="003959B9">
          <w:rPr>
            <w:noProof/>
            <w:webHidden/>
          </w:rPr>
        </w:r>
        <w:r w:rsidR="003959B9">
          <w:rPr>
            <w:noProof/>
            <w:webHidden/>
          </w:rPr>
          <w:fldChar w:fldCharType="separate"/>
        </w:r>
        <w:r w:rsidR="003959B9">
          <w:rPr>
            <w:noProof/>
            <w:webHidden/>
          </w:rPr>
          <w:t>10</w:t>
        </w:r>
        <w:r w:rsidR="003959B9">
          <w:rPr>
            <w:noProof/>
            <w:webHidden/>
          </w:rPr>
          <w:fldChar w:fldCharType="end"/>
        </w:r>
      </w:hyperlink>
    </w:p>
    <w:p w14:paraId="6330E802" w14:textId="46BB8C00" w:rsidR="003959B9" w:rsidRDefault="00230927">
      <w:pPr>
        <w:pStyle w:val="TM3"/>
        <w:tabs>
          <w:tab w:val="left" w:pos="1320"/>
          <w:tab w:val="right" w:leader="dot" w:pos="9968"/>
        </w:tabs>
        <w:rPr>
          <w:rFonts w:eastAsiaTheme="minorEastAsia"/>
          <w:noProof/>
          <w:lang w:eastAsia="fr-FR"/>
        </w:rPr>
      </w:pPr>
      <w:hyperlink w:anchor="_Toc71624318" w:history="1">
        <w:r w:rsidR="003959B9" w:rsidRPr="00861BB3">
          <w:rPr>
            <w:rStyle w:val="Lienhypertexte"/>
            <w:noProof/>
          </w:rPr>
          <w:t>3.1.1.</w:t>
        </w:r>
        <w:r w:rsidR="003959B9">
          <w:rPr>
            <w:rFonts w:eastAsiaTheme="minorEastAsia"/>
            <w:noProof/>
            <w:lang w:eastAsia="fr-FR"/>
          </w:rPr>
          <w:tab/>
        </w:r>
        <w:r w:rsidR="003959B9" w:rsidRPr="00861BB3">
          <w:rPr>
            <w:rStyle w:val="Lienhypertexte"/>
            <w:noProof/>
          </w:rPr>
          <w:t>Description des parties prenantes</w:t>
        </w:r>
        <w:r w:rsidR="003959B9">
          <w:rPr>
            <w:noProof/>
            <w:webHidden/>
          </w:rPr>
          <w:tab/>
        </w:r>
        <w:r w:rsidR="003959B9">
          <w:rPr>
            <w:noProof/>
            <w:webHidden/>
          </w:rPr>
          <w:fldChar w:fldCharType="begin"/>
        </w:r>
        <w:r w:rsidR="003959B9">
          <w:rPr>
            <w:noProof/>
            <w:webHidden/>
          </w:rPr>
          <w:instrText xml:space="preserve"> PAGEREF _Toc71624318 \h </w:instrText>
        </w:r>
        <w:r w:rsidR="003959B9">
          <w:rPr>
            <w:noProof/>
            <w:webHidden/>
          </w:rPr>
        </w:r>
        <w:r w:rsidR="003959B9">
          <w:rPr>
            <w:noProof/>
            <w:webHidden/>
          </w:rPr>
          <w:fldChar w:fldCharType="separate"/>
        </w:r>
        <w:r w:rsidR="003959B9">
          <w:rPr>
            <w:noProof/>
            <w:webHidden/>
          </w:rPr>
          <w:t>11</w:t>
        </w:r>
        <w:r w:rsidR="003959B9">
          <w:rPr>
            <w:noProof/>
            <w:webHidden/>
          </w:rPr>
          <w:fldChar w:fldCharType="end"/>
        </w:r>
      </w:hyperlink>
    </w:p>
    <w:p w14:paraId="66419022" w14:textId="7015AA2C" w:rsidR="003959B9" w:rsidRDefault="00230927">
      <w:pPr>
        <w:pStyle w:val="TM3"/>
        <w:tabs>
          <w:tab w:val="left" w:pos="1320"/>
          <w:tab w:val="right" w:leader="dot" w:pos="9968"/>
        </w:tabs>
        <w:rPr>
          <w:rFonts w:eastAsiaTheme="minorEastAsia"/>
          <w:noProof/>
          <w:lang w:eastAsia="fr-FR"/>
        </w:rPr>
      </w:pPr>
      <w:hyperlink w:anchor="_Toc71624319" w:history="1">
        <w:r w:rsidR="003959B9" w:rsidRPr="00861BB3">
          <w:rPr>
            <w:rStyle w:val="Lienhypertexte"/>
            <w:noProof/>
          </w:rPr>
          <w:t>3.1.2.</w:t>
        </w:r>
        <w:r w:rsidR="003959B9">
          <w:rPr>
            <w:rFonts w:eastAsiaTheme="minorEastAsia"/>
            <w:noProof/>
            <w:lang w:eastAsia="fr-FR"/>
          </w:rPr>
          <w:tab/>
        </w:r>
        <w:r w:rsidR="003959B9" w:rsidRPr="00861BB3">
          <w:rPr>
            <w:rStyle w:val="Lienhypertexte"/>
            <w:noProof/>
          </w:rPr>
          <w:t>Évaluation des parties prenantes</w:t>
        </w:r>
        <w:r w:rsidR="003959B9">
          <w:rPr>
            <w:noProof/>
            <w:webHidden/>
          </w:rPr>
          <w:tab/>
        </w:r>
        <w:r w:rsidR="003959B9">
          <w:rPr>
            <w:noProof/>
            <w:webHidden/>
          </w:rPr>
          <w:fldChar w:fldCharType="begin"/>
        </w:r>
        <w:r w:rsidR="003959B9">
          <w:rPr>
            <w:noProof/>
            <w:webHidden/>
          </w:rPr>
          <w:instrText xml:space="preserve"> PAGEREF _Toc71624319 \h </w:instrText>
        </w:r>
        <w:r w:rsidR="003959B9">
          <w:rPr>
            <w:noProof/>
            <w:webHidden/>
          </w:rPr>
        </w:r>
        <w:r w:rsidR="003959B9">
          <w:rPr>
            <w:noProof/>
            <w:webHidden/>
          </w:rPr>
          <w:fldChar w:fldCharType="separate"/>
        </w:r>
        <w:r w:rsidR="003959B9">
          <w:rPr>
            <w:noProof/>
            <w:webHidden/>
          </w:rPr>
          <w:t>11</w:t>
        </w:r>
        <w:r w:rsidR="003959B9">
          <w:rPr>
            <w:noProof/>
            <w:webHidden/>
          </w:rPr>
          <w:fldChar w:fldCharType="end"/>
        </w:r>
      </w:hyperlink>
    </w:p>
    <w:p w14:paraId="7C434868" w14:textId="36F469F7" w:rsidR="003959B9" w:rsidRDefault="00230927">
      <w:pPr>
        <w:pStyle w:val="TM3"/>
        <w:tabs>
          <w:tab w:val="left" w:pos="1320"/>
          <w:tab w:val="right" w:leader="dot" w:pos="9968"/>
        </w:tabs>
        <w:rPr>
          <w:rFonts w:eastAsiaTheme="minorEastAsia"/>
          <w:noProof/>
          <w:lang w:eastAsia="fr-FR"/>
        </w:rPr>
      </w:pPr>
      <w:hyperlink w:anchor="_Toc71624320" w:history="1">
        <w:r w:rsidR="003959B9" w:rsidRPr="00861BB3">
          <w:rPr>
            <w:rStyle w:val="Lienhypertexte"/>
            <w:noProof/>
          </w:rPr>
          <w:t>3.1.3.</w:t>
        </w:r>
        <w:r w:rsidR="003959B9">
          <w:rPr>
            <w:rFonts w:eastAsiaTheme="minorEastAsia"/>
            <w:noProof/>
            <w:lang w:eastAsia="fr-FR"/>
          </w:rPr>
          <w:tab/>
        </w:r>
        <w:r w:rsidR="003959B9" w:rsidRPr="00861BB3">
          <w:rPr>
            <w:rStyle w:val="Lienhypertexte"/>
            <w:noProof/>
          </w:rPr>
          <w:t>Représentation de la cartographie de la menace numérique initiale de l’écosystème</w:t>
        </w:r>
        <w:r w:rsidR="003959B9">
          <w:rPr>
            <w:noProof/>
            <w:webHidden/>
          </w:rPr>
          <w:tab/>
        </w:r>
        <w:r w:rsidR="003959B9">
          <w:rPr>
            <w:noProof/>
            <w:webHidden/>
          </w:rPr>
          <w:fldChar w:fldCharType="begin"/>
        </w:r>
        <w:r w:rsidR="003959B9">
          <w:rPr>
            <w:noProof/>
            <w:webHidden/>
          </w:rPr>
          <w:instrText xml:space="preserve"> PAGEREF _Toc71624320 \h </w:instrText>
        </w:r>
        <w:r w:rsidR="003959B9">
          <w:rPr>
            <w:noProof/>
            <w:webHidden/>
          </w:rPr>
        </w:r>
        <w:r w:rsidR="003959B9">
          <w:rPr>
            <w:noProof/>
            <w:webHidden/>
          </w:rPr>
          <w:fldChar w:fldCharType="separate"/>
        </w:r>
        <w:r w:rsidR="003959B9">
          <w:rPr>
            <w:noProof/>
            <w:webHidden/>
          </w:rPr>
          <w:t>12</w:t>
        </w:r>
        <w:r w:rsidR="003959B9">
          <w:rPr>
            <w:noProof/>
            <w:webHidden/>
          </w:rPr>
          <w:fldChar w:fldCharType="end"/>
        </w:r>
      </w:hyperlink>
    </w:p>
    <w:p w14:paraId="3C3DB8BD" w14:textId="00B977A7" w:rsidR="003959B9" w:rsidRDefault="00230927">
      <w:pPr>
        <w:pStyle w:val="TM2"/>
        <w:tabs>
          <w:tab w:val="left" w:pos="880"/>
          <w:tab w:val="right" w:leader="dot" w:pos="9968"/>
        </w:tabs>
        <w:rPr>
          <w:rFonts w:eastAsiaTheme="minorEastAsia"/>
          <w:noProof/>
          <w:lang w:eastAsia="fr-FR"/>
        </w:rPr>
      </w:pPr>
      <w:hyperlink w:anchor="_Toc71624321" w:history="1">
        <w:r w:rsidR="003959B9" w:rsidRPr="00861BB3">
          <w:rPr>
            <w:rStyle w:val="Lienhypertexte"/>
            <w:noProof/>
          </w:rPr>
          <w:t>3.2.</w:t>
        </w:r>
        <w:r w:rsidR="003959B9">
          <w:rPr>
            <w:rFonts w:eastAsiaTheme="minorEastAsia"/>
            <w:noProof/>
            <w:lang w:eastAsia="fr-FR"/>
          </w:rPr>
          <w:tab/>
        </w:r>
        <w:r w:rsidR="003959B9" w:rsidRPr="00861BB3">
          <w:rPr>
            <w:rStyle w:val="Lienhypertexte"/>
            <w:noProof/>
          </w:rPr>
          <w:t>Élaboration des scénarios stratégiques</w:t>
        </w:r>
        <w:r w:rsidR="003959B9">
          <w:rPr>
            <w:noProof/>
            <w:webHidden/>
          </w:rPr>
          <w:tab/>
        </w:r>
        <w:r w:rsidR="003959B9">
          <w:rPr>
            <w:noProof/>
            <w:webHidden/>
          </w:rPr>
          <w:fldChar w:fldCharType="begin"/>
        </w:r>
        <w:r w:rsidR="003959B9">
          <w:rPr>
            <w:noProof/>
            <w:webHidden/>
          </w:rPr>
          <w:instrText xml:space="preserve"> PAGEREF _Toc71624321 \h </w:instrText>
        </w:r>
        <w:r w:rsidR="003959B9">
          <w:rPr>
            <w:noProof/>
            <w:webHidden/>
          </w:rPr>
        </w:r>
        <w:r w:rsidR="003959B9">
          <w:rPr>
            <w:noProof/>
            <w:webHidden/>
          </w:rPr>
          <w:fldChar w:fldCharType="separate"/>
        </w:r>
        <w:r w:rsidR="003959B9">
          <w:rPr>
            <w:noProof/>
            <w:webHidden/>
          </w:rPr>
          <w:t>12</w:t>
        </w:r>
        <w:r w:rsidR="003959B9">
          <w:rPr>
            <w:noProof/>
            <w:webHidden/>
          </w:rPr>
          <w:fldChar w:fldCharType="end"/>
        </w:r>
      </w:hyperlink>
    </w:p>
    <w:p w14:paraId="26E50759" w14:textId="6E429A2F" w:rsidR="003959B9" w:rsidRDefault="00230927">
      <w:pPr>
        <w:pStyle w:val="TM3"/>
        <w:tabs>
          <w:tab w:val="left" w:pos="1320"/>
          <w:tab w:val="right" w:leader="dot" w:pos="9968"/>
        </w:tabs>
        <w:rPr>
          <w:rFonts w:eastAsiaTheme="minorEastAsia"/>
          <w:noProof/>
          <w:lang w:eastAsia="fr-FR"/>
        </w:rPr>
      </w:pPr>
      <w:hyperlink w:anchor="_Toc71624322" w:history="1">
        <w:r w:rsidR="003959B9" w:rsidRPr="00861BB3">
          <w:rPr>
            <w:rStyle w:val="Lienhypertexte"/>
            <w:noProof/>
          </w:rPr>
          <w:t>3.2.1.</w:t>
        </w:r>
        <w:r w:rsidR="003959B9">
          <w:rPr>
            <w:rFonts w:eastAsiaTheme="minorEastAsia"/>
            <w:noProof/>
            <w:lang w:eastAsia="fr-FR"/>
          </w:rPr>
          <w:tab/>
        </w:r>
        <w:r w:rsidR="003959B9" w:rsidRPr="00861BB3">
          <w:rPr>
            <w:rStyle w:val="Lienhypertexte"/>
            <w:noProof/>
          </w:rPr>
          <w:t>Représentations des scénarios stratégiques</w:t>
        </w:r>
        <w:r w:rsidR="003959B9">
          <w:rPr>
            <w:noProof/>
            <w:webHidden/>
          </w:rPr>
          <w:tab/>
        </w:r>
        <w:r w:rsidR="003959B9">
          <w:rPr>
            <w:noProof/>
            <w:webHidden/>
          </w:rPr>
          <w:fldChar w:fldCharType="begin"/>
        </w:r>
        <w:r w:rsidR="003959B9">
          <w:rPr>
            <w:noProof/>
            <w:webHidden/>
          </w:rPr>
          <w:instrText xml:space="preserve"> PAGEREF _Toc71624322 \h </w:instrText>
        </w:r>
        <w:r w:rsidR="003959B9">
          <w:rPr>
            <w:noProof/>
            <w:webHidden/>
          </w:rPr>
        </w:r>
        <w:r w:rsidR="003959B9">
          <w:rPr>
            <w:noProof/>
            <w:webHidden/>
          </w:rPr>
          <w:fldChar w:fldCharType="separate"/>
        </w:r>
        <w:r w:rsidR="003959B9">
          <w:rPr>
            <w:noProof/>
            <w:webHidden/>
          </w:rPr>
          <w:t>13</w:t>
        </w:r>
        <w:r w:rsidR="003959B9">
          <w:rPr>
            <w:noProof/>
            <w:webHidden/>
          </w:rPr>
          <w:fldChar w:fldCharType="end"/>
        </w:r>
      </w:hyperlink>
    </w:p>
    <w:p w14:paraId="3B57AF42" w14:textId="3AB5266A" w:rsidR="003959B9" w:rsidRDefault="00230927">
      <w:pPr>
        <w:pStyle w:val="TM3"/>
        <w:tabs>
          <w:tab w:val="left" w:pos="1320"/>
          <w:tab w:val="right" w:leader="dot" w:pos="9968"/>
        </w:tabs>
        <w:rPr>
          <w:rFonts w:eastAsiaTheme="minorEastAsia"/>
          <w:noProof/>
          <w:lang w:eastAsia="fr-FR"/>
        </w:rPr>
      </w:pPr>
      <w:hyperlink w:anchor="_Toc71624323" w:history="1">
        <w:r w:rsidR="003959B9" w:rsidRPr="00861BB3">
          <w:rPr>
            <w:rStyle w:val="Lienhypertexte"/>
            <w:noProof/>
          </w:rPr>
          <w:t>3.2.2.</w:t>
        </w:r>
        <w:r w:rsidR="003959B9">
          <w:rPr>
            <w:rFonts w:eastAsiaTheme="minorEastAsia"/>
            <w:noProof/>
            <w:lang w:eastAsia="fr-FR"/>
          </w:rPr>
          <w:tab/>
        </w:r>
        <w:r w:rsidR="003959B9" w:rsidRPr="00861BB3">
          <w:rPr>
            <w:rStyle w:val="Lienhypertexte"/>
            <w:noProof/>
          </w:rPr>
          <w:t>Scénarios stratégiques identifiés</w:t>
        </w:r>
        <w:r w:rsidR="003959B9">
          <w:rPr>
            <w:noProof/>
            <w:webHidden/>
          </w:rPr>
          <w:tab/>
        </w:r>
        <w:r w:rsidR="003959B9">
          <w:rPr>
            <w:noProof/>
            <w:webHidden/>
          </w:rPr>
          <w:fldChar w:fldCharType="begin"/>
        </w:r>
        <w:r w:rsidR="003959B9">
          <w:rPr>
            <w:noProof/>
            <w:webHidden/>
          </w:rPr>
          <w:instrText xml:space="preserve"> PAGEREF _Toc71624323 \h </w:instrText>
        </w:r>
        <w:r w:rsidR="003959B9">
          <w:rPr>
            <w:noProof/>
            <w:webHidden/>
          </w:rPr>
        </w:r>
        <w:r w:rsidR="003959B9">
          <w:rPr>
            <w:noProof/>
            <w:webHidden/>
          </w:rPr>
          <w:fldChar w:fldCharType="separate"/>
        </w:r>
        <w:r w:rsidR="003959B9">
          <w:rPr>
            <w:noProof/>
            <w:webHidden/>
          </w:rPr>
          <w:t>14</w:t>
        </w:r>
        <w:r w:rsidR="003959B9">
          <w:rPr>
            <w:noProof/>
            <w:webHidden/>
          </w:rPr>
          <w:fldChar w:fldCharType="end"/>
        </w:r>
      </w:hyperlink>
    </w:p>
    <w:p w14:paraId="2DEB4D38" w14:textId="715B6659" w:rsidR="003959B9" w:rsidRDefault="00230927">
      <w:pPr>
        <w:pStyle w:val="TM2"/>
        <w:tabs>
          <w:tab w:val="left" w:pos="880"/>
          <w:tab w:val="right" w:leader="dot" w:pos="9968"/>
        </w:tabs>
        <w:rPr>
          <w:rFonts w:eastAsiaTheme="minorEastAsia"/>
          <w:noProof/>
          <w:lang w:eastAsia="fr-FR"/>
        </w:rPr>
      </w:pPr>
      <w:hyperlink w:anchor="_Toc71624324" w:history="1">
        <w:r w:rsidR="003959B9" w:rsidRPr="00861BB3">
          <w:rPr>
            <w:rStyle w:val="Lienhypertexte"/>
            <w:noProof/>
          </w:rPr>
          <w:t>3.3.</w:t>
        </w:r>
        <w:r w:rsidR="003959B9">
          <w:rPr>
            <w:rFonts w:eastAsiaTheme="minorEastAsia"/>
            <w:noProof/>
            <w:lang w:eastAsia="fr-FR"/>
          </w:rPr>
          <w:tab/>
        </w:r>
        <w:r w:rsidR="003959B9" w:rsidRPr="00861BB3">
          <w:rPr>
            <w:rStyle w:val="Lienhypertexte"/>
            <w:noProof/>
          </w:rPr>
          <w:t>Mesures de sécurité sur l’écosystème</w:t>
        </w:r>
        <w:r w:rsidR="003959B9">
          <w:rPr>
            <w:noProof/>
            <w:webHidden/>
          </w:rPr>
          <w:tab/>
        </w:r>
        <w:r w:rsidR="003959B9">
          <w:rPr>
            <w:noProof/>
            <w:webHidden/>
          </w:rPr>
          <w:fldChar w:fldCharType="begin"/>
        </w:r>
        <w:r w:rsidR="003959B9">
          <w:rPr>
            <w:noProof/>
            <w:webHidden/>
          </w:rPr>
          <w:instrText xml:space="preserve"> PAGEREF _Toc71624324 \h </w:instrText>
        </w:r>
        <w:r w:rsidR="003959B9">
          <w:rPr>
            <w:noProof/>
            <w:webHidden/>
          </w:rPr>
        </w:r>
        <w:r w:rsidR="003959B9">
          <w:rPr>
            <w:noProof/>
            <w:webHidden/>
          </w:rPr>
          <w:fldChar w:fldCharType="separate"/>
        </w:r>
        <w:r w:rsidR="003959B9">
          <w:rPr>
            <w:noProof/>
            <w:webHidden/>
          </w:rPr>
          <w:t>14</w:t>
        </w:r>
        <w:r w:rsidR="003959B9">
          <w:rPr>
            <w:noProof/>
            <w:webHidden/>
          </w:rPr>
          <w:fldChar w:fldCharType="end"/>
        </w:r>
      </w:hyperlink>
    </w:p>
    <w:p w14:paraId="36FE39CE" w14:textId="501DD150" w:rsidR="003959B9" w:rsidRDefault="00230927">
      <w:pPr>
        <w:pStyle w:val="TM2"/>
        <w:tabs>
          <w:tab w:val="left" w:pos="880"/>
          <w:tab w:val="right" w:leader="dot" w:pos="9968"/>
        </w:tabs>
        <w:rPr>
          <w:rFonts w:eastAsiaTheme="minorEastAsia"/>
          <w:noProof/>
          <w:lang w:eastAsia="fr-FR"/>
        </w:rPr>
      </w:pPr>
      <w:hyperlink w:anchor="_Toc71624325" w:history="1">
        <w:r w:rsidR="003959B9" w:rsidRPr="00861BB3">
          <w:rPr>
            <w:rStyle w:val="Lienhypertexte"/>
            <w:noProof/>
          </w:rPr>
          <w:t>3.4.</w:t>
        </w:r>
        <w:r w:rsidR="003959B9">
          <w:rPr>
            <w:rFonts w:eastAsiaTheme="minorEastAsia"/>
            <w:noProof/>
            <w:lang w:eastAsia="fr-FR"/>
          </w:rPr>
          <w:tab/>
        </w:r>
        <w:r w:rsidR="003959B9" w:rsidRPr="00861BB3">
          <w:rPr>
            <w:rStyle w:val="Lienhypertexte"/>
            <w:noProof/>
          </w:rPr>
          <w:t>Évaluation du niveau de menace résiduelle des parties prenantes</w:t>
        </w:r>
        <w:r w:rsidR="003959B9">
          <w:rPr>
            <w:noProof/>
            <w:webHidden/>
          </w:rPr>
          <w:tab/>
        </w:r>
        <w:r w:rsidR="003959B9">
          <w:rPr>
            <w:noProof/>
            <w:webHidden/>
          </w:rPr>
          <w:fldChar w:fldCharType="begin"/>
        </w:r>
        <w:r w:rsidR="003959B9">
          <w:rPr>
            <w:noProof/>
            <w:webHidden/>
          </w:rPr>
          <w:instrText xml:space="preserve"> PAGEREF _Toc71624325 \h </w:instrText>
        </w:r>
        <w:r w:rsidR="003959B9">
          <w:rPr>
            <w:noProof/>
            <w:webHidden/>
          </w:rPr>
        </w:r>
        <w:r w:rsidR="003959B9">
          <w:rPr>
            <w:noProof/>
            <w:webHidden/>
          </w:rPr>
          <w:fldChar w:fldCharType="separate"/>
        </w:r>
        <w:r w:rsidR="003959B9">
          <w:rPr>
            <w:noProof/>
            <w:webHidden/>
          </w:rPr>
          <w:t>15</w:t>
        </w:r>
        <w:r w:rsidR="003959B9">
          <w:rPr>
            <w:noProof/>
            <w:webHidden/>
          </w:rPr>
          <w:fldChar w:fldCharType="end"/>
        </w:r>
      </w:hyperlink>
    </w:p>
    <w:p w14:paraId="51FC7338" w14:textId="76D16789" w:rsidR="003959B9" w:rsidRDefault="00230927">
      <w:pPr>
        <w:pStyle w:val="TM2"/>
        <w:tabs>
          <w:tab w:val="left" w:pos="880"/>
          <w:tab w:val="right" w:leader="dot" w:pos="9968"/>
        </w:tabs>
        <w:rPr>
          <w:rFonts w:eastAsiaTheme="minorEastAsia"/>
          <w:noProof/>
          <w:lang w:eastAsia="fr-FR"/>
        </w:rPr>
      </w:pPr>
      <w:hyperlink w:anchor="_Toc71624326" w:history="1">
        <w:r w:rsidR="003959B9" w:rsidRPr="00861BB3">
          <w:rPr>
            <w:rStyle w:val="Lienhypertexte"/>
            <w:noProof/>
          </w:rPr>
          <w:t>3.5.</w:t>
        </w:r>
        <w:r w:rsidR="003959B9">
          <w:rPr>
            <w:rFonts w:eastAsiaTheme="minorEastAsia"/>
            <w:noProof/>
            <w:lang w:eastAsia="fr-FR"/>
          </w:rPr>
          <w:tab/>
        </w:r>
        <w:r w:rsidR="003959B9" w:rsidRPr="00861BB3">
          <w:rPr>
            <w:rStyle w:val="Lienhypertexte"/>
            <w:noProof/>
          </w:rPr>
          <w:t>Représentation de la cartographie de la menace numérique résiduelle de l’écosystème</w:t>
        </w:r>
        <w:r w:rsidR="003959B9">
          <w:rPr>
            <w:noProof/>
            <w:webHidden/>
          </w:rPr>
          <w:tab/>
        </w:r>
        <w:r w:rsidR="003959B9">
          <w:rPr>
            <w:noProof/>
            <w:webHidden/>
          </w:rPr>
          <w:fldChar w:fldCharType="begin"/>
        </w:r>
        <w:r w:rsidR="003959B9">
          <w:rPr>
            <w:noProof/>
            <w:webHidden/>
          </w:rPr>
          <w:instrText xml:space="preserve"> PAGEREF _Toc71624326 \h </w:instrText>
        </w:r>
        <w:r w:rsidR="003959B9">
          <w:rPr>
            <w:noProof/>
            <w:webHidden/>
          </w:rPr>
        </w:r>
        <w:r w:rsidR="003959B9">
          <w:rPr>
            <w:noProof/>
            <w:webHidden/>
          </w:rPr>
          <w:fldChar w:fldCharType="separate"/>
        </w:r>
        <w:r w:rsidR="003959B9">
          <w:rPr>
            <w:noProof/>
            <w:webHidden/>
          </w:rPr>
          <w:t>16</w:t>
        </w:r>
        <w:r w:rsidR="003959B9">
          <w:rPr>
            <w:noProof/>
            <w:webHidden/>
          </w:rPr>
          <w:fldChar w:fldCharType="end"/>
        </w:r>
      </w:hyperlink>
    </w:p>
    <w:p w14:paraId="5CDD0DF3" w14:textId="0AEE1FDD" w:rsidR="003959B9" w:rsidRDefault="00230927">
      <w:pPr>
        <w:pStyle w:val="TM1"/>
        <w:tabs>
          <w:tab w:val="left" w:pos="440"/>
          <w:tab w:val="right" w:leader="dot" w:pos="9968"/>
        </w:tabs>
        <w:rPr>
          <w:rFonts w:asciiTheme="minorHAnsi" w:eastAsiaTheme="minorEastAsia" w:hAnsiTheme="minorHAnsi"/>
          <w:noProof/>
          <w:lang w:eastAsia="fr-FR"/>
        </w:rPr>
      </w:pPr>
      <w:hyperlink w:anchor="_Toc71624327" w:history="1">
        <w:r w:rsidR="003959B9" w:rsidRPr="00861BB3">
          <w:rPr>
            <w:rStyle w:val="Lienhypertexte"/>
            <w:noProof/>
          </w:rPr>
          <w:t>4.</w:t>
        </w:r>
        <w:r w:rsidR="003959B9">
          <w:rPr>
            <w:rFonts w:asciiTheme="minorHAnsi" w:eastAsiaTheme="minorEastAsia" w:hAnsiTheme="minorHAnsi"/>
            <w:noProof/>
            <w:lang w:eastAsia="fr-FR"/>
          </w:rPr>
          <w:tab/>
        </w:r>
        <w:r w:rsidR="003959B9" w:rsidRPr="00861BB3">
          <w:rPr>
            <w:rStyle w:val="Lienhypertexte"/>
            <w:noProof/>
          </w:rPr>
          <w:t>SCÉNARIOS OPÉRATIONNELS</w:t>
        </w:r>
        <w:r w:rsidR="003959B9">
          <w:rPr>
            <w:noProof/>
            <w:webHidden/>
          </w:rPr>
          <w:tab/>
        </w:r>
        <w:r w:rsidR="003959B9">
          <w:rPr>
            <w:noProof/>
            <w:webHidden/>
          </w:rPr>
          <w:fldChar w:fldCharType="begin"/>
        </w:r>
        <w:r w:rsidR="003959B9">
          <w:rPr>
            <w:noProof/>
            <w:webHidden/>
          </w:rPr>
          <w:instrText xml:space="preserve"> PAGEREF _Toc71624327 \h </w:instrText>
        </w:r>
        <w:r w:rsidR="003959B9">
          <w:rPr>
            <w:noProof/>
            <w:webHidden/>
          </w:rPr>
        </w:r>
        <w:r w:rsidR="003959B9">
          <w:rPr>
            <w:noProof/>
            <w:webHidden/>
          </w:rPr>
          <w:fldChar w:fldCharType="separate"/>
        </w:r>
        <w:r w:rsidR="003959B9">
          <w:rPr>
            <w:noProof/>
            <w:webHidden/>
          </w:rPr>
          <w:t>16</w:t>
        </w:r>
        <w:r w:rsidR="003959B9">
          <w:rPr>
            <w:noProof/>
            <w:webHidden/>
          </w:rPr>
          <w:fldChar w:fldCharType="end"/>
        </w:r>
      </w:hyperlink>
    </w:p>
    <w:p w14:paraId="276CFE9E" w14:textId="070BC74E" w:rsidR="003959B9" w:rsidRDefault="00230927">
      <w:pPr>
        <w:pStyle w:val="TM2"/>
        <w:tabs>
          <w:tab w:val="left" w:pos="880"/>
          <w:tab w:val="right" w:leader="dot" w:pos="9968"/>
        </w:tabs>
        <w:rPr>
          <w:rFonts w:eastAsiaTheme="minorEastAsia"/>
          <w:noProof/>
          <w:lang w:eastAsia="fr-FR"/>
        </w:rPr>
      </w:pPr>
      <w:hyperlink w:anchor="_Toc71624328" w:history="1">
        <w:r w:rsidR="003959B9" w:rsidRPr="00861BB3">
          <w:rPr>
            <w:rStyle w:val="Lienhypertexte"/>
            <w:noProof/>
          </w:rPr>
          <w:t>4.1.</w:t>
        </w:r>
        <w:r w:rsidR="003959B9">
          <w:rPr>
            <w:rFonts w:eastAsiaTheme="minorEastAsia"/>
            <w:noProof/>
            <w:lang w:eastAsia="fr-FR"/>
          </w:rPr>
          <w:tab/>
        </w:r>
        <w:r w:rsidR="003959B9" w:rsidRPr="00861BB3">
          <w:rPr>
            <w:rStyle w:val="Lienhypertexte"/>
            <w:noProof/>
          </w:rPr>
          <w:t>Élaboration des scénarios opérationnels</w:t>
        </w:r>
        <w:r w:rsidR="003959B9">
          <w:rPr>
            <w:noProof/>
            <w:webHidden/>
          </w:rPr>
          <w:tab/>
        </w:r>
        <w:r w:rsidR="003959B9">
          <w:rPr>
            <w:noProof/>
            <w:webHidden/>
          </w:rPr>
          <w:fldChar w:fldCharType="begin"/>
        </w:r>
        <w:r w:rsidR="003959B9">
          <w:rPr>
            <w:noProof/>
            <w:webHidden/>
          </w:rPr>
          <w:instrText xml:space="preserve"> PAGEREF _Toc71624328 \h </w:instrText>
        </w:r>
        <w:r w:rsidR="003959B9">
          <w:rPr>
            <w:noProof/>
            <w:webHidden/>
          </w:rPr>
        </w:r>
        <w:r w:rsidR="003959B9">
          <w:rPr>
            <w:noProof/>
            <w:webHidden/>
          </w:rPr>
          <w:fldChar w:fldCharType="separate"/>
        </w:r>
        <w:r w:rsidR="003959B9">
          <w:rPr>
            <w:noProof/>
            <w:webHidden/>
          </w:rPr>
          <w:t>16</w:t>
        </w:r>
        <w:r w:rsidR="003959B9">
          <w:rPr>
            <w:noProof/>
            <w:webHidden/>
          </w:rPr>
          <w:fldChar w:fldCharType="end"/>
        </w:r>
      </w:hyperlink>
    </w:p>
    <w:p w14:paraId="1B70B6FC" w14:textId="5777DA06" w:rsidR="003959B9" w:rsidRDefault="00230927">
      <w:pPr>
        <w:pStyle w:val="TM3"/>
        <w:tabs>
          <w:tab w:val="left" w:pos="1320"/>
          <w:tab w:val="right" w:leader="dot" w:pos="9968"/>
        </w:tabs>
        <w:rPr>
          <w:rFonts w:eastAsiaTheme="minorEastAsia"/>
          <w:noProof/>
          <w:lang w:eastAsia="fr-FR"/>
        </w:rPr>
      </w:pPr>
      <w:hyperlink w:anchor="_Toc71624329" w:history="1">
        <w:r w:rsidR="003959B9" w:rsidRPr="00861BB3">
          <w:rPr>
            <w:rStyle w:val="Lienhypertexte"/>
            <w:noProof/>
          </w:rPr>
          <w:t>4.1.1.</w:t>
        </w:r>
        <w:r w:rsidR="003959B9">
          <w:rPr>
            <w:rFonts w:eastAsiaTheme="minorEastAsia"/>
            <w:noProof/>
            <w:lang w:eastAsia="fr-FR"/>
          </w:rPr>
          <w:tab/>
        </w:r>
        <w:r w:rsidR="003959B9" w:rsidRPr="00861BB3">
          <w:rPr>
            <w:rStyle w:val="Lienhypertexte"/>
            <w:noProof/>
          </w:rPr>
          <w:t xml:space="preserve">Modélisation et évaluation des modes opératoires du chemin d’attaque </w:t>
        </w:r>
        <w:r w:rsidR="003959B9" w:rsidRPr="00861BB3">
          <w:rPr>
            <w:rStyle w:val="Lienhypertexte"/>
            <w:noProof/>
            <w:highlight w:val="darkGray"/>
          </w:rPr>
          <w:t>Rxx</w:t>
        </w:r>
        <w:r w:rsidR="003959B9">
          <w:rPr>
            <w:noProof/>
            <w:webHidden/>
          </w:rPr>
          <w:tab/>
        </w:r>
        <w:r w:rsidR="003959B9">
          <w:rPr>
            <w:noProof/>
            <w:webHidden/>
          </w:rPr>
          <w:fldChar w:fldCharType="begin"/>
        </w:r>
        <w:r w:rsidR="003959B9">
          <w:rPr>
            <w:noProof/>
            <w:webHidden/>
          </w:rPr>
          <w:instrText xml:space="preserve"> PAGEREF _Toc71624329 \h </w:instrText>
        </w:r>
        <w:r w:rsidR="003959B9">
          <w:rPr>
            <w:noProof/>
            <w:webHidden/>
          </w:rPr>
        </w:r>
        <w:r w:rsidR="003959B9">
          <w:rPr>
            <w:noProof/>
            <w:webHidden/>
          </w:rPr>
          <w:fldChar w:fldCharType="separate"/>
        </w:r>
        <w:r w:rsidR="003959B9">
          <w:rPr>
            <w:noProof/>
            <w:webHidden/>
          </w:rPr>
          <w:t>17</w:t>
        </w:r>
        <w:r w:rsidR="003959B9">
          <w:rPr>
            <w:noProof/>
            <w:webHidden/>
          </w:rPr>
          <w:fldChar w:fldCharType="end"/>
        </w:r>
      </w:hyperlink>
    </w:p>
    <w:p w14:paraId="4E28B53E" w14:textId="0812B76C" w:rsidR="003959B9" w:rsidRDefault="00230927">
      <w:pPr>
        <w:pStyle w:val="TM1"/>
        <w:tabs>
          <w:tab w:val="left" w:pos="440"/>
          <w:tab w:val="right" w:leader="dot" w:pos="9968"/>
        </w:tabs>
        <w:rPr>
          <w:rFonts w:asciiTheme="minorHAnsi" w:eastAsiaTheme="minorEastAsia" w:hAnsiTheme="minorHAnsi"/>
          <w:noProof/>
          <w:lang w:eastAsia="fr-FR"/>
        </w:rPr>
      </w:pPr>
      <w:hyperlink w:anchor="_Toc71624330" w:history="1">
        <w:r w:rsidR="003959B9" w:rsidRPr="00861BB3">
          <w:rPr>
            <w:rStyle w:val="Lienhypertexte"/>
            <w:noProof/>
          </w:rPr>
          <w:t>5.</w:t>
        </w:r>
        <w:r w:rsidR="003959B9">
          <w:rPr>
            <w:rFonts w:asciiTheme="minorHAnsi" w:eastAsiaTheme="minorEastAsia" w:hAnsiTheme="minorHAnsi"/>
            <w:noProof/>
            <w:lang w:eastAsia="fr-FR"/>
          </w:rPr>
          <w:tab/>
        </w:r>
        <w:r w:rsidR="003959B9" w:rsidRPr="00861BB3">
          <w:rPr>
            <w:rStyle w:val="Lienhypertexte"/>
            <w:noProof/>
          </w:rPr>
          <w:t>TRAITEMENT DU RISQUE</w:t>
        </w:r>
        <w:r w:rsidR="003959B9">
          <w:rPr>
            <w:noProof/>
            <w:webHidden/>
          </w:rPr>
          <w:tab/>
        </w:r>
        <w:r w:rsidR="003959B9">
          <w:rPr>
            <w:noProof/>
            <w:webHidden/>
          </w:rPr>
          <w:fldChar w:fldCharType="begin"/>
        </w:r>
        <w:r w:rsidR="003959B9">
          <w:rPr>
            <w:noProof/>
            <w:webHidden/>
          </w:rPr>
          <w:instrText xml:space="preserve"> PAGEREF _Toc71624330 \h </w:instrText>
        </w:r>
        <w:r w:rsidR="003959B9">
          <w:rPr>
            <w:noProof/>
            <w:webHidden/>
          </w:rPr>
        </w:r>
        <w:r w:rsidR="003959B9">
          <w:rPr>
            <w:noProof/>
            <w:webHidden/>
          </w:rPr>
          <w:fldChar w:fldCharType="separate"/>
        </w:r>
        <w:r w:rsidR="003959B9">
          <w:rPr>
            <w:noProof/>
            <w:webHidden/>
          </w:rPr>
          <w:t>18</w:t>
        </w:r>
        <w:r w:rsidR="003959B9">
          <w:rPr>
            <w:noProof/>
            <w:webHidden/>
          </w:rPr>
          <w:fldChar w:fldCharType="end"/>
        </w:r>
      </w:hyperlink>
    </w:p>
    <w:p w14:paraId="0ABDE13F" w14:textId="4C7EB16D" w:rsidR="003959B9" w:rsidRDefault="00230927">
      <w:pPr>
        <w:pStyle w:val="TM2"/>
        <w:tabs>
          <w:tab w:val="left" w:pos="880"/>
          <w:tab w:val="right" w:leader="dot" w:pos="9968"/>
        </w:tabs>
        <w:rPr>
          <w:rFonts w:eastAsiaTheme="minorEastAsia"/>
          <w:noProof/>
          <w:lang w:eastAsia="fr-FR"/>
        </w:rPr>
      </w:pPr>
      <w:hyperlink w:anchor="_Toc71624331" w:history="1">
        <w:r w:rsidR="003959B9" w:rsidRPr="00861BB3">
          <w:rPr>
            <w:rStyle w:val="Lienhypertexte"/>
            <w:noProof/>
          </w:rPr>
          <w:t>5.1.</w:t>
        </w:r>
        <w:r w:rsidR="003959B9">
          <w:rPr>
            <w:rFonts w:eastAsiaTheme="minorEastAsia"/>
            <w:noProof/>
            <w:lang w:eastAsia="fr-FR"/>
          </w:rPr>
          <w:tab/>
        </w:r>
        <w:r w:rsidR="003959B9" w:rsidRPr="00861BB3">
          <w:rPr>
            <w:rStyle w:val="Lienhypertexte"/>
            <w:noProof/>
          </w:rPr>
          <w:t>Stratégie et appétence au risque et objectifs de sécurité</w:t>
        </w:r>
        <w:r w:rsidR="003959B9">
          <w:rPr>
            <w:noProof/>
            <w:webHidden/>
          </w:rPr>
          <w:tab/>
        </w:r>
        <w:r w:rsidR="003959B9">
          <w:rPr>
            <w:noProof/>
            <w:webHidden/>
          </w:rPr>
          <w:fldChar w:fldCharType="begin"/>
        </w:r>
        <w:r w:rsidR="003959B9">
          <w:rPr>
            <w:noProof/>
            <w:webHidden/>
          </w:rPr>
          <w:instrText xml:space="preserve"> PAGEREF _Toc71624331 \h </w:instrText>
        </w:r>
        <w:r w:rsidR="003959B9">
          <w:rPr>
            <w:noProof/>
            <w:webHidden/>
          </w:rPr>
        </w:r>
        <w:r w:rsidR="003959B9">
          <w:rPr>
            <w:noProof/>
            <w:webHidden/>
          </w:rPr>
          <w:fldChar w:fldCharType="separate"/>
        </w:r>
        <w:r w:rsidR="003959B9">
          <w:rPr>
            <w:noProof/>
            <w:webHidden/>
          </w:rPr>
          <w:t>18</w:t>
        </w:r>
        <w:r w:rsidR="003959B9">
          <w:rPr>
            <w:noProof/>
            <w:webHidden/>
          </w:rPr>
          <w:fldChar w:fldCharType="end"/>
        </w:r>
      </w:hyperlink>
    </w:p>
    <w:p w14:paraId="3176D992" w14:textId="56B4021A" w:rsidR="003959B9" w:rsidRDefault="00230927">
      <w:pPr>
        <w:pStyle w:val="TM2"/>
        <w:tabs>
          <w:tab w:val="left" w:pos="880"/>
          <w:tab w:val="right" w:leader="dot" w:pos="9968"/>
        </w:tabs>
        <w:rPr>
          <w:rFonts w:eastAsiaTheme="minorEastAsia"/>
          <w:noProof/>
          <w:lang w:eastAsia="fr-FR"/>
        </w:rPr>
      </w:pPr>
      <w:hyperlink w:anchor="_Toc71624332" w:history="1">
        <w:r w:rsidR="003959B9" w:rsidRPr="00861BB3">
          <w:rPr>
            <w:rStyle w:val="Lienhypertexte"/>
            <w:noProof/>
          </w:rPr>
          <w:t>5.2.</w:t>
        </w:r>
        <w:r w:rsidR="003959B9">
          <w:rPr>
            <w:rFonts w:eastAsiaTheme="minorEastAsia"/>
            <w:noProof/>
            <w:lang w:eastAsia="fr-FR"/>
          </w:rPr>
          <w:tab/>
        </w:r>
        <w:r w:rsidR="003959B9" w:rsidRPr="00861BB3">
          <w:rPr>
            <w:rStyle w:val="Lienhypertexte"/>
            <w:noProof/>
          </w:rPr>
          <w:t>Synthèse des scénarios de risques</w:t>
        </w:r>
        <w:r w:rsidR="003959B9">
          <w:rPr>
            <w:noProof/>
            <w:webHidden/>
          </w:rPr>
          <w:tab/>
        </w:r>
        <w:r w:rsidR="003959B9">
          <w:rPr>
            <w:noProof/>
            <w:webHidden/>
          </w:rPr>
          <w:fldChar w:fldCharType="begin"/>
        </w:r>
        <w:r w:rsidR="003959B9">
          <w:rPr>
            <w:noProof/>
            <w:webHidden/>
          </w:rPr>
          <w:instrText xml:space="preserve"> PAGEREF _Toc71624332 \h </w:instrText>
        </w:r>
        <w:r w:rsidR="003959B9">
          <w:rPr>
            <w:noProof/>
            <w:webHidden/>
          </w:rPr>
        </w:r>
        <w:r w:rsidR="003959B9">
          <w:rPr>
            <w:noProof/>
            <w:webHidden/>
          </w:rPr>
          <w:fldChar w:fldCharType="separate"/>
        </w:r>
        <w:r w:rsidR="003959B9">
          <w:rPr>
            <w:noProof/>
            <w:webHidden/>
          </w:rPr>
          <w:t>18</w:t>
        </w:r>
        <w:r w:rsidR="003959B9">
          <w:rPr>
            <w:noProof/>
            <w:webHidden/>
          </w:rPr>
          <w:fldChar w:fldCharType="end"/>
        </w:r>
      </w:hyperlink>
    </w:p>
    <w:p w14:paraId="37858BE8" w14:textId="0B621045" w:rsidR="003959B9" w:rsidRDefault="00230927">
      <w:pPr>
        <w:pStyle w:val="TM2"/>
        <w:tabs>
          <w:tab w:val="left" w:pos="880"/>
          <w:tab w:val="right" w:leader="dot" w:pos="9968"/>
        </w:tabs>
        <w:rPr>
          <w:rFonts w:eastAsiaTheme="minorEastAsia"/>
          <w:noProof/>
          <w:lang w:eastAsia="fr-FR"/>
        </w:rPr>
      </w:pPr>
      <w:hyperlink w:anchor="_Toc71624333" w:history="1">
        <w:r w:rsidR="003959B9" w:rsidRPr="00861BB3">
          <w:rPr>
            <w:rStyle w:val="Lienhypertexte"/>
            <w:noProof/>
          </w:rPr>
          <w:t>5.3.</w:t>
        </w:r>
        <w:r w:rsidR="003959B9">
          <w:rPr>
            <w:rFonts w:eastAsiaTheme="minorEastAsia"/>
            <w:noProof/>
            <w:lang w:eastAsia="fr-FR"/>
          </w:rPr>
          <w:tab/>
        </w:r>
        <w:r w:rsidR="003959B9" w:rsidRPr="00861BB3">
          <w:rPr>
            <w:rStyle w:val="Lienhypertexte"/>
            <w:noProof/>
          </w:rPr>
          <w:t>Identification des mesures de sécurité de traitement du risque – Plan d’Amélioration Continue de la Sécurité (PACS)</w:t>
        </w:r>
        <w:r w:rsidR="003959B9">
          <w:rPr>
            <w:noProof/>
            <w:webHidden/>
          </w:rPr>
          <w:tab/>
        </w:r>
        <w:r w:rsidR="003959B9">
          <w:rPr>
            <w:noProof/>
            <w:webHidden/>
          </w:rPr>
          <w:fldChar w:fldCharType="begin"/>
        </w:r>
        <w:r w:rsidR="003959B9">
          <w:rPr>
            <w:noProof/>
            <w:webHidden/>
          </w:rPr>
          <w:instrText xml:space="preserve"> PAGEREF _Toc71624333 \h </w:instrText>
        </w:r>
        <w:r w:rsidR="003959B9">
          <w:rPr>
            <w:noProof/>
            <w:webHidden/>
          </w:rPr>
        </w:r>
        <w:r w:rsidR="003959B9">
          <w:rPr>
            <w:noProof/>
            <w:webHidden/>
          </w:rPr>
          <w:fldChar w:fldCharType="separate"/>
        </w:r>
        <w:r w:rsidR="003959B9">
          <w:rPr>
            <w:noProof/>
            <w:webHidden/>
          </w:rPr>
          <w:t>20</w:t>
        </w:r>
        <w:r w:rsidR="003959B9">
          <w:rPr>
            <w:noProof/>
            <w:webHidden/>
          </w:rPr>
          <w:fldChar w:fldCharType="end"/>
        </w:r>
      </w:hyperlink>
    </w:p>
    <w:p w14:paraId="19552344" w14:textId="1A1ABB20" w:rsidR="003959B9" w:rsidRDefault="00230927">
      <w:pPr>
        <w:pStyle w:val="TM3"/>
        <w:tabs>
          <w:tab w:val="left" w:pos="1320"/>
          <w:tab w:val="right" w:leader="dot" w:pos="9968"/>
        </w:tabs>
        <w:rPr>
          <w:rFonts w:eastAsiaTheme="minorEastAsia"/>
          <w:noProof/>
          <w:lang w:eastAsia="fr-FR"/>
        </w:rPr>
      </w:pPr>
      <w:hyperlink w:anchor="_Toc71624334" w:history="1">
        <w:r w:rsidR="003959B9" w:rsidRPr="00861BB3">
          <w:rPr>
            <w:rStyle w:val="Lienhypertexte"/>
            <w:noProof/>
          </w:rPr>
          <w:t>5.3.1.</w:t>
        </w:r>
        <w:r w:rsidR="003959B9">
          <w:rPr>
            <w:rFonts w:eastAsiaTheme="minorEastAsia"/>
            <w:noProof/>
            <w:lang w:eastAsia="fr-FR"/>
          </w:rPr>
          <w:tab/>
        </w:r>
        <w:r w:rsidR="003959B9" w:rsidRPr="00861BB3">
          <w:rPr>
            <w:rStyle w:val="Lienhypertexte"/>
            <w:noProof/>
          </w:rPr>
          <w:t>Couverture des risques par les mesures</w:t>
        </w:r>
        <w:r w:rsidR="003959B9">
          <w:rPr>
            <w:noProof/>
            <w:webHidden/>
          </w:rPr>
          <w:tab/>
        </w:r>
        <w:r w:rsidR="003959B9">
          <w:rPr>
            <w:noProof/>
            <w:webHidden/>
          </w:rPr>
          <w:fldChar w:fldCharType="begin"/>
        </w:r>
        <w:r w:rsidR="003959B9">
          <w:rPr>
            <w:noProof/>
            <w:webHidden/>
          </w:rPr>
          <w:instrText xml:space="preserve"> PAGEREF _Toc71624334 \h </w:instrText>
        </w:r>
        <w:r w:rsidR="003959B9">
          <w:rPr>
            <w:noProof/>
            <w:webHidden/>
          </w:rPr>
        </w:r>
        <w:r w:rsidR="003959B9">
          <w:rPr>
            <w:noProof/>
            <w:webHidden/>
          </w:rPr>
          <w:fldChar w:fldCharType="separate"/>
        </w:r>
        <w:r w:rsidR="003959B9">
          <w:rPr>
            <w:noProof/>
            <w:webHidden/>
          </w:rPr>
          <w:t>20</w:t>
        </w:r>
        <w:r w:rsidR="003959B9">
          <w:rPr>
            <w:noProof/>
            <w:webHidden/>
          </w:rPr>
          <w:fldChar w:fldCharType="end"/>
        </w:r>
      </w:hyperlink>
    </w:p>
    <w:p w14:paraId="7236B553" w14:textId="57B1B162" w:rsidR="003959B9" w:rsidRDefault="00230927">
      <w:pPr>
        <w:pStyle w:val="TM3"/>
        <w:tabs>
          <w:tab w:val="left" w:pos="1320"/>
          <w:tab w:val="right" w:leader="dot" w:pos="9968"/>
        </w:tabs>
        <w:rPr>
          <w:rFonts w:eastAsiaTheme="minorEastAsia"/>
          <w:noProof/>
          <w:lang w:eastAsia="fr-FR"/>
        </w:rPr>
      </w:pPr>
      <w:hyperlink w:anchor="_Toc71624335" w:history="1">
        <w:r w:rsidR="003959B9" w:rsidRPr="00861BB3">
          <w:rPr>
            <w:rStyle w:val="Lienhypertexte"/>
            <w:noProof/>
          </w:rPr>
          <w:t>5.3.2.</w:t>
        </w:r>
        <w:r w:rsidR="003959B9">
          <w:rPr>
            <w:rFonts w:eastAsiaTheme="minorEastAsia"/>
            <w:noProof/>
            <w:lang w:eastAsia="fr-FR"/>
          </w:rPr>
          <w:tab/>
        </w:r>
        <w:r w:rsidR="003959B9" w:rsidRPr="00861BB3">
          <w:rPr>
            <w:rStyle w:val="Lienhypertexte"/>
            <w:noProof/>
          </w:rPr>
          <w:t>Suivi de la mise en œuvre des mesures de sécurité</w:t>
        </w:r>
        <w:r w:rsidR="003959B9">
          <w:rPr>
            <w:noProof/>
            <w:webHidden/>
          </w:rPr>
          <w:tab/>
        </w:r>
        <w:r w:rsidR="003959B9">
          <w:rPr>
            <w:noProof/>
            <w:webHidden/>
          </w:rPr>
          <w:fldChar w:fldCharType="begin"/>
        </w:r>
        <w:r w:rsidR="003959B9">
          <w:rPr>
            <w:noProof/>
            <w:webHidden/>
          </w:rPr>
          <w:instrText xml:space="preserve"> PAGEREF _Toc71624335 \h </w:instrText>
        </w:r>
        <w:r w:rsidR="003959B9">
          <w:rPr>
            <w:noProof/>
            <w:webHidden/>
          </w:rPr>
        </w:r>
        <w:r w:rsidR="003959B9">
          <w:rPr>
            <w:noProof/>
            <w:webHidden/>
          </w:rPr>
          <w:fldChar w:fldCharType="separate"/>
        </w:r>
        <w:r w:rsidR="003959B9">
          <w:rPr>
            <w:noProof/>
            <w:webHidden/>
          </w:rPr>
          <w:t>20</w:t>
        </w:r>
        <w:r w:rsidR="003959B9">
          <w:rPr>
            <w:noProof/>
            <w:webHidden/>
          </w:rPr>
          <w:fldChar w:fldCharType="end"/>
        </w:r>
      </w:hyperlink>
    </w:p>
    <w:p w14:paraId="37D73840" w14:textId="19221903" w:rsidR="003959B9" w:rsidRDefault="00230927">
      <w:pPr>
        <w:pStyle w:val="TM3"/>
        <w:tabs>
          <w:tab w:val="left" w:pos="1320"/>
          <w:tab w:val="right" w:leader="dot" w:pos="9968"/>
        </w:tabs>
        <w:rPr>
          <w:rFonts w:eastAsiaTheme="minorEastAsia"/>
          <w:noProof/>
          <w:lang w:eastAsia="fr-FR"/>
        </w:rPr>
      </w:pPr>
      <w:hyperlink w:anchor="_Toc71624336" w:history="1">
        <w:r w:rsidR="003959B9" w:rsidRPr="00861BB3">
          <w:rPr>
            <w:rStyle w:val="Lienhypertexte"/>
            <w:noProof/>
          </w:rPr>
          <w:t>5.3.3.</w:t>
        </w:r>
        <w:r w:rsidR="003959B9">
          <w:rPr>
            <w:rFonts w:eastAsiaTheme="minorEastAsia"/>
            <w:noProof/>
            <w:lang w:eastAsia="fr-FR"/>
          </w:rPr>
          <w:tab/>
        </w:r>
        <w:r w:rsidR="003959B9" w:rsidRPr="00861BB3">
          <w:rPr>
            <w:rStyle w:val="Lienhypertexte"/>
            <w:noProof/>
          </w:rPr>
          <w:t>Tableau des risques résiduels</w:t>
        </w:r>
        <w:r w:rsidR="003959B9">
          <w:rPr>
            <w:noProof/>
            <w:webHidden/>
          </w:rPr>
          <w:tab/>
        </w:r>
        <w:r w:rsidR="003959B9">
          <w:rPr>
            <w:noProof/>
            <w:webHidden/>
          </w:rPr>
          <w:fldChar w:fldCharType="begin"/>
        </w:r>
        <w:r w:rsidR="003959B9">
          <w:rPr>
            <w:noProof/>
            <w:webHidden/>
          </w:rPr>
          <w:instrText xml:space="preserve"> PAGEREF _Toc71624336 \h </w:instrText>
        </w:r>
        <w:r w:rsidR="003959B9">
          <w:rPr>
            <w:noProof/>
            <w:webHidden/>
          </w:rPr>
        </w:r>
        <w:r w:rsidR="003959B9">
          <w:rPr>
            <w:noProof/>
            <w:webHidden/>
          </w:rPr>
          <w:fldChar w:fldCharType="separate"/>
        </w:r>
        <w:r w:rsidR="003959B9">
          <w:rPr>
            <w:noProof/>
            <w:webHidden/>
          </w:rPr>
          <w:t>21</w:t>
        </w:r>
        <w:r w:rsidR="003959B9">
          <w:rPr>
            <w:noProof/>
            <w:webHidden/>
          </w:rPr>
          <w:fldChar w:fldCharType="end"/>
        </w:r>
      </w:hyperlink>
    </w:p>
    <w:p w14:paraId="5695B5E8" w14:textId="2F1FCAF4" w:rsidR="003959B9" w:rsidRDefault="00230927">
      <w:pPr>
        <w:pStyle w:val="TM3"/>
        <w:tabs>
          <w:tab w:val="left" w:pos="1320"/>
          <w:tab w:val="right" w:leader="dot" w:pos="9968"/>
        </w:tabs>
        <w:rPr>
          <w:rFonts w:eastAsiaTheme="minorEastAsia"/>
          <w:noProof/>
          <w:lang w:eastAsia="fr-FR"/>
        </w:rPr>
      </w:pPr>
      <w:hyperlink w:anchor="_Toc71624337" w:history="1">
        <w:r w:rsidR="003959B9" w:rsidRPr="00861BB3">
          <w:rPr>
            <w:rStyle w:val="Lienhypertexte"/>
            <w:noProof/>
          </w:rPr>
          <w:t>5.3.4.</w:t>
        </w:r>
        <w:r w:rsidR="003959B9">
          <w:rPr>
            <w:rFonts w:eastAsiaTheme="minorEastAsia"/>
            <w:noProof/>
            <w:lang w:eastAsia="fr-FR"/>
          </w:rPr>
          <w:tab/>
        </w:r>
        <w:r w:rsidR="003959B9" w:rsidRPr="00861BB3">
          <w:rPr>
            <w:rStyle w:val="Lienhypertexte"/>
            <w:noProof/>
          </w:rPr>
          <w:t>Cartographie des risques résiduels</w:t>
        </w:r>
        <w:r w:rsidR="003959B9">
          <w:rPr>
            <w:noProof/>
            <w:webHidden/>
          </w:rPr>
          <w:tab/>
        </w:r>
        <w:r w:rsidR="003959B9">
          <w:rPr>
            <w:noProof/>
            <w:webHidden/>
          </w:rPr>
          <w:fldChar w:fldCharType="begin"/>
        </w:r>
        <w:r w:rsidR="003959B9">
          <w:rPr>
            <w:noProof/>
            <w:webHidden/>
          </w:rPr>
          <w:instrText xml:space="preserve"> PAGEREF _Toc71624337 \h </w:instrText>
        </w:r>
        <w:r w:rsidR="003959B9">
          <w:rPr>
            <w:noProof/>
            <w:webHidden/>
          </w:rPr>
        </w:r>
        <w:r w:rsidR="003959B9">
          <w:rPr>
            <w:noProof/>
            <w:webHidden/>
          </w:rPr>
          <w:fldChar w:fldCharType="separate"/>
        </w:r>
        <w:r w:rsidR="003959B9">
          <w:rPr>
            <w:noProof/>
            <w:webHidden/>
          </w:rPr>
          <w:t>21</w:t>
        </w:r>
        <w:r w:rsidR="003959B9">
          <w:rPr>
            <w:noProof/>
            <w:webHidden/>
          </w:rPr>
          <w:fldChar w:fldCharType="end"/>
        </w:r>
      </w:hyperlink>
    </w:p>
    <w:p w14:paraId="48706A22" w14:textId="7356DC4D" w:rsidR="003959B9" w:rsidRDefault="00230927">
      <w:pPr>
        <w:pStyle w:val="TM1"/>
        <w:tabs>
          <w:tab w:val="right" w:leader="dot" w:pos="9968"/>
        </w:tabs>
        <w:rPr>
          <w:rFonts w:asciiTheme="minorHAnsi" w:eastAsiaTheme="minorEastAsia" w:hAnsiTheme="minorHAnsi"/>
          <w:noProof/>
          <w:lang w:eastAsia="fr-FR"/>
        </w:rPr>
      </w:pPr>
      <w:hyperlink w:anchor="_Toc71624338" w:history="1">
        <w:r w:rsidR="003959B9" w:rsidRPr="00861BB3">
          <w:rPr>
            <w:rStyle w:val="Lienhypertexte"/>
            <w:noProof/>
          </w:rPr>
          <w:t>Appendice I : Échelles des besoins de sécurité</w:t>
        </w:r>
        <w:r w:rsidR="003959B9">
          <w:rPr>
            <w:noProof/>
            <w:webHidden/>
          </w:rPr>
          <w:tab/>
        </w:r>
        <w:r w:rsidR="003959B9">
          <w:rPr>
            <w:noProof/>
            <w:webHidden/>
          </w:rPr>
          <w:fldChar w:fldCharType="begin"/>
        </w:r>
        <w:r w:rsidR="003959B9">
          <w:rPr>
            <w:noProof/>
            <w:webHidden/>
          </w:rPr>
          <w:instrText xml:space="preserve"> PAGEREF _Toc71624338 \h </w:instrText>
        </w:r>
        <w:r w:rsidR="003959B9">
          <w:rPr>
            <w:noProof/>
            <w:webHidden/>
          </w:rPr>
        </w:r>
        <w:r w:rsidR="003959B9">
          <w:rPr>
            <w:noProof/>
            <w:webHidden/>
          </w:rPr>
          <w:fldChar w:fldCharType="separate"/>
        </w:r>
        <w:r w:rsidR="003959B9">
          <w:rPr>
            <w:noProof/>
            <w:webHidden/>
          </w:rPr>
          <w:t>22</w:t>
        </w:r>
        <w:r w:rsidR="003959B9">
          <w:rPr>
            <w:noProof/>
            <w:webHidden/>
          </w:rPr>
          <w:fldChar w:fldCharType="end"/>
        </w:r>
      </w:hyperlink>
    </w:p>
    <w:p w14:paraId="1BA486ED" w14:textId="1F561879" w:rsidR="003959B9" w:rsidRDefault="00230927">
      <w:pPr>
        <w:pStyle w:val="TM1"/>
        <w:tabs>
          <w:tab w:val="right" w:leader="dot" w:pos="9968"/>
        </w:tabs>
        <w:rPr>
          <w:rFonts w:asciiTheme="minorHAnsi" w:eastAsiaTheme="minorEastAsia" w:hAnsiTheme="minorHAnsi"/>
          <w:noProof/>
          <w:lang w:eastAsia="fr-FR"/>
        </w:rPr>
      </w:pPr>
      <w:hyperlink w:anchor="_Toc71624339" w:history="1">
        <w:r w:rsidR="003959B9" w:rsidRPr="00861BB3">
          <w:rPr>
            <w:rStyle w:val="Lienhypertexte"/>
            <w:noProof/>
          </w:rPr>
          <w:t>Appendice II</w:t>
        </w:r>
        <w:r w:rsidR="003959B9" w:rsidRPr="00861BB3">
          <w:rPr>
            <w:rStyle w:val="Lienhypertexte"/>
            <w:rFonts w:ascii="Calibri" w:hAnsi="Calibri" w:cs="Calibri"/>
            <w:noProof/>
          </w:rPr>
          <w:t> </w:t>
        </w:r>
        <w:r w:rsidR="003959B9" w:rsidRPr="00861BB3">
          <w:rPr>
            <w:rStyle w:val="Lienhypertexte"/>
            <w:noProof/>
          </w:rPr>
          <w:t xml:space="preserve">: </w:t>
        </w:r>
        <w:r w:rsidR="003959B9" w:rsidRPr="00861BB3">
          <w:rPr>
            <w:rStyle w:val="Lienhypertexte"/>
            <w:rFonts w:cs="Marianne Light"/>
            <w:noProof/>
          </w:rPr>
          <w:t>É</w:t>
        </w:r>
        <w:r w:rsidR="003959B9" w:rsidRPr="00861BB3">
          <w:rPr>
            <w:rStyle w:val="Lienhypertexte"/>
            <w:noProof/>
          </w:rPr>
          <w:t>chelle de gravit</w:t>
        </w:r>
        <w:r w:rsidR="003959B9" w:rsidRPr="00861BB3">
          <w:rPr>
            <w:rStyle w:val="Lienhypertexte"/>
            <w:rFonts w:cs="Marianne Light"/>
            <w:noProof/>
          </w:rPr>
          <w:t>é</w:t>
        </w:r>
        <w:r w:rsidR="003959B9">
          <w:rPr>
            <w:noProof/>
            <w:webHidden/>
          </w:rPr>
          <w:tab/>
        </w:r>
        <w:r w:rsidR="003959B9">
          <w:rPr>
            <w:noProof/>
            <w:webHidden/>
          </w:rPr>
          <w:fldChar w:fldCharType="begin"/>
        </w:r>
        <w:r w:rsidR="003959B9">
          <w:rPr>
            <w:noProof/>
            <w:webHidden/>
          </w:rPr>
          <w:instrText xml:space="preserve"> PAGEREF _Toc71624339 \h </w:instrText>
        </w:r>
        <w:r w:rsidR="003959B9">
          <w:rPr>
            <w:noProof/>
            <w:webHidden/>
          </w:rPr>
        </w:r>
        <w:r w:rsidR="003959B9">
          <w:rPr>
            <w:noProof/>
            <w:webHidden/>
          </w:rPr>
          <w:fldChar w:fldCharType="separate"/>
        </w:r>
        <w:r w:rsidR="003959B9">
          <w:rPr>
            <w:noProof/>
            <w:webHidden/>
          </w:rPr>
          <w:t>23</w:t>
        </w:r>
        <w:r w:rsidR="003959B9">
          <w:rPr>
            <w:noProof/>
            <w:webHidden/>
          </w:rPr>
          <w:fldChar w:fldCharType="end"/>
        </w:r>
      </w:hyperlink>
    </w:p>
    <w:p w14:paraId="11D8ED25" w14:textId="67003E76" w:rsidR="003959B9" w:rsidRDefault="00230927">
      <w:pPr>
        <w:pStyle w:val="TM1"/>
        <w:tabs>
          <w:tab w:val="right" w:leader="dot" w:pos="9968"/>
        </w:tabs>
        <w:rPr>
          <w:rFonts w:asciiTheme="minorHAnsi" w:eastAsiaTheme="minorEastAsia" w:hAnsiTheme="minorHAnsi"/>
          <w:noProof/>
          <w:lang w:eastAsia="fr-FR"/>
        </w:rPr>
      </w:pPr>
      <w:hyperlink w:anchor="_Toc71624340" w:history="1">
        <w:r w:rsidR="003959B9" w:rsidRPr="00861BB3">
          <w:rPr>
            <w:rStyle w:val="Lienhypertexte"/>
            <w:noProof/>
          </w:rPr>
          <w:t>Appendice III</w:t>
        </w:r>
        <w:r w:rsidR="003959B9" w:rsidRPr="00861BB3">
          <w:rPr>
            <w:rStyle w:val="Lienhypertexte"/>
            <w:rFonts w:ascii="Calibri" w:hAnsi="Calibri" w:cs="Calibri"/>
            <w:noProof/>
          </w:rPr>
          <w:t> </w:t>
        </w:r>
        <w:r w:rsidR="003959B9" w:rsidRPr="00861BB3">
          <w:rPr>
            <w:rStyle w:val="Lienhypertexte"/>
            <w:noProof/>
          </w:rPr>
          <w:t>: Cat</w:t>
        </w:r>
        <w:r w:rsidR="003959B9" w:rsidRPr="00861BB3">
          <w:rPr>
            <w:rStyle w:val="Lienhypertexte"/>
            <w:rFonts w:cs="Marianne Light"/>
            <w:noProof/>
          </w:rPr>
          <w:t>é</w:t>
        </w:r>
        <w:r w:rsidR="003959B9" w:rsidRPr="00861BB3">
          <w:rPr>
            <w:rStyle w:val="Lienhypertexte"/>
            <w:noProof/>
          </w:rPr>
          <w:t>gories de sources de risque (SR) et d’objectifs visés (OV)</w:t>
        </w:r>
        <w:r w:rsidR="003959B9">
          <w:rPr>
            <w:noProof/>
            <w:webHidden/>
          </w:rPr>
          <w:tab/>
        </w:r>
        <w:r w:rsidR="003959B9">
          <w:rPr>
            <w:noProof/>
            <w:webHidden/>
          </w:rPr>
          <w:fldChar w:fldCharType="begin"/>
        </w:r>
        <w:r w:rsidR="003959B9">
          <w:rPr>
            <w:noProof/>
            <w:webHidden/>
          </w:rPr>
          <w:instrText xml:space="preserve"> PAGEREF _Toc71624340 \h </w:instrText>
        </w:r>
        <w:r w:rsidR="003959B9">
          <w:rPr>
            <w:noProof/>
            <w:webHidden/>
          </w:rPr>
        </w:r>
        <w:r w:rsidR="003959B9">
          <w:rPr>
            <w:noProof/>
            <w:webHidden/>
          </w:rPr>
          <w:fldChar w:fldCharType="separate"/>
        </w:r>
        <w:r w:rsidR="003959B9">
          <w:rPr>
            <w:noProof/>
            <w:webHidden/>
          </w:rPr>
          <w:t>24</w:t>
        </w:r>
        <w:r w:rsidR="003959B9">
          <w:rPr>
            <w:noProof/>
            <w:webHidden/>
          </w:rPr>
          <w:fldChar w:fldCharType="end"/>
        </w:r>
      </w:hyperlink>
    </w:p>
    <w:p w14:paraId="4A0E5D03" w14:textId="2E08F7D6" w:rsidR="003959B9" w:rsidRDefault="00230927">
      <w:pPr>
        <w:pStyle w:val="TM1"/>
        <w:tabs>
          <w:tab w:val="right" w:leader="dot" w:pos="9968"/>
        </w:tabs>
        <w:rPr>
          <w:rFonts w:asciiTheme="minorHAnsi" w:eastAsiaTheme="minorEastAsia" w:hAnsiTheme="minorHAnsi"/>
          <w:noProof/>
          <w:lang w:eastAsia="fr-FR"/>
        </w:rPr>
      </w:pPr>
      <w:hyperlink w:anchor="_Toc71624341" w:history="1">
        <w:r w:rsidR="003959B9" w:rsidRPr="00861BB3">
          <w:rPr>
            <w:rStyle w:val="Lienhypertexte"/>
            <w:noProof/>
          </w:rPr>
          <w:t>Appendice IV</w:t>
        </w:r>
        <w:r w:rsidR="003959B9" w:rsidRPr="00861BB3">
          <w:rPr>
            <w:rStyle w:val="Lienhypertexte"/>
            <w:rFonts w:ascii="Calibri" w:hAnsi="Calibri" w:cs="Calibri"/>
            <w:noProof/>
          </w:rPr>
          <w:t> </w:t>
        </w:r>
        <w:r w:rsidR="003959B9" w:rsidRPr="00861BB3">
          <w:rPr>
            <w:rStyle w:val="Lienhypertexte"/>
            <w:noProof/>
          </w:rPr>
          <w:t xml:space="preserve">: </w:t>
        </w:r>
        <w:r w:rsidR="003959B9" w:rsidRPr="00861BB3">
          <w:rPr>
            <w:rStyle w:val="Lienhypertexte"/>
            <w:rFonts w:cs="Marianne Light"/>
            <w:noProof/>
          </w:rPr>
          <w:t>É</w:t>
        </w:r>
        <w:r w:rsidR="003959B9" w:rsidRPr="00861BB3">
          <w:rPr>
            <w:rStyle w:val="Lienhypertexte"/>
            <w:noProof/>
          </w:rPr>
          <w:t>chelle d</w:t>
        </w:r>
        <w:r w:rsidR="003959B9" w:rsidRPr="00861BB3">
          <w:rPr>
            <w:rStyle w:val="Lienhypertexte"/>
            <w:rFonts w:cs="Marianne Light"/>
            <w:noProof/>
          </w:rPr>
          <w:t>’é</w:t>
        </w:r>
        <w:r w:rsidR="003959B9" w:rsidRPr="00861BB3">
          <w:rPr>
            <w:rStyle w:val="Lienhypertexte"/>
            <w:noProof/>
          </w:rPr>
          <w:t>valuation des couples SR/OV</w:t>
        </w:r>
        <w:r w:rsidR="003959B9">
          <w:rPr>
            <w:noProof/>
            <w:webHidden/>
          </w:rPr>
          <w:tab/>
        </w:r>
        <w:r w:rsidR="003959B9">
          <w:rPr>
            <w:noProof/>
            <w:webHidden/>
          </w:rPr>
          <w:fldChar w:fldCharType="begin"/>
        </w:r>
        <w:r w:rsidR="003959B9">
          <w:rPr>
            <w:noProof/>
            <w:webHidden/>
          </w:rPr>
          <w:instrText xml:space="preserve"> PAGEREF _Toc71624341 \h </w:instrText>
        </w:r>
        <w:r w:rsidR="003959B9">
          <w:rPr>
            <w:noProof/>
            <w:webHidden/>
          </w:rPr>
        </w:r>
        <w:r w:rsidR="003959B9">
          <w:rPr>
            <w:noProof/>
            <w:webHidden/>
          </w:rPr>
          <w:fldChar w:fldCharType="separate"/>
        </w:r>
        <w:r w:rsidR="003959B9">
          <w:rPr>
            <w:noProof/>
            <w:webHidden/>
          </w:rPr>
          <w:t>25</w:t>
        </w:r>
        <w:r w:rsidR="003959B9">
          <w:rPr>
            <w:noProof/>
            <w:webHidden/>
          </w:rPr>
          <w:fldChar w:fldCharType="end"/>
        </w:r>
      </w:hyperlink>
    </w:p>
    <w:p w14:paraId="24131B40" w14:textId="25363C5E" w:rsidR="003959B9" w:rsidRDefault="00230927">
      <w:pPr>
        <w:pStyle w:val="TM1"/>
        <w:tabs>
          <w:tab w:val="right" w:leader="dot" w:pos="9968"/>
        </w:tabs>
        <w:rPr>
          <w:rFonts w:asciiTheme="minorHAnsi" w:eastAsiaTheme="minorEastAsia" w:hAnsiTheme="minorHAnsi"/>
          <w:noProof/>
          <w:lang w:eastAsia="fr-FR"/>
        </w:rPr>
      </w:pPr>
      <w:hyperlink w:anchor="_Toc71624342" w:history="1">
        <w:r w:rsidR="003959B9" w:rsidRPr="00861BB3">
          <w:rPr>
            <w:rStyle w:val="Lienhypertexte"/>
            <w:noProof/>
          </w:rPr>
          <w:t>Appendice V</w:t>
        </w:r>
        <w:r w:rsidR="003959B9" w:rsidRPr="00861BB3">
          <w:rPr>
            <w:rStyle w:val="Lienhypertexte"/>
            <w:rFonts w:ascii="Calibri" w:hAnsi="Calibri" w:cs="Calibri"/>
            <w:noProof/>
          </w:rPr>
          <w:t> </w:t>
        </w:r>
        <w:r w:rsidR="003959B9" w:rsidRPr="00861BB3">
          <w:rPr>
            <w:rStyle w:val="Lienhypertexte"/>
            <w:noProof/>
          </w:rPr>
          <w:t xml:space="preserve">: </w:t>
        </w:r>
        <w:r w:rsidR="003959B9" w:rsidRPr="00861BB3">
          <w:rPr>
            <w:rStyle w:val="Lienhypertexte"/>
            <w:rFonts w:cs="Marianne Light"/>
            <w:noProof/>
          </w:rPr>
          <w:t>É</w:t>
        </w:r>
        <w:r w:rsidR="003959B9" w:rsidRPr="00861BB3">
          <w:rPr>
            <w:rStyle w:val="Lienhypertexte"/>
            <w:noProof/>
          </w:rPr>
          <w:t>chelle d</w:t>
        </w:r>
        <w:r w:rsidR="003959B9" w:rsidRPr="00861BB3">
          <w:rPr>
            <w:rStyle w:val="Lienhypertexte"/>
            <w:rFonts w:cs="Marianne Light"/>
            <w:noProof/>
          </w:rPr>
          <w:t>’é</w:t>
        </w:r>
        <w:r w:rsidR="003959B9" w:rsidRPr="00861BB3">
          <w:rPr>
            <w:rStyle w:val="Lienhypertexte"/>
            <w:noProof/>
          </w:rPr>
          <w:t>valuation des parties prenantes</w:t>
        </w:r>
        <w:r w:rsidR="003959B9">
          <w:rPr>
            <w:noProof/>
            <w:webHidden/>
          </w:rPr>
          <w:tab/>
        </w:r>
        <w:r w:rsidR="003959B9">
          <w:rPr>
            <w:noProof/>
            <w:webHidden/>
          </w:rPr>
          <w:fldChar w:fldCharType="begin"/>
        </w:r>
        <w:r w:rsidR="003959B9">
          <w:rPr>
            <w:noProof/>
            <w:webHidden/>
          </w:rPr>
          <w:instrText xml:space="preserve"> PAGEREF _Toc71624342 \h </w:instrText>
        </w:r>
        <w:r w:rsidR="003959B9">
          <w:rPr>
            <w:noProof/>
            <w:webHidden/>
          </w:rPr>
        </w:r>
        <w:r w:rsidR="003959B9">
          <w:rPr>
            <w:noProof/>
            <w:webHidden/>
          </w:rPr>
          <w:fldChar w:fldCharType="separate"/>
        </w:r>
        <w:r w:rsidR="003959B9">
          <w:rPr>
            <w:noProof/>
            <w:webHidden/>
          </w:rPr>
          <w:t>26</w:t>
        </w:r>
        <w:r w:rsidR="003959B9">
          <w:rPr>
            <w:noProof/>
            <w:webHidden/>
          </w:rPr>
          <w:fldChar w:fldCharType="end"/>
        </w:r>
      </w:hyperlink>
    </w:p>
    <w:p w14:paraId="0C0933F4" w14:textId="042CE889" w:rsidR="003959B9" w:rsidRDefault="00230927">
      <w:pPr>
        <w:pStyle w:val="TM1"/>
        <w:tabs>
          <w:tab w:val="right" w:leader="dot" w:pos="9968"/>
        </w:tabs>
        <w:rPr>
          <w:rFonts w:asciiTheme="minorHAnsi" w:eastAsiaTheme="minorEastAsia" w:hAnsiTheme="minorHAnsi"/>
          <w:noProof/>
          <w:lang w:eastAsia="fr-FR"/>
        </w:rPr>
      </w:pPr>
      <w:hyperlink w:anchor="_Toc71624343" w:history="1">
        <w:r w:rsidR="003959B9" w:rsidRPr="00861BB3">
          <w:rPr>
            <w:rStyle w:val="Lienhypertexte"/>
            <w:noProof/>
          </w:rPr>
          <w:t>Appendice VI</w:t>
        </w:r>
        <w:r w:rsidR="003959B9" w:rsidRPr="00861BB3">
          <w:rPr>
            <w:rStyle w:val="Lienhypertexte"/>
            <w:rFonts w:ascii="Calibri" w:hAnsi="Calibri" w:cs="Calibri"/>
            <w:noProof/>
          </w:rPr>
          <w:t> </w:t>
        </w:r>
        <w:r w:rsidR="003959B9" w:rsidRPr="00861BB3">
          <w:rPr>
            <w:rStyle w:val="Lienhypertexte"/>
            <w:noProof/>
          </w:rPr>
          <w:t xml:space="preserve">: </w:t>
        </w:r>
        <w:r w:rsidR="003959B9" w:rsidRPr="00861BB3">
          <w:rPr>
            <w:rStyle w:val="Lienhypertexte"/>
            <w:rFonts w:cs="Marianne Light"/>
            <w:noProof/>
          </w:rPr>
          <w:t>É</w:t>
        </w:r>
        <w:r w:rsidR="003959B9" w:rsidRPr="00861BB3">
          <w:rPr>
            <w:rStyle w:val="Lienhypertexte"/>
            <w:noProof/>
          </w:rPr>
          <w:t>chelles pour le calcul de la vraisemblance d</w:t>
        </w:r>
        <w:r w:rsidR="003959B9" w:rsidRPr="00861BB3">
          <w:rPr>
            <w:rStyle w:val="Lienhypertexte"/>
            <w:rFonts w:cs="Marianne Light"/>
            <w:noProof/>
          </w:rPr>
          <w:t>’</w:t>
        </w:r>
        <w:r w:rsidR="003959B9" w:rsidRPr="00861BB3">
          <w:rPr>
            <w:rStyle w:val="Lienhypertexte"/>
            <w:noProof/>
          </w:rPr>
          <w:t>un sc</w:t>
        </w:r>
        <w:r w:rsidR="003959B9" w:rsidRPr="00861BB3">
          <w:rPr>
            <w:rStyle w:val="Lienhypertexte"/>
            <w:rFonts w:cs="Marianne Light"/>
            <w:noProof/>
          </w:rPr>
          <w:t>é</w:t>
        </w:r>
        <w:r w:rsidR="003959B9" w:rsidRPr="00861BB3">
          <w:rPr>
            <w:rStyle w:val="Lienhypertexte"/>
            <w:noProof/>
          </w:rPr>
          <w:t>nario op</w:t>
        </w:r>
        <w:r w:rsidR="003959B9" w:rsidRPr="00861BB3">
          <w:rPr>
            <w:rStyle w:val="Lienhypertexte"/>
            <w:rFonts w:cs="Marianne Light"/>
            <w:noProof/>
          </w:rPr>
          <w:t>é</w:t>
        </w:r>
        <w:r w:rsidR="003959B9" w:rsidRPr="00861BB3">
          <w:rPr>
            <w:rStyle w:val="Lienhypertexte"/>
            <w:noProof/>
          </w:rPr>
          <w:t>rationnel</w:t>
        </w:r>
        <w:r w:rsidR="003959B9">
          <w:rPr>
            <w:noProof/>
            <w:webHidden/>
          </w:rPr>
          <w:tab/>
        </w:r>
        <w:r w:rsidR="003959B9">
          <w:rPr>
            <w:noProof/>
            <w:webHidden/>
          </w:rPr>
          <w:fldChar w:fldCharType="begin"/>
        </w:r>
        <w:r w:rsidR="003959B9">
          <w:rPr>
            <w:noProof/>
            <w:webHidden/>
          </w:rPr>
          <w:instrText xml:space="preserve"> PAGEREF _Toc71624343 \h </w:instrText>
        </w:r>
        <w:r w:rsidR="003959B9">
          <w:rPr>
            <w:noProof/>
            <w:webHidden/>
          </w:rPr>
        </w:r>
        <w:r w:rsidR="003959B9">
          <w:rPr>
            <w:noProof/>
            <w:webHidden/>
          </w:rPr>
          <w:fldChar w:fldCharType="separate"/>
        </w:r>
        <w:r w:rsidR="003959B9">
          <w:rPr>
            <w:noProof/>
            <w:webHidden/>
          </w:rPr>
          <w:t>27</w:t>
        </w:r>
        <w:r w:rsidR="003959B9">
          <w:rPr>
            <w:noProof/>
            <w:webHidden/>
          </w:rPr>
          <w:fldChar w:fldCharType="end"/>
        </w:r>
      </w:hyperlink>
    </w:p>
    <w:p w14:paraId="581AD8FA" w14:textId="7C383B11" w:rsidR="003959B9" w:rsidRDefault="00230927">
      <w:pPr>
        <w:pStyle w:val="TM1"/>
        <w:tabs>
          <w:tab w:val="right" w:leader="dot" w:pos="9968"/>
        </w:tabs>
        <w:rPr>
          <w:rFonts w:asciiTheme="minorHAnsi" w:eastAsiaTheme="minorEastAsia" w:hAnsiTheme="minorHAnsi"/>
          <w:noProof/>
          <w:lang w:eastAsia="fr-FR"/>
        </w:rPr>
      </w:pPr>
      <w:hyperlink w:anchor="_Toc71624344" w:history="1">
        <w:r w:rsidR="003959B9" w:rsidRPr="00861BB3">
          <w:rPr>
            <w:rStyle w:val="Lienhypertexte"/>
            <w:noProof/>
          </w:rPr>
          <w:t>Appendice VII</w:t>
        </w:r>
        <w:r w:rsidR="003959B9" w:rsidRPr="00861BB3">
          <w:rPr>
            <w:rStyle w:val="Lienhypertexte"/>
            <w:rFonts w:ascii="Calibri" w:hAnsi="Calibri" w:cs="Calibri"/>
            <w:noProof/>
          </w:rPr>
          <w:t> </w:t>
        </w:r>
        <w:r w:rsidR="003959B9" w:rsidRPr="00861BB3">
          <w:rPr>
            <w:rStyle w:val="Lienhypertexte"/>
            <w:noProof/>
          </w:rPr>
          <w:t>: Glossaire m</w:t>
        </w:r>
        <w:r w:rsidR="003959B9" w:rsidRPr="00861BB3">
          <w:rPr>
            <w:rStyle w:val="Lienhypertexte"/>
            <w:rFonts w:cs="Marianne Light"/>
            <w:noProof/>
          </w:rPr>
          <w:t>é</w:t>
        </w:r>
        <w:r w:rsidR="003959B9" w:rsidRPr="00861BB3">
          <w:rPr>
            <w:rStyle w:val="Lienhypertexte"/>
            <w:noProof/>
          </w:rPr>
          <w:t>thode EBIOS Risk Manager</w:t>
        </w:r>
        <w:r w:rsidR="003959B9">
          <w:rPr>
            <w:noProof/>
            <w:webHidden/>
          </w:rPr>
          <w:tab/>
        </w:r>
        <w:r w:rsidR="003959B9">
          <w:rPr>
            <w:noProof/>
            <w:webHidden/>
          </w:rPr>
          <w:fldChar w:fldCharType="begin"/>
        </w:r>
        <w:r w:rsidR="003959B9">
          <w:rPr>
            <w:noProof/>
            <w:webHidden/>
          </w:rPr>
          <w:instrText xml:space="preserve"> PAGEREF _Toc71624344 \h </w:instrText>
        </w:r>
        <w:r w:rsidR="003959B9">
          <w:rPr>
            <w:noProof/>
            <w:webHidden/>
          </w:rPr>
        </w:r>
        <w:r w:rsidR="003959B9">
          <w:rPr>
            <w:noProof/>
            <w:webHidden/>
          </w:rPr>
          <w:fldChar w:fldCharType="separate"/>
        </w:r>
        <w:r w:rsidR="003959B9">
          <w:rPr>
            <w:noProof/>
            <w:webHidden/>
          </w:rPr>
          <w:t>29</w:t>
        </w:r>
        <w:r w:rsidR="003959B9">
          <w:rPr>
            <w:noProof/>
            <w:webHidden/>
          </w:rPr>
          <w:fldChar w:fldCharType="end"/>
        </w:r>
      </w:hyperlink>
    </w:p>
    <w:p w14:paraId="44EAFD9C" w14:textId="4F514848" w:rsidR="000818CB" w:rsidRPr="00F84B4A" w:rsidRDefault="00FE36F5" w:rsidP="0059335A">
      <w:pPr>
        <w:pStyle w:val="Corpsdetexte"/>
        <w:rPr>
          <w:rFonts w:eastAsiaTheme="minorHAnsi"/>
        </w:rPr>
      </w:pPr>
      <w:r w:rsidRPr="00F84B4A">
        <w:rPr>
          <w:rFonts w:eastAsiaTheme="minorHAnsi"/>
        </w:rPr>
        <w:fldChar w:fldCharType="end"/>
      </w:r>
    </w:p>
    <w:p w14:paraId="4B94D5A5" w14:textId="77777777" w:rsidR="000818CB" w:rsidRPr="00F84B4A" w:rsidRDefault="000818CB" w:rsidP="0059335A">
      <w:pPr>
        <w:pStyle w:val="Corpsdetexte"/>
        <w:sectPr w:rsidR="000818CB" w:rsidRPr="00F84B4A" w:rsidSect="003D2A30">
          <w:footerReference w:type="default" r:id="rId15"/>
          <w:pgSz w:w="11906" w:h="16838" w:code="9"/>
          <w:pgMar w:top="1332" w:right="964" w:bottom="964" w:left="964" w:header="709" w:footer="709" w:gutter="0"/>
          <w:cols w:space="708"/>
          <w:docGrid w:linePitch="360"/>
        </w:sectPr>
      </w:pPr>
    </w:p>
    <w:p w14:paraId="7A8FCC68" w14:textId="23C58D65" w:rsidR="00CB1F8A" w:rsidRPr="00F84B4A" w:rsidRDefault="00B14D76" w:rsidP="00783472">
      <w:pPr>
        <w:pStyle w:val="Titre1"/>
      </w:pPr>
      <w:bookmarkStart w:id="0" w:name="_Toc71624301"/>
      <w:r w:rsidRPr="00F84B4A">
        <w:lastRenderedPageBreak/>
        <w:t>CADRAGE ET SOCLE DE SECURITE</w:t>
      </w:r>
      <w:bookmarkEnd w:id="0"/>
    </w:p>
    <w:p w14:paraId="33A0C59D" w14:textId="77777777" w:rsidR="00CB1F8A" w:rsidRPr="00F84B4A" w:rsidRDefault="00B14D76" w:rsidP="006468B0">
      <w:pPr>
        <w:pStyle w:val="Titre2"/>
      </w:pPr>
      <w:bookmarkStart w:id="1" w:name="_Toc71624302"/>
      <w:r w:rsidRPr="00F84B4A">
        <w:t>Cadre de l’étude</w:t>
      </w:r>
      <w:bookmarkEnd w:id="1"/>
    </w:p>
    <w:p w14:paraId="5717AF12" w14:textId="77777777" w:rsidR="00B14D76" w:rsidRPr="00F84B4A" w:rsidRDefault="00B14D76" w:rsidP="0059335A">
      <w:pPr>
        <w:pStyle w:val="Corpsdetexte"/>
      </w:pPr>
      <w:r w:rsidRPr="00F84B4A">
        <w:t>La présente étude a pour objectifs :</w:t>
      </w:r>
    </w:p>
    <w:p w14:paraId="7FA1576D" w14:textId="77777777" w:rsidR="00B14D76" w:rsidRPr="00F84B4A" w:rsidRDefault="00B14D76" w:rsidP="000047E3">
      <w:pPr>
        <w:pStyle w:val="PN1"/>
      </w:pPr>
      <w:proofErr w:type="gramStart"/>
      <w:r w:rsidRPr="00F84B4A">
        <w:t>d’identifier</w:t>
      </w:r>
      <w:proofErr w:type="gramEnd"/>
      <w:r w:rsidRPr="00F84B4A">
        <w:t xml:space="preserve"> et d’apprécier les risques opérationnels d’origine cyber,</w:t>
      </w:r>
    </w:p>
    <w:p w14:paraId="5A85334E" w14:textId="2381F3AF" w:rsidR="006A2970" w:rsidRPr="00F84B4A" w:rsidRDefault="4F22F05B" w:rsidP="000047E3">
      <w:pPr>
        <w:pStyle w:val="PN1"/>
      </w:pPr>
      <w:proofErr w:type="gramStart"/>
      <w:r w:rsidRPr="00F84B4A">
        <w:t>d’identifier</w:t>
      </w:r>
      <w:proofErr w:type="gramEnd"/>
      <w:r w:rsidRPr="00F84B4A">
        <w:t xml:space="preserve"> les mesures de sécurité permettant de </w:t>
      </w:r>
      <w:r w:rsidR="000E140F" w:rsidRPr="00F84B4A">
        <w:t xml:space="preserve">traiter </w:t>
      </w:r>
      <w:r w:rsidRPr="00F84B4A">
        <w:t xml:space="preserve">les risques, </w:t>
      </w:r>
    </w:p>
    <w:p w14:paraId="1D788F58" w14:textId="53E5A29C" w:rsidR="00D44AE9" w:rsidRPr="00F84B4A" w:rsidRDefault="035B12A3" w:rsidP="0059335A">
      <w:pPr>
        <w:pStyle w:val="Corpsdetexte"/>
      </w:pPr>
      <w:proofErr w:type="gramStart"/>
      <w:r w:rsidRPr="00F84B4A">
        <w:t>au</w:t>
      </w:r>
      <w:proofErr w:type="gramEnd"/>
      <w:r w:rsidRPr="00F84B4A">
        <w:t xml:space="preserve"> vu des différentes sources de risque auxquelles il peut être exposé dans son environnement </w:t>
      </w:r>
      <w:r w:rsidR="00F949BB" w:rsidRPr="00A90395">
        <w:rPr>
          <w:highlight w:val="darkGray"/>
        </w:rPr>
        <w:t>de</w:t>
      </w:r>
      <w:r w:rsidR="00F949BB" w:rsidRPr="00F84B4A">
        <w:t xml:space="preserve"> </w:t>
      </w:r>
      <w:r w:rsidR="00F949BB" w:rsidRPr="00C913CB">
        <w:rPr>
          <w:highlight w:val="lightGray"/>
        </w:rPr>
        <w:t xml:space="preserve">développement / de production / de déploiement / </w:t>
      </w:r>
      <w:r w:rsidRPr="00C913CB">
        <w:rPr>
          <w:highlight w:val="lightGray"/>
        </w:rPr>
        <w:t>opérationnel.</w:t>
      </w:r>
    </w:p>
    <w:p w14:paraId="31F6B520" w14:textId="7CF41011" w:rsidR="00F14534" w:rsidRPr="00F84B4A" w:rsidRDefault="00F14534" w:rsidP="0059335A">
      <w:pPr>
        <w:pStyle w:val="Corpsdetexte"/>
      </w:pPr>
      <w:r w:rsidRPr="00F84B4A">
        <w:t>Le périmètre de l’étude ne prend pas en compte l</w:t>
      </w:r>
      <w:r w:rsidR="00A22D95" w:rsidRPr="00F84B4A">
        <w:t>es éléments suivants</w:t>
      </w:r>
      <w:r w:rsidRPr="00F84B4A">
        <w:t xml:space="preserve"> </w:t>
      </w:r>
      <w:r w:rsidR="006468B0" w:rsidRPr="00F84B4A">
        <w:rPr>
          <w:highlight w:val="darkGray"/>
        </w:rPr>
        <w:t>………………….</w:t>
      </w:r>
    </w:p>
    <w:p w14:paraId="16EF9B68" w14:textId="71B3D551" w:rsidR="00D44AE9" w:rsidRPr="00F84B4A" w:rsidRDefault="00B0026F" w:rsidP="00A22D95">
      <w:pPr>
        <w:pStyle w:val="Corpsdetexte"/>
      </w:pPr>
      <w:r w:rsidRPr="00F84B4A">
        <w:t xml:space="preserve">Cette étude a été réalisée avec </w:t>
      </w:r>
      <w:r w:rsidR="00F14534" w:rsidRPr="00F84B4A">
        <w:t>le</w:t>
      </w:r>
      <w:r w:rsidR="00D44AE9" w:rsidRPr="00F84B4A">
        <w:t>s hypothèses</w:t>
      </w:r>
      <w:r w:rsidR="00A22D95" w:rsidRPr="00F84B4A">
        <w:t xml:space="preserve"> et contraintes </w:t>
      </w:r>
      <w:r w:rsidR="00A22D95" w:rsidRPr="00CF0140">
        <w:rPr>
          <w:highlight w:val="darkGray"/>
        </w:rPr>
        <w:t>« budgétaire, calendaire, technique, … »</w:t>
      </w:r>
      <w:r w:rsidR="00A22D95" w:rsidRPr="00F84B4A">
        <w:t xml:space="preserve"> suivantes : </w:t>
      </w:r>
    </w:p>
    <w:p w14:paraId="1B0B8036" w14:textId="29FF5966" w:rsidR="00A22D95" w:rsidRPr="00F84B4A" w:rsidRDefault="00A22D95" w:rsidP="005108E3">
      <w:pPr>
        <w:pStyle w:val="PN1"/>
        <w:rPr>
          <w:highlight w:val="darkGray"/>
        </w:rPr>
      </w:pPr>
      <w:r w:rsidRPr="00F84B4A">
        <w:rPr>
          <w:highlight w:val="darkGray"/>
        </w:rPr>
        <w:t>……</w:t>
      </w:r>
    </w:p>
    <w:p w14:paraId="6965729E" w14:textId="60E06570" w:rsidR="00D44AE9" w:rsidRPr="00F84B4A" w:rsidRDefault="00B77A52" w:rsidP="0059335A">
      <w:pPr>
        <w:pStyle w:val="Corpsdetexte"/>
      </w:pPr>
      <w:r w:rsidRPr="00F84B4A">
        <w:t xml:space="preserve">dont certaines d’entre elles sont </w:t>
      </w:r>
      <w:r w:rsidR="00D44AE9" w:rsidRPr="00F84B4A">
        <w:t>détaillé</w:t>
      </w:r>
      <w:r w:rsidR="00F14534" w:rsidRPr="00F84B4A">
        <w:t>e</w:t>
      </w:r>
      <w:r w:rsidR="00D44AE9" w:rsidRPr="00F84B4A">
        <w:t xml:space="preserve">s au </w:t>
      </w:r>
      <w:r w:rsidR="00F14534" w:rsidRPr="00F84B4A">
        <w:t xml:space="preserve">travers </w:t>
      </w:r>
      <w:r w:rsidR="00D44AE9" w:rsidRPr="00F84B4A">
        <w:t>du socle</w:t>
      </w:r>
      <w:r w:rsidR="00522C32" w:rsidRPr="00F84B4A">
        <w:t xml:space="preserve"> de</w:t>
      </w:r>
      <w:r w:rsidR="00D44AE9" w:rsidRPr="00F84B4A">
        <w:t xml:space="preserve"> </w:t>
      </w:r>
      <w:r w:rsidR="00F14534" w:rsidRPr="00F84B4A">
        <w:t>sécurité (§</w:t>
      </w:r>
      <w:r w:rsidR="008C1036" w:rsidRPr="00F84B4A">
        <w:rPr>
          <w:color w:val="0000FF"/>
          <w:u w:val="single"/>
        </w:rPr>
        <w:fldChar w:fldCharType="begin"/>
      </w:r>
      <w:r w:rsidR="008C1036" w:rsidRPr="00F84B4A">
        <w:rPr>
          <w:color w:val="0000FF"/>
          <w:u w:val="single"/>
        </w:rPr>
        <w:instrText xml:space="preserve"> REF _Ref54184902 \r \h </w:instrText>
      </w:r>
      <w:r w:rsidR="006468B0" w:rsidRPr="00F84B4A">
        <w:rPr>
          <w:color w:val="0000FF"/>
          <w:u w:val="single"/>
        </w:rPr>
        <w:instrText xml:space="preserve"> \* MERGEFORMAT </w:instrText>
      </w:r>
      <w:r w:rsidR="008C1036" w:rsidRPr="00F84B4A">
        <w:rPr>
          <w:color w:val="0000FF"/>
          <w:u w:val="single"/>
        </w:rPr>
      </w:r>
      <w:r w:rsidR="008C1036" w:rsidRPr="00F84B4A">
        <w:rPr>
          <w:color w:val="0000FF"/>
          <w:u w:val="single"/>
        </w:rPr>
        <w:fldChar w:fldCharType="separate"/>
      </w:r>
      <w:r w:rsidR="008C1036" w:rsidRPr="00F84B4A">
        <w:rPr>
          <w:color w:val="0000FF"/>
          <w:u w:val="single"/>
        </w:rPr>
        <w:t>1.5</w:t>
      </w:r>
      <w:r w:rsidR="008C1036" w:rsidRPr="00F84B4A">
        <w:rPr>
          <w:color w:val="0000FF"/>
          <w:u w:val="single"/>
        </w:rPr>
        <w:fldChar w:fldCharType="end"/>
      </w:r>
      <w:r w:rsidR="00F14534" w:rsidRPr="00F84B4A">
        <w:t>).</w:t>
      </w:r>
    </w:p>
    <w:p w14:paraId="61F226AD" w14:textId="77777777" w:rsidR="00606D97" w:rsidRPr="00F84B4A" w:rsidRDefault="00B14D76" w:rsidP="006468B0">
      <w:pPr>
        <w:pStyle w:val="Titre2"/>
      </w:pPr>
      <w:bookmarkStart w:id="2" w:name="_Périmètre_métier_et"/>
      <w:bookmarkStart w:id="3" w:name="_Toc71624303"/>
      <w:bookmarkEnd w:id="2"/>
      <w:r w:rsidRPr="00F84B4A">
        <w:t>Périmètre métier et technique</w:t>
      </w:r>
      <w:bookmarkEnd w:id="3"/>
    </w:p>
    <w:p w14:paraId="356F241A" w14:textId="26A09E3C" w:rsidR="00B14D76" w:rsidRPr="00F84B4A" w:rsidRDefault="1CB47320" w:rsidP="00B14D76">
      <w:pPr>
        <w:pStyle w:val="CEAM"/>
      </w:pPr>
      <w:r w:rsidRPr="00F84B4A">
        <w:rPr>
          <w:rStyle w:val="CorpsdetexteCar"/>
        </w:rPr>
        <w:t xml:space="preserve">Cette partie a pour objectifs de décrire les missions réalisées par le système dans son environnement </w:t>
      </w:r>
      <w:r w:rsidR="00E171AF" w:rsidRPr="009E626E">
        <w:rPr>
          <w:highlight w:val="darkGray"/>
        </w:rPr>
        <w:t>de</w:t>
      </w:r>
      <w:r w:rsidR="00E171AF" w:rsidRPr="00F84B4A">
        <w:t xml:space="preserve"> </w:t>
      </w:r>
      <w:r w:rsidR="00E171AF" w:rsidRPr="00C913CB">
        <w:rPr>
          <w:highlight w:val="lightGray"/>
        </w:rPr>
        <w:t>développement / de production / de déploiement / opérationnel</w:t>
      </w:r>
      <w:r w:rsidR="00E171AF" w:rsidRPr="00F84B4A" w:rsidDel="00E171AF">
        <w:rPr>
          <w:rStyle w:val="CorpsdetexteCar"/>
        </w:rPr>
        <w:t xml:space="preserve"> </w:t>
      </w:r>
      <w:r w:rsidRPr="00F84B4A">
        <w:rPr>
          <w:rStyle w:val="CorpsdetexteCar"/>
        </w:rPr>
        <w:t xml:space="preserve">en détaillant les valeurs métier (i.e. </w:t>
      </w:r>
      <w:r w:rsidR="007447FE" w:rsidRPr="00F84B4A">
        <w:rPr>
          <w:rStyle w:val="CorpsdetexteCar"/>
        </w:rPr>
        <w:t>processus</w:t>
      </w:r>
      <w:r w:rsidRPr="00F84B4A">
        <w:rPr>
          <w:rStyle w:val="CorpsdetexteCar"/>
        </w:rPr>
        <w:t xml:space="preserve">, </w:t>
      </w:r>
      <w:r w:rsidR="007C6428">
        <w:rPr>
          <w:rStyle w:val="CorpsdetexteCar"/>
        </w:rPr>
        <w:t>informations</w:t>
      </w:r>
      <w:r w:rsidRPr="00F84B4A">
        <w:rPr>
          <w:rStyle w:val="CorpsdetexteCar"/>
        </w:rPr>
        <w:t>) et biens supports mis en œuvre</w:t>
      </w:r>
      <w:r w:rsidRPr="00F84B4A">
        <w:t xml:space="preserve">.  </w:t>
      </w:r>
    </w:p>
    <w:p w14:paraId="40F786F5" w14:textId="77777777" w:rsidR="00606D97" w:rsidRPr="00F84B4A" w:rsidRDefault="00B14D76" w:rsidP="006468B0">
      <w:pPr>
        <w:pStyle w:val="Titre3"/>
      </w:pPr>
      <w:bookmarkStart w:id="4" w:name="_Toc71624304"/>
      <w:r w:rsidRPr="00F84B4A">
        <w:t>Présentation du système dans son environnement</w:t>
      </w:r>
      <w:bookmarkEnd w:id="4"/>
    </w:p>
    <w:p w14:paraId="78E9AB1B" w14:textId="77CF1749" w:rsidR="00DF29A4" w:rsidRPr="00F84B4A" w:rsidRDefault="43319EE6" w:rsidP="0059335A">
      <w:pPr>
        <w:pStyle w:val="Corpsdetexte"/>
      </w:pPr>
      <w:r w:rsidRPr="00F84B4A">
        <w:t>L</w:t>
      </w:r>
      <w:r w:rsidR="00464993" w:rsidRPr="00F84B4A">
        <w:t>es</w:t>
      </w:r>
      <w:r w:rsidRPr="00F84B4A">
        <w:t xml:space="preserve"> mission</w:t>
      </w:r>
      <w:r w:rsidR="00464993" w:rsidRPr="00F84B4A">
        <w:t>s du</w:t>
      </w:r>
      <w:r w:rsidRPr="00F84B4A">
        <w:t xml:space="preserve"> système </w:t>
      </w:r>
      <w:r w:rsidRPr="00F84B4A">
        <w:rPr>
          <w:sz w:val="28"/>
          <w:szCs w:val="28"/>
          <w:highlight w:val="darkGray"/>
        </w:rPr>
        <w:t>Ω</w:t>
      </w:r>
      <w:r w:rsidRPr="00F84B4A">
        <w:t xml:space="preserve"> </w:t>
      </w:r>
      <w:r w:rsidR="00464993" w:rsidRPr="00F84B4A">
        <w:t>sont</w:t>
      </w:r>
      <w:r w:rsidRPr="00F84B4A">
        <w:t xml:space="preserve"> : </w:t>
      </w:r>
    </w:p>
    <w:p w14:paraId="53D36BCE" w14:textId="77777777" w:rsidR="006468B0" w:rsidRPr="00F84B4A" w:rsidRDefault="006468B0" w:rsidP="000047E3">
      <w:pPr>
        <w:pStyle w:val="PN1"/>
        <w:rPr>
          <w:highlight w:val="darkGray"/>
        </w:rPr>
      </w:pPr>
      <w:r w:rsidRPr="00F84B4A">
        <w:rPr>
          <w:highlight w:val="darkGray"/>
        </w:rPr>
        <w:t xml:space="preserve">…………………. </w:t>
      </w:r>
    </w:p>
    <w:p w14:paraId="7E1DA770" w14:textId="511D255A" w:rsidR="00241FB1" w:rsidRPr="00F84B4A" w:rsidRDefault="006468B0" w:rsidP="000047E3">
      <w:pPr>
        <w:pStyle w:val="PN1"/>
        <w:rPr>
          <w:highlight w:val="darkGray"/>
        </w:rPr>
      </w:pPr>
      <w:r w:rsidRPr="00F84B4A">
        <w:rPr>
          <w:highlight w:val="darkGray"/>
        </w:rPr>
        <w:t>…………………</w:t>
      </w:r>
      <w:r w:rsidR="00A22D95" w:rsidRPr="00F84B4A">
        <w:rPr>
          <w:highlight w:val="darkGray"/>
        </w:rPr>
        <w:t>.</w:t>
      </w:r>
    </w:p>
    <w:p w14:paraId="2485BE32" w14:textId="563C7D62" w:rsidR="00DF29A4" w:rsidRPr="00F84B4A" w:rsidRDefault="00DF29A4" w:rsidP="006468B0">
      <w:pPr>
        <w:pStyle w:val="Titre3"/>
      </w:pPr>
      <w:bookmarkStart w:id="5" w:name="_Toc71624305"/>
      <w:r w:rsidRPr="00F84B4A">
        <w:t xml:space="preserve">Analyse </w:t>
      </w:r>
      <w:r w:rsidR="00F949BB" w:rsidRPr="00F84B4A">
        <w:t>f</w:t>
      </w:r>
      <w:r w:rsidRPr="00F84B4A">
        <w:t>onctionnelle</w:t>
      </w:r>
      <w:bookmarkEnd w:id="5"/>
    </w:p>
    <w:p w14:paraId="218B18FB" w14:textId="75603965" w:rsidR="00B74EBD" w:rsidRDefault="00334308" w:rsidP="0059335A">
      <w:pPr>
        <w:pStyle w:val="Corpsdetexte"/>
      </w:pPr>
      <w:r w:rsidRPr="00F84B4A">
        <w:rPr>
          <w:noProof/>
        </w:rPr>
        <mc:AlternateContent>
          <mc:Choice Requires="wps">
            <w:drawing>
              <wp:anchor distT="0" distB="0" distL="114300" distR="114300" simplePos="0" relativeHeight="251649024" behindDoc="0" locked="0" layoutInCell="1" allowOverlap="1" wp14:anchorId="6A29DA61" wp14:editId="07777777">
                <wp:simplePos x="0" y="0"/>
                <wp:positionH relativeFrom="column">
                  <wp:posOffset>6035040</wp:posOffset>
                </wp:positionH>
                <wp:positionV relativeFrom="paragraph">
                  <wp:posOffset>7306310</wp:posOffset>
                </wp:positionV>
                <wp:extent cx="323850" cy="2018665"/>
                <wp:effectExtent l="0" t="0" r="0" b="0"/>
                <wp:wrapNone/>
                <wp:docPr id="957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018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2C9402" w14:textId="77777777" w:rsidR="003959B9" w:rsidRPr="00397BE2" w:rsidRDefault="003959B9" w:rsidP="00DF29A4">
                            <w:pPr>
                              <w:rPr>
                                <w:sz w:val="16"/>
                                <w:szCs w:val="16"/>
                              </w:rPr>
                            </w:pPr>
                            <w:r w:rsidRPr="00397BE2">
                              <w:rPr>
                                <w:sz w:val="16"/>
                                <w:szCs w:val="16"/>
                              </w:rPr>
                              <w:t>SMQ-CEAM/F-0</w:t>
                            </w:r>
                            <w:r>
                              <w:rPr>
                                <w:sz w:val="16"/>
                                <w:szCs w:val="16"/>
                              </w:rPr>
                              <w:t>10</w:t>
                            </w:r>
                            <w:r w:rsidRPr="00397BE2">
                              <w:rPr>
                                <w:sz w:val="16"/>
                                <w:szCs w:val="16"/>
                              </w:rPr>
                              <w:t xml:space="preserve"> v1</w:t>
                            </w:r>
                            <w:r>
                              <w:rPr>
                                <w:sz w:val="16"/>
                                <w:szCs w:val="16"/>
                              </w:rPr>
                              <w:t xml:space="preserve">.7 </w:t>
                            </w:r>
                            <w:r w:rsidRPr="00397BE2">
                              <w:rPr>
                                <w:sz w:val="16"/>
                                <w:szCs w:val="16"/>
                              </w:rPr>
                              <w:t xml:space="preserve">du </w:t>
                            </w:r>
                            <w:r>
                              <w:rPr>
                                <w:sz w:val="16"/>
                                <w:szCs w:val="16"/>
                              </w:rPr>
                              <w:t>19/11/2014</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29DA61" id="_x0000_t202" coordsize="21600,21600" o:spt="202" path="m,l,21600r21600,l21600,xe">
                <v:stroke joinstyle="miter"/>
                <v:path gradientshapeok="t" o:connecttype="rect"/>
              </v:shapetype>
              <v:shape id="Text Box 3" o:spid="_x0000_s1026" type="#_x0000_t202" style="position:absolute;left:0;text-align:left;margin-left:475.2pt;margin-top:575.3pt;width:25.5pt;height:158.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" stroked="f">
                <v:textbox style="layout-flow:vertical;mso-layout-flow-alt:bottom-to-top">
                  <w:txbxContent>
                    <w:p w14:paraId="532C9402" w14:textId="77777777" w:rsidR="003959B9" w:rsidRPr="00397BE2" w:rsidRDefault="003959B9" w:rsidP="00DF29A4">
                      <w:pPr>
                        <w:rPr>
                          <w:sz w:val="16"/>
                          <w:szCs w:val="16"/>
                        </w:rPr>
                      </w:pPr>
                      <w:r w:rsidRPr="00397BE2">
                        <w:rPr>
                          <w:sz w:val="16"/>
                          <w:szCs w:val="16"/>
                        </w:rPr>
                        <w:t>SMQ-CEAM/F-0</w:t>
                      </w:r>
                      <w:r>
                        <w:rPr>
                          <w:sz w:val="16"/>
                          <w:szCs w:val="16"/>
                        </w:rPr>
                        <w:t>10</w:t>
                      </w:r>
                      <w:r w:rsidRPr="00397BE2">
                        <w:rPr>
                          <w:sz w:val="16"/>
                          <w:szCs w:val="16"/>
                        </w:rPr>
                        <w:t xml:space="preserve"> v1</w:t>
                      </w:r>
                      <w:r>
                        <w:rPr>
                          <w:sz w:val="16"/>
                          <w:szCs w:val="16"/>
                        </w:rPr>
                        <w:t xml:space="preserve">.7 </w:t>
                      </w:r>
                      <w:r w:rsidRPr="00397BE2">
                        <w:rPr>
                          <w:sz w:val="16"/>
                          <w:szCs w:val="16"/>
                        </w:rPr>
                        <w:t xml:space="preserve">du </w:t>
                      </w:r>
                      <w:r>
                        <w:rPr>
                          <w:sz w:val="16"/>
                          <w:szCs w:val="16"/>
                        </w:rPr>
                        <w:t>19/11/2014</w:t>
                      </w:r>
                    </w:p>
                  </w:txbxContent>
                </v:textbox>
              </v:shape>
            </w:pict>
          </mc:Fallback>
        </mc:AlternateContent>
      </w:r>
      <w:r w:rsidR="00DF29A4" w:rsidRPr="00F84B4A">
        <w:t>L’objectif de ce paragraphe est de représenter sous la forme d’un schéma fonctionnel les processus, informations et bien</w:t>
      </w:r>
      <w:r w:rsidR="00086BE3">
        <w:t>s</w:t>
      </w:r>
      <w:r w:rsidR="00DF29A4" w:rsidRPr="00F84B4A">
        <w:t xml:space="preserve"> supports essentiels mis en œuvre par le système</w:t>
      </w:r>
      <w:r w:rsidR="00556398" w:rsidRPr="00F84B4A">
        <w:t>.</w:t>
      </w:r>
    </w:p>
    <w:p w14:paraId="3343B0AF" w14:textId="77777777" w:rsidR="00513D1D" w:rsidRPr="00F84B4A" w:rsidRDefault="00513D1D" w:rsidP="0059335A">
      <w:pPr>
        <w:pStyle w:val="Corpsdetexte"/>
        <w:sectPr w:rsidR="00513D1D" w:rsidRPr="00F84B4A" w:rsidSect="003D2A30">
          <w:pgSz w:w="11906" w:h="16838" w:code="9"/>
          <w:pgMar w:top="1332" w:right="964" w:bottom="964" w:left="964" w:header="709" w:footer="709" w:gutter="0"/>
          <w:cols w:space="708"/>
          <w:docGrid w:linePitch="360"/>
        </w:sectPr>
      </w:pPr>
    </w:p>
    <w:p w14:paraId="5AF44689" w14:textId="3F3A21E5" w:rsidR="002F0692" w:rsidRPr="00F84B4A" w:rsidRDefault="00241C58" w:rsidP="00625814">
      <w:pPr>
        <w:pStyle w:val="Corpsdetexte"/>
        <w:keepNext/>
      </w:pPr>
      <w:r w:rsidRPr="00F84B4A">
        <w:rPr>
          <w:noProof/>
        </w:rPr>
        <w:lastRenderedPageBreak/>
        <mc:AlternateContent>
          <mc:Choice Requires="wps">
            <w:drawing>
              <wp:anchor distT="0" distB="0" distL="114300" distR="114300" simplePos="0" relativeHeight="251659264" behindDoc="0" locked="0" layoutInCell="1" allowOverlap="1" wp14:anchorId="54B82161" wp14:editId="362DC8EB">
                <wp:simplePos x="0" y="0"/>
                <wp:positionH relativeFrom="page">
                  <wp:align>center</wp:align>
                </wp:positionH>
                <wp:positionV relativeFrom="paragraph">
                  <wp:posOffset>-458470</wp:posOffset>
                </wp:positionV>
                <wp:extent cx="3012440" cy="332740"/>
                <wp:effectExtent l="19050" t="19050" r="35560" b="48260"/>
                <wp:wrapNone/>
                <wp:docPr id="393" name="Zone de texte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332740"/>
                        </a:xfrm>
                        <a:prstGeom prst="rect">
                          <a:avLst/>
                        </a:prstGeom>
                        <a:solidFill>
                          <a:srgbClr val="92D050"/>
                        </a:solidFill>
                        <a:ln w="38100">
                          <a:solidFill>
                            <a:srgbClr val="FFFFFF"/>
                          </a:solidFill>
                          <a:miter lim="800000"/>
                          <a:headEnd/>
                          <a:tailEnd/>
                        </a:ln>
                        <a:effectLst>
                          <a:outerShdw dist="28398" dir="3806097" algn="ctr" rotWithShape="0">
                            <a:srgbClr val="4E6128">
                              <a:alpha val="50000"/>
                            </a:srgbClr>
                          </a:outerShdw>
                        </a:effectLst>
                      </wps:spPr>
                      <wps:txbx>
                        <w:txbxContent>
                          <w:p w14:paraId="631EFCA8" w14:textId="5AF80064" w:rsidR="003959B9" w:rsidRPr="00103BC5" w:rsidRDefault="003959B9" w:rsidP="00241C58">
                            <w:pPr>
                              <w:jc w:val="center"/>
                              <w:rPr>
                                <w:rFonts w:ascii="Times New Roman" w:hAnsi="Times New Roman" w:cs="Times New Roman"/>
                                <w:sz w:val="24"/>
                                <w:szCs w:val="24"/>
                              </w:rPr>
                            </w:pPr>
                            <w:r w:rsidRPr="00103BC5">
                              <w:rPr>
                                <w:rFonts w:ascii="Times New Roman" w:eastAsia="Calibri" w:hAnsi="Times New Roman" w:cs="Times New Roman"/>
                                <w:b/>
                                <w:bCs/>
                                <w:sz w:val="28"/>
                                <w:szCs w:val="28"/>
                              </w:rPr>
                              <w:t xml:space="preserve">Schéma </w:t>
                            </w:r>
                            <w:r>
                              <w:rPr>
                                <w:rFonts w:ascii="Times New Roman" w:eastAsia="Calibri" w:hAnsi="Times New Roman" w:cs="Times New Roman"/>
                                <w:b/>
                                <w:bCs/>
                                <w:sz w:val="28"/>
                                <w:szCs w:val="28"/>
                              </w:rPr>
                              <w:t>f</w:t>
                            </w:r>
                            <w:r w:rsidRPr="00103BC5">
                              <w:rPr>
                                <w:rFonts w:ascii="Times New Roman" w:eastAsia="Calibri" w:hAnsi="Times New Roman" w:cs="Times New Roman"/>
                                <w:b/>
                                <w:bCs/>
                                <w:sz w:val="28"/>
                                <w:szCs w:val="28"/>
                              </w:rPr>
                              <w:t xml:space="preserve">onctionnel du </w:t>
                            </w:r>
                            <w:r>
                              <w:rPr>
                                <w:rFonts w:ascii="Times New Roman" w:eastAsia="Calibri" w:hAnsi="Times New Roman" w:cs="Times New Roman"/>
                                <w:b/>
                                <w:bCs/>
                                <w:sz w:val="28"/>
                                <w:szCs w:val="28"/>
                              </w:rPr>
                              <w:t>système</w:t>
                            </w:r>
                            <w:r w:rsidRPr="00103BC5">
                              <w:rPr>
                                <w:rFonts w:ascii="Times New Roman" w:eastAsia="Calibri" w:hAnsi="Times New Roman" w:cs="Times New Roman"/>
                                <w:b/>
                                <w:bCs/>
                                <w:sz w:val="28"/>
                                <w:szCs w:val="28"/>
                              </w:rPr>
                              <w:t xml:space="preserve"> </w:t>
                            </w:r>
                            <w:r w:rsidRPr="00103BC5">
                              <w:rPr>
                                <w:rFonts w:ascii="Times New Roman" w:hAnsi="Times New Roman" w:cs="Times New Roman"/>
                                <w:sz w:val="28"/>
                                <w:szCs w:val="28"/>
                              </w:rPr>
                              <w:t>Ω</w:t>
                            </w:r>
                          </w:p>
                        </w:txbxContent>
                      </wps:txbx>
                      <wps:bodyPr rot="0" vert="horz" wrap="square" lIns="0" tIns="45720" rIns="0" bIns="45720" anchor="t" anchorCtr="0" upright="1">
                        <a:noAutofit/>
                      </wps:bodyPr>
                    </wps:wsp>
                  </a:graphicData>
                </a:graphic>
              </wp:anchor>
            </w:drawing>
          </mc:Choice>
          <mc:Fallback>
            <w:pict>
              <v:shape w14:anchorId="54B82161" id="Zone de texte 20" o:spid="_x0000_s1027" type="#_x0000_t202" style="position:absolute;left:0;text-align:left;margin-left:0;margin-top:-36.1pt;width:237.2pt;height:26.2pt;z-index:25165926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" fillcolor="#92d050" strokecolor="white" strokeweight="3pt">
                <v:shadow on="t" color="#4e6128" opacity=".5" offset="1pt"/>
                <v:textbox inset="0,,0">
                  <w:txbxContent>
                    <w:p w14:paraId="631EFCA8" w14:textId="5AF80064" w:rsidR="003959B9" w:rsidRPr="00103BC5" w:rsidRDefault="003959B9" w:rsidP="00241C58">
                      <w:pPr>
                        <w:jc w:val="center"/>
                        <w:rPr>
                          <w:rFonts w:ascii="Times New Roman" w:hAnsi="Times New Roman" w:cs="Times New Roman"/>
                          <w:sz w:val="24"/>
                          <w:szCs w:val="24"/>
                        </w:rPr>
                      </w:pPr>
                      <w:r w:rsidRPr="00103BC5">
                        <w:rPr>
                          <w:rFonts w:ascii="Times New Roman" w:eastAsia="Calibri" w:hAnsi="Times New Roman" w:cs="Times New Roman"/>
                          <w:b/>
                          <w:bCs/>
                          <w:sz w:val="28"/>
                          <w:szCs w:val="28"/>
                        </w:rPr>
                        <w:t xml:space="preserve">Schéma </w:t>
                      </w:r>
                      <w:r>
                        <w:rPr>
                          <w:rFonts w:ascii="Times New Roman" w:eastAsia="Calibri" w:hAnsi="Times New Roman" w:cs="Times New Roman"/>
                          <w:b/>
                          <w:bCs/>
                          <w:sz w:val="28"/>
                          <w:szCs w:val="28"/>
                        </w:rPr>
                        <w:t>f</w:t>
                      </w:r>
                      <w:r w:rsidRPr="00103BC5">
                        <w:rPr>
                          <w:rFonts w:ascii="Times New Roman" w:eastAsia="Calibri" w:hAnsi="Times New Roman" w:cs="Times New Roman"/>
                          <w:b/>
                          <w:bCs/>
                          <w:sz w:val="28"/>
                          <w:szCs w:val="28"/>
                        </w:rPr>
                        <w:t xml:space="preserve">onctionnel du </w:t>
                      </w:r>
                      <w:r>
                        <w:rPr>
                          <w:rFonts w:ascii="Times New Roman" w:eastAsia="Calibri" w:hAnsi="Times New Roman" w:cs="Times New Roman"/>
                          <w:b/>
                          <w:bCs/>
                          <w:sz w:val="28"/>
                          <w:szCs w:val="28"/>
                        </w:rPr>
                        <w:t>système</w:t>
                      </w:r>
                      <w:r w:rsidRPr="00103BC5">
                        <w:rPr>
                          <w:rFonts w:ascii="Times New Roman" w:eastAsia="Calibri" w:hAnsi="Times New Roman" w:cs="Times New Roman"/>
                          <w:b/>
                          <w:bCs/>
                          <w:sz w:val="28"/>
                          <w:szCs w:val="28"/>
                        </w:rPr>
                        <w:t xml:space="preserve"> </w:t>
                      </w:r>
                      <w:r w:rsidRPr="00103BC5">
                        <w:rPr>
                          <w:rFonts w:ascii="Times New Roman" w:hAnsi="Times New Roman" w:cs="Times New Roman"/>
                          <w:sz w:val="28"/>
                          <w:szCs w:val="28"/>
                        </w:rPr>
                        <w:t>Ω</w:t>
                      </w:r>
                    </w:p>
                  </w:txbxContent>
                </v:textbox>
                <w10:wrap anchorx="page"/>
              </v:shape>
            </w:pict>
          </mc:Fallback>
        </mc:AlternateContent>
      </w:r>
      <w:r w:rsidR="00B74EBD" w:rsidRPr="00F84B4A">
        <w:rPr>
          <w:noProof/>
        </w:rPr>
        <mc:AlternateContent>
          <mc:Choice Requires="wpc">
            <w:drawing>
              <wp:inline distT="0" distB="0" distL="0" distR="0" wp14:anchorId="542066D8" wp14:editId="1B5BA8D0">
                <wp:extent cx="8636000" cy="4486275"/>
                <wp:effectExtent l="0" t="19050" r="12700" b="0"/>
                <wp:docPr id="2" name="Zone de dessin 10301"/>
                <wp:cNvGraphicFramePr>
                  <a:graphicFrameLocks xmlns:a="http://schemas.openxmlformats.org/drawingml/2006/main"/>
                </wp:cNvGraphicFramePr>
                <a:graphic xmlns:a="http://schemas.openxmlformats.org/drawingml/2006/main">
                  <a:graphicData uri="http://schemas.microsoft.com/office/word/2010/wordprocessingCanvas">
                    <wpc:wpc>
                      <wpc:bg>
                        <a:noFill/>
                        <a:effectLst>
                          <a:outerShdw blurRad="50800" dist="38100" algn="l" rotWithShape="0">
                            <a:prstClr val="black">
                              <a:alpha val="40000"/>
                            </a:prstClr>
                          </a:outerShdw>
                        </a:effectLst>
                      </wpc:bg>
                      <wpc:whole/>
                      <wps:wsp>
                        <wps:cNvPr id="66" name="Rectangle 66"/>
                        <wps:cNvSpPr/>
                        <wps:spPr>
                          <a:xfrm>
                            <a:off x="154599" y="2676525"/>
                            <a:ext cx="2591775" cy="1590675"/>
                          </a:xfrm>
                          <a:prstGeom prst="rect">
                            <a:avLst/>
                          </a:prstGeom>
                          <a:solidFill>
                            <a:srgbClr val="DBEEF4"/>
                          </a:solidFill>
                          <a:effectLst>
                            <a:outerShdw blurRad="50800" dist="38100" algn="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375798" y="1347866"/>
                            <a:ext cx="4132458" cy="2919334"/>
                          </a:xfrm>
                          <a:prstGeom prst="rect">
                            <a:avLst/>
                          </a:prstGeom>
                          <a:solidFill>
                            <a:srgbClr val="DBEEF4"/>
                          </a:solidFill>
                          <a:effectLst>
                            <a:outerShdw blurRad="50800" dist="38100" algn="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6" name="Picture 44">
                            <a:extLst>
                              <a:ext uri="{FF2B5EF4-FFF2-40B4-BE49-F238E27FC236}">
                                <a16:creationId xmlns:a16="http://schemas.microsoft.com/office/drawing/2014/main" id="{E5BB0EC4-AF9C-43FB-8A45-DDD644025360}"/>
                              </a:ext>
                            </a:extLst>
                          </pic:cNvPr>
                          <pic:cNvPicPr>
                            <a:picLocks noChangeAspect="1"/>
                          </pic:cNvPicPr>
                        </pic:nvPicPr>
                        <pic:blipFill>
                          <a:blip r:embed="rId16"/>
                          <a:stretch>
                            <a:fillRect/>
                          </a:stretch>
                        </pic:blipFill>
                        <pic:spPr>
                          <a:xfrm>
                            <a:off x="3431018" y="1456351"/>
                            <a:ext cx="312978" cy="291290"/>
                          </a:xfrm>
                          <a:prstGeom prst="rect">
                            <a:avLst/>
                          </a:prstGeom>
                        </pic:spPr>
                      </pic:pic>
                      <wps:wsp>
                        <wps:cNvPr id="12" name="Zone de texte 12"/>
                        <wps:cNvSpPr txBox="1"/>
                        <wps:spPr>
                          <a:xfrm>
                            <a:off x="3817056" y="1467145"/>
                            <a:ext cx="1123315" cy="219075"/>
                          </a:xfrm>
                          <a:prstGeom prst="rect">
                            <a:avLst/>
                          </a:prstGeom>
                          <a:noFill/>
                          <a:ln w="6350">
                            <a:noFill/>
                          </a:ln>
                        </wps:spPr>
                        <wps:txbx>
                          <w:txbxContent>
                            <w:p w14:paraId="4E8B626F" w14:textId="31B04885" w:rsidR="003959B9" w:rsidRPr="006E1C94" w:rsidRDefault="003959B9" w:rsidP="00625814">
                              <w:pPr>
                                <w:spacing w:after="0"/>
                                <w:rPr>
                                  <w:rFonts w:ascii="Times New Roman" w:hAnsi="Times New Roman" w:cs="Times New Roman"/>
                                  <w:b/>
                                  <w:sz w:val="28"/>
                                </w:rPr>
                              </w:pPr>
                              <w:r>
                                <w:rPr>
                                  <w:rFonts w:ascii="Times New Roman" w:hAnsi="Times New Roman" w:cs="Times New Roman"/>
                                  <w:b/>
                                  <w:sz w:val="28"/>
                                </w:rPr>
                                <w:t>Bien support 1</w:t>
                              </w:r>
                              <w:r w:rsidRPr="006E1C94">
                                <w:rPr>
                                  <w:rFonts w:ascii="Times New Roman" w:hAnsi="Times New Roman" w:cs="Times New Roman"/>
                                  <w:b/>
                                  <w:sz w:val="28"/>
                                </w:rP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48" name="Picture 3">
                            <a:extLst>
                              <a:ext uri="{FF2B5EF4-FFF2-40B4-BE49-F238E27FC236}">
                                <a16:creationId xmlns:a16="http://schemas.microsoft.com/office/drawing/2014/main" id="{DD80A9B9-D64C-41AB-9664-E73B68215291}"/>
                              </a:ext>
                            </a:extLst>
                          </pic:cNvPr>
                          <pic:cNvPicPr>
                            <a:picLocks noChangeAspect="1"/>
                          </pic:cNvPicPr>
                        </pic:nvPicPr>
                        <pic:blipFill>
                          <a:blip r:embed="rId17"/>
                          <a:stretch>
                            <a:fillRect/>
                          </a:stretch>
                        </pic:blipFill>
                        <pic:spPr>
                          <a:xfrm>
                            <a:off x="227093" y="3842309"/>
                            <a:ext cx="348924" cy="340096"/>
                          </a:xfrm>
                          <a:prstGeom prst="rect">
                            <a:avLst/>
                          </a:prstGeom>
                        </pic:spPr>
                      </pic:pic>
                      <wps:wsp>
                        <wps:cNvPr id="54" name="Rectangle 54"/>
                        <wps:cNvSpPr/>
                        <wps:spPr>
                          <a:xfrm>
                            <a:off x="3631027" y="1819275"/>
                            <a:ext cx="3639525" cy="754675"/>
                          </a:xfrm>
                          <a:prstGeom prst="rect">
                            <a:avLst/>
                          </a:prstGeom>
                          <a:solidFill>
                            <a:srgbClr val="AFDAE7"/>
                          </a:solidFill>
                          <a:effectLst>
                            <a:outerShdw blurRad="50800" dist="38100" algn="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Zone de texte 12"/>
                        <wps:cNvSpPr txBox="1"/>
                        <wps:spPr>
                          <a:xfrm>
                            <a:off x="4043994" y="1911046"/>
                            <a:ext cx="963930" cy="219075"/>
                          </a:xfrm>
                          <a:prstGeom prst="rect">
                            <a:avLst/>
                          </a:prstGeom>
                          <a:noFill/>
                          <a:ln w="6350">
                            <a:noFill/>
                          </a:ln>
                        </wps:spPr>
                        <wps:txbx>
                          <w:txbxContent>
                            <w:p w14:paraId="544C1124" w14:textId="32BDB168" w:rsidR="003959B9" w:rsidRPr="006E1C94" w:rsidRDefault="003959B9" w:rsidP="00625814">
                              <w:pPr>
                                <w:pStyle w:val="NormalWeb"/>
                                <w:spacing w:line="276" w:lineRule="auto"/>
                                <w:ind w:left="0"/>
                                <w:rPr>
                                  <w:szCs w:val="24"/>
                                </w:rPr>
                              </w:pPr>
                              <w:r w:rsidRPr="006E1C94">
                                <w:rPr>
                                  <w:rFonts w:eastAsia="Calibri"/>
                                  <w:b/>
                                  <w:bCs/>
                                  <w:sz w:val="24"/>
                                  <w:szCs w:val="28"/>
                                </w:rPr>
                                <w:t xml:space="preserve">Bien support 2 </w:t>
                              </w:r>
                            </w:p>
                          </w:txbxContent>
                        </wps:txbx>
                        <wps:bodyPr rot="0" spcFirstLastPara="0" vert="horz" wrap="none" lIns="0" tIns="0" rIns="0" bIns="0" numCol="1" spcCol="0" rtlCol="0" fromWordArt="0" anchor="t" anchorCtr="0" forceAA="0" compatLnSpc="1">
                          <a:prstTxWarp prst="textNoShape">
                            <a:avLst/>
                          </a:prstTxWarp>
                          <a:noAutofit/>
                        </wps:bodyPr>
                      </wps:wsp>
                      <wps:wsp>
                        <wps:cNvPr id="58" name="Rectangle 58"/>
                        <wps:cNvSpPr/>
                        <wps:spPr>
                          <a:xfrm>
                            <a:off x="3635039" y="2819378"/>
                            <a:ext cx="3639185" cy="1285897"/>
                          </a:xfrm>
                          <a:prstGeom prst="rect">
                            <a:avLst/>
                          </a:prstGeom>
                          <a:solidFill>
                            <a:srgbClr val="AFDAE7"/>
                          </a:solidFill>
                          <a:effectLst>
                            <a:outerShdw blurRad="50800" dist="38100" algn="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9" name="Picture 44">
                            <a:extLst>
                              <a:ext uri="{FF2B5EF4-FFF2-40B4-BE49-F238E27FC236}">
                                <a16:creationId xmlns:a16="http://schemas.microsoft.com/office/drawing/2014/main" id="{E5BB0EC4-AF9C-43FB-8A45-DDD644025360}"/>
                              </a:ext>
                            </a:extLst>
                          </pic:cNvPr>
                          <pic:cNvPicPr/>
                        </pic:nvPicPr>
                        <pic:blipFill>
                          <a:blip r:embed="rId16"/>
                          <a:stretch>
                            <a:fillRect/>
                          </a:stretch>
                        </pic:blipFill>
                        <pic:spPr>
                          <a:xfrm>
                            <a:off x="3688007" y="2874601"/>
                            <a:ext cx="318560" cy="296250"/>
                          </a:xfrm>
                          <a:prstGeom prst="rect">
                            <a:avLst/>
                          </a:prstGeom>
                        </pic:spPr>
                      </pic:pic>
                      <pic:pic xmlns:pic="http://schemas.openxmlformats.org/drawingml/2006/picture">
                        <pic:nvPicPr>
                          <pic:cNvPr id="60" name="Picture 44">
                            <a:extLst>
                              <a:ext uri="{FF2B5EF4-FFF2-40B4-BE49-F238E27FC236}">
                                <a16:creationId xmlns:a16="http://schemas.microsoft.com/office/drawing/2014/main" id="{E5BB0EC4-AF9C-43FB-8A45-DDD644025360}"/>
                              </a:ext>
                            </a:extLst>
                          </pic:cNvPr>
                          <pic:cNvPicPr/>
                        </pic:nvPicPr>
                        <pic:blipFill>
                          <a:blip r:embed="rId16"/>
                          <a:stretch>
                            <a:fillRect/>
                          </a:stretch>
                        </pic:blipFill>
                        <pic:spPr>
                          <a:xfrm>
                            <a:off x="3688432" y="1895475"/>
                            <a:ext cx="318135" cy="295910"/>
                          </a:xfrm>
                          <a:prstGeom prst="rect">
                            <a:avLst/>
                          </a:prstGeom>
                        </pic:spPr>
                      </pic:pic>
                      <wps:wsp>
                        <wps:cNvPr id="61" name="Zone de texte 12"/>
                        <wps:cNvSpPr txBox="1"/>
                        <wps:spPr>
                          <a:xfrm>
                            <a:off x="4096123" y="2937149"/>
                            <a:ext cx="963930" cy="219075"/>
                          </a:xfrm>
                          <a:prstGeom prst="rect">
                            <a:avLst/>
                          </a:prstGeom>
                          <a:noFill/>
                          <a:ln w="6350">
                            <a:noFill/>
                          </a:ln>
                        </wps:spPr>
                        <wps:txbx>
                          <w:txbxContent>
                            <w:p w14:paraId="053A8399" w14:textId="1A65816B" w:rsidR="003959B9" w:rsidRPr="004E462C" w:rsidRDefault="003959B9" w:rsidP="00625814">
                              <w:pPr>
                                <w:pStyle w:val="NormalWeb"/>
                                <w:spacing w:line="276" w:lineRule="auto"/>
                                <w:ind w:left="0"/>
                                <w:rPr>
                                  <w:szCs w:val="24"/>
                                </w:rPr>
                              </w:pPr>
                              <w:r w:rsidRPr="004E462C">
                                <w:rPr>
                                  <w:rFonts w:eastAsia="Calibri"/>
                                  <w:b/>
                                  <w:bCs/>
                                  <w:sz w:val="24"/>
                                  <w:szCs w:val="28"/>
                                </w:rPr>
                                <w:t xml:space="preserve">Bien support 3 </w:t>
                              </w:r>
                            </w:p>
                          </w:txbxContent>
                        </wps:txbx>
                        <wps:bodyPr rot="0" spcFirstLastPara="0" vert="horz" wrap="none" lIns="0" tIns="0" rIns="0" bIns="0" numCol="1" spcCol="0" rtlCol="0" fromWordArt="0" anchor="t" anchorCtr="0" forceAA="0" compatLnSpc="1">
                          <a:prstTxWarp prst="textNoShape">
                            <a:avLst/>
                          </a:prstTxWarp>
                          <a:noAutofit/>
                        </wps:bodyPr>
                      </wps:wsp>
                      <wps:wsp>
                        <wps:cNvPr id="13" name="Rectangle 13"/>
                        <wps:cNvSpPr/>
                        <wps:spPr>
                          <a:xfrm>
                            <a:off x="5460675" y="2335892"/>
                            <a:ext cx="1676400" cy="626383"/>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Zone de texte 12"/>
                        <wps:cNvSpPr txBox="1"/>
                        <wps:spPr>
                          <a:xfrm>
                            <a:off x="5725096" y="2513625"/>
                            <a:ext cx="1093470" cy="219075"/>
                          </a:xfrm>
                          <a:prstGeom prst="rect">
                            <a:avLst/>
                          </a:prstGeom>
                          <a:noFill/>
                          <a:ln w="6350">
                            <a:noFill/>
                          </a:ln>
                        </wps:spPr>
                        <wps:txbx>
                          <w:txbxContent>
                            <w:p w14:paraId="30D73F2D" w14:textId="70718DE6" w:rsidR="003959B9" w:rsidRDefault="003959B9" w:rsidP="00625814">
                              <w:pPr>
                                <w:pStyle w:val="NormalWeb"/>
                                <w:spacing w:line="276" w:lineRule="auto"/>
                                <w:ind w:left="0"/>
                                <w:rPr>
                                  <w:sz w:val="24"/>
                                  <w:szCs w:val="24"/>
                                </w:rPr>
                              </w:pPr>
                              <w:r>
                                <w:rPr>
                                  <w:rFonts w:eastAsia="Calibri"/>
                                  <w:b/>
                                  <w:bCs/>
                                  <w:sz w:val="28"/>
                                  <w:szCs w:val="28"/>
                                </w:rPr>
                                <w:t xml:space="preserve">P.01 ………… </w:t>
                              </w:r>
                            </w:p>
                          </w:txbxContent>
                        </wps:txbx>
                        <wps:bodyPr rot="0" spcFirstLastPara="0" vert="horz" wrap="none" lIns="0" tIns="0" rIns="0" bIns="0" numCol="1" spcCol="0" rtlCol="0" fromWordArt="0" anchor="t" anchorCtr="0" forceAA="0" compatLnSpc="1">
                          <a:prstTxWarp prst="textNoShape">
                            <a:avLst/>
                          </a:prstTxWarp>
                          <a:noAutofit/>
                        </wps:bodyPr>
                      </wps:wsp>
                      <wps:wsp>
                        <wps:cNvPr id="63" name="Rectangle 63"/>
                        <wps:cNvSpPr/>
                        <wps:spPr>
                          <a:xfrm>
                            <a:off x="3775976" y="3378724"/>
                            <a:ext cx="1449325" cy="529253"/>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5718794" y="3367390"/>
                            <a:ext cx="1485900" cy="540587"/>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154972" y="1372539"/>
                            <a:ext cx="2591435" cy="1160717"/>
                          </a:xfrm>
                          <a:prstGeom prst="rect">
                            <a:avLst/>
                          </a:prstGeom>
                          <a:solidFill>
                            <a:srgbClr val="DBEEF4"/>
                          </a:solidFill>
                          <a:effectLst>
                            <a:outerShdw blurRad="50800" dist="38100" algn="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1144663" y="1739661"/>
                            <a:ext cx="1449070" cy="41910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212647" y="3066268"/>
                            <a:ext cx="1449070" cy="435042"/>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0" name="Picture 44">
                            <a:extLst>
                              <a:ext uri="{FF2B5EF4-FFF2-40B4-BE49-F238E27FC236}">
                                <a16:creationId xmlns:a16="http://schemas.microsoft.com/office/drawing/2014/main" id="{E5BB0EC4-AF9C-43FB-8A45-DDD644025360}"/>
                              </a:ext>
                            </a:extLst>
                          </pic:cNvPr>
                          <pic:cNvPicPr/>
                        </pic:nvPicPr>
                        <pic:blipFill>
                          <a:blip r:embed="rId16"/>
                          <a:stretch>
                            <a:fillRect/>
                          </a:stretch>
                        </pic:blipFill>
                        <pic:spPr>
                          <a:xfrm>
                            <a:off x="211807" y="1418590"/>
                            <a:ext cx="318135" cy="295910"/>
                          </a:xfrm>
                          <a:prstGeom prst="rect">
                            <a:avLst/>
                          </a:prstGeom>
                        </pic:spPr>
                      </pic:pic>
                      <pic:pic xmlns:pic="http://schemas.openxmlformats.org/drawingml/2006/picture">
                        <pic:nvPicPr>
                          <pic:cNvPr id="71" name="Picture 44">
                            <a:extLst>
                              <a:ext uri="{FF2B5EF4-FFF2-40B4-BE49-F238E27FC236}">
                                <a16:creationId xmlns:a16="http://schemas.microsoft.com/office/drawing/2014/main" id="{E5BB0EC4-AF9C-43FB-8A45-DDD644025360}"/>
                              </a:ext>
                            </a:extLst>
                          </pic:cNvPr>
                          <pic:cNvPicPr/>
                        </pic:nvPicPr>
                        <pic:blipFill>
                          <a:blip r:embed="rId16"/>
                          <a:stretch>
                            <a:fillRect/>
                          </a:stretch>
                        </pic:blipFill>
                        <pic:spPr>
                          <a:xfrm>
                            <a:off x="221379" y="2747292"/>
                            <a:ext cx="318135" cy="295910"/>
                          </a:xfrm>
                          <a:prstGeom prst="rect">
                            <a:avLst/>
                          </a:prstGeom>
                        </pic:spPr>
                      </pic:pic>
                      <wps:wsp>
                        <wps:cNvPr id="72" name="Zone de texte 12"/>
                        <wps:cNvSpPr txBox="1"/>
                        <wps:spPr>
                          <a:xfrm>
                            <a:off x="561715" y="1456350"/>
                            <a:ext cx="883920" cy="219075"/>
                          </a:xfrm>
                          <a:prstGeom prst="rect">
                            <a:avLst/>
                          </a:prstGeom>
                          <a:noFill/>
                          <a:ln w="6350">
                            <a:noFill/>
                          </a:ln>
                        </wps:spPr>
                        <wps:txbx>
                          <w:txbxContent>
                            <w:p w14:paraId="4C9F7CD6" w14:textId="6627F525" w:rsidR="003959B9" w:rsidRDefault="003959B9" w:rsidP="00625814">
                              <w:pPr>
                                <w:pStyle w:val="NormalWeb"/>
                                <w:spacing w:line="276" w:lineRule="auto"/>
                                <w:ind w:left="0"/>
                                <w:rPr>
                                  <w:sz w:val="24"/>
                                  <w:szCs w:val="24"/>
                                </w:rPr>
                              </w:pPr>
                              <w:r>
                                <w:rPr>
                                  <w:rFonts w:eastAsia="Calibri"/>
                                  <w:b/>
                                  <w:bCs/>
                                </w:rPr>
                                <w:t xml:space="preserve">Bien support 4 </w:t>
                              </w:r>
                            </w:p>
                          </w:txbxContent>
                        </wps:txbx>
                        <wps:bodyPr rot="0" spcFirstLastPara="0" vert="horz" wrap="none" lIns="0" tIns="0" rIns="0" bIns="0" numCol="1" spcCol="0" rtlCol="0" fromWordArt="0" anchor="t" anchorCtr="0" forceAA="0" compatLnSpc="1">
                          <a:prstTxWarp prst="textNoShape">
                            <a:avLst/>
                          </a:prstTxWarp>
                          <a:noAutofit/>
                        </wps:bodyPr>
                      </wps:wsp>
                      <wps:wsp>
                        <wps:cNvPr id="73" name="Zone de texte 12"/>
                        <wps:cNvSpPr txBox="1"/>
                        <wps:spPr>
                          <a:xfrm>
                            <a:off x="640425" y="2809831"/>
                            <a:ext cx="883920" cy="219075"/>
                          </a:xfrm>
                          <a:prstGeom prst="rect">
                            <a:avLst/>
                          </a:prstGeom>
                          <a:noFill/>
                          <a:ln w="6350">
                            <a:noFill/>
                          </a:ln>
                        </wps:spPr>
                        <wps:txbx>
                          <w:txbxContent>
                            <w:p w14:paraId="1D84EF44" w14:textId="2078E77B" w:rsidR="003959B9" w:rsidRDefault="003959B9" w:rsidP="00625814">
                              <w:pPr>
                                <w:pStyle w:val="NormalWeb"/>
                                <w:spacing w:line="276" w:lineRule="auto"/>
                                <w:ind w:left="0"/>
                                <w:rPr>
                                  <w:sz w:val="24"/>
                                  <w:szCs w:val="24"/>
                                </w:rPr>
                              </w:pPr>
                              <w:r>
                                <w:rPr>
                                  <w:rFonts w:eastAsia="Calibri"/>
                                  <w:b/>
                                  <w:bCs/>
                                  <w:szCs w:val="22"/>
                                </w:rPr>
                                <w:t xml:space="preserve">Bien support 5  </w:t>
                              </w:r>
                            </w:p>
                          </w:txbxContent>
                        </wps:txbx>
                        <wps:bodyPr rot="0" spcFirstLastPara="0"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47" name="Picture 1">
                            <a:extLst>
                              <a:ext uri="{FF2B5EF4-FFF2-40B4-BE49-F238E27FC236}">
                                <a16:creationId xmlns:a16="http://schemas.microsoft.com/office/drawing/2014/main" id="{FEC3CC10-FFE7-453A-A1D2-BBEF960AC70C}"/>
                              </a:ext>
                            </a:extLst>
                          </pic:cNvPr>
                          <pic:cNvPicPr>
                            <a:picLocks noChangeAspect="1"/>
                          </pic:cNvPicPr>
                        </pic:nvPicPr>
                        <pic:blipFill>
                          <a:blip r:embed="rId18"/>
                          <a:stretch>
                            <a:fillRect/>
                          </a:stretch>
                        </pic:blipFill>
                        <pic:spPr>
                          <a:xfrm>
                            <a:off x="250990" y="2092049"/>
                            <a:ext cx="322767" cy="337734"/>
                          </a:xfrm>
                          <a:prstGeom prst="rect">
                            <a:avLst/>
                          </a:prstGeom>
                        </pic:spPr>
                      </pic:pic>
                      <pic:pic xmlns:pic="http://schemas.openxmlformats.org/drawingml/2006/picture">
                        <pic:nvPicPr>
                          <pic:cNvPr id="74" name="Picture 1">
                            <a:extLst>
                              <a:ext uri="{FF2B5EF4-FFF2-40B4-BE49-F238E27FC236}">
                                <a16:creationId xmlns:a16="http://schemas.microsoft.com/office/drawing/2014/main" id="{FEC3CC10-FFE7-453A-A1D2-BBEF960AC70C}"/>
                              </a:ext>
                            </a:extLst>
                          </pic:cNvPr>
                          <pic:cNvPicPr/>
                        </pic:nvPicPr>
                        <pic:blipFill>
                          <a:blip r:embed="rId18"/>
                          <a:stretch>
                            <a:fillRect/>
                          </a:stretch>
                        </pic:blipFill>
                        <pic:spPr>
                          <a:xfrm>
                            <a:off x="227092" y="3438492"/>
                            <a:ext cx="346666" cy="362352"/>
                          </a:xfrm>
                          <a:prstGeom prst="rect">
                            <a:avLst/>
                          </a:prstGeom>
                        </pic:spPr>
                      </pic:pic>
                      <wps:wsp>
                        <wps:cNvPr id="76" name="Zone de texte 12"/>
                        <wps:cNvSpPr txBox="1"/>
                        <wps:spPr>
                          <a:xfrm>
                            <a:off x="1366348" y="1833671"/>
                            <a:ext cx="915670" cy="219075"/>
                          </a:xfrm>
                          <a:prstGeom prst="rect">
                            <a:avLst/>
                          </a:prstGeom>
                          <a:noFill/>
                          <a:ln w="6350">
                            <a:noFill/>
                          </a:ln>
                        </wps:spPr>
                        <wps:txbx>
                          <w:txbxContent>
                            <w:p w14:paraId="0FDBCF29" w14:textId="4F5DA824" w:rsidR="003959B9" w:rsidRDefault="003959B9" w:rsidP="00625814">
                              <w:pPr>
                                <w:pStyle w:val="NormalWeb"/>
                                <w:spacing w:line="276" w:lineRule="auto"/>
                                <w:ind w:left="0"/>
                                <w:rPr>
                                  <w:sz w:val="24"/>
                                  <w:szCs w:val="24"/>
                                </w:rPr>
                              </w:pPr>
                              <w:r>
                                <w:rPr>
                                  <w:rFonts w:eastAsia="Calibri"/>
                                  <w:b/>
                                  <w:bCs/>
                                  <w:sz w:val="28"/>
                                  <w:szCs w:val="28"/>
                                </w:rPr>
                                <w:t xml:space="preserve">P.04 ……… </w:t>
                              </w:r>
                            </w:p>
                          </w:txbxContent>
                        </wps:txbx>
                        <wps:bodyPr rot="0" spcFirstLastPara="0" vert="horz" wrap="none" lIns="0" tIns="0" rIns="0" bIns="0" numCol="1" spcCol="0" rtlCol="0" fromWordArt="0" anchor="t" anchorCtr="0" forceAA="0" compatLnSpc="1">
                          <a:prstTxWarp prst="textNoShape">
                            <a:avLst/>
                          </a:prstTxWarp>
                          <a:noAutofit/>
                        </wps:bodyPr>
                      </wps:wsp>
                      <wps:wsp>
                        <wps:cNvPr id="77" name="Zone de texte 12"/>
                        <wps:cNvSpPr txBox="1"/>
                        <wps:spPr>
                          <a:xfrm>
                            <a:off x="4035144" y="3560900"/>
                            <a:ext cx="1093470" cy="219075"/>
                          </a:xfrm>
                          <a:prstGeom prst="rect">
                            <a:avLst/>
                          </a:prstGeom>
                          <a:noFill/>
                          <a:ln w="6350">
                            <a:noFill/>
                          </a:ln>
                        </wps:spPr>
                        <wps:txbx>
                          <w:txbxContent>
                            <w:p w14:paraId="7EA707FF" w14:textId="2C6C0AC9" w:rsidR="003959B9" w:rsidRDefault="003959B9" w:rsidP="00625814">
                              <w:pPr>
                                <w:pStyle w:val="NormalWeb"/>
                                <w:spacing w:line="276" w:lineRule="auto"/>
                                <w:ind w:left="0"/>
                                <w:rPr>
                                  <w:sz w:val="24"/>
                                  <w:szCs w:val="24"/>
                                </w:rPr>
                              </w:pPr>
                              <w:r>
                                <w:rPr>
                                  <w:rFonts w:eastAsia="Calibri"/>
                                  <w:b/>
                                  <w:bCs/>
                                  <w:sz w:val="28"/>
                                  <w:szCs w:val="28"/>
                                </w:rPr>
                                <w:t xml:space="preserve">P.02 ………… </w:t>
                              </w:r>
                            </w:p>
                          </w:txbxContent>
                        </wps:txbx>
                        <wps:bodyPr rot="0" spcFirstLastPara="0" vert="horz" wrap="none" lIns="0" tIns="0" rIns="0" bIns="0" numCol="1" spcCol="0" rtlCol="0" fromWordArt="0" anchor="t" anchorCtr="0" forceAA="0" compatLnSpc="1">
                          <a:prstTxWarp prst="textNoShape">
                            <a:avLst/>
                          </a:prstTxWarp>
                          <a:noAutofit/>
                        </wps:bodyPr>
                      </wps:wsp>
                      <wps:wsp>
                        <wps:cNvPr id="78" name="Zone de texte 12"/>
                        <wps:cNvSpPr txBox="1"/>
                        <wps:spPr>
                          <a:xfrm>
                            <a:off x="5916530" y="3524206"/>
                            <a:ext cx="1093470" cy="219075"/>
                          </a:xfrm>
                          <a:prstGeom prst="rect">
                            <a:avLst/>
                          </a:prstGeom>
                          <a:noFill/>
                          <a:ln w="6350">
                            <a:noFill/>
                          </a:ln>
                        </wps:spPr>
                        <wps:txbx>
                          <w:txbxContent>
                            <w:p w14:paraId="68EAB300" w14:textId="47E67DB6" w:rsidR="003959B9" w:rsidRDefault="003959B9" w:rsidP="00625814">
                              <w:pPr>
                                <w:pStyle w:val="NormalWeb"/>
                                <w:spacing w:line="276" w:lineRule="auto"/>
                                <w:ind w:left="0"/>
                                <w:rPr>
                                  <w:sz w:val="24"/>
                                  <w:szCs w:val="24"/>
                                </w:rPr>
                              </w:pPr>
                              <w:r>
                                <w:rPr>
                                  <w:rFonts w:eastAsia="Calibri"/>
                                  <w:b/>
                                  <w:bCs/>
                                  <w:sz w:val="28"/>
                                  <w:szCs w:val="28"/>
                                </w:rPr>
                                <w:t xml:space="preserve">P.03 ………… </w:t>
                              </w:r>
                            </w:p>
                          </w:txbxContent>
                        </wps:txbx>
                        <wps:bodyPr rot="0" spcFirstLastPara="0" vert="horz" wrap="none" lIns="0" tIns="0" rIns="0" bIns="0" numCol="1" spcCol="0" rtlCol="0" fromWordArt="0" anchor="t" anchorCtr="0" forceAA="0" compatLnSpc="1">
                          <a:prstTxWarp prst="textNoShape">
                            <a:avLst/>
                          </a:prstTxWarp>
                          <a:noAutofit/>
                        </wps:bodyPr>
                      </wps:wsp>
                      <wps:wsp>
                        <wps:cNvPr id="80" name="Zone de texte 12"/>
                        <wps:cNvSpPr txBox="1"/>
                        <wps:spPr>
                          <a:xfrm>
                            <a:off x="1390671" y="3193164"/>
                            <a:ext cx="1093470" cy="219075"/>
                          </a:xfrm>
                          <a:prstGeom prst="rect">
                            <a:avLst/>
                          </a:prstGeom>
                          <a:noFill/>
                          <a:ln w="6350">
                            <a:noFill/>
                          </a:ln>
                        </wps:spPr>
                        <wps:txbx>
                          <w:txbxContent>
                            <w:p w14:paraId="0EE20076" w14:textId="522D3C38" w:rsidR="003959B9" w:rsidRDefault="003959B9" w:rsidP="00625814">
                              <w:pPr>
                                <w:pStyle w:val="NormalWeb"/>
                                <w:spacing w:line="276" w:lineRule="auto"/>
                                <w:ind w:left="0"/>
                                <w:rPr>
                                  <w:sz w:val="24"/>
                                  <w:szCs w:val="24"/>
                                </w:rPr>
                              </w:pPr>
                              <w:r>
                                <w:rPr>
                                  <w:rFonts w:eastAsia="Calibri"/>
                                  <w:b/>
                                  <w:bCs/>
                                  <w:sz w:val="28"/>
                                  <w:szCs w:val="28"/>
                                </w:rPr>
                                <w:t xml:space="preserve">P.05 ………… </w:t>
                              </w:r>
                            </w:p>
                          </w:txbxContent>
                        </wps:txbx>
                        <wps:bodyPr rot="0" spcFirstLastPara="0" vert="horz" wrap="none" lIns="0" tIns="0" rIns="0" bIns="0" numCol="1" spcCol="0" rtlCol="0" fromWordArt="0" anchor="t" anchorCtr="0" forceAA="0" compatLnSpc="1">
                          <a:prstTxWarp prst="textNoShape">
                            <a:avLst/>
                          </a:prstTxWarp>
                          <a:noAutofit/>
                        </wps:bodyPr>
                      </wps:wsp>
                      <wps:wsp>
                        <wps:cNvPr id="81" name="Zone de texte 12"/>
                        <wps:cNvSpPr txBox="1"/>
                        <wps:spPr>
                          <a:xfrm>
                            <a:off x="640430" y="2267432"/>
                            <a:ext cx="1046480" cy="229870"/>
                          </a:xfrm>
                          <a:prstGeom prst="rect">
                            <a:avLst/>
                          </a:prstGeom>
                          <a:noFill/>
                          <a:ln w="6350">
                            <a:noFill/>
                          </a:ln>
                        </wps:spPr>
                        <wps:txbx>
                          <w:txbxContent>
                            <w:p w14:paraId="0F387335" w14:textId="77777777" w:rsidR="003959B9" w:rsidRPr="004E462C" w:rsidRDefault="003959B9" w:rsidP="00625814">
                              <w:pPr>
                                <w:pStyle w:val="NormalWeb"/>
                                <w:spacing w:line="276" w:lineRule="auto"/>
                                <w:ind w:left="0"/>
                                <w:rPr>
                                  <w:sz w:val="20"/>
                                  <w:szCs w:val="24"/>
                                </w:rPr>
                              </w:pPr>
                              <w:r w:rsidRPr="004E462C">
                                <w:rPr>
                                  <w:rFonts w:eastAsia="Calibri"/>
                                  <w:b/>
                                  <w:bCs/>
                                  <w:szCs w:val="28"/>
                                </w:rPr>
                                <w:t>Partie</w:t>
                              </w:r>
                              <w:r>
                                <w:rPr>
                                  <w:rFonts w:eastAsia="Calibri"/>
                                  <w:b/>
                                  <w:bCs/>
                                  <w:szCs w:val="28"/>
                                </w:rPr>
                                <w:t xml:space="preserve"> prenante 1</w:t>
                              </w:r>
                              <w:r w:rsidRPr="004E462C">
                                <w:rPr>
                                  <w:rFonts w:eastAsia="Calibri"/>
                                  <w:b/>
                                  <w:bCs/>
                                  <w:szCs w:val="28"/>
                                </w:rPr>
                                <w:t xml:space="preserve">  </w:t>
                              </w:r>
                            </w:p>
                          </w:txbxContent>
                        </wps:txbx>
                        <wps:bodyPr rot="0" spcFirstLastPara="0" vert="horz" wrap="none" lIns="0" tIns="0" rIns="0" bIns="0" numCol="1" spcCol="0" rtlCol="0" fromWordArt="0" anchor="t" anchorCtr="0" forceAA="0" compatLnSpc="1">
                          <a:prstTxWarp prst="textNoShape">
                            <a:avLst/>
                          </a:prstTxWarp>
                          <a:noAutofit/>
                        </wps:bodyPr>
                      </wps:wsp>
                      <wps:wsp>
                        <wps:cNvPr id="82" name="Zone de texte 12"/>
                        <wps:cNvSpPr txBox="1"/>
                        <wps:spPr>
                          <a:xfrm>
                            <a:off x="621382" y="3622223"/>
                            <a:ext cx="1046480" cy="229870"/>
                          </a:xfrm>
                          <a:prstGeom prst="rect">
                            <a:avLst/>
                          </a:prstGeom>
                          <a:noFill/>
                          <a:ln w="6350">
                            <a:noFill/>
                          </a:ln>
                        </wps:spPr>
                        <wps:txbx>
                          <w:txbxContent>
                            <w:p w14:paraId="03A85E8C" w14:textId="77777777" w:rsidR="003959B9" w:rsidRDefault="003959B9" w:rsidP="00625814">
                              <w:pPr>
                                <w:pStyle w:val="NormalWeb"/>
                                <w:spacing w:line="276" w:lineRule="auto"/>
                                <w:ind w:left="0"/>
                                <w:rPr>
                                  <w:sz w:val="24"/>
                                  <w:szCs w:val="24"/>
                                </w:rPr>
                              </w:pPr>
                              <w:r>
                                <w:rPr>
                                  <w:rFonts w:eastAsia="Calibri"/>
                                  <w:b/>
                                  <w:bCs/>
                                  <w:szCs w:val="22"/>
                                </w:rPr>
                                <w:t xml:space="preserve">Partie prenante 1  </w:t>
                              </w:r>
                            </w:p>
                          </w:txbxContent>
                        </wps:txbx>
                        <wps:bodyPr rot="0" spcFirstLastPara="0" vert="horz" wrap="none" lIns="0" tIns="0" rIns="0" bIns="0" numCol="1" spcCol="0" rtlCol="0" fromWordArt="0" anchor="t" anchorCtr="0" forceAA="0" compatLnSpc="1">
                          <a:prstTxWarp prst="textNoShape">
                            <a:avLst/>
                          </a:prstTxWarp>
                          <a:noAutofit/>
                        </wps:bodyPr>
                      </wps:wsp>
                      <wps:wsp>
                        <wps:cNvPr id="83" name="Zone de texte 12"/>
                        <wps:cNvSpPr txBox="1"/>
                        <wps:spPr>
                          <a:xfrm>
                            <a:off x="688086" y="4013063"/>
                            <a:ext cx="1046480" cy="229870"/>
                          </a:xfrm>
                          <a:prstGeom prst="rect">
                            <a:avLst/>
                          </a:prstGeom>
                          <a:noFill/>
                          <a:ln w="6350">
                            <a:noFill/>
                          </a:ln>
                        </wps:spPr>
                        <wps:txbx>
                          <w:txbxContent>
                            <w:p w14:paraId="6D3FCD5D" w14:textId="77777777" w:rsidR="003959B9" w:rsidRDefault="003959B9" w:rsidP="00625814">
                              <w:pPr>
                                <w:pStyle w:val="NormalWeb"/>
                                <w:spacing w:line="276" w:lineRule="auto"/>
                                <w:ind w:left="0"/>
                                <w:rPr>
                                  <w:sz w:val="24"/>
                                  <w:szCs w:val="24"/>
                                </w:rPr>
                              </w:pPr>
                              <w:r>
                                <w:rPr>
                                  <w:rFonts w:eastAsia="Calibri"/>
                                  <w:b/>
                                  <w:bCs/>
                                  <w:szCs w:val="22"/>
                                </w:rPr>
                                <w:t xml:space="preserve">Partie prenante 2  </w:t>
                              </w:r>
                            </w:p>
                          </w:txbxContent>
                        </wps:txbx>
                        <wps:bodyPr rot="0" spcFirstLastPara="0" vert="horz" wrap="none" lIns="0" tIns="0" rIns="0" bIns="0" numCol="1" spcCol="0" rtlCol="0" fromWordArt="0" anchor="t" anchorCtr="0" forceAA="0" compatLnSpc="1">
                          <a:prstTxWarp prst="textNoShape">
                            <a:avLst/>
                          </a:prstTxWarp>
                          <a:noAutofit/>
                        </wps:bodyPr>
                      </wps:wsp>
                      <wpg:wgp>
                        <wpg:cNvPr id="85" name="Groupe 85"/>
                        <wpg:cNvGrpSpPr/>
                        <wpg:grpSpPr>
                          <a:xfrm rot="5400000">
                            <a:off x="6700659" y="2876550"/>
                            <a:ext cx="204470" cy="242570"/>
                            <a:chOff x="19050" y="-19050"/>
                            <a:chExt cx="426975" cy="391801"/>
                          </a:xfrm>
                        </wpg:grpSpPr>
                        <wps:wsp>
                          <wps:cNvPr id="86" name="Rectangle 86"/>
                          <wps:cNvSpPr/>
                          <wps:spPr>
                            <a:xfrm>
                              <a:off x="19050" y="-19050"/>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Triangle isocèle 87"/>
                          <wps:cNvSpPr/>
                          <wps:spPr>
                            <a:xfrm rot="5400000">
                              <a:off x="115338" y="33026"/>
                              <a:ext cx="266700"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90" name="Groupe 90"/>
                        <wpg:cNvGrpSpPr/>
                        <wpg:grpSpPr>
                          <a:xfrm rot="5400000">
                            <a:off x="6699956" y="3254201"/>
                            <a:ext cx="204597" cy="242570"/>
                            <a:chOff x="18977" y="185493"/>
                            <a:chExt cx="426975" cy="391801"/>
                          </a:xfrm>
                        </wpg:grpSpPr>
                        <wps:wsp>
                          <wps:cNvPr id="94" name="Rectangle 94"/>
                          <wps:cNvSpPr/>
                          <wps:spPr>
                            <a:xfrm>
                              <a:off x="18977" y="185493"/>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Triangle isocèle 95"/>
                          <wps:cNvSpPr/>
                          <wps:spPr>
                            <a:xfrm rot="5400000">
                              <a:off x="115299" y="237569"/>
                              <a:ext cx="266702"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39" name="Connecteur en angle 39"/>
                        <wps:cNvCnPr>
                          <a:stCxn id="165" idx="3"/>
                          <a:endCxn id="183" idx="3"/>
                        </wps:cNvCnPr>
                        <wps:spPr>
                          <a:xfrm>
                            <a:off x="2866143" y="1970818"/>
                            <a:ext cx="2285962" cy="562438"/>
                          </a:xfrm>
                          <a:prstGeom prst="bentConnector3">
                            <a:avLst>
                              <a:gd name="adj1" fmla="val 7061"/>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Connecteur en angle 131"/>
                        <wps:cNvCnPr>
                          <a:stCxn id="173" idx="0"/>
                          <a:endCxn id="135" idx="3"/>
                        </wps:cNvCnPr>
                        <wps:spPr>
                          <a:xfrm rot="16200000" flipH="1">
                            <a:off x="2963789" y="3310381"/>
                            <a:ext cx="147279" cy="921825"/>
                          </a:xfrm>
                          <a:prstGeom prst="bentConnector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32" name="Groupe 132"/>
                        <wpg:cNvGrpSpPr/>
                        <wpg:grpSpPr>
                          <a:xfrm rot="16200000">
                            <a:off x="3581526" y="3640518"/>
                            <a:ext cx="242570" cy="408940"/>
                            <a:chOff x="83185" y="-83185"/>
                            <a:chExt cx="242678" cy="409194"/>
                          </a:xfrm>
                        </wpg:grpSpPr>
                        <wpg:grpSp>
                          <wpg:cNvPr id="133" name="Groupe 133"/>
                          <wpg:cNvGrpSpPr/>
                          <wpg:grpSpPr>
                            <a:xfrm rot="5400000">
                              <a:off x="102162" y="102308"/>
                              <a:ext cx="204724" cy="242678"/>
                              <a:chOff x="102162" y="102308"/>
                              <a:chExt cx="426975" cy="391801"/>
                            </a:xfrm>
                          </wpg:grpSpPr>
                          <wps:wsp>
                            <wps:cNvPr id="137" name="Rectangle 137"/>
                            <wps:cNvSpPr/>
                            <wps:spPr>
                              <a:xfrm>
                                <a:off x="102162" y="102308"/>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8" name="Triangle isocèle 138"/>
                            <wps:cNvSpPr/>
                            <wps:spPr>
                              <a:xfrm rot="5400000">
                                <a:off x="198485" y="154385"/>
                                <a:ext cx="266702"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34" name="Groupe 134"/>
                          <wpg:cNvGrpSpPr/>
                          <wpg:grpSpPr>
                            <a:xfrm rot="16200000">
                              <a:off x="102343" y="-102235"/>
                              <a:ext cx="204470" cy="242570"/>
                              <a:chOff x="102343" y="-102235"/>
                              <a:chExt cx="426975" cy="391801"/>
                            </a:xfrm>
                          </wpg:grpSpPr>
                          <wps:wsp>
                            <wps:cNvPr id="135" name="Rectangle 135"/>
                            <wps:cNvSpPr/>
                            <wps:spPr>
                              <a:xfrm>
                                <a:off x="102343" y="-102235"/>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Triangle isocèle 136"/>
                            <wps:cNvSpPr/>
                            <wps:spPr>
                              <a:xfrm rot="5400000">
                                <a:off x="198630" y="-50159"/>
                                <a:ext cx="266701"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139" name="Groupe 139"/>
                        <wpg:cNvGrpSpPr/>
                        <wpg:grpSpPr>
                          <a:xfrm rot="10800000">
                            <a:off x="5460485" y="2833355"/>
                            <a:ext cx="242570" cy="408940"/>
                            <a:chOff x="83185" y="-83185"/>
                            <a:chExt cx="242678" cy="409194"/>
                          </a:xfrm>
                        </wpg:grpSpPr>
                        <wpg:grpSp>
                          <wpg:cNvPr id="140" name="Groupe 140"/>
                          <wpg:cNvGrpSpPr/>
                          <wpg:grpSpPr>
                            <a:xfrm rot="5400000">
                              <a:off x="102162" y="102308"/>
                              <a:ext cx="204724" cy="242678"/>
                              <a:chOff x="102162" y="102308"/>
                              <a:chExt cx="426975" cy="391801"/>
                            </a:xfrm>
                          </wpg:grpSpPr>
                          <wps:wsp>
                            <wps:cNvPr id="144" name="Rectangle 144"/>
                            <wps:cNvSpPr/>
                            <wps:spPr>
                              <a:xfrm>
                                <a:off x="102162" y="102308"/>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5" name="Triangle isocèle 145"/>
                            <wps:cNvSpPr/>
                            <wps:spPr>
                              <a:xfrm rot="5400000">
                                <a:off x="198485" y="154385"/>
                                <a:ext cx="266702"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1" name="Groupe 141"/>
                          <wpg:cNvGrpSpPr/>
                          <wpg:grpSpPr>
                            <a:xfrm rot="16200000">
                              <a:off x="102343" y="-102235"/>
                              <a:ext cx="204470" cy="242570"/>
                              <a:chOff x="102343" y="-102235"/>
                              <a:chExt cx="426975" cy="391801"/>
                            </a:xfrm>
                          </wpg:grpSpPr>
                          <wps:wsp>
                            <wps:cNvPr id="142" name="Rectangle 142"/>
                            <wps:cNvSpPr/>
                            <wps:spPr>
                              <a:xfrm>
                                <a:off x="102343" y="-102235"/>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 name="Triangle isocèle 143"/>
                            <wps:cNvSpPr/>
                            <wps:spPr>
                              <a:xfrm rot="5400000">
                                <a:off x="198630" y="-50159"/>
                                <a:ext cx="266701"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46" name="Connecteur en angle 146"/>
                        <wps:cNvCnPr>
                          <a:stCxn id="150" idx="3"/>
                          <a:endCxn id="142" idx="3"/>
                        </wps:cNvCnPr>
                        <wps:spPr>
                          <a:xfrm flipV="1">
                            <a:off x="5299783" y="3242295"/>
                            <a:ext cx="281933" cy="152130"/>
                          </a:xfrm>
                          <a:prstGeom prst="bentConnector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47" name="Groupe 147"/>
                        <wpg:cNvGrpSpPr/>
                        <wpg:grpSpPr>
                          <a:xfrm rot="5400000">
                            <a:off x="4974028" y="3189901"/>
                            <a:ext cx="242570" cy="408940"/>
                            <a:chOff x="83185" y="-83185"/>
                            <a:chExt cx="242678" cy="409194"/>
                          </a:xfrm>
                        </wpg:grpSpPr>
                        <wpg:grpSp>
                          <wpg:cNvPr id="148" name="Groupe 148"/>
                          <wpg:cNvGrpSpPr/>
                          <wpg:grpSpPr>
                            <a:xfrm rot="5400000">
                              <a:off x="102162" y="102308"/>
                              <a:ext cx="204724" cy="242678"/>
                              <a:chOff x="102162" y="102308"/>
                              <a:chExt cx="426975" cy="391801"/>
                            </a:xfrm>
                          </wpg:grpSpPr>
                          <wps:wsp>
                            <wps:cNvPr id="152" name="Rectangle 152"/>
                            <wps:cNvSpPr/>
                            <wps:spPr>
                              <a:xfrm>
                                <a:off x="102162" y="102308"/>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 name="Triangle isocèle 153"/>
                            <wps:cNvSpPr/>
                            <wps:spPr>
                              <a:xfrm rot="5400000">
                                <a:off x="198485" y="154385"/>
                                <a:ext cx="266702"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9" name="Groupe 149"/>
                          <wpg:cNvGrpSpPr/>
                          <wpg:grpSpPr>
                            <a:xfrm rot="16200000">
                              <a:off x="102343" y="-102235"/>
                              <a:ext cx="204470" cy="242570"/>
                              <a:chOff x="102343" y="-102235"/>
                              <a:chExt cx="426975" cy="391801"/>
                            </a:xfrm>
                          </wpg:grpSpPr>
                          <wps:wsp>
                            <wps:cNvPr id="150" name="Rectangle 150"/>
                            <wps:cNvSpPr/>
                            <wps:spPr>
                              <a:xfrm>
                                <a:off x="102343" y="-102235"/>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1" name="Triangle isocèle 151"/>
                            <wps:cNvSpPr/>
                            <wps:spPr>
                              <a:xfrm rot="5400000">
                                <a:off x="198630" y="-50159"/>
                                <a:ext cx="266701"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162" name="Groupe 162"/>
                        <wpg:cNvGrpSpPr/>
                        <wpg:grpSpPr>
                          <a:xfrm rot="5400000">
                            <a:off x="2540388" y="1766294"/>
                            <a:ext cx="242570" cy="408940"/>
                            <a:chOff x="0" y="0"/>
                            <a:chExt cx="242678" cy="409194"/>
                          </a:xfrm>
                        </wpg:grpSpPr>
                        <wpg:grpSp>
                          <wpg:cNvPr id="163" name="Groupe 163"/>
                          <wpg:cNvGrpSpPr/>
                          <wpg:grpSpPr>
                            <a:xfrm rot="5400000">
                              <a:off x="18977" y="185493"/>
                              <a:ext cx="204724" cy="242678"/>
                              <a:chOff x="18977" y="185491"/>
                              <a:chExt cx="426975" cy="391801"/>
                            </a:xfrm>
                          </wpg:grpSpPr>
                          <wps:wsp>
                            <wps:cNvPr id="167" name="Rectangle 167"/>
                            <wps:cNvSpPr/>
                            <wps:spPr>
                              <a:xfrm>
                                <a:off x="18977" y="185491"/>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8" name="Triangle isocèle 168"/>
                            <wps:cNvSpPr/>
                            <wps:spPr>
                              <a:xfrm rot="5400000">
                                <a:off x="115301" y="237568"/>
                                <a:ext cx="266702"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64" name="Groupe 164"/>
                          <wpg:cNvGrpSpPr/>
                          <wpg:grpSpPr>
                            <a:xfrm rot="16200000">
                              <a:off x="19158" y="-19050"/>
                              <a:ext cx="204470" cy="242570"/>
                              <a:chOff x="19158" y="-19052"/>
                              <a:chExt cx="426975" cy="391801"/>
                            </a:xfrm>
                          </wpg:grpSpPr>
                          <wps:wsp>
                            <wps:cNvPr id="165" name="Rectangle 165"/>
                            <wps:cNvSpPr/>
                            <wps:spPr>
                              <a:xfrm>
                                <a:off x="19158" y="-19052"/>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 name="Triangle isocèle 166"/>
                            <wps:cNvSpPr/>
                            <wps:spPr>
                              <a:xfrm rot="5400000">
                                <a:off x="115446" y="33023"/>
                                <a:ext cx="266701"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169" name="Groupe 169"/>
                        <wpg:cNvGrpSpPr/>
                        <wpg:grpSpPr>
                          <a:xfrm rot="10800000">
                            <a:off x="2454698" y="3314779"/>
                            <a:ext cx="242570" cy="408940"/>
                            <a:chOff x="83185" y="-83185"/>
                            <a:chExt cx="242678" cy="409194"/>
                          </a:xfrm>
                        </wpg:grpSpPr>
                        <wpg:grpSp>
                          <wpg:cNvPr id="170" name="Groupe 170"/>
                          <wpg:cNvGrpSpPr/>
                          <wpg:grpSpPr>
                            <a:xfrm rot="5400000">
                              <a:off x="102162" y="102308"/>
                              <a:ext cx="204724" cy="242678"/>
                              <a:chOff x="102162" y="102308"/>
                              <a:chExt cx="426975" cy="391801"/>
                            </a:xfrm>
                          </wpg:grpSpPr>
                          <wps:wsp>
                            <wps:cNvPr id="174" name="Rectangle 174"/>
                            <wps:cNvSpPr/>
                            <wps:spPr>
                              <a:xfrm>
                                <a:off x="102162" y="102308"/>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 name="Triangle isocèle 175"/>
                            <wps:cNvSpPr/>
                            <wps:spPr>
                              <a:xfrm rot="5400000">
                                <a:off x="198487" y="154385"/>
                                <a:ext cx="266702"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71" name="Groupe 171"/>
                          <wpg:cNvGrpSpPr/>
                          <wpg:grpSpPr>
                            <a:xfrm rot="16200000">
                              <a:off x="102343" y="-102235"/>
                              <a:ext cx="204470" cy="242570"/>
                              <a:chOff x="102343" y="-102235"/>
                              <a:chExt cx="426975" cy="391801"/>
                            </a:xfrm>
                          </wpg:grpSpPr>
                          <wps:wsp>
                            <wps:cNvPr id="172" name="Rectangle 172"/>
                            <wps:cNvSpPr/>
                            <wps:spPr>
                              <a:xfrm>
                                <a:off x="102343" y="-102235"/>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 name="Triangle isocèle 173"/>
                            <wps:cNvSpPr/>
                            <wps:spPr>
                              <a:xfrm rot="5400000">
                                <a:off x="198632" y="-50160"/>
                                <a:ext cx="266701"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79" name="Connecteur en angle 179"/>
                        <wps:cNvCnPr>
                          <a:stCxn id="94" idx="1"/>
                          <a:endCxn id="86" idx="3"/>
                        </wps:cNvCnPr>
                        <wps:spPr>
                          <a:xfrm rot="5400000" flipH="1" flipV="1">
                            <a:off x="6716015" y="3186310"/>
                            <a:ext cx="173118" cy="639"/>
                          </a:xfrm>
                          <a:prstGeom prst="bentConnector3">
                            <a:avLst>
                              <a:gd name="adj1" fmla="val 50000"/>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80" name="Groupe 180"/>
                        <wpg:cNvGrpSpPr/>
                        <wpg:grpSpPr>
                          <a:xfrm rot="16200000">
                            <a:off x="5235290" y="2328840"/>
                            <a:ext cx="242570" cy="408940"/>
                            <a:chOff x="83185" y="-83185"/>
                            <a:chExt cx="242678" cy="409194"/>
                          </a:xfrm>
                        </wpg:grpSpPr>
                        <wpg:grpSp>
                          <wpg:cNvPr id="181" name="Groupe 181"/>
                          <wpg:cNvGrpSpPr/>
                          <wpg:grpSpPr>
                            <a:xfrm rot="5400000">
                              <a:off x="102162" y="102308"/>
                              <a:ext cx="204724" cy="242678"/>
                              <a:chOff x="102162" y="102308"/>
                              <a:chExt cx="426975" cy="391801"/>
                            </a:xfrm>
                          </wpg:grpSpPr>
                          <wps:wsp>
                            <wps:cNvPr id="185" name="Rectangle 185"/>
                            <wps:cNvSpPr/>
                            <wps:spPr>
                              <a:xfrm>
                                <a:off x="102162" y="102308"/>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6" name="Triangle isocèle 186"/>
                            <wps:cNvSpPr/>
                            <wps:spPr>
                              <a:xfrm rot="5400000">
                                <a:off x="198487" y="154385"/>
                                <a:ext cx="266702"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82" name="Groupe 182"/>
                          <wpg:cNvGrpSpPr/>
                          <wpg:grpSpPr>
                            <a:xfrm rot="16200000">
                              <a:off x="102343" y="-102235"/>
                              <a:ext cx="204470" cy="242570"/>
                              <a:chOff x="102343" y="-102235"/>
                              <a:chExt cx="426975" cy="391801"/>
                            </a:xfrm>
                          </wpg:grpSpPr>
                          <wps:wsp>
                            <wps:cNvPr id="183" name="Rectangle 183"/>
                            <wps:cNvSpPr/>
                            <wps:spPr>
                              <a:xfrm>
                                <a:off x="102343" y="-102235"/>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4" name="Triangle isocèle 184"/>
                            <wps:cNvSpPr/>
                            <wps:spPr>
                              <a:xfrm rot="5400000">
                                <a:off x="198632" y="-50160"/>
                                <a:ext cx="266701"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84" name="Rectangle 84"/>
                        <wps:cNvSpPr/>
                        <wps:spPr>
                          <a:xfrm>
                            <a:off x="95243" y="1247776"/>
                            <a:ext cx="7686120" cy="3143250"/>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Zone de texte 12"/>
                        <wps:cNvSpPr txBox="1"/>
                        <wps:spPr>
                          <a:xfrm>
                            <a:off x="7978746" y="1347866"/>
                            <a:ext cx="657860" cy="391795"/>
                          </a:xfrm>
                          <a:prstGeom prst="rect">
                            <a:avLst/>
                          </a:prstGeom>
                          <a:noFill/>
                          <a:ln w="6350">
                            <a:noFill/>
                          </a:ln>
                        </wps:spPr>
                        <wps:txbx>
                          <w:txbxContent>
                            <w:p w14:paraId="43B664F1" w14:textId="77777777" w:rsidR="003959B9" w:rsidRPr="006E420B" w:rsidRDefault="003959B9" w:rsidP="00625814">
                              <w:pPr>
                                <w:pStyle w:val="NormalWeb"/>
                                <w:spacing w:line="276" w:lineRule="auto"/>
                                <w:ind w:left="0"/>
                                <w:jc w:val="center"/>
                                <w:rPr>
                                  <w:rFonts w:eastAsia="Calibri"/>
                                  <w:b/>
                                  <w:bCs/>
                                  <w:color w:val="FF0000"/>
                                  <w:sz w:val="24"/>
                                  <w:szCs w:val="22"/>
                                </w:rPr>
                              </w:pPr>
                              <w:r w:rsidRPr="006E420B">
                                <w:rPr>
                                  <w:rFonts w:eastAsia="Calibri"/>
                                  <w:b/>
                                  <w:bCs/>
                                  <w:color w:val="FF0000"/>
                                  <w:sz w:val="24"/>
                                  <w:szCs w:val="22"/>
                                </w:rPr>
                                <w:t>Périmètre</w:t>
                              </w:r>
                            </w:p>
                            <w:p w14:paraId="474B4AA4" w14:textId="1BA05494" w:rsidR="003959B9" w:rsidRPr="006E420B" w:rsidRDefault="003959B9" w:rsidP="00625814">
                              <w:pPr>
                                <w:pStyle w:val="NormalWeb"/>
                                <w:spacing w:line="276" w:lineRule="auto"/>
                                <w:ind w:left="0"/>
                                <w:jc w:val="center"/>
                                <w:rPr>
                                  <w:color w:val="FF0000"/>
                                  <w:sz w:val="28"/>
                                  <w:szCs w:val="24"/>
                                </w:rPr>
                              </w:pPr>
                              <w:proofErr w:type="gramStart"/>
                              <w:r>
                                <w:rPr>
                                  <w:rFonts w:eastAsia="Calibri"/>
                                  <w:b/>
                                  <w:bCs/>
                                  <w:color w:val="FF0000"/>
                                  <w:sz w:val="24"/>
                                  <w:szCs w:val="22"/>
                                </w:rPr>
                                <w:t>é</w:t>
                              </w:r>
                              <w:r w:rsidRPr="006E420B">
                                <w:rPr>
                                  <w:rFonts w:eastAsia="Calibri"/>
                                  <w:b/>
                                  <w:bCs/>
                                  <w:color w:val="FF0000"/>
                                  <w:sz w:val="24"/>
                                  <w:szCs w:val="22"/>
                                </w:rPr>
                                <w:t>tudié</w:t>
                              </w:r>
                              <w:proofErr w:type="gramEnd"/>
                            </w:p>
                          </w:txbxContent>
                        </wps:txbx>
                        <wps:bodyPr rot="0" spcFirstLastPara="0"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52" name="Picture 63">
                            <a:extLst>
                              <a:ext uri="{FF2B5EF4-FFF2-40B4-BE49-F238E27FC236}">
                                <a16:creationId xmlns:a16="http://schemas.microsoft.com/office/drawing/2014/main" id="{E84CD378-F80F-40E3-9083-9DE209524A15}"/>
                              </a:ext>
                            </a:extLst>
                          </pic:cNvPr>
                          <pic:cNvPicPr>
                            <a:picLocks noChangeAspect="1"/>
                          </pic:cNvPicPr>
                        </pic:nvPicPr>
                        <pic:blipFill>
                          <a:blip r:embed="rId19"/>
                          <a:stretch>
                            <a:fillRect/>
                          </a:stretch>
                        </pic:blipFill>
                        <pic:spPr>
                          <a:xfrm rot="16200000">
                            <a:off x="996683" y="1789477"/>
                            <a:ext cx="228024" cy="360103"/>
                          </a:xfrm>
                          <a:prstGeom prst="rect">
                            <a:avLst/>
                          </a:prstGeom>
                        </pic:spPr>
                      </pic:pic>
                      <pic:pic xmlns:pic="http://schemas.openxmlformats.org/drawingml/2006/picture">
                        <pic:nvPicPr>
                          <pic:cNvPr id="51" name="Picture 50">
                            <a:extLst>
                              <a:ext uri="{FF2B5EF4-FFF2-40B4-BE49-F238E27FC236}">
                                <a16:creationId xmlns:a16="http://schemas.microsoft.com/office/drawing/2014/main" id="{6D9646A0-92D4-4F37-B7A7-23B07B906976}"/>
                              </a:ext>
                            </a:extLst>
                          </pic:cNvPr>
                          <pic:cNvPicPr>
                            <a:picLocks noChangeAspect="1"/>
                          </pic:cNvPicPr>
                        </pic:nvPicPr>
                        <pic:blipFill>
                          <a:blip r:embed="rId20"/>
                          <a:stretch>
                            <a:fillRect/>
                          </a:stretch>
                        </pic:blipFill>
                        <pic:spPr>
                          <a:xfrm>
                            <a:off x="1078081" y="3311321"/>
                            <a:ext cx="250776" cy="250996"/>
                          </a:xfrm>
                          <a:prstGeom prst="rect">
                            <a:avLst/>
                          </a:prstGeom>
                        </pic:spPr>
                      </pic:pic>
                      <wpg:wgp>
                        <wpg:cNvPr id="88" name="Groupe 88"/>
                        <wpg:cNvGrpSpPr/>
                        <wpg:grpSpPr>
                          <a:xfrm>
                            <a:off x="2746197" y="32790"/>
                            <a:ext cx="2185602" cy="1043535"/>
                            <a:chOff x="1951676" y="127896"/>
                            <a:chExt cx="2185602" cy="1043535"/>
                          </a:xfrm>
                        </wpg:grpSpPr>
                        <wps:wsp>
                          <wps:cNvPr id="111" name="Rectangle 111"/>
                          <wps:cNvSpPr/>
                          <wps:spPr>
                            <a:xfrm>
                              <a:off x="1951676" y="127896"/>
                              <a:ext cx="2185602" cy="1043535"/>
                            </a:xfrm>
                            <a:prstGeom prst="rect">
                              <a:avLst/>
                            </a:prstGeom>
                            <a:solidFill>
                              <a:srgbClr val="DBEEF4"/>
                            </a:solidFill>
                            <a:effectLst>
                              <a:outerShdw blurRad="50800" dist="38100" algn="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2423025" y="458264"/>
                              <a:ext cx="1449070" cy="311996"/>
                            </a:xfrm>
                            <a:prstGeom prst="rect">
                              <a:avLst/>
                            </a:prstGeom>
                            <a:solidFill>
                              <a:schemeClr val="bg1">
                                <a:lumMod val="85000"/>
                              </a:schemeClr>
                            </a:solidFill>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3" name="Picture 44">
                              <a:extLst>
                                <a:ext uri="{FF2B5EF4-FFF2-40B4-BE49-F238E27FC236}">
                                  <a16:creationId xmlns:a16="http://schemas.microsoft.com/office/drawing/2014/main" id="{E5BB0EC4-AF9C-43FB-8A45-DDD644025360}"/>
                                </a:ext>
                              </a:extLst>
                            </pic:cNvPr>
                            <pic:cNvPicPr/>
                          </pic:nvPicPr>
                          <pic:blipFill>
                            <a:blip r:embed="rId16"/>
                            <a:stretch>
                              <a:fillRect/>
                            </a:stretch>
                          </pic:blipFill>
                          <pic:spPr>
                            <a:xfrm>
                              <a:off x="2018772" y="218734"/>
                              <a:ext cx="318135" cy="295910"/>
                            </a:xfrm>
                            <a:prstGeom prst="rect">
                              <a:avLst/>
                            </a:prstGeom>
                          </pic:spPr>
                        </pic:pic>
                        <wps:wsp>
                          <wps:cNvPr id="115" name="Zone de texte 12"/>
                          <wps:cNvSpPr txBox="1"/>
                          <wps:spPr>
                            <a:xfrm>
                              <a:off x="2382496" y="921549"/>
                              <a:ext cx="321310" cy="229870"/>
                            </a:xfrm>
                            <a:prstGeom prst="rect">
                              <a:avLst/>
                            </a:prstGeom>
                            <a:noFill/>
                            <a:ln w="6350">
                              <a:noFill/>
                            </a:ln>
                          </wps:spPr>
                          <wps:txbx>
                            <w:txbxContent>
                              <w:p w14:paraId="2E7B4E4B" w14:textId="77777777" w:rsidR="003959B9" w:rsidRDefault="003959B9" w:rsidP="00625814">
                                <w:pPr>
                                  <w:pStyle w:val="NormalWeb"/>
                                  <w:spacing w:line="276" w:lineRule="auto"/>
                                  <w:ind w:left="0"/>
                                  <w:rPr>
                                    <w:sz w:val="24"/>
                                    <w:szCs w:val="24"/>
                                  </w:rPr>
                                </w:pPr>
                                <w:r>
                                  <w:rPr>
                                    <w:rFonts w:eastAsia="Calibri"/>
                                    <w:b/>
                                    <w:bCs/>
                                    <w:szCs w:val="22"/>
                                  </w:rPr>
                                  <w:t xml:space="preserve">…….  </w:t>
                                </w:r>
                              </w:p>
                            </w:txbxContent>
                          </wps:txbx>
                          <wps:bodyPr rot="0" spcFirstLastPara="0" vert="horz" wrap="none" lIns="0" tIns="0" rIns="0" bIns="0" numCol="1" spcCol="0" rtlCol="0" fromWordArt="0" anchor="t" anchorCtr="0" forceAA="0" compatLnSpc="1">
                            <a:prstTxWarp prst="textNoShape">
                              <a:avLst/>
                            </a:prstTxWarp>
                            <a:noAutofit/>
                          </wps:bodyPr>
                        </wps:wsp>
                        <wps:wsp>
                          <wps:cNvPr id="112" name="Zone de texte 12"/>
                          <wps:cNvSpPr txBox="1"/>
                          <wps:spPr>
                            <a:xfrm>
                              <a:off x="2522439" y="514644"/>
                              <a:ext cx="718185" cy="219075"/>
                            </a:xfrm>
                            <a:prstGeom prst="rect">
                              <a:avLst/>
                            </a:prstGeom>
                            <a:noFill/>
                            <a:ln w="6350">
                              <a:noFill/>
                            </a:ln>
                          </wps:spPr>
                          <wps:txbx>
                            <w:txbxContent>
                              <w:p w14:paraId="4B776F7C" w14:textId="77777777" w:rsidR="003959B9" w:rsidRDefault="003959B9" w:rsidP="00625814">
                                <w:pPr>
                                  <w:pStyle w:val="NormalWeb"/>
                                  <w:spacing w:line="276" w:lineRule="auto"/>
                                  <w:ind w:left="0"/>
                                  <w:rPr>
                                    <w:sz w:val="24"/>
                                    <w:szCs w:val="24"/>
                                  </w:rPr>
                                </w:pPr>
                                <w:r>
                                  <w:rPr>
                                    <w:rFonts w:eastAsia="Calibri"/>
                                    <w:b/>
                                    <w:bCs/>
                                    <w:sz w:val="28"/>
                                    <w:szCs w:val="28"/>
                                  </w:rPr>
                                  <w:t xml:space="preserve">………… </w:t>
                                </w:r>
                              </w:p>
                            </w:txbxContent>
                          </wps:txbx>
                          <wps:bodyPr rot="0" spcFirstLastPara="0" vert="horz" wrap="none" lIns="0" tIns="0" rIns="0" bIns="0" numCol="1" spcCol="0" rtlCol="0" fromWordArt="0" anchor="t" anchorCtr="0" forceAA="0" compatLnSpc="1">
                            <a:prstTxWarp prst="textNoShape">
                              <a:avLst/>
                            </a:prstTxWarp>
                            <a:noAutofit/>
                          </wps:bodyPr>
                        </wps:wsp>
                        <wps:wsp>
                          <wps:cNvPr id="189" name="Zone de texte 12"/>
                          <wps:cNvSpPr txBox="1"/>
                          <wps:spPr>
                            <a:xfrm>
                              <a:off x="2412497" y="192700"/>
                              <a:ext cx="495935" cy="219075"/>
                            </a:xfrm>
                            <a:prstGeom prst="rect">
                              <a:avLst/>
                            </a:prstGeom>
                            <a:noFill/>
                            <a:ln w="6350">
                              <a:noFill/>
                            </a:ln>
                          </wps:spPr>
                          <wps:txbx>
                            <w:txbxContent>
                              <w:p w14:paraId="3FFCB287" w14:textId="77777777" w:rsidR="003959B9" w:rsidRDefault="003959B9" w:rsidP="00625814">
                                <w:pPr>
                                  <w:pStyle w:val="NormalWeb"/>
                                  <w:spacing w:line="276" w:lineRule="auto"/>
                                  <w:ind w:left="0"/>
                                  <w:rPr>
                                    <w:sz w:val="24"/>
                                    <w:szCs w:val="24"/>
                                  </w:rPr>
                                </w:pPr>
                                <w:r>
                                  <w:rPr>
                                    <w:rFonts w:eastAsia="Calibri"/>
                                    <w:b/>
                                    <w:bCs/>
                                    <w:szCs w:val="22"/>
                                  </w:rPr>
                                  <w:t xml:space="preserve">……….. </w:t>
                                </w:r>
                              </w:p>
                            </w:txbxContent>
                          </wps:txbx>
                          <wps:bodyPr rot="0" spcFirstLastPara="0" vert="horz" wrap="none" lIns="0" tIns="0" rIns="0" bIns="0" numCol="1" spcCol="0" rtlCol="0" fromWordArt="0" anchor="t" anchorCtr="0" forceAA="0" compatLnSpc="1">
                            <a:prstTxWarp prst="textNoShape">
                              <a:avLst/>
                            </a:prstTxWarp>
                            <a:noAutofit/>
                          </wps:bodyPr>
                        </wps:wsp>
                      </wpg:wgp>
                      <wpg:wgp>
                        <wpg:cNvPr id="191" name="Groupe 191"/>
                        <wpg:cNvGrpSpPr/>
                        <wpg:grpSpPr>
                          <a:xfrm>
                            <a:off x="5960430" y="33532"/>
                            <a:ext cx="2249301" cy="1042786"/>
                            <a:chOff x="-224470" y="0"/>
                            <a:chExt cx="2249506" cy="1099320"/>
                          </a:xfrm>
                        </wpg:grpSpPr>
                        <wps:wsp>
                          <wps:cNvPr id="192" name="Rectangle 192"/>
                          <wps:cNvSpPr/>
                          <wps:spPr>
                            <a:xfrm>
                              <a:off x="-224470" y="0"/>
                              <a:ext cx="2249506" cy="1099320"/>
                            </a:xfrm>
                            <a:prstGeom prst="rect">
                              <a:avLst/>
                            </a:prstGeom>
                            <a:solidFill>
                              <a:srgbClr val="DBEEF4"/>
                            </a:solidFill>
                            <a:effectLst>
                              <a:outerShdw blurRad="50800" dist="38100" algn="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4" name="Picture 44">
                              <a:extLst>
                                <a:ext uri="{FF2B5EF4-FFF2-40B4-BE49-F238E27FC236}">
                                  <a16:creationId xmlns:a16="http://schemas.microsoft.com/office/drawing/2014/main" id="{E5BB0EC4-AF9C-43FB-8A45-DDD644025360}"/>
                                </a:ext>
                              </a:extLst>
                            </pic:cNvPr>
                            <pic:cNvPicPr/>
                          </pic:nvPicPr>
                          <pic:blipFill>
                            <a:blip r:embed="rId16"/>
                            <a:stretch>
                              <a:fillRect/>
                            </a:stretch>
                          </pic:blipFill>
                          <pic:spPr>
                            <a:xfrm>
                              <a:off x="47852" y="35735"/>
                              <a:ext cx="318135" cy="295910"/>
                            </a:xfrm>
                            <a:prstGeom prst="rect">
                              <a:avLst/>
                            </a:prstGeom>
                          </pic:spPr>
                        </pic:pic>
                        <pic:pic xmlns:pic="http://schemas.openxmlformats.org/drawingml/2006/picture">
                          <pic:nvPicPr>
                            <pic:cNvPr id="195" name="Picture 1">
                              <a:extLst>
                                <a:ext uri="{FF2B5EF4-FFF2-40B4-BE49-F238E27FC236}">
                                  <a16:creationId xmlns:a16="http://schemas.microsoft.com/office/drawing/2014/main" id="{FEC3CC10-FFE7-453A-A1D2-BBEF960AC70C}"/>
                                </a:ext>
                              </a:extLst>
                            </pic:cNvPr>
                            <pic:cNvPicPr/>
                          </pic:nvPicPr>
                          <pic:blipFill>
                            <a:blip r:embed="rId18"/>
                            <a:stretch>
                              <a:fillRect/>
                            </a:stretch>
                          </pic:blipFill>
                          <pic:spPr>
                            <a:xfrm>
                              <a:off x="4646" y="626036"/>
                              <a:ext cx="346693" cy="362380"/>
                            </a:xfrm>
                            <a:prstGeom prst="rect">
                              <a:avLst/>
                            </a:prstGeom>
                          </pic:spPr>
                        </pic:pic>
                        <wps:wsp>
                          <wps:cNvPr id="196" name="Zone de texte 12"/>
                          <wps:cNvSpPr txBox="1"/>
                          <wps:spPr>
                            <a:xfrm>
                              <a:off x="365988" y="776251"/>
                              <a:ext cx="461052" cy="229263"/>
                            </a:xfrm>
                            <a:prstGeom prst="rect">
                              <a:avLst/>
                            </a:prstGeom>
                            <a:noFill/>
                            <a:ln w="6350">
                              <a:noFill/>
                            </a:ln>
                          </wps:spPr>
                          <wps:txbx>
                            <w:txbxContent>
                              <w:p w14:paraId="5C59ADA6" w14:textId="77777777" w:rsidR="003959B9" w:rsidRDefault="003959B9" w:rsidP="00625814">
                                <w:pPr>
                                  <w:pStyle w:val="NormalWeb"/>
                                  <w:spacing w:line="276" w:lineRule="auto"/>
                                  <w:ind w:left="0"/>
                                  <w:rPr>
                                    <w:sz w:val="24"/>
                                    <w:szCs w:val="24"/>
                                  </w:rPr>
                                </w:pPr>
                                <w:r>
                                  <w:rPr>
                                    <w:rFonts w:eastAsia="Calibri"/>
                                    <w:b/>
                                    <w:bCs/>
                                    <w:szCs w:val="22"/>
                                  </w:rPr>
                                  <w:t xml:space="preserve">……….  </w:t>
                                </w:r>
                              </w:p>
                            </w:txbxContent>
                          </wps:txbx>
                          <wps:bodyPr rot="0" spcFirstLastPara="0" vert="horz" wrap="none" lIns="0" tIns="0" rIns="0" bIns="0" numCol="1" spcCol="0" rtlCol="0" fromWordArt="0" anchor="t" anchorCtr="0" forceAA="0" compatLnSpc="1">
                            <a:prstTxWarp prst="textNoShape">
                              <a:avLst/>
                            </a:prstTxWarp>
                            <a:noAutofit/>
                          </wps:bodyPr>
                        </wps:wsp>
                        <wps:wsp>
                          <wps:cNvPr id="198" name="Zone de texte 12"/>
                          <wps:cNvSpPr txBox="1"/>
                          <wps:spPr>
                            <a:xfrm>
                              <a:off x="459941" y="64804"/>
                              <a:ext cx="495980" cy="218467"/>
                            </a:xfrm>
                            <a:prstGeom prst="rect">
                              <a:avLst/>
                            </a:prstGeom>
                            <a:noFill/>
                            <a:ln w="6350">
                              <a:noFill/>
                            </a:ln>
                          </wps:spPr>
                          <wps:txbx>
                            <w:txbxContent>
                              <w:p w14:paraId="5B932377" w14:textId="77777777" w:rsidR="003959B9" w:rsidRDefault="003959B9" w:rsidP="00625814">
                                <w:pPr>
                                  <w:pStyle w:val="NormalWeb"/>
                                  <w:spacing w:line="276" w:lineRule="auto"/>
                                  <w:ind w:left="0"/>
                                  <w:rPr>
                                    <w:sz w:val="24"/>
                                    <w:szCs w:val="24"/>
                                  </w:rPr>
                                </w:pPr>
                                <w:r>
                                  <w:rPr>
                                    <w:rFonts w:eastAsia="Calibri"/>
                                    <w:b/>
                                    <w:bCs/>
                                    <w:szCs w:val="22"/>
                                  </w:rPr>
                                  <w:t xml:space="preserve">……….. </w:t>
                                </w:r>
                              </w:p>
                            </w:txbxContent>
                          </wps:txbx>
                          <wps:bodyPr rot="0" spcFirstLastPara="0" vert="horz" wrap="none" lIns="0" tIns="0" rIns="0" bIns="0" numCol="1" spcCol="0" rtlCol="0" fromWordArt="0" anchor="t" anchorCtr="0" forceAA="0" compatLnSpc="1">
                            <a:prstTxWarp prst="textNoShape">
                              <a:avLst/>
                            </a:prstTxWarp>
                            <a:noAutofit/>
                          </wps:bodyPr>
                        </wps:wsp>
                      </wpg:wgp>
                      <wpg:wgp>
                        <wpg:cNvPr id="199" name="Groupe 199"/>
                        <wpg:cNvGrpSpPr/>
                        <wpg:grpSpPr>
                          <a:xfrm rot="16200000">
                            <a:off x="3581802" y="3227809"/>
                            <a:ext cx="241935" cy="408941"/>
                            <a:chOff x="83502" y="-83503"/>
                            <a:chExt cx="242678" cy="409195"/>
                          </a:xfrm>
                        </wpg:grpSpPr>
                        <wpg:grpSp>
                          <wpg:cNvPr id="200" name="Groupe 200"/>
                          <wpg:cNvGrpSpPr/>
                          <wpg:grpSpPr>
                            <a:xfrm rot="5400000">
                              <a:off x="102479" y="101991"/>
                              <a:ext cx="204724" cy="242678"/>
                              <a:chOff x="102479" y="101991"/>
                              <a:chExt cx="426975" cy="391801"/>
                            </a:xfrm>
                          </wpg:grpSpPr>
                          <wps:wsp>
                            <wps:cNvPr id="204" name="Rectangle 204"/>
                            <wps:cNvSpPr/>
                            <wps:spPr>
                              <a:xfrm>
                                <a:off x="102479" y="101991"/>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5" name="Triangle isocèle 205"/>
                            <wps:cNvSpPr/>
                            <wps:spPr>
                              <a:xfrm rot="5400000">
                                <a:off x="198802" y="154068"/>
                                <a:ext cx="266702"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01" name="Groupe 201"/>
                          <wpg:cNvGrpSpPr/>
                          <wpg:grpSpPr>
                            <a:xfrm rot="16200000">
                              <a:off x="102660" y="-102553"/>
                              <a:ext cx="204470" cy="242570"/>
                              <a:chOff x="102662" y="-102554"/>
                              <a:chExt cx="426975" cy="391801"/>
                            </a:xfrm>
                          </wpg:grpSpPr>
                          <wps:wsp>
                            <wps:cNvPr id="202" name="Rectangle 202"/>
                            <wps:cNvSpPr/>
                            <wps:spPr>
                              <a:xfrm>
                                <a:off x="102662" y="-102554"/>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3" name="Triangle isocèle 203"/>
                            <wps:cNvSpPr/>
                            <wps:spPr>
                              <a:xfrm rot="5400000">
                                <a:off x="198949" y="-50478"/>
                                <a:ext cx="266701"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206" name="Connecteur en angle 206"/>
                        <wps:cNvCnPr>
                          <a:stCxn id="165" idx="3"/>
                          <a:endCxn id="202" idx="3"/>
                        </wps:cNvCnPr>
                        <wps:spPr>
                          <a:xfrm>
                            <a:off x="2866143" y="1970818"/>
                            <a:ext cx="632156" cy="1461407"/>
                          </a:xfrm>
                          <a:prstGeom prst="bentConnector3">
                            <a:avLst>
                              <a:gd name="adj1" fmla="val 24350"/>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14" name="Picture 63">
                            <a:extLst>
                              <a:ext uri="{FF2B5EF4-FFF2-40B4-BE49-F238E27FC236}">
                                <a16:creationId xmlns:a16="http://schemas.microsoft.com/office/drawing/2014/main" id="{E84CD378-F80F-40E3-9083-9DE209524A15}"/>
                              </a:ext>
                            </a:extLst>
                          </pic:cNvPr>
                          <pic:cNvPicPr/>
                        </pic:nvPicPr>
                        <pic:blipFill>
                          <a:blip r:embed="rId19"/>
                          <a:stretch>
                            <a:fillRect/>
                          </a:stretch>
                        </pic:blipFill>
                        <pic:spPr>
                          <a:xfrm rot="16200000">
                            <a:off x="1072328" y="2962858"/>
                            <a:ext cx="227965" cy="360045"/>
                          </a:xfrm>
                          <a:prstGeom prst="rect">
                            <a:avLst/>
                          </a:prstGeom>
                        </pic:spPr>
                      </pic:pic>
                      <wpg:wgp>
                        <wpg:cNvPr id="215" name="Groupe 215"/>
                        <wpg:cNvGrpSpPr/>
                        <wpg:grpSpPr>
                          <a:xfrm rot="5400000">
                            <a:off x="4826971" y="843565"/>
                            <a:ext cx="241300" cy="408939"/>
                            <a:chOff x="0" y="0"/>
                            <a:chExt cx="242678" cy="409195"/>
                          </a:xfrm>
                        </wpg:grpSpPr>
                        <wpg:grpSp>
                          <wpg:cNvPr id="216" name="Groupe 216"/>
                          <wpg:cNvGrpSpPr/>
                          <wpg:grpSpPr>
                            <a:xfrm rot="5400000">
                              <a:off x="18977" y="185494"/>
                              <a:ext cx="204724" cy="242678"/>
                              <a:chOff x="18977" y="185494"/>
                              <a:chExt cx="426975" cy="391801"/>
                            </a:xfrm>
                          </wpg:grpSpPr>
                          <wps:wsp>
                            <wps:cNvPr id="220" name="Rectangle 220"/>
                            <wps:cNvSpPr/>
                            <wps:spPr>
                              <a:xfrm>
                                <a:off x="18977" y="185494"/>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1" name="Triangle isocèle 221"/>
                            <wps:cNvSpPr/>
                            <wps:spPr>
                              <a:xfrm rot="5400000">
                                <a:off x="115302" y="237571"/>
                                <a:ext cx="266702" cy="285749"/>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17" name="Groupe 217"/>
                          <wpg:cNvGrpSpPr/>
                          <wpg:grpSpPr>
                            <a:xfrm rot="16200000">
                              <a:off x="19158" y="-19050"/>
                              <a:ext cx="204470" cy="242570"/>
                              <a:chOff x="19158" y="-19050"/>
                              <a:chExt cx="426975" cy="391801"/>
                            </a:xfrm>
                          </wpg:grpSpPr>
                          <wps:wsp>
                            <wps:cNvPr id="218" name="Rectangle 218"/>
                            <wps:cNvSpPr/>
                            <wps:spPr>
                              <a:xfrm>
                                <a:off x="19158" y="-19050"/>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9" name="Triangle isocèle 219"/>
                            <wps:cNvSpPr/>
                            <wps:spPr>
                              <a:xfrm rot="5400000">
                                <a:off x="115448" y="33025"/>
                                <a:ext cx="266700" cy="285749"/>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222" name="Groupe 222"/>
                        <wpg:cNvGrpSpPr/>
                        <wpg:grpSpPr>
                          <a:xfrm rot="16200000">
                            <a:off x="5846309" y="841030"/>
                            <a:ext cx="240666" cy="408306"/>
                            <a:chOff x="83819" y="-83820"/>
                            <a:chExt cx="242679" cy="409195"/>
                          </a:xfrm>
                        </wpg:grpSpPr>
                        <wpg:grpSp>
                          <wpg:cNvPr id="223" name="Groupe 223"/>
                          <wpg:cNvGrpSpPr/>
                          <wpg:grpSpPr>
                            <a:xfrm rot="5400000">
                              <a:off x="102796" y="101674"/>
                              <a:ext cx="204724" cy="242678"/>
                              <a:chOff x="102797" y="101676"/>
                              <a:chExt cx="426975" cy="391801"/>
                            </a:xfrm>
                          </wpg:grpSpPr>
                          <wps:wsp>
                            <wps:cNvPr id="227" name="Rectangle 227"/>
                            <wps:cNvSpPr/>
                            <wps:spPr>
                              <a:xfrm>
                                <a:off x="102797" y="101676"/>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8" name="Triangle isocèle 228"/>
                            <wps:cNvSpPr/>
                            <wps:spPr>
                              <a:xfrm rot="5400000">
                                <a:off x="199121" y="153752"/>
                                <a:ext cx="266703" cy="285749"/>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24" name="Groupe 224"/>
                          <wpg:cNvGrpSpPr/>
                          <wpg:grpSpPr>
                            <a:xfrm rot="16200000">
                              <a:off x="102978" y="-102870"/>
                              <a:ext cx="204470" cy="242570"/>
                              <a:chOff x="102978" y="-102870"/>
                              <a:chExt cx="426975" cy="391801"/>
                            </a:xfrm>
                          </wpg:grpSpPr>
                          <wps:wsp>
                            <wps:cNvPr id="225" name="Rectangle 225"/>
                            <wps:cNvSpPr/>
                            <wps:spPr>
                              <a:xfrm>
                                <a:off x="102978" y="-102870"/>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6" name="Triangle isocèle 226"/>
                            <wps:cNvSpPr/>
                            <wps:spPr>
                              <a:xfrm rot="5400000">
                                <a:off x="199268" y="-50795"/>
                                <a:ext cx="266699" cy="285748"/>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229" name="Connecteur en angle 229"/>
                        <wps:cNvCnPr>
                          <a:stCxn id="218" idx="3"/>
                        </wps:cNvCnPr>
                        <wps:spPr>
                          <a:xfrm>
                            <a:off x="5151729" y="1048089"/>
                            <a:ext cx="1243393" cy="1091314"/>
                          </a:xfrm>
                          <a:prstGeom prst="bentConnector3">
                            <a:avLst>
                              <a:gd name="adj1" fmla="val 19326"/>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230" name="Groupe 230"/>
                        <wpg:cNvGrpSpPr/>
                        <wpg:grpSpPr>
                          <a:xfrm>
                            <a:off x="6659711" y="2047638"/>
                            <a:ext cx="240030" cy="408306"/>
                            <a:chOff x="0" y="0"/>
                            <a:chExt cx="242679" cy="409195"/>
                          </a:xfrm>
                        </wpg:grpSpPr>
                        <wpg:grpSp>
                          <wpg:cNvPr id="231" name="Groupe 231"/>
                          <wpg:cNvGrpSpPr/>
                          <wpg:grpSpPr>
                            <a:xfrm rot="5400000">
                              <a:off x="18977" y="185494"/>
                              <a:ext cx="204724" cy="242678"/>
                              <a:chOff x="18977" y="185494"/>
                              <a:chExt cx="426975" cy="391801"/>
                            </a:xfrm>
                          </wpg:grpSpPr>
                          <wps:wsp>
                            <wps:cNvPr id="235" name="Rectangle 235"/>
                            <wps:cNvSpPr/>
                            <wps:spPr>
                              <a:xfrm>
                                <a:off x="18977" y="185494"/>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6" name="Triangle isocèle 236"/>
                            <wps:cNvSpPr/>
                            <wps:spPr>
                              <a:xfrm rot="5400000">
                                <a:off x="115300" y="237569"/>
                                <a:ext cx="266703" cy="285749"/>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32" name="Groupe 232"/>
                          <wpg:cNvGrpSpPr/>
                          <wpg:grpSpPr>
                            <a:xfrm rot="16200000">
                              <a:off x="19159" y="-19050"/>
                              <a:ext cx="204470" cy="242570"/>
                              <a:chOff x="19159" y="-19050"/>
                              <a:chExt cx="426975" cy="391801"/>
                            </a:xfrm>
                          </wpg:grpSpPr>
                          <wps:wsp>
                            <wps:cNvPr id="233" name="Rectangle 233"/>
                            <wps:cNvSpPr/>
                            <wps:spPr>
                              <a:xfrm>
                                <a:off x="19159" y="-19050"/>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4" name="Triangle isocèle 234"/>
                            <wps:cNvSpPr/>
                            <wps:spPr>
                              <a:xfrm rot="5400000">
                                <a:off x="115449" y="33025"/>
                                <a:ext cx="266699" cy="285748"/>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237" name="Connecteur en angle 237"/>
                        <wps:cNvCnPr>
                          <a:stCxn id="225" idx="3"/>
                          <a:endCxn id="233" idx="3"/>
                        </wps:cNvCnPr>
                        <wps:spPr>
                          <a:xfrm rot="10800000" flipH="1" flipV="1">
                            <a:off x="5762488" y="1045128"/>
                            <a:ext cx="1017291" cy="1002509"/>
                          </a:xfrm>
                          <a:prstGeom prst="bentConnector4">
                            <a:avLst>
                              <a:gd name="adj1" fmla="val -22471"/>
                              <a:gd name="adj2" fmla="val 55104"/>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9" name="Connecteur droit avec flèche 239"/>
                        <wps:cNvCnPr/>
                        <wps:spPr>
                          <a:xfrm flipH="1">
                            <a:off x="7813997" y="1739661"/>
                            <a:ext cx="502411" cy="793649"/>
                          </a:xfrm>
                          <a:prstGeom prst="straightConnector1">
                            <a:avLst/>
                          </a:prstGeom>
                          <a:ln>
                            <a:solidFill>
                              <a:srgbClr val="FF0000"/>
                            </a:solidFill>
                            <a:tailEnd type="stealth" w="lg" len="lg"/>
                          </a:ln>
                        </wps:spPr>
                        <wps:style>
                          <a:lnRef idx="1">
                            <a:schemeClr val="accent1"/>
                          </a:lnRef>
                          <a:fillRef idx="0">
                            <a:schemeClr val="accent1"/>
                          </a:fillRef>
                          <a:effectRef idx="0">
                            <a:schemeClr val="accent1"/>
                          </a:effectRef>
                          <a:fontRef idx="minor">
                            <a:schemeClr val="tx1"/>
                          </a:fontRef>
                        </wps:style>
                        <wps:bodyPr/>
                      </wps:wsp>
                      <wpg:wgp>
                        <wpg:cNvPr id="240" name="Groupe 240"/>
                        <wpg:cNvGrpSpPr/>
                        <wpg:grpSpPr>
                          <a:xfrm>
                            <a:off x="6248508" y="2047012"/>
                            <a:ext cx="241300" cy="408939"/>
                            <a:chOff x="0" y="0"/>
                            <a:chExt cx="242678" cy="409195"/>
                          </a:xfrm>
                        </wpg:grpSpPr>
                        <wpg:grpSp>
                          <wpg:cNvPr id="241" name="Groupe 241"/>
                          <wpg:cNvGrpSpPr/>
                          <wpg:grpSpPr>
                            <a:xfrm rot="5400000">
                              <a:off x="18977" y="185494"/>
                              <a:ext cx="204724" cy="242678"/>
                              <a:chOff x="18977" y="185494"/>
                              <a:chExt cx="426975" cy="391801"/>
                            </a:xfrm>
                          </wpg:grpSpPr>
                          <wps:wsp>
                            <wps:cNvPr id="245" name="Rectangle 245"/>
                            <wps:cNvSpPr/>
                            <wps:spPr>
                              <a:xfrm>
                                <a:off x="18977" y="185494"/>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6" name="Triangle isocèle 246"/>
                            <wps:cNvSpPr/>
                            <wps:spPr>
                              <a:xfrm rot="5400000">
                                <a:off x="115302" y="237571"/>
                                <a:ext cx="266702" cy="285749"/>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42" name="Groupe 242"/>
                          <wpg:cNvGrpSpPr/>
                          <wpg:grpSpPr>
                            <a:xfrm rot="16200000">
                              <a:off x="19158" y="-19050"/>
                              <a:ext cx="204470" cy="242570"/>
                              <a:chOff x="19158" y="-19050"/>
                              <a:chExt cx="426975" cy="391801"/>
                            </a:xfrm>
                          </wpg:grpSpPr>
                          <wps:wsp>
                            <wps:cNvPr id="243" name="Rectangle 243"/>
                            <wps:cNvSpPr/>
                            <wps:spPr>
                              <a:xfrm>
                                <a:off x="19158" y="-19050"/>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4" name="Triangle isocèle 244"/>
                            <wps:cNvSpPr/>
                            <wps:spPr>
                              <a:xfrm rot="5400000">
                                <a:off x="115448" y="33025"/>
                                <a:ext cx="266700" cy="285749"/>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247" name="Zone de texte 12"/>
                        <wps:cNvSpPr txBox="1"/>
                        <wps:spPr>
                          <a:xfrm>
                            <a:off x="5244908" y="846455"/>
                            <a:ext cx="235585" cy="229870"/>
                          </a:xfrm>
                          <a:prstGeom prst="rect">
                            <a:avLst/>
                          </a:prstGeom>
                          <a:noFill/>
                          <a:ln w="6350">
                            <a:noFill/>
                          </a:ln>
                        </wps:spPr>
                        <wps:txbx>
                          <w:txbxContent>
                            <w:p w14:paraId="36C47774" w14:textId="46B4148B" w:rsidR="003959B9" w:rsidRDefault="003959B9" w:rsidP="00625814">
                              <w:pPr>
                                <w:pStyle w:val="NormalWeb"/>
                                <w:spacing w:line="276" w:lineRule="auto"/>
                                <w:ind w:left="0"/>
                                <w:rPr>
                                  <w:sz w:val="24"/>
                                  <w:szCs w:val="24"/>
                                </w:rPr>
                              </w:pPr>
                              <w:r>
                                <w:rPr>
                                  <w:rFonts w:eastAsia="Calibri"/>
                                  <w:b/>
                                  <w:bCs/>
                                  <w:szCs w:val="22"/>
                                </w:rPr>
                                <w:t xml:space="preserve">I.01 </w:t>
                              </w:r>
                            </w:p>
                          </w:txbxContent>
                        </wps:txbx>
                        <wps:bodyPr rot="0" spcFirstLastPara="0" vert="horz" wrap="none" lIns="0" tIns="0" rIns="0" bIns="0" numCol="1" spcCol="0" rtlCol="0" fromWordArt="0" anchor="t" anchorCtr="0" forceAA="0" compatLnSpc="1">
                          <a:prstTxWarp prst="textNoShape">
                            <a:avLst/>
                          </a:prstTxWarp>
                          <a:noAutofit/>
                        </wps:bodyPr>
                      </wps:wsp>
                      <wps:wsp>
                        <wps:cNvPr id="248" name="Zone de texte 12"/>
                        <wps:cNvSpPr txBox="1"/>
                        <wps:spPr>
                          <a:xfrm>
                            <a:off x="6454296" y="1427775"/>
                            <a:ext cx="235585" cy="229870"/>
                          </a:xfrm>
                          <a:prstGeom prst="rect">
                            <a:avLst/>
                          </a:prstGeom>
                          <a:noFill/>
                          <a:ln w="6350">
                            <a:noFill/>
                          </a:ln>
                        </wps:spPr>
                        <wps:txbx>
                          <w:txbxContent>
                            <w:p w14:paraId="2A277435" w14:textId="7733EE97" w:rsidR="003959B9" w:rsidRDefault="003959B9" w:rsidP="00625814">
                              <w:pPr>
                                <w:pStyle w:val="NormalWeb"/>
                                <w:spacing w:line="276" w:lineRule="auto"/>
                                <w:ind w:left="0"/>
                                <w:rPr>
                                  <w:sz w:val="24"/>
                                  <w:szCs w:val="24"/>
                                </w:rPr>
                              </w:pPr>
                              <w:r>
                                <w:rPr>
                                  <w:rFonts w:eastAsia="Calibri"/>
                                  <w:b/>
                                  <w:bCs/>
                                  <w:szCs w:val="22"/>
                                </w:rPr>
                                <w:t xml:space="preserve">I.02 </w:t>
                              </w:r>
                            </w:p>
                          </w:txbxContent>
                        </wps:txbx>
                        <wps:bodyPr rot="0" spcFirstLastPara="0" vert="horz" wrap="none" lIns="0" tIns="0" rIns="0" bIns="0" numCol="1" spcCol="0" rtlCol="0" fromWordArt="0" anchor="t" anchorCtr="0" forceAA="0" compatLnSpc="1">
                          <a:prstTxWarp prst="textNoShape">
                            <a:avLst/>
                          </a:prstTxWarp>
                          <a:noAutofit/>
                        </wps:bodyPr>
                      </wps:wsp>
                      <wps:wsp>
                        <wps:cNvPr id="249" name="Zone de texte 12"/>
                        <wps:cNvSpPr txBox="1"/>
                        <wps:spPr>
                          <a:xfrm>
                            <a:off x="3075248" y="2346347"/>
                            <a:ext cx="235585" cy="229870"/>
                          </a:xfrm>
                          <a:prstGeom prst="rect">
                            <a:avLst/>
                          </a:prstGeom>
                          <a:noFill/>
                          <a:ln w="6350">
                            <a:noFill/>
                          </a:ln>
                        </wps:spPr>
                        <wps:txbx>
                          <w:txbxContent>
                            <w:p w14:paraId="46A1F1A4" w14:textId="6621248A" w:rsidR="003959B9" w:rsidRDefault="003959B9" w:rsidP="00625814">
                              <w:pPr>
                                <w:pStyle w:val="NormalWeb"/>
                                <w:spacing w:line="276" w:lineRule="auto"/>
                                <w:ind w:left="0"/>
                                <w:rPr>
                                  <w:sz w:val="24"/>
                                  <w:szCs w:val="24"/>
                                </w:rPr>
                              </w:pPr>
                              <w:r>
                                <w:rPr>
                                  <w:rFonts w:eastAsia="Calibri"/>
                                  <w:b/>
                                  <w:bCs/>
                                  <w:szCs w:val="22"/>
                                </w:rPr>
                                <w:t xml:space="preserve">I.05 </w:t>
                              </w:r>
                            </w:p>
                          </w:txbxContent>
                        </wps:txbx>
                        <wps:bodyPr rot="0" spcFirstLastPara="0" vert="horz" wrap="none" lIns="0" tIns="0" rIns="0" bIns="0" numCol="1" spcCol="0" rtlCol="0" fromWordArt="0" anchor="t" anchorCtr="0" forceAA="0" compatLnSpc="1">
                          <a:prstTxWarp prst="textNoShape">
                            <a:avLst/>
                          </a:prstTxWarp>
                          <a:noAutofit/>
                        </wps:bodyPr>
                      </wps:wsp>
                      <wps:wsp>
                        <wps:cNvPr id="250" name="Zone de texte 12"/>
                        <wps:cNvSpPr txBox="1"/>
                        <wps:spPr>
                          <a:xfrm>
                            <a:off x="3063955" y="3208622"/>
                            <a:ext cx="235585" cy="229870"/>
                          </a:xfrm>
                          <a:prstGeom prst="rect">
                            <a:avLst/>
                          </a:prstGeom>
                          <a:noFill/>
                          <a:ln w="6350">
                            <a:noFill/>
                          </a:ln>
                        </wps:spPr>
                        <wps:txbx>
                          <w:txbxContent>
                            <w:p w14:paraId="4DBFF8FE" w14:textId="2083B719" w:rsidR="003959B9" w:rsidRDefault="003959B9" w:rsidP="00625814">
                              <w:pPr>
                                <w:pStyle w:val="NormalWeb"/>
                                <w:spacing w:line="276" w:lineRule="auto"/>
                                <w:ind w:left="0"/>
                                <w:rPr>
                                  <w:sz w:val="24"/>
                                  <w:szCs w:val="24"/>
                                </w:rPr>
                              </w:pPr>
                              <w:r>
                                <w:rPr>
                                  <w:rFonts w:eastAsia="Calibri"/>
                                  <w:b/>
                                  <w:bCs/>
                                  <w:szCs w:val="22"/>
                                </w:rPr>
                                <w:t xml:space="preserve">I.05 </w:t>
                              </w:r>
                            </w:p>
                          </w:txbxContent>
                        </wps:txbx>
                        <wps:bodyPr rot="0" spcFirstLastPara="0" vert="horz" wrap="none" lIns="0" tIns="0" rIns="0" bIns="0" numCol="1" spcCol="0" rtlCol="0" fromWordArt="0" anchor="t" anchorCtr="0" forceAA="0" compatLnSpc="1">
                          <a:prstTxWarp prst="textNoShape">
                            <a:avLst/>
                          </a:prstTxWarp>
                          <a:noAutofit/>
                        </wps:bodyPr>
                      </wps:wsp>
                      <wps:wsp>
                        <wps:cNvPr id="251" name="Zone de texte 12"/>
                        <wps:cNvSpPr txBox="1"/>
                        <wps:spPr>
                          <a:xfrm>
                            <a:off x="6906531" y="3100076"/>
                            <a:ext cx="235585" cy="229870"/>
                          </a:xfrm>
                          <a:prstGeom prst="rect">
                            <a:avLst/>
                          </a:prstGeom>
                          <a:noFill/>
                          <a:ln w="6350">
                            <a:noFill/>
                          </a:ln>
                        </wps:spPr>
                        <wps:txbx>
                          <w:txbxContent>
                            <w:p w14:paraId="58C00F00" w14:textId="41654BFE" w:rsidR="003959B9" w:rsidRDefault="003959B9" w:rsidP="00625814">
                              <w:pPr>
                                <w:pStyle w:val="NormalWeb"/>
                                <w:spacing w:line="276" w:lineRule="auto"/>
                                <w:ind w:left="0"/>
                                <w:rPr>
                                  <w:sz w:val="24"/>
                                  <w:szCs w:val="24"/>
                                </w:rPr>
                              </w:pPr>
                              <w:r>
                                <w:rPr>
                                  <w:rFonts w:eastAsia="Calibri"/>
                                  <w:b/>
                                  <w:bCs/>
                                  <w:szCs w:val="22"/>
                                </w:rPr>
                                <w:t xml:space="preserve">I.03 </w:t>
                              </w:r>
                            </w:p>
                          </w:txbxContent>
                        </wps:txbx>
                        <wps:bodyPr rot="0" spcFirstLastPara="0" vert="horz" wrap="none" lIns="0" tIns="0" rIns="0" bIns="0" numCol="1" spcCol="0" rtlCol="0" fromWordArt="0" anchor="t" anchorCtr="0" forceAA="0" compatLnSpc="1">
                          <a:prstTxWarp prst="textNoShape">
                            <a:avLst/>
                          </a:prstTxWarp>
                          <a:noAutofit/>
                        </wps:bodyPr>
                      </wps:wsp>
                      <wps:wsp>
                        <wps:cNvPr id="252" name="Zone de texte 12"/>
                        <wps:cNvSpPr txBox="1"/>
                        <wps:spPr>
                          <a:xfrm>
                            <a:off x="5344341" y="3404875"/>
                            <a:ext cx="235585" cy="229870"/>
                          </a:xfrm>
                          <a:prstGeom prst="rect">
                            <a:avLst/>
                          </a:prstGeom>
                          <a:noFill/>
                          <a:ln w="6350">
                            <a:noFill/>
                          </a:ln>
                        </wps:spPr>
                        <wps:txbx>
                          <w:txbxContent>
                            <w:p w14:paraId="5B0C4DF6" w14:textId="1E551723" w:rsidR="003959B9" w:rsidRDefault="003959B9" w:rsidP="00625814">
                              <w:pPr>
                                <w:pStyle w:val="NormalWeb"/>
                                <w:spacing w:line="276" w:lineRule="auto"/>
                                <w:ind w:left="0"/>
                                <w:rPr>
                                  <w:sz w:val="24"/>
                                  <w:szCs w:val="24"/>
                                </w:rPr>
                              </w:pPr>
                              <w:r>
                                <w:rPr>
                                  <w:rFonts w:eastAsia="Calibri"/>
                                  <w:b/>
                                  <w:bCs/>
                                  <w:szCs w:val="22"/>
                                </w:rPr>
                                <w:t xml:space="preserve">I.04 </w:t>
                              </w:r>
                            </w:p>
                          </w:txbxContent>
                        </wps:txbx>
                        <wps:bodyPr rot="0" spcFirstLastPara="0" vert="horz" wrap="none" lIns="0" tIns="0" rIns="0" bIns="0" numCol="1" spcCol="0" rtlCol="0" fromWordArt="0" anchor="t" anchorCtr="0" forceAA="0" compatLnSpc="1">
                          <a:prstTxWarp prst="textNoShape">
                            <a:avLst/>
                          </a:prstTxWarp>
                          <a:noAutofit/>
                        </wps:bodyPr>
                      </wps:wsp>
                      <wps:wsp>
                        <wps:cNvPr id="253" name="Zone de texte 12"/>
                        <wps:cNvSpPr txBox="1"/>
                        <wps:spPr>
                          <a:xfrm>
                            <a:off x="3006804" y="3634745"/>
                            <a:ext cx="235585" cy="229870"/>
                          </a:xfrm>
                          <a:prstGeom prst="rect">
                            <a:avLst/>
                          </a:prstGeom>
                          <a:noFill/>
                          <a:ln w="6350">
                            <a:noFill/>
                          </a:ln>
                        </wps:spPr>
                        <wps:txbx>
                          <w:txbxContent>
                            <w:p w14:paraId="0217C3D7" w14:textId="7814024F" w:rsidR="003959B9" w:rsidRDefault="003959B9" w:rsidP="00625814">
                              <w:pPr>
                                <w:pStyle w:val="NormalWeb"/>
                                <w:spacing w:line="276" w:lineRule="auto"/>
                                <w:ind w:left="0"/>
                                <w:rPr>
                                  <w:sz w:val="24"/>
                                  <w:szCs w:val="24"/>
                                </w:rPr>
                              </w:pPr>
                              <w:r>
                                <w:rPr>
                                  <w:rFonts w:eastAsia="Calibri"/>
                                  <w:b/>
                                  <w:bCs/>
                                  <w:szCs w:val="22"/>
                                </w:rPr>
                                <w:t xml:space="preserve">I.06 </w:t>
                              </w:r>
                            </w:p>
                          </w:txbxContent>
                        </wps:txbx>
                        <wps:bodyPr rot="0" spcFirstLastPara="0"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390" name="Picture 1">
                            <a:extLst>
                              <a:ext uri="{FF2B5EF4-FFF2-40B4-BE49-F238E27FC236}">
                                <a16:creationId xmlns:a16="http://schemas.microsoft.com/office/drawing/2014/main" id="{FEC3CC10-FFE7-453A-A1D2-BBEF960AC70C}"/>
                              </a:ext>
                            </a:extLst>
                          </pic:cNvPr>
                          <pic:cNvPicPr/>
                        </pic:nvPicPr>
                        <pic:blipFill>
                          <a:blip r:embed="rId18"/>
                          <a:stretch>
                            <a:fillRect/>
                          </a:stretch>
                        </pic:blipFill>
                        <pic:spPr>
                          <a:xfrm>
                            <a:off x="2797988" y="650151"/>
                            <a:ext cx="322580" cy="337185"/>
                          </a:xfrm>
                          <a:prstGeom prst="rect">
                            <a:avLst/>
                          </a:prstGeom>
                        </pic:spPr>
                      </pic:pic>
                      <wps:wsp>
                        <wps:cNvPr id="391" name="Rectangle 391"/>
                        <wps:cNvSpPr/>
                        <wps:spPr>
                          <a:xfrm>
                            <a:off x="6550387" y="338366"/>
                            <a:ext cx="1448435" cy="311785"/>
                          </a:xfrm>
                          <a:prstGeom prst="rect">
                            <a:avLst/>
                          </a:prstGeom>
                          <a:solidFill>
                            <a:schemeClr val="bg1">
                              <a:lumMod val="85000"/>
                            </a:schemeClr>
                          </a:solidFill>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2" name="Zone de texte 12"/>
                        <wps:cNvSpPr txBox="1"/>
                        <wps:spPr>
                          <a:xfrm>
                            <a:off x="6676024" y="380025"/>
                            <a:ext cx="512445" cy="219075"/>
                          </a:xfrm>
                          <a:prstGeom prst="rect">
                            <a:avLst/>
                          </a:prstGeom>
                          <a:noFill/>
                          <a:ln w="6350">
                            <a:noFill/>
                          </a:ln>
                        </wps:spPr>
                        <wps:txbx>
                          <w:txbxContent>
                            <w:p w14:paraId="19887B51" w14:textId="77777777" w:rsidR="003959B9" w:rsidRDefault="003959B9" w:rsidP="00625814">
                              <w:pPr>
                                <w:rPr>
                                  <w:sz w:val="24"/>
                                  <w:szCs w:val="24"/>
                                </w:rPr>
                              </w:pPr>
                              <w:r>
                                <w:rPr>
                                  <w:rFonts w:eastAsia="Calibri"/>
                                  <w:b/>
                                  <w:bCs/>
                                  <w:sz w:val="28"/>
                                  <w:szCs w:val="28"/>
                                </w:rPr>
                                <w:t xml:space="preserve">………… </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542066D8" id="Zone de dessin 10301" o:spid="_x0000_s1028" editas="canvas" style="width:680pt;height:353.25pt;mso-position-horizontal-relative:char;mso-position-vertical-relative:line" coordsize="86360,4486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86360;height:44862;visibility:visible;mso-wrap-style:square">
                  <v:fill o:detectmouseclick="t"/>
                  <v:shadow on="t" color="black" opacity="26214f" origin="-.5" offset="3pt,0"/>
                  <v:path o:connecttype="none"/>
                </v:shape>
                <v:rect id="Rectangle 66" o:spid="_x0000_s1030" style="position:absolute;left:1545;top:26765;width:25918;height:15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" fillcolor="#dbeef4" strokecolor="#4579b8 [3044]">
                  <v:shadow on="t" color="black" opacity="26214f" origin="-.5" offset="3pt,0"/>
                </v:rect>
                <v:rect id="Rectangle 11" o:spid="_x0000_s1031" style="position:absolute;left:33757;top:13478;width:41325;height:29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" fillcolor="#dbeef4" strokecolor="#4579b8 [3044]">
                  <v:shadow on="t" color="black" opacity="26214f" origin="-.5" offset="3pt,0"/>
                </v:rect>
                <v:shape id="Picture 44" o:spid="_x0000_s1032" type="#_x0000_t75" style="position:absolute;left:34310;top:14563;width:3129;height:29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">
                  <v:imagedata r:id="rId21" o:title=""/>
                  <v:path arrowok="t"/>
                </v:shape>
                <v:shape id="Zone de texte 12" o:spid="_x0000_s1033" type="#_x0000_t202" style="position:absolute;left:38170;top:14671;width:11233;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" filled="f" stroked="f" strokeweight=".5pt">
                  <v:textbox inset="0,0,0,0">
                    <w:txbxContent>
                      <w:p w14:paraId="4E8B626F" w14:textId="31B04885" w:rsidR="003959B9" w:rsidRPr="006E1C94" w:rsidRDefault="003959B9" w:rsidP="00625814">
                        <w:pPr>
                          <w:spacing w:after="0"/>
                          <w:rPr>
                            <w:rFonts w:ascii="Times New Roman" w:hAnsi="Times New Roman" w:cs="Times New Roman"/>
                            <w:b/>
                            <w:sz w:val="28"/>
                          </w:rPr>
                        </w:pPr>
                        <w:r>
                          <w:rPr>
                            <w:rFonts w:ascii="Times New Roman" w:hAnsi="Times New Roman" w:cs="Times New Roman"/>
                            <w:b/>
                            <w:sz w:val="28"/>
                          </w:rPr>
                          <w:t>Bien support 1</w:t>
                        </w:r>
                        <w:r w:rsidRPr="006E1C94">
                          <w:rPr>
                            <w:rFonts w:ascii="Times New Roman" w:hAnsi="Times New Roman" w:cs="Times New Roman"/>
                            <w:b/>
                            <w:sz w:val="28"/>
                          </w:rPr>
                          <w:t xml:space="preserve"> </w:t>
                        </w:r>
                      </w:p>
                    </w:txbxContent>
                  </v:textbox>
                </v:shape>
                <v:shape id="Picture 3" o:spid="_x0000_s1034" type="#_x0000_t75" style="position:absolute;left:2270;top:38423;width:3490;height:3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">
                  <v:imagedata r:id="rId22" o:title=""/>
                  <v:path arrowok="t"/>
                </v:shape>
                <v:rect id="Rectangle 54" o:spid="_x0000_s1035" style="position:absolute;left:36310;top:18192;width:36395;height:7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" fillcolor="#afdae7" strokecolor="#4579b8 [3044]">
                  <v:shadow on="t" color="black" opacity="26214f" origin="-.5" offset="3pt,0"/>
                </v:rect>
                <v:shape id="Zone de texte 12" o:spid="_x0000_s1036" type="#_x0000_t202" style="position:absolute;left:40439;top:19110;width:9640;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" filled="f" stroked="f" strokeweight=".5pt">
                  <v:textbox inset="0,0,0,0">
                    <w:txbxContent>
                      <w:p w14:paraId="544C1124" w14:textId="32BDB168" w:rsidR="003959B9" w:rsidRPr="006E1C94" w:rsidRDefault="003959B9" w:rsidP="00625814">
                        <w:pPr>
                          <w:pStyle w:val="NormalWeb"/>
                          <w:spacing w:line="276" w:lineRule="auto"/>
                          <w:ind w:left="0"/>
                          <w:rPr>
                            <w:szCs w:val="24"/>
                          </w:rPr>
                        </w:pPr>
                        <w:r w:rsidRPr="006E1C94">
                          <w:rPr>
                            <w:rFonts w:eastAsia="Calibri"/>
                            <w:b/>
                            <w:bCs/>
                            <w:sz w:val="24"/>
                            <w:szCs w:val="28"/>
                          </w:rPr>
                          <w:t xml:space="preserve">Bien support 2 </w:t>
                        </w:r>
                      </w:p>
                    </w:txbxContent>
                  </v:textbox>
                </v:shape>
                <v:rect id="Rectangle 58" o:spid="_x0000_s1037" style="position:absolute;left:36350;top:28193;width:36392;height:12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" fillcolor="#afdae7" strokecolor="#4579b8 [3044]">
                  <v:shadow on="t" color="black" opacity="26214f" origin="-.5" offset="3pt,0"/>
                </v:rect>
                <v:shape id="Picture 44" o:spid="_x0000_s1038" type="#_x0000_t75" style="position:absolute;left:36880;top:28746;width:3185;height:2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">
                  <v:imagedata r:id="rId21" o:title=""/>
                </v:shape>
                <v:shape id="Picture 44" o:spid="_x0000_s1039" type="#_x0000_t75" style="position:absolute;left:36884;top:18954;width:3181;height:2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">
                  <v:imagedata r:id="rId21" o:title=""/>
                </v:shape>
                <v:shape id="Zone de texte 12" o:spid="_x0000_s1040" type="#_x0000_t202" style="position:absolute;left:40961;top:29371;width:9639;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" filled="f" stroked="f" strokeweight=".5pt">
                  <v:textbox inset="0,0,0,0">
                    <w:txbxContent>
                      <w:p w14:paraId="053A8399" w14:textId="1A65816B" w:rsidR="003959B9" w:rsidRPr="004E462C" w:rsidRDefault="003959B9" w:rsidP="00625814">
                        <w:pPr>
                          <w:pStyle w:val="NormalWeb"/>
                          <w:spacing w:line="276" w:lineRule="auto"/>
                          <w:ind w:left="0"/>
                          <w:rPr>
                            <w:szCs w:val="24"/>
                          </w:rPr>
                        </w:pPr>
                        <w:r w:rsidRPr="004E462C">
                          <w:rPr>
                            <w:rFonts w:eastAsia="Calibri"/>
                            <w:b/>
                            <w:bCs/>
                            <w:sz w:val="24"/>
                            <w:szCs w:val="28"/>
                          </w:rPr>
                          <w:t xml:space="preserve">Bien support 3 </w:t>
                        </w:r>
                      </w:p>
                    </w:txbxContent>
                  </v:textbox>
                </v:shape>
                <v:rect id="Rectangle 13" o:spid="_x0000_s1041" style="position:absolute;left:54606;top:23358;width:16764;height:6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" fillcolor="#cdddac [1622]" strokecolor="#94b64e [3046]">
                  <v:fill color2="#f0f4e6 [502]" rotate="t" angle="180" colors="0 #dafda7;22938f #e4fdc2;1 #f5ffe6" focus="100%" type="gradient"/>
                  <v:shadow on="t" color="black" opacity="24903f" origin=",.5" offset="0,.55556mm"/>
                </v:rect>
                <v:shape id="Zone de texte 12" o:spid="_x0000_s1042" type="#_x0000_t202" style="position:absolute;left:57250;top:25136;width:10935;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" filled="f" stroked="f" strokeweight=".5pt">
                  <v:textbox inset="0,0,0,0">
                    <w:txbxContent>
                      <w:p w14:paraId="30D73F2D" w14:textId="70718DE6" w:rsidR="003959B9" w:rsidRDefault="003959B9" w:rsidP="00625814">
                        <w:pPr>
                          <w:pStyle w:val="NormalWeb"/>
                          <w:spacing w:line="276" w:lineRule="auto"/>
                          <w:ind w:left="0"/>
                          <w:rPr>
                            <w:sz w:val="24"/>
                            <w:szCs w:val="24"/>
                          </w:rPr>
                        </w:pPr>
                        <w:r>
                          <w:rPr>
                            <w:rFonts w:eastAsia="Calibri"/>
                            <w:b/>
                            <w:bCs/>
                            <w:sz w:val="28"/>
                            <w:szCs w:val="28"/>
                          </w:rPr>
                          <w:t xml:space="preserve">P.01 ………… </w:t>
                        </w:r>
                      </w:p>
                    </w:txbxContent>
                  </v:textbox>
                </v:shape>
                <v:rect id="Rectangle 63" o:spid="_x0000_s1043" style="position:absolute;left:37759;top:33787;width:14494;height:5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rect>
                <v:rect id="Rectangle 64" o:spid="_x0000_s1044" style="position:absolute;left:57187;top:33673;width:14859;height:5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rect>
                <v:rect id="Rectangle 67" o:spid="_x0000_s1045" style="position:absolute;left:1549;top:13725;width:25915;height:11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" fillcolor="#dbeef4" strokecolor="#4579b8 [3044]">
                  <v:shadow on="t" color="black" opacity="26214f" origin="-.5" offset="3pt,0"/>
                </v:rect>
                <v:rect id="Rectangle 68" o:spid="_x0000_s1046" style="position:absolute;left:11446;top:17396;width:1449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" fillcolor="#cdddac [1622]" strokecolor="#94b64e [3046]">
                  <v:fill color2="#f0f4e6 [502]" rotate="t" angle="180" colors="0 #dafda7;22938f #e4fdc2;1 #f5ffe6" focus="100%" type="gradient"/>
                  <v:shadow on="t" color="black" opacity="24903f" origin=",.5" offset="0,.55556mm"/>
                </v:rect>
                <v:rect id="Rectangle 69" o:spid="_x0000_s1047" style="position:absolute;left:12126;top:30662;width:14491;height:4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rect>
                <v:shape id="Picture 44" o:spid="_x0000_s1048" type="#_x0000_t75" style="position:absolute;left:2118;top:14185;width:3181;height:2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">
                  <v:imagedata r:id="rId21" o:title=""/>
                </v:shape>
                <v:shape id="Picture 44" o:spid="_x0000_s1049" type="#_x0000_t75" style="position:absolute;left:2213;top:27472;width:3182;height:2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">
                  <v:imagedata r:id="rId21" o:title=""/>
                </v:shape>
                <v:shape id="Zone de texte 12" o:spid="_x0000_s1050" type="#_x0000_t202" style="position:absolute;left:5617;top:14563;width:8839;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" filled="f" stroked="f" strokeweight=".5pt">
                  <v:textbox inset="0,0,0,0">
                    <w:txbxContent>
                      <w:p w14:paraId="4C9F7CD6" w14:textId="6627F525" w:rsidR="003959B9" w:rsidRDefault="003959B9" w:rsidP="00625814">
                        <w:pPr>
                          <w:pStyle w:val="NormalWeb"/>
                          <w:spacing w:line="276" w:lineRule="auto"/>
                          <w:ind w:left="0"/>
                          <w:rPr>
                            <w:sz w:val="24"/>
                            <w:szCs w:val="24"/>
                          </w:rPr>
                        </w:pPr>
                        <w:r>
                          <w:rPr>
                            <w:rFonts w:eastAsia="Calibri"/>
                            <w:b/>
                            <w:bCs/>
                          </w:rPr>
                          <w:t xml:space="preserve">Bien support 4 </w:t>
                        </w:r>
                      </w:p>
                    </w:txbxContent>
                  </v:textbox>
                </v:shape>
                <v:shape id="Zone de texte 12" o:spid="_x0000_s1051" type="#_x0000_t202" style="position:absolute;left:6404;top:28098;width:8839;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" filled="f" stroked="f" strokeweight=".5pt">
                  <v:textbox inset="0,0,0,0">
                    <w:txbxContent>
                      <w:p w14:paraId="1D84EF44" w14:textId="2078E77B" w:rsidR="003959B9" w:rsidRDefault="003959B9" w:rsidP="00625814">
                        <w:pPr>
                          <w:pStyle w:val="NormalWeb"/>
                          <w:spacing w:line="276" w:lineRule="auto"/>
                          <w:ind w:left="0"/>
                          <w:rPr>
                            <w:sz w:val="24"/>
                            <w:szCs w:val="24"/>
                          </w:rPr>
                        </w:pPr>
                        <w:r>
                          <w:rPr>
                            <w:rFonts w:eastAsia="Calibri"/>
                            <w:b/>
                            <w:bCs/>
                            <w:szCs w:val="22"/>
                          </w:rPr>
                          <w:t xml:space="preserve">Bien support 5  </w:t>
                        </w:r>
                      </w:p>
                    </w:txbxContent>
                  </v:textbox>
                </v:shape>
                <v:shape id="Picture 1" o:spid="_x0000_s1052" type="#_x0000_t75" style="position:absolute;left:2509;top:20920;width:3228;height:3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">
                  <v:imagedata r:id="rId23" o:title=""/>
                  <v:path arrowok="t"/>
                </v:shape>
                <v:shape id="Picture 1" o:spid="_x0000_s1053" type="#_x0000_t75" style="position:absolute;left:2270;top:34384;width:3467;height:3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">
                  <v:imagedata r:id="rId23" o:title=""/>
                </v:shape>
                <v:shape id="Zone de texte 12" o:spid="_x0000_s1054" type="#_x0000_t202" style="position:absolute;left:13663;top:18336;width:9157;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" filled="f" stroked="f" strokeweight=".5pt">
                  <v:textbox inset="0,0,0,0">
                    <w:txbxContent>
                      <w:p w14:paraId="0FDBCF29" w14:textId="4F5DA824" w:rsidR="003959B9" w:rsidRDefault="003959B9" w:rsidP="00625814">
                        <w:pPr>
                          <w:pStyle w:val="NormalWeb"/>
                          <w:spacing w:line="276" w:lineRule="auto"/>
                          <w:ind w:left="0"/>
                          <w:rPr>
                            <w:sz w:val="24"/>
                            <w:szCs w:val="24"/>
                          </w:rPr>
                        </w:pPr>
                        <w:r>
                          <w:rPr>
                            <w:rFonts w:eastAsia="Calibri"/>
                            <w:b/>
                            <w:bCs/>
                            <w:sz w:val="28"/>
                            <w:szCs w:val="28"/>
                          </w:rPr>
                          <w:t xml:space="preserve">P.04 ……… </w:t>
                        </w:r>
                      </w:p>
                    </w:txbxContent>
                  </v:textbox>
                </v:shape>
                <v:shape id="Zone de texte 12" o:spid="_x0000_s1055" type="#_x0000_t202" style="position:absolute;left:40351;top:35609;width:10935;height:21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" filled="f" stroked="f" strokeweight=".5pt">
                  <v:textbox inset="0,0,0,0">
                    <w:txbxContent>
                      <w:p w14:paraId="7EA707FF" w14:textId="2C6C0AC9" w:rsidR="003959B9" w:rsidRDefault="003959B9" w:rsidP="00625814">
                        <w:pPr>
                          <w:pStyle w:val="NormalWeb"/>
                          <w:spacing w:line="276" w:lineRule="auto"/>
                          <w:ind w:left="0"/>
                          <w:rPr>
                            <w:sz w:val="24"/>
                            <w:szCs w:val="24"/>
                          </w:rPr>
                        </w:pPr>
                        <w:r>
                          <w:rPr>
                            <w:rFonts w:eastAsia="Calibri"/>
                            <w:b/>
                            <w:bCs/>
                            <w:sz w:val="28"/>
                            <w:szCs w:val="28"/>
                          </w:rPr>
                          <w:t xml:space="preserve">P.02 ………… </w:t>
                        </w:r>
                      </w:p>
                    </w:txbxContent>
                  </v:textbox>
                </v:shape>
                <v:shape id="Zone de texte 12" o:spid="_x0000_s1056" type="#_x0000_t202" style="position:absolute;left:59165;top:35242;width:10935;height:21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" filled="f" stroked="f" strokeweight=".5pt">
                  <v:textbox inset="0,0,0,0">
                    <w:txbxContent>
                      <w:p w14:paraId="68EAB300" w14:textId="47E67DB6" w:rsidR="003959B9" w:rsidRDefault="003959B9" w:rsidP="00625814">
                        <w:pPr>
                          <w:pStyle w:val="NormalWeb"/>
                          <w:spacing w:line="276" w:lineRule="auto"/>
                          <w:ind w:left="0"/>
                          <w:rPr>
                            <w:sz w:val="24"/>
                            <w:szCs w:val="24"/>
                          </w:rPr>
                        </w:pPr>
                        <w:r>
                          <w:rPr>
                            <w:rFonts w:eastAsia="Calibri"/>
                            <w:b/>
                            <w:bCs/>
                            <w:sz w:val="28"/>
                            <w:szCs w:val="28"/>
                          </w:rPr>
                          <w:t xml:space="preserve">P.03 ………… </w:t>
                        </w:r>
                      </w:p>
                    </w:txbxContent>
                  </v:textbox>
                </v:shape>
                <v:shape id="Zone de texte 12" o:spid="_x0000_s1057" type="#_x0000_t202" style="position:absolute;left:13906;top:31931;width:10935;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" filled="f" stroked="f" strokeweight=".5pt">
                  <v:textbox inset="0,0,0,0">
                    <w:txbxContent>
                      <w:p w14:paraId="0EE20076" w14:textId="522D3C38" w:rsidR="003959B9" w:rsidRDefault="003959B9" w:rsidP="00625814">
                        <w:pPr>
                          <w:pStyle w:val="NormalWeb"/>
                          <w:spacing w:line="276" w:lineRule="auto"/>
                          <w:ind w:left="0"/>
                          <w:rPr>
                            <w:sz w:val="24"/>
                            <w:szCs w:val="24"/>
                          </w:rPr>
                        </w:pPr>
                        <w:r>
                          <w:rPr>
                            <w:rFonts w:eastAsia="Calibri"/>
                            <w:b/>
                            <w:bCs/>
                            <w:sz w:val="28"/>
                            <w:szCs w:val="28"/>
                          </w:rPr>
                          <w:t xml:space="preserve">P.05 ………… </w:t>
                        </w:r>
                      </w:p>
                    </w:txbxContent>
                  </v:textbox>
                </v:shape>
                <v:shape id="Zone de texte 12" o:spid="_x0000_s1058" type="#_x0000_t202" style="position:absolute;left:6404;top:22674;width:10465;height:2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" filled="f" stroked="f" strokeweight=".5pt">
                  <v:textbox inset="0,0,0,0">
                    <w:txbxContent>
                      <w:p w14:paraId="0F387335" w14:textId="77777777" w:rsidR="003959B9" w:rsidRPr="004E462C" w:rsidRDefault="003959B9" w:rsidP="00625814">
                        <w:pPr>
                          <w:pStyle w:val="NormalWeb"/>
                          <w:spacing w:line="276" w:lineRule="auto"/>
                          <w:ind w:left="0"/>
                          <w:rPr>
                            <w:sz w:val="20"/>
                            <w:szCs w:val="24"/>
                          </w:rPr>
                        </w:pPr>
                        <w:r w:rsidRPr="004E462C">
                          <w:rPr>
                            <w:rFonts w:eastAsia="Calibri"/>
                            <w:b/>
                            <w:bCs/>
                            <w:szCs w:val="28"/>
                          </w:rPr>
                          <w:t>Partie</w:t>
                        </w:r>
                        <w:r>
                          <w:rPr>
                            <w:rFonts w:eastAsia="Calibri"/>
                            <w:b/>
                            <w:bCs/>
                            <w:szCs w:val="28"/>
                          </w:rPr>
                          <w:t xml:space="preserve"> prenante 1</w:t>
                        </w:r>
                        <w:r w:rsidRPr="004E462C">
                          <w:rPr>
                            <w:rFonts w:eastAsia="Calibri"/>
                            <w:b/>
                            <w:bCs/>
                            <w:szCs w:val="28"/>
                          </w:rPr>
                          <w:t xml:space="preserve">  </w:t>
                        </w:r>
                      </w:p>
                    </w:txbxContent>
                  </v:textbox>
                </v:shape>
                <v:shape id="Zone de texte 12" o:spid="_x0000_s1059" type="#_x0000_t202" style="position:absolute;left:6213;top:36222;width:10465;height:22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" filled="f" stroked="f" strokeweight=".5pt">
                  <v:textbox inset="0,0,0,0">
                    <w:txbxContent>
                      <w:p w14:paraId="03A85E8C" w14:textId="77777777" w:rsidR="003959B9" w:rsidRDefault="003959B9" w:rsidP="00625814">
                        <w:pPr>
                          <w:pStyle w:val="NormalWeb"/>
                          <w:spacing w:line="276" w:lineRule="auto"/>
                          <w:ind w:left="0"/>
                          <w:rPr>
                            <w:sz w:val="24"/>
                            <w:szCs w:val="24"/>
                          </w:rPr>
                        </w:pPr>
                        <w:r>
                          <w:rPr>
                            <w:rFonts w:eastAsia="Calibri"/>
                            <w:b/>
                            <w:bCs/>
                            <w:szCs w:val="22"/>
                          </w:rPr>
                          <w:t xml:space="preserve">Partie prenante 1  </w:t>
                        </w:r>
                      </w:p>
                    </w:txbxContent>
                  </v:textbox>
                </v:shape>
                <v:shape id="Zone de texte 12" o:spid="_x0000_s1060" type="#_x0000_t202" style="position:absolute;left:6880;top:40130;width:10465;height:2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" filled="f" stroked="f" strokeweight=".5pt">
                  <v:textbox inset="0,0,0,0">
                    <w:txbxContent>
                      <w:p w14:paraId="6D3FCD5D" w14:textId="77777777" w:rsidR="003959B9" w:rsidRDefault="003959B9" w:rsidP="00625814">
                        <w:pPr>
                          <w:pStyle w:val="NormalWeb"/>
                          <w:spacing w:line="276" w:lineRule="auto"/>
                          <w:ind w:left="0"/>
                          <w:rPr>
                            <w:sz w:val="24"/>
                            <w:szCs w:val="24"/>
                          </w:rPr>
                        </w:pPr>
                        <w:r>
                          <w:rPr>
                            <w:rFonts w:eastAsia="Calibri"/>
                            <w:b/>
                            <w:bCs/>
                            <w:szCs w:val="22"/>
                          </w:rPr>
                          <w:t xml:space="preserve">Partie prenante 2  </w:t>
                        </w:r>
                      </w:p>
                    </w:txbxContent>
                  </v:textbox>
                </v:shape>
                <v:group id="Groupe 85" o:spid="_x0000_s1061" style="position:absolute;left:67007;top:28765;width:2044;height:2425;rotation:90" coordorigin="19050,-19050" coordsize="426975,39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">
                  <v:rect id="Rectangle 86" o:spid="_x0000_s1062" style="position:absolute;left:19050;top:-19050;width:426975;height:39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" fillcolor="green" stroked="f" strokeweight="2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87" o:spid="_x0000_s1063" type="#_x0000_t5" style="position:absolute;left:115338;top:33026;width:266700;height:28575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" fillcolor="white [3212]" stroked="f" strokeweight="2pt"/>
                </v:group>
                <v:group id="Groupe 90" o:spid="_x0000_s1064" style="position:absolute;left:66999;top:32541;width:2046;height:2426;rotation:90" coordorigin="189,1854"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">
                  <v:rect id="Rectangle 94" o:spid="_x0000_s1065" style="position:absolute;left:189;top:1854;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" fillcolor="red" stroked="f" strokeweight="2pt"/>
                  <v:shape id="Triangle isocèle 95" o:spid="_x0000_s1066" type="#_x0000_t5" style="position:absolute;left:1152;top:2375;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" fillcolor="white [3212]" stroked="f" strokeweight="2pt"/>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39" o:spid="_x0000_s1067" type="#_x0000_t34" style="position:absolute;left:28661;top:19708;width:22860;height:562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" adj="1525" strokecolor="black [3213]" strokeweight="1.5pt"/>
                <v:shapetype id="_x0000_t33" coordsize="21600,21600" o:spt="33" o:oned="t" path="m,l21600,r,21600e" filled="f">
                  <v:stroke joinstyle="miter"/>
                  <v:path arrowok="t" fillok="f" o:connecttype="none"/>
                  <o:lock v:ext="edit" shapetype="t"/>
                </v:shapetype>
                <v:shape id="Connecteur en angle 131" o:spid="_x0000_s1068" type="#_x0000_t33" style="position:absolute;left:29637;top:33104;width:1473;height:921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" strokecolor="black [3213]" strokeweight="1.5pt"/>
                <v:group id="Groupe 132" o:spid="_x0000_s1069" style="position:absolute;left:35815;top:36405;width:2425;height:4089;rotation:-90" coordorigin="83185,-83185" coordsize="242678,409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">
                  <v:group id="Groupe 133" o:spid="_x0000_s1070" style="position:absolute;left:102162;top:102308;width:204724;height:242678;rotation:90" coordorigin="1021,1023"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">
                    <v:rect id="Rectangle 137" o:spid="_x0000_s1071" style="position:absolute;left:1021;top:1023;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" fillcolor="red" stroked="f" strokeweight="2pt"/>
                    <v:shape id="Triangle isocèle 138" o:spid="_x0000_s1072" type="#_x0000_t5" style="position:absolute;left:1984;top:1544;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" fillcolor="white [3212]" stroked="f" strokeweight="2pt"/>
                  </v:group>
                  <v:group id="Groupe 134" o:spid="_x0000_s1073" style="position:absolute;left:102343;top:-102235;width:204470;height:242570;rotation:-90" coordorigin="1023,-1022"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">
                    <v:rect id="Rectangle 135" o:spid="_x0000_s1074" style="position:absolute;left:1023;top:-1022;width:4270;height:3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" fillcolor="green" stroked="f" strokeweight="2pt"/>
                    <v:shape id="Triangle isocèle 136" o:spid="_x0000_s1075" type="#_x0000_t5" style="position:absolute;left:1987;top:-502;width:2666;height:28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" fillcolor="white [3212]" stroked="f" strokeweight="2pt"/>
                  </v:group>
                </v:group>
                <v:group id="Groupe 139" o:spid="_x0000_s1076" style="position:absolute;left:54604;top:28333;width:2426;height:4089;rotation:180" coordorigin="83185,-83185" coordsize="242678,409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">
                  <v:group id="Groupe 140" o:spid="_x0000_s1077" style="position:absolute;left:102162;top:102308;width:204724;height:242678;rotation:90" coordorigin="1021,1023"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">
                    <v:rect id="Rectangle 144" o:spid="_x0000_s1078" style="position:absolute;left:1021;top:1023;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" fillcolor="red" stroked="f" strokeweight="2pt"/>
                    <v:shape id="Triangle isocèle 145" o:spid="_x0000_s1079" type="#_x0000_t5" style="position:absolute;left:1984;top:1544;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" fillcolor="white [3212]" stroked="f" strokeweight="2pt"/>
                  </v:group>
                  <v:group id="Groupe 141" o:spid="_x0000_s1080" style="position:absolute;left:102343;top:-102235;width:204470;height:242570;rotation:-90" coordorigin="1023,-1022"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">
                    <v:rect id="Rectangle 142" o:spid="_x0000_s1081" style="position:absolute;left:1023;top:-1022;width:4270;height:3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" fillcolor="green" stroked="f" strokeweight="2pt"/>
                    <v:shape id="Triangle isocèle 143" o:spid="_x0000_s1082" type="#_x0000_t5" style="position:absolute;left:1987;top:-502;width:2666;height:28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" fillcolor="white [3212]" stroked="f" strokeweight="2pt"/>
                  </v:group>
                </v:group>
                <v:shape id="Connecteur en angle 146" o:spid="_x0000_s1083" type="#_x0000_t33" style="position:absolute;left:52997;top:32422;width:2820;height:152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" strokecolor="black [3213]" strokeweight="1.5pt"/>
                <v:group id="Groupe 147" o:spid="_x0000_s1084" style="position:absolute;left:49740;top:31898;width:2426;height:4089;rotation:90" coordorigin="83185,-83185" coordsize="242678,409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">
                  <v:group id="Groupe 148" o:spid="_x0000_s1085" style="position:absolute;left:102162;top:102308;width:204724;height:242678;rotation:90" coordorigin="1021,1023"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">
                    <v:rect id="Rectangle 152" o:spid="_x0000_s1086" style="position:absolute;left:1021;top:1023;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" fillcolor="red" stroked="f" strokeweight="2pt"/>
                    <v:shape id="Triangle isocèle 153" o:spid="_x0000_s1087" type="#_x0000_t5" style="position:absolute;left:1984;top:1544;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" fillcolor="white [3212]" stroked="f" strokeweight="2pt"/>
                  </v:group>
                  <v:group id="Groupe 149" o:spid="_x0000_s1088" style="position:absolute;left:102343;top:-102235;width:204470;height:242570;rotation:-90" coordorigin="1023,-1022"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">
                    <v:rect id="Rectangle 150" o:spid="_x0000_s1089" style="position:absolute;left:1023;top:-1022;width:4270;height:3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" fillcolor="green" stroked="f" strokeweight="2pt"/>
                    <v:shape id="Triangle isocèle 151" o:spid="_x0000_s1090" type="#_x0000_t5" style="position:absolute;left:1987;top:-502;width:2666;height:28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" fillcolor="white [3212]" stroked="f" strokeweight="2pt"/>
                  </v:group>
                </v:group>
                <v:group id="Groupe 162" o:spid="_x0000_s1091" style="position:absolute;left:25404;top:17662;width:2426;height:4089;rotation:90" coordsize="242678,409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">
                  <v:group id="Groupe 163" o:spid="_x0000_s1092" style="position:absolute;left:18977;top:185493;width:204724;height:242678;rotation:90" coordorigin="189,1854"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">
                    <v:rect id="Rectangle 167" o:spid="_x0000_s1093" style="position:absolute;left:189;top:1854;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" fillcolor="red" stroked="f" strokeweight="2pt"/>
                    <v:shape id="Triangle isocèle 168" o:spid="_x0000_s1094" type="#_x0000_t5" style="position:absolute;left:1152;top:2375;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" fillcolor="white [3212]" stroked="f" strokeweight="2pt"/>
                  </v:group>
                  <v:group id="Groupe 164" o:spid="_x0000_s1095" style="position:absolute;left:19158;top:-19050;width:204470;height:242570;rotation:-90" coordorigin="19158,-19052" coordsize="426975,39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">
                    <v:rect id="Rectangle 165" o:spid="_x0000_s1096" style="position:absolute;left:19158;top:-19052;width:426975;height:39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" fillcolor="green" stroked="f" strokeweight="2pt"/>
                    <v:shape id="Triangle isocèle 166" o:spid="_x0000_s1097" type="#_x0000_t5" style="position:absolute;left:115446;top:33023;width:266701;height:28575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" fillcolor="white [3212]" stroked="f" strokeweight="2pt"/>
                  </v:group>
                </v:group>
                <v:group id="Groupe 169" o:spid="_x0000_s1098" style="position:absolute;left:24546;top:33147;width:2426;height:4090;rotation:180" coordorigin="83185,-83185" coordsize="242678,409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">
                  <v:group id="Groupe 170" o:spid="_x0000_s1099" style="position:absolute;left:102162;top:102308;width:204724;height:242678;rotation:90" coordorigin="1021,1023"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">
                    <v:rect id="Rectangle 174" o:spid="_x0000_s1100" style="position:absolute;left:1021;top:1023;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" fillcolor="red" stroked="f" strokeweight="2pt"/>
                    <v:shape id="Triangle isocèle 175" o:spid="_x0000_s1101" type="#_x0000_t5" style="position:absolute;left:1984;top:1544;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" fillcolor="white [3212]" stroked="f" strokeweight="2pt"/>
                  </v:group>
                  <v:group id="Groupe 171" o:spid="_x0000_s1102" style="position:absolute;left:102343;top:-102235;width:204470;height:242570;rotation:-90" coordorigin="1023,-1022"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">
                    <v:rect id="Rectangle 172" o:spid="_x0000_s1103" style="position:absolute;left:1023;top:-1022;width:4270;height:3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" fillcolor="green" stroked="f" strokeweight="2pt"/>
                    <v:shape id="Triangle isocèle 173" o:spid="_x0000_s1104" type="#_x0000_t5" style="position:absolute;left:1987;top:-502;width:2666;height:28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" fillcolor="white [3212]" stroked="f" strokeweight="2pt"/>
                  </v:group>
                </v:group>
                <v:shape id="Connecteur en angle 179" o:spid="_x0000_s1105" type="#_x0000_t34" style="position:absolute;left:67159;top:31863;width:1731;height: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" strokecolor="black [3213]" strokeweight="1.5pt"/>
                <v:group id="Groupe 180" o:spid="_x0000_s1106" style="position:absolute;left:52353;top:23288;width:2425;height:4089;rotation:-90" coordorigin="83185,-83185" coordsize="242678,409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">
                  <v:group id="Groupe 181" o:spid="_x0000_s1107" style="position:absolute;left:102162;top:102308;width:204724;height:242678;rotation:90" coordorigin="1021,1023"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">
                    <v:rect id="Rectangle 185" o:spid="_x0000_s1108" style="position:absolute;left:1021;top:1023;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" fillcolor="red" stroked="f" strokeweight="2pt"/>
                    <v:shape id="Triangle isocèle 186" o:spid="_x0000_s1109" type="#_x0000_t5" style="position:absolute;left:1984;top:1544;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" fillcolor="white [3212]" stroked="f" strokeweight="2pt"/>
                  </v:group>
                  <v:group id="Groupe 182" o:spid="_x0000_s1110" style="position:absolute;left:102343;top:-102235;width:204470;height:242570;rotation:-90" coordorigin="1023,-1022"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">
                    <v:rect id="Rectangle 183" o:spid="_x0000_s1111" style="position:absolute;left:1023;top:-1022;width:4270;height:3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" fillcolor="green" stroked="f" strokeweight="2pt"/>
                    <v:shape id="Triangle isocèle 184" o:spid="_x0000_s1112" type="#_x0000_t5" style="position:absolute;left:1987;top:-502;width:2666;height:28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" fillcolor="white [3212]" stroked="f" strokeweight="2pt"/>
                  </v:group>
                </v:group>
                <v:rect id="Rectangle 84" o:spid="_x0000_s1113" style="position:absolute;left:952;top:12477;width:76861;height:31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" filled="f" strokecolor="red" strokeweight="2pt">
                  <v:stroke dashstyle="dash"/>
                </v:rect>
                <v:shape id="Zone de texte 12" o:spid="_x0000_s1114" type="#_x0000_t202" style="position:absolute;left:79787;top:13478;width:6579;height:39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" filled="f" stroked="f" strokeweight=".5pt">
                  <v:textbox inset="0,0,0,0">
                    <w:txbxContent>
                      <w:p w14:paraId="43B664F1" w14:textId="77777777" w:rsidR="003959B9" w:rsidRPr="006E420B" w:rsidRDefault="003959B9" w:rsidP="00625814">
                        <w:pPr>
                          <w:pStyle w:val="NormalWeb"/>
                          <w:spacing w:line="276" w:lineRule="auto"/>
                          <w:ind w:left="0"/>
                          <w:jc w:val="center"/>
                          <w:rPr>
                            <w:rFonts w:eastAsia="Calibri"/>
                            <w:b/>
                            <w:bCs/>
                            <w:color w:val="FF0000"/>
                            <w:sz w:val="24"/>
                            <w:szCs w:val="22"/>
                          </w:rPr>
                        </w:pPr>
                        <w:r w:rsidRPr="006E420B">
                          <w:rPr>
                            <w:rFonts w:eastAsia="Calibri"/>
                            <w:b/>
                            <w:bCs/>
                            <w:color w:val="FF0000"/>
                            <w:sz w:val="24"/>
                            <w:szCs w:val="22"/>
                          </w:rPr>
                          <w:t>Périmètre</w:t>
                        </w:r>
                      </w:p>
                      <w:p w14:paraId="474B4AA4" w14:textId="1BA05494" w:rsidR="003959B9" w:rsidRPr="006E420B" w:rsidRDefault="003959B9" w:rsidP="00625814">
                        <w:pPr>
                          <w:pStyle w:val="NormalWeb"/>
                          <w:spacing w:line="276" w:lineRule="auto"/>
                          <w:ind w:left="0"/>
                          <w:jc w:val="center"/>
                          <w:rPr>
                            <w:color w:val="FF0000"/>
                            <w:sz w:val="28"/>
                            <w:szCs w:val="24"/>
                          </w:rPr>
                        </w:pPr>
                        <w:r>
                          <w:rPr>
                            <w:rFonts w:eastAsia="Calibri"/>
                            <w:b/>
                            <w:bCs/>
                            <w:color w:val="FF0000"/>
                            <w:sz w:val="24"/>
                            <w:szCs w:val="22"/>
                          </w:rPr>
                          <w:t>é</w:t>
                        </w:r>
                        <w:r w:rsidRPr="006E420B">
                          <w:rPr>
                            <w:rFonts w:eastAsia="Calibri"/>
                            <w:b/>
                            <w:bCs/>
                            <w:color w:val="FF0000"/>
                            <w:sz w:val="24"/>
                            <w:szCs w:val="22"/>
                          </w:rPr>
                          <w:t>tudié</w:t>
                        </w:r>
                      </w:p>
                    </w:txbxContent>
                  </v:textbox>
                </v:shape>
                <v:shape id="Picture 63" o:spid="_x0000_s1115" type="#_x0000_t75" style="position:absolute;left:9967;top:17894;width:2280;height:360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">
                  <v:imagedata r:id="rId24" o:title=""/>
                  <v:path arrowok="t"/>
                </v:shape>
                <v:shape id="Picture 50" o:spid="_x0000_s1116" type="#_x0000_t75" style="position:absolute;left:10780;top:33113;width:2508;height:2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">
                  <v:imagedata r:id="rId25" o:title=""/>
                  <v:path arrowok="t"/>
                </v:shape>
                <v:group id="Groupe 88" o:spid="_x0000_s1117" style="position:absolute;left:27461;top:327;width:21856;height:10436" coordorigin="19516,1278" coordsize="21856,1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111" o:spid="_x0000_s1118" style="position:absolute;left:19516;top:1278;width:21856;height:10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" fillcolor="#dbeef4" strokecolor="#4579b8 [3044]">
                    <v:shadow on="t" color="black" opacity="26214f" origin="-.5" offset="3pt,0"/>
                  </v:rect>
                  <v:rect id="Rectangle 79" o:spid="_x0000_s1119" style="position:absolute;left:24230;top:4582;width:14490;height:3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" fillcolor="#d8d8d8 [2732]" strokecolor="black [3040]">
                    <v:shadow on="t" color="black" opacity="24903f" origin=",.5" offset="0,.55556mm"/>
                  </v:rect>
                  <v:shape id="Picture 44" o:spid="_x0000_s1120" type="#_x0000_t75" style="position:absolute;left:20187;top:2187;width:3182;height:2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">
                    <v:imagedata r:id="rId21" o:title=""/>
                  </v:shape>
                  <v:shape id="Zone de texte 12" o:spid="_x0000_s1121" type="#_x0000_t202" style="position:absolute;left:23824;top:9215;width:3214;height:2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" filled="f" stroked="f" strokeweight=".5pt">
                    <v:textbox inset="0,0,0,0">
                      <w:txbxContent>
                        <w:p w14:paraId="2E7B4E4B" w14:textId="77777777" w:rsidR="003959B9" w:rsidRDefault="003959B9" w:rsidP="00625814">
                          <w:pPr>
                            <w:pStyle w:val="NormalWeb"/>
                            <w:spacing w:line="276" w:lineRule="auto"/>
                            <w:ind w:left="0"/>
                            <w:rPr>
                              <w:sz w:val="24"/>
                              <w:szCs w:val="24"/>
                            </w:rPr>
                          </w:pPr>
                          <w:r>
                            <w:rPr>
                              <w:rFonts w:eastAsia="Calibri"/>
                              <w:b/>
                              <w:bCs/>
                              <w:szCs w:val="22"/>
                            </w:rPr>
                            <w:t xml:space="preserve">…….  </w:t>
                          </w:r>
                        </w:p>
                      </w:txbxContent>
                    </v:textbox>
                  </v:shape>
                  <v:shape id="Zone de texte 12" o:spid="_x0000_s1122" type="#_x0000_t202" style="position:absolute;left:25224;top:5146;width:7182;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" filled="f" stroked="f" strokeweight=".5pt">
                    <v:textbox inset="0,0,0,0">
                      <w:txbxContent>
                        <w:p w14:paraId="4B776F7C" w14:textId="77777777" w:rsidR="003959B9" w:rsidRDefault="003959B9" w:rsidP="00625814">
                          <w:pPr>
                            <w:pStyle w:val="NormalWeb"/>
                            <w:spacing w:line="276" w:lineRule="auto"/>
                            <w:ind w:left="0"/>
                            <w:rPr>
                              <w:sz w:val="24"/>
                              <w:szCs w:val="24"/>
                            </w:rPr>
                          </w:pPr>
                          <w:r>
                            <w:rPr>
                              <w:rFonts w:eastAsia="Calibri"/>
                              <w:b/>
                              <w:bCs/>
                              <w:sz w:val="28"/>
                              <w:szCs w:val="28"/>
                            </w:rPr>
                            <w:t xml:space="preserve">………… </w:t>
                          </w:r>
                        </w:p>
                      </w:txbxContent>
                    </v:textbox>
                  </v:shape>
                  <v:shape id="Zone de texte 12" o:spid="_x0000_s1123" type="#_x0000_t202" style="position:absolute;left:24124;top:1927;width:4960;height:21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" filled="f" stroked="f" strokeweight=".5pt">
                    <v:textbox inset="0,0,0,0">
                      <w:txbxContent>
                        <w:p w14:paraId="3FFCB287" w14:textId="77777777" w:rsidR="003959B9" w:rsidRDefault="003959B9" w:rsidP="00625814">
                          <w:pPr>
                            <w:pStyle w:val="NormalWeb"/>
                            <w:spacing w:line="276" w:lineRule="auto"/>
                            <w:ind w:left="0"/>
                            <w:rPr>
                              <w:sz w:val="24"/>
                              <w:szCs w:val="24"/>
                            </w:rPr>
                          </w:pPr>
                          <w:r>
                            <w:rPr>
                              <w:rFonts w:eastAsia="Calibri"/>
                              <w:b/>
                              <w:bCs/>
                              <w:szCs w:val="22"/>
                            </w:rPr>
                            <w:t xml:space="preserve">……….. </w:t>
                          </w:r>
                        </w:p>
                      </w:txbxContent>
                    </v:textbox>
                  </v:shape>
                </v:group>
                <v:group id="Groupe 191" o:spid="_x0000_s1124" style="position:absolute;left:59604;top:335;width:22493;height:10428" coordorigin="-2244" coordsize="22495,10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rect id="Rectangle 192" o:spid="_x0000_s1125" style="position:absolute;left:-2244;width:22494;height:10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" fillcolor="#dbeef4" strokecolor="#4579b8 [3044]">
                    <v:shadow on="t" color="black" opacity="26214f" origin="-.5" offset="3pt,0"/>
                  </v:rect>
                  <v:shape id="Picture 44" o:spid="_x0000_s1126" type="#_x0000_t75" style="position:absolute;left:478;top:357;width:3181;height:2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">
                    <v:imagedata r:id="rId21" o:title=""/>
                  </v:shape>
                  <v:shape id="Picture 1" o:spid="_x0000_s1127" type="#_x0000_t75" style="position:absolute;left:46;top:6260;width:3467;height:3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">
                    <v:imagedata r:id="rId23" o:title=""/>
                  </v:shape>
                  <v:shape id="Zone de texte 12" o:spid="_x0000_s1128" type="#_x0000_t202" style="position:absolute;left:3659;top:7762;width:4611;height:22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" filled="f" stroked="f" strokeweight=".5pt">
                    <v:textbox inset="0,0,0,0">
                      <w:txbxContent>
                        <w:p w14:paraId="5C59ADA6" w14:textId="77777777" w:rsidR="003959B9" w:rsidRDefault="003959B9" w:rsidP="00625814">
                          <w:pPr>
                            <w:pStyle w:val="NormalWeb"/>
                            <w:spacing w:line="276" w:lineRule="auto"/>
                            <w:ind w:left="0"/>
                            <w:rPr>
                              <w:sz w:val="24"/>
                              <w:szCs w:val="24"/>
                            </w:rPr>
                          </w:pPr>
                          <w:r>
                            <w:rPr>
                              <w:rFonts w:eastAsia="Calibri"/>
                              <w:b/>
                              <w:bCs/>
                              <w:szCs w:val="22"/>
                            </w:rPr>
                            <w:t xml:space="preserve">……….  </w:t>
                          </w:r>
                        </w:p>
                      </w:txbxContent>
                    </v:textbox>
                  </v:shape>
                  <v:shape id="Zone de texte 12" o:spid="_x0000_s1129" type="#_x0000_t202" style="position:absolute;left:4599;top:648;width:4960;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" filled="f" stroked="f" strokeweight=".5pt">
                    <v:textbox inset="0,0,0,0">
                      <w:txbxContent>
                        <w:p w14:paraId="5B932377" w14:textId="77777777" w:rsidR="003959B9" w:rsidRDefault="003959B9" w:rsidP="00625814">
                          <w:pPr>
                            <w:pStyle w:val="NormalWeb"/>
                            <w:spacing w:line="276" w:lineRule="auto"/>
                            <w:ind w:left="0"/>
                            <w:rPr>
                              <w:sz w:val="24"/>
                              <w:szCs w:val="24"/>
                            </w:rPr>
                          </w:pPr>
                          <w:r>
                            <w:rPr>
                              <w:rFonts w:eastAsia="Calibri"/>
                              <w:b/>
                              <w:bCs/>
                              <w:szCs w:val="22"/>
                            </w:rPr>
                            <w:t xml:space="preserve">……….. </w:t>
                          </w:r>
                        </w:p>
                      </w:txbxContent>
                    </v:textbox>
                  </v:shape>
                </v:group>
                <v:group id="Groupe 199" o:spid="_x0000_s1130" style="position:absolute;left:35817;top:32278;width:2419;height:4090;rotation:-90" coordorigin="83502,-83503" coordsize="242678,409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">
                  <v:group id="Groupe 200" o:spid="_x0000_s1131" style="position:absolute;left:102479;top:101991;width:204724;height:242678;rotation:90" coordorigin="1024,1019"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">
                    <v:rect id="Rectangle 204" o:spid="_x0000_s1132" style="position:absolute;left:1024;top:1019;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" fillcolor="red" stroked="f" strokeweight="2pt"/>
                    <v:shape id="Triangle isocèle 205" o:spid="_x0000_s1133" type="#_x0000_t5" style="position:absolute;left:1987;top:1540;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" fillcolor="white [3212]" stroked="f" strokeweight="2pt"/>
                  </v:group>
                  <v:group id="Groupe 201" o:spid="_x0000_s1134" style="position:absolute;left:102660;top:-102553;width:204470;height:242570;rotation:-90" coordorigin="1026,-1025"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">
                    <v:rect id="Rectangle 202" o:spid="_x0000_s1135" style="position:absolute;left:1026;top:-1025;width:4270;height:3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" fillcolor="green" stroked="f" strokeweight="2pt"/>
                    <v:shape id="Triangle isocèle 203" o:spid="_x0000_s1136" type="#_x0000_t5" style="position:absolute;left:1990;top:-505;width:2666;height:28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" fillcolor="white [3212]" stroked="f" strokeweight="2pt"/>
                  </v:group>
                </v:group>
                <v:shape id="Connecteur en angle 206" o:spid="_x0000_s1137" type="#_x0000_t34" style="position:absolute;left:28661;top:19708;width:6321;height:146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" adj="5260" strokecolor="black [3213]" strokeweight="1.5pt"/>
                <v:shape id="Picture 63" o:spid="_x0000_s1138" type="#_x0000_t75" style="position:absolute;left:10723;top:29627;width:2280;height:360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">
                  <v:imagedata r:id="rId24" o:title=""/>
                </v:shape>
                <v:group id="Groupe 215" o:spid="_x0000_s1139" style="position:absolute;left:48269;top:8435;width:2413;height:4089;rotation:90" coordsize="242678,409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">
                  <v:group id="Groupe 216" o:spid="_x0000_s1140" style="position:absolute;left:18977;top:185494;width:204724;height:242678;rotation:90" coordorigin="189,1854"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">
                    <v:rect id="Rectangle 220" o:spid="_x0000_s1141" style="position:absolute;left:189;top:1854;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" fillcolor="red" stroked="f" strokeweight="2pt"/>
                    <v:shape id="Triangle isocèle 221" o:spid="_x0000_s1142" type="#_x0000_t5" style="position:absolute;left:1152;top:2375;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" fillcolor="white [3212]" stroked="f" strokeweight="2pt"/>
                  </v:group>
                  <v:group id="Groupe 217" o:spid="_x0000_s1143" style="position:absolute;left:19158;top:-19050;width:204470;height:242570;rotation:-90" coordorigin="19158,-19050" coordsize="426975,39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">
                    <v:rect id="Rectangle 218" o:spid="_x0000_s1144" style="position:absolute;left:19158;top:-19050;width:426975;height:39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" fillcolor="green" stroked="f" strokeweight="2pt"/>
                    <v:shape id="Triangle isocèle 219" o:spid="_x0000_s1145" type="#_x0000_t5" style="position:absolute;left:115448;top:33025;width:266700;height:2857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" fillcolor="white [3212]" stroked="f" strokeweight="2pt"/>
                  </v:group>
                </v:group>
                <v:group id="Groupe 222" o:spid="_x0000_s1146" style="position:absolute;left:58462;top:8410;width:2407;height:4083;rotation:-90" coordorigin="83819,-83820" coordsize="242679,409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">
                  <v:group id="Groupe 223" o:spid="_x0000_s1147" style="position:absolute;left:102796;top:101674;width:204724;height:242678;rotation:90" coordorigin="1027,1016"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">
                    <v:rect id="Rectangle 227" o:spid="_x0000_s1148" style="position:absolute;left:1027;top:1016;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" fillcolor="red" stroked="f" strokeweight="2pt"/>
                    <v:shape id="Triangle isocèle 228" o:spid="_x0000_s1149" type="#_x0000_t5" style="position:absolute;left:1990;top:1537;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" fillcolor="white [3212]" stroked="f" strokeweight="2pt"/>
                  </v:group>
                  <v:group id="Groupe 224" o:spid="_x0000_s1150" style="position:absolute;left:102978;top:-102870;width:204470;height:242570;rotation:-90" coordorigin="1029,-1028"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">
                    <v:rect id="Rectangle 225" o:spid="_x0000_s1151" style="position:absolute;left:1029;top:-1028;width:4270;height:3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" fillcolor="green" stroked="f" strokeweight="2pt"/>
                    <v:shape id="Triangle isocèle 226" o:spid="_x0000_s1152" type="#_x0000_t5" style="position:absolute;left:1993;top:-508;width:2666;height:28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" fillcolor="white [3212]" stroked="f" strokeweight="2pt"/>
                  </v:group>
                </v:group>
                <v:shape id="Connecteur en angle 229" o:spid="_x0000_s1153" type="#_x0000_t34" style="position:absolute;left:51517;top:10480;width:12434;height:109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" adj="4174" strokecolor="black [3213]" strokeweight="1.5pt"/>
                <v:group id="Groupe 230" o:spid="_x0000_s1154" style="position:absolute;left:66597;top:20476;width:2400;height:4083" coordsize="242679,409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group id="Groupe 231" o:spid="_x0000_s1155" style="position:absolute;left:18977;top:185494;width:204724;height:242678;rotation:90" coordorigin="189,1854"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">
                    <v:rect id="Rectangle 235" o:spid="_x0000_s1156" style="position:absolute;left:189;top:1854;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" fillcolor="red" stroked="f" strokeweight="2pt"/>
                    <v:shape id="Triangle isocèle 236" o:spid="_x0000_s1157" type="#_x0000_t5" style="position:absolute;left:1152;top:2375;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" fillcolor="white [3212]" stroked="f" strokeweight="2pt"/>
                  </v:group>
                  <v:group id="Groupe 232" o:spid="_x0000_s1158" style="position:absolute;left:19159;top:-19050;width:204470;height:242570;rotation:-90" coordorigin="19159,-19050" coordsize="426975,39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">
                    <v:rect id="Rectangle 233" o:spid="_x0000_s1159" style="position:absolute;left:19159;top:-19050;width:426975;height:39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" fillcolor="green" stroked="f" strokeweight="2pt"/>
                    <v:shape id="Triangle isocèle 234" o:spid="_x0000_s1160" type="#_x0000_t5" style="position:absolute;left:115449;top:33025;width:266699;height:28574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" fillcolor="white [3212]" stroked="f" strokeweight="2pt"/>
                  </v:group>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eur en angle 237" o:spid="_x0000_s1161" type="#_x0000_t35" style="position:absolute;left:57624;top:10451;width:10173;height:10025;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" adj="-4854,11902" strokecolor="black [3213]" strokeweight="1.5pt"/>
                <v:shapetype id="_x0000_t32" coordsize="21600,21600" o:spt="32" o:oned="t" path="m,l21600,21600e" filled="f">
                  <v:path arrowok="t" fillok="f" o:connecttype="none"/>
                  <o:lock v:ext="edit" shapetype="t"/>
                </v:shapetype>
                <v:shape id="Connecteur droit avec flèche 239" o:spid="_x0000_s1162" type="#_x0000_t32" style="position:absolute;left:78139;top:17396;width:5025;height:79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" strokecolor="red">
                  <v:stroke endarrow="classic" endarrowwidth="wide" endarrowlength="long"/>
                </v:shape>
                <v:group id="Groupe 240" o:spid="_x0000_s1163" style="position:absolute;left:62485;top:20470;width:2413;height:4089" coordsize="242678,409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Groupe 241" o:spid="_x0000_s1164" style="position:absolute;left:18977;top:185494;width:204724;height:242678;rotation:90" coordorigin="189,1854"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">
                    <v:rect id="Rectangle 245" o:spid="_x0000_s1165" style="position:absolute;left:189;top:1854;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" fillcolor="red" stroked="f" strokeweight="2pt"/>
                    <v:shape id="Triangle isocèle 246" o:spid="_x0000_s1166" type="#_x0000_t5" style="position:absolute;left:1152;top:2375;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" fillcolor="white [3212]" stroked="f" strokeweight="2pt"/>
                  </v:group>
                  <v:group id="Groupe 242" o:spid="_x0000_s1167" style="position:absolute;left:19158;top:-19050;width:204470;height:242570;rotation:-90" coordorigin="19158,-19050" coordsize="426975,39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">
                    <v:rect id="Rectangle 243" o:spid="_x0000_s1168" style="position:absolute;left:19158;top:-19050;width:426975;height:39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" fillcolor="green" stroked="f" strokeweight="2pt"/>
                    <v:shape id="Triangle isocèle 244" o:spid="_x0000_s1169" type="#_x0000_t5" style="position:absolute;left:115448;top:33025;width:266700;height:2857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" fillcolor="white [3212]" stroked="f" strokeweight="2pt"/>
                  </v:group>
                </v:group>
                <v:shape id="Zone de texte 12" o:spid="_x0000_s1170" type="#_x0000_t202" style="position:absolute;left:52449;top:8464;width:2355;height:2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" filled="f" stroked="f" strokeweight=".5pt">
                  <v:textbox inset="0,0,0,0">
                    <w:txbxContent>
                      <w:p w14:paraId="36C47774" w14:textId="46B4148B" w:rsidR="003959B9" w:rsidRDefault="003959B9" w:rsidP="00625814">
                        <w:pPr>
                          <w:pStyle w:val="NormalWeb"/>
                          <w:spacing w:line="276" w:lineRule="auto"/>
                          <w:ind w:left="0"/>
                          <w:rPr>
                            <w:sz w:val="24"/>
                            <w:szCs w:val="24"/>
                          </w:rPr>
                        </w:pPr>
                        <w:r>
                          <w:rPr>
                            <w:rFonts w:eastAsia="Calibri"/>
                            <w:b/>
                            <w:bCs/>
                            <w:szCs w:val="22"/>
                          </w:rPr>
                          <w:t xml:space="preserve">I.01 </w:t>
                        </w:r>
                      </w:p>
                    </w:txbxContent>
                  </v:textbox>
                </v:shape>
                <v:shape id="Zone de texte 12" o:spid="_x0000_s1171" type="#_x0000_t202" style="position:absolute;left:64542;top:14277;width:2356;height:2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" filled="f" stroked="f" strokeweight=".5pt">
                  <v:textbox inset="0,0,0,0">
                    <w:txbxContent>
                      <w:p w14:paraId="2A277435" w14:textId="7733EE97" w:rsidR="003959B9" w:rsidRDefault="003959B9" w:rsidP="00625814">
                        <w:pPr>
                          <w:pStyle w:val="NormalWeb"/>
                          <w:spacing w:line="276" w:lineRule="auto"/>
                          <w:ind w:left="0"/>
                          <w:rPr>
                            <w:sz w:val="24"/>
                            <w:szCs w:val="24"/>
                          </w:rPr>
                        </w:pPr>
                        <w:r>
                          <w:rPr>
                            <w:rFonts w:eastAsia="Calibri"/>
                            <w:b/>
                            <w:bCs/>
                            <w:szCs w:val="22"/>
                          </w:rPr>
                          <w:t xml:space="preserve">I.02 </w:t>
                        </w:r>
                      </w:p>
                    </w:txbxContent>
                  </v:textbox>
                </v:shape>
                <v:shape id="Zone de texte 12" o:spid="_x0000_s1172" type="#_x0000_t202" style="position:absolute;left:30752;top:23463;width:2356;height:2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" filled="f" stroked="f" strokeweight=".5pt">
                  <v:textbox inset="0,0,0,0">
                    <w:txbxContent>
                      <w:p w14:paraId="46A1F1A4" w14:textId="6621248A" w:rsidR="003959B9" w:rsidRDefault="003959B9" w:rsidP="00625814">
                        <w:pPr>
                          <w:pStyle w:val="NormalWeb"/>
                          <w:spacing w:line="276" w:lineRule="auto"/>
                          <w:ind w:left="0"/>
                          <w:rPr>
                            <w:sz w:val="24"/>
                            <w:szCs w:val="24"/>
                          </w:rPr>
                        </w:pPr>
                        <w:r>
                          <w:rPr>
                            <w:rFonts w:eastAsia="Calibri"/>
                            <w:b/>
                            <w:bCs/>
                            <w:szCs w:val="22"/>
                          </w:rPr>
                          <w:t xml:space="preserve">I.05 </w:t>
                        </w:r>
                      </w:p>
                    </w:txbxContent>
                  </v:textbox>
                </v:shape>
                <v:shape id="Zone de texte 12" o:spid="_x0000_s1173" type="#_x0000_t202" style="position:absolute;left:30639;top:32086;width:2356;height:22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" filled="f" stroked="f" strokeweight=".5pt">
                  <v:textbox inset="0,0,0,0">
                    <w:txbxContent>
                      <w:p w14:paraId="4DBFF8FE" w14:textId="2083B719" w:rsidR="003959B9" w:rsidRDefault="003959B9" w:rsidP="00625814">
                        <w:pPr>
                          <w:pStyle w:val="NormalWeb"/>
                          <w:spacing w:line="276" w:lineRule="auto"/>
                          <w:ind w:left="0"/>
                          <w:rPr>
                            <w:sz w:val="24"/>
                            <w:szCs w:val="24"/>
                          </w:rPr>
                        </w:pPr>
                        <w:r>
                          <w:rPr>
                            <w:rFonts w:eastAsia="Calibri"/>
                            <w:b/>
                            <w:bCs/>
                            <w:szCs w:val="22"/>
                          </w:rPr>
                          <w:t xml:space="preserve">I.05 </w:t>
                        </w:r>
                      </w:p>
                    </w:txbxContent>
                  </v:textbox>
                </v:shape>
                <v:shape id="Zone de texte 12" o:spid="_x0000_s1174" type="#_x0000_t202" style="position:absolute;left:69065;top:31000;width:2356;height:2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" filled="f" stroked="f" strokeweight=".5pt">
                  <v:textbox inset="0,0,0,0">
                    <w:txbxContent>
                      <w:p w14:paraId="58C00F00" w14:textId="41654BFE" w:rsidR="003959B9" w:rsidRDefault="003959B9" w:rsidP="00625814">
                        <w:pPr>
                          <w:pStyle w:val="NormalWeb"/>
                          <w:spacing w:line="276" w:lineRule="auto"/>
                          <w:ind w:left="0"/>
                          <w:rPr>
                            <w:sz w:val="24"/>
                            <w:szCs w:val="24"/>
                          </w:rPr>
                        </w:pPr>
                        <w:r>
                          <w:rPr>
                            <w:rFonts w:eastAsia="Calibri"/>
                            <w:b/>
                            <w:bCs/>
                            <w:szCs w:val="22"/>
                          </w:rPr>
                          <w:t xml:space="preserve">I.03 </w:t>
                        </w:r>
                      </w:p>
                    </w:txbxContent>
                  </v:textbox>
                </v:shape>
                <v:shape id="Zone de texte 12" o:spid="_x0000_s1175" type="#_x0000_t202" style="position:absolute;left:53443;top:34048;width:2356;height:2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" filled="f" stroked="f" strokeweight=".5pt">
                  <v:textbox inset="0,0,0,0">
                    <w:txbxContent>
                      <w:p w14:paraId="5B0C4DF6" w14:textId="1E551723" w:rsidR="003959B9" w:rsidRDefault="003959B9" w:rsidP="00625814">
                        <w:pPr>
                          <w:pStyle w:val="NormalWeb"/>
                          <w:spacing w:line="276" w:lineRule="auto"/>
                          <w:ind w:left="0"/>
                          <w:rPr>
                            <w:sz w:val="24"/>
                            <w:szCs w:val="24"/>
                          </w:rPr>
                        </w:pPr>
                        <w:r>
                          <w:rPr>
                            <w:rFonts w:eastAsia="Calibri"/>
                            <w:b/>
                            <w:bCs/>
                            <w:szCs w:val="22"/>
                          </w:rPr>
                          <w:t xml:space="preserve">I.04 </w:t>
                        </w:r>
                      </w:p>
                    </w:txbxContent>
                  </v:textbox>
                </v:shape>
                <v:shape id="Zone de texte 12" o:spid="_x0000_s1176" type="#_x0000_t202" style="position:absolute;left:30068;top:36347;width:2355;height:2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" filled="f" stroked="f" strokeweight=".5pt">
                  <v:textbox inset="0,0,0,0">
                    <w:txbxContent>
                      <w:p w14:paraId="0217C3D7" w14:textId="7814024F" w:rsidR="003959B9" w:rsidRDefault="003959B9" w:rsidP="00625814">
                        <w:pPr>
                          <w:pStyle w:val="NormalWeb"/>
                          <w:spacing w:line="276" w:lineRule="auto"/>
                          <w:ind w:left="0"/>
                          <w:rPr>
                            <w:sz w:val="24"/>
                            <w:szCs w:val="24"/>
                          </w:rPr>
                        </w:pPr>
                        <w:r>
                          <w:rPr>
                            <w:rFonts w:eastAsia="Calibri"/>
                            <w:b/>
                            <w:bCs/>
                            <w:szCs w:val="22"/>
                          </w:rPr>
                          <w:t xml:space="preserve">I.06 </w:t>
                        </w:r>
                      </w:p>
                    </w:txbxContent>
                  </v:textbox>
                </v:shape>
                <v:shape id="Picture 1" o:spid="_x0000_s1177" type="#_x0000_t75" style="position:absolute;left:27979;top:6501;width:3226;height:3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">
                  <v:imagedata r:id="rId23" o:title=""/>
                </v:shape>
                <v:rect id="Rectangle 391" o:spid="_x0000_s1178" style="position:absolute;left:65503;top:3383;width:14485;height:3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" fillcolor="#d8d8d8 [2732]" strokecolor="black [3040]">
                  <v:shadow on="t" color="black" opacity="24903f" origin=",.5" offset="0,.55556mm"/>
                </v:rect>
                <v:shape id="Zone de texte 12" o:spid="_x0000_s1179" type="#_x0000_t202" style="position:absolute;left:66760;top:3800;width:5124;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" filled="f" stroked="f" strokeweight=".5pt">
                  <v:textbox inset="0,0,0,0">
                    <w:txbxContent>
                      <w:p w14:paraId="19887B51" w14:textId="77777777" w:rsidR="003959B9" w:rsidRDefault="003959B9" w:rsidP="00625814">
                        <w:pPr>
                          <w:rPr>
                            <w:sz w:val="24"/>
                            <w:szCs w:val="24"/>
                          </w:rPr>
                        </w:pPr>
                        <w:r>
                          <w:rPr>
                            <w:rFonts w:eastAsia="Calibri"/>
                            <w:b/>
                            <w:bCs/>
                            <w:sz w:val="28"/>
                            <w:szCs w:val="28"/>
                          </w:rPr>
                          <w:t xml:space="preserve">………… </w:t>
                        </w:r>
                      </w:p>
                    </w:txbxContent>
                  </v:textbox>
                </v:shape>
                <w10:anchorlock/>
              </v:group>
            </w:pict>
          </mc:Fallback>
        </mc:AlternateContent>
      </w:r>
    </w:p>
    <w:p w14:paraId="4D5A14DA" w14:textId="23820EF2" w:rsidR="7E5A708D" w:rsidRPr="00F84B4A" w:rsidRDefault="5357D28F" w:rsidP="00241C58">
      <w:pPr>
        <w:pStyle w:val="Lgende"/>
        <w:spacing w:after="120"/>
      </w:pPr>
      <w:r w:rsidRPr="00F84B4A">
        <w:t xml:space="preserve">Figure </w:t>
      </w:r>
      <w:r w:rsidR="00230927">
        <w:fldChar w:fldCharType="begin"/>
      </w:r>
      <w:r w:rsidR="00230927">
        <w:instrText xml:space="preserve"> SEQ Figure \* ARABIC </w:instrText>
      </w:r>
      <w:r w:rsidR="00230927">
        <w:fldChar w:fldCharType="separate"/>
      </w:r>
      <w:r w:rsidR="00E144BD">
        <w:rPr>
          <w:noProof/>
        </w:rPr>
        <w:t>1</w:t>
      </w:r>
      <w:r w:rsidR="00230927">
        <w:rPr>
          <w:noProof/>
        </w:rPr>
        <w:fldChar w:fldCharType="end"/>
      </w:r>
      <w:r w:rsidR="00D71A0D">
        <w:t xml:space="preserve">: </w:t>
      </w:r>
      <w:r w:rsidRPr="00F84B4A">
        <w:t>Architecture fonctionnelle</w:t>
      </w:r>
    </w:p>
    <w:p w14:paraId="4663234E" w14:textId="536468D2" w:rsidR="00241C58" w:rsidRPr="00F84B4A" w:rsidRDefault="5357D28F" w:rsidP="000D0E22">
      <w:pPr>
        <w:pStyle w:val="Lgende"/>
        <w:keepNext/>
        <w:spacing w:after="0"/>
      </w:pPr>
      <w:r w:rsidRPr="00F84B4A">
        <w:t xml:space="preserve">Tableau </w:t>
      </w:r>
      <w:r w:rsidR="00241C58" w:rsidRPr="00F84B4A">
        <w:fldChar w:fldCharType="begin"/>
      </w:r>
      <w:r w:rsidR="00241C58" w:rsidRPr="00F84B4A">
        <w:instrText>SEQ Tableau \* ARABIC</w:instrText>
      </w:r>
      <w:r w:rsidR="00241C58" w:rsidRPr="00F84B4A">
        <w:fldChar w:fldCharType="separate"/>
      </w:r>
      <w:r w:rsidR="0027046F">
        <w:rPr>
          <w:noProof/>
        </w:rPr>
        <w:t>1</w:t>
      </w:r>
      <w:r w:rsidR="00241C58" w:rsidRPr="00F84B4A">
        <w:fldChar w:fldCharType="end"/>
      </w:r>
      <w:r w:rsidR="009956BE">
        <w:t> </w:t>
      </w:r>
      <w:r w:rsidR="00D71A0D">
        <w:t>-</w:t>
      </w:r>
      <w:r w:rsidRPr="00F84B4A">
        <w:t xml:space="preserve"> </w:t>
      </w:r>
      <w:r w:rsidR="009E1FD1" w:rsidRPr="00F84B4A">
        <w:t>Informations</w:t>
      </w:r>
      <w:r w:rsidRPr="00F84B4A">
        <w:t xml:space="preserve"> du système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blLook w:val="04A0" w:firstRow="1" w:lastRow="0" w:firstColumn="1" w:lastColumn="0" w:noHBand="0" w:noVBand="1"/>
      </w:tblPr>
      <w:tblGrid>
        <w:gridCol w:w="4436"/>
        <w:gridCol w:w="4328"/>
        <w:gridCol w:w="5778"/>
      </w:tblGrid>
      <w:tr w:rsidR="00B74EBD" w:rsidRPr="00F84B4A" w14:paraId="54D14BB5" w14:textId="77777777" w:rsidTr="00B74EBD">
        <w:trPr>
          <w:trHeight w:val="388"/>
        </w:trPr>
        <w:tc>
          <w:tcPr>
            <w:tcW w:w="14542" w:type="dxa"/>
            <w:gridSpan w:val="3"/>
            <w:shd w:val="clear" w:color="auto" w:fill="EEECE1"/>
            <w:vAlign w:val="center"/>
          </w:tcPr>
          <w:p w14:paraId="11F09002" w14:textId="4F03CD9A" w:rsidR="00B74EBD" w:rsidRPr="00F84B4A" w:rsidRDefault="009E1FD1" w:rsidP="00452462">
            <w:pPr>
              <w:jc w:val="center"/>
              <w:rPr>
                <w:rFonts w:ascii="Times New Roman" w:hAnsi="Times New Roman" w:cs="Times New Roman"/>
                <w:b/>
                <w:bCs/>
                <w:sz w:val="20"/>
              </w:rPr>
            </w:pPr>
            <w:r w:rsidRPr="00F84B4A">
              <w:rPr>
                <w:rFonts w:ascii="Times New Roman" w:hAnsi="Times New Roman" w:cs="Times New Roman"/>
                <w:b/>
                <w:bCs/>
                <w:sz w:val="24"/>
              </w:rPr>
              <w:t>Informations</w:t>
            </w:r>
            <w:r w:rsidR="00B74EBD" w:rsidRPr="00F84B4A">
              <w:rPr>
                <w:rFonts w:ascii="Times New Roman" w:hAnsi="Times New Roman" w:cs="Times New Roman"/>
                <w:b/>
                <w:bCs/>
                <w:sz w:val="24"/>
              </w:rPr>
              <w:t xml:space="preserve"> du système</w:t>
            </w:r>
          </w:p>
        </w:tc>
      </w:tr>
      <w:tr w:rsidR="00B74EBD" w:rsidRPr="00F84B4A" w14:paraId="094C1AF6" w14:textId="77777777" w:rsidTr="00B74EBD">
        <w:trPr>
          <w:trHeight w:val="388"/>
        </w:trPr>
        <w:tc>
          <w:tcPr>
            <w:tcW w:w="4436" w:type="dxa"/>
            <w:shd w:val="clear" w:color="auto" w:fill="EEECE1"/>
            <w:vAlign w:val="center"/>
          </w:tcPr>
          <w:p w14:paraId="7C523452" w14:textId="7251A610" w:rsidR="00B74EBD" w:rsidRPr="00F84B4A" w:rsidRDefault="009E1FD1" w:rsidP="00452462">
            <w:pPr>
              <w:rPr>
                <w:rFonts w:ascii="Times New Roman" w:hAnsi="Times New Roman" w:cs="Times New Roman"/>
              </w:rPr>
            </w:pPr>
            <w:r w:rsidRPr="00F84B4A">
              <w:rPr>
                <w:rFonts w:ascii="Times New Roman" w:hAnsi="Times New Roman" w:cs="Times New Roman"/>
                <w:b/>
                <w:bCs/>
                <w:color w:val="000000"/>
              </w:rPr>
              <w:t>I</w:t>
            </w:r>
            <w:r w:rsidR="00B74EBD" w:rsidRPr="00F84B4A">
              <w:rPr>
                <w:rFonts w:ascii="Times New Roman" w:hAnsi="Times New Roman" w:cs="Times New Roman"/>
                <w:b/>
                <w:bCs/>
                <w:color w:val="000000"/>
              </w:rPr>
              <w:t xml:space="preserve">.01 </w:t>
            </w:r>
            <w:r w:rsidR="008D66C8" w:rsidRPr="00F84B4A">
              <w:rPr>
                <w:rFonts w:ascii="Times New Roman" w:hAnsi="Times New Roman" w:cs="Times New Roman"/>
                <w:b/>
                <w:bCs/>
                <w:color w:val="000000"/>
              </w:rPr>
              <w:t>…………………..</w:t>
            </w:r>
          </w:p>
        </w:tc>
        <w:tc>
          <w:tcPr>
            <w:tcW w:w="4328" w:type="dxa"/>
            <w:shd w:val="clear" w:color="auto" w:fill="EEECE1"/>
            <w:vAlign w:val="center"/>
          </w:tcPr>
          <w:p w14:paraId="78AE1842" w14:textId="7E344469" w:rsidR="00B74EBD" w:rsidRPr="00F84B4A" w:rsidRDefault="009E1FD1" w:rsidP="00452462">
            <w:pPr>
              <w:rPr>
                <w:rFonts w:ascii="Times New Roman" w:hAnsi="Times New Roman" w:cs="Times New Roman"/>
              </w:rPr>
            </w:pPr>
            <w:r w:rsidRPr="00F84B4A">
              <w:rPr>
                <w:rFonts w:ascii="Times New Roman" w:hAnsi="Times New Roman" w:cs="Times New Roman"/>
                <w:b/>
                <w:bCs/>
              </w:rPr>
              <w:t>I</w:t>
            </w:r>
            <w:r w:rsidR="00B74EBD" w:rsidRPr="00F84B4A">
              <w:rPr>
                <w:rFonts w:ascii="Times New Roman" w:hAnsi="Times New Roman" w:cs="Times New Roman"/>
                <w:b/>
                <w:bCs/>
              </w:rPr>
              <w:t xml:space="preserve">.02 </w:t>
            </w:r>
            <w:r w:rsidR="008D66C8" w:rsidRPr="00F84B4A">
              <w:rPr>
                <w:rFonts w:ascii="Times New Roman" w:hAnsi="Times New Roman" w:cs="Times New Roman"/>
                <w:b/>
                <w:bCs/>
              </w:rPr>
              <w:t>…………………</w:t>
            </w:r>
          </w:p>
        </w:tc>
        <w:tc>
          <w:tcPr>
            <w:tcW w:w="5778" w:type="dxa"/>
            <w:shd w:val="clear" w:color="auto" w:fill="EEECE1"/>
            <w:vAlign w:val="center"/>
          </w:tcPr>
          <w:p w14:paraId="49E5A086" w14:textId="1629C382" w:rsidR="00B74EBD" w:rsidRPr="00F84B4A" w:rsidRDefault="009E1FD1" w:rsidP="00452462">
            <w:pPr>
              <w:rPr>
                <w:rFonts w:ascii="Times New Roman" w:hAnsi="Times New Roman" w:cs="Times New Roman"/>
              </w:rPr>
            </w:pPr>
            <w:r w:rsidRPr="00F84B4A">
              <w:rPr>
                <w:rFonts w:ascii="Times New Roman" w:hAnsi="Times New Roman" w:cs="Times New Roman"/>
                <w:b/>
                <w:bCs/>
              </w:rPr>
              <w:t>I</w:t>
            </w:r>
            <w:r w:rsidR="00B74EBD" w:rsidRPr="00F84B4A">
              <w:rPr>
                <w:rFonts w:ascii="Times New Roman" w:hAnsi="Times New Roman" w:cs="Times New Roman"/>
                <w:b/>
                <w:bCs/>
              </w:rPr>
              <w:t xml:space="preserve">.03 </w:t>
            </w:r>
            <w:r w:rsidR="008D66C8" w:rsidRPr="00F84B4A">
              <w:rPr>
                <w:rFonts w:ascii="Times New Roman" w:hAnsi="Times New Roman" w:cs="Times New Roman"/>
                <w:b/>
                <w:bCs/>
              </w:rPr>
              <w:t>……………………..</w:t>
            </w:r>
          </w:p>
        </w:tc>
      </w:tr>
      <w:tr w:rsidR="00B74EBD" w:rsidRPr="00F84B4A" w14:paraId="28AF5389" w14:textId="77777777" w:rsidTr="00B74EBD">
        <w:trPr>
          <w:trHeight w:val="392"/>
        </w:trPr>
        <w:tc>
          <w:tcPr>
            <w:tcW w:w="4436" w:type="dxa"/>
            <w:shd w:val="clear" w:color="auto" w:fill="EEECE1"/>
            <w:vAlign w:val="center"/>
          </w:tcPr>
          <w:p w14:paraId="47B30085" w14:textId="4762084C" w:rsidR="00B74EBD" w:rsidRPr="00F84B4A" w:rsidRDefault="009E1FD1" w:rsidP="00452462">
            <w:pPr>
              <w:rPr>
                <w:rFonts w:ascii="Times New Roman" w:hAnsi="Times New Roman" w:cs="Times New Roman"/>
              </w:rPr>
            </w:pPr>
            <w:r w:rsidRPr="00F84B4A">
              <w:rPr>
                <w:rFonts w:ascii="Times New Roman" w:hAnsi="Times New Roman" w:cs="Times New Roman"/>
                <w:b/>
                <w:bCs/>
              </w:rPr>
              <w:t>I</w:t>
            </w:r>
            <w:r w:rsidR="00B74EBD" w:rsidRPr="00F84B4A">
              <w:rPr>
                <w:rFonts w:ascii="Times New Roman" w:hAnsi="Times New Roman" w:cs="Times New Roman"/>
                <w:b/>
                <w:bCs/>
              </w:rPr>
              <w:t xml:space="preserve">.04 </w:t>
            </w:r>
            <w:r w:rsidR="008D66C8" w:rsidRPr="00F84B4A">
              <w:rPr>
                <w:rFonts w:ascii="Times New Roman" w:hAnsi="Times New Roman" w:cs="Times New Roman"/>
                <w:b/>
                <w:bCs/>
              </w:rPr>
              <w:t>…………………..</w:t>
            </w:r>
          </w:p>
        </w:tc>
        <w:tc>
          <w:tcPr>
            <w:tcW w:w="4328" w:type="dxa"/>
            <w:shd w:val="clear" w:color="auto" w:fill="EEECE1"/>
            <w:vAlign w:val="center"/>
          </w:tcPr>
          <w:p w14:paraId="3927CE27" w14:textId="7853B1E0" w:rsidR="00B74EBD" w:rsidRPr="00F84B4A" w:rsidRDefault="009E1FD1" w:rsidP="00452462">
            <w:pPr>
              <w:rPr>
                <w:rFonts w:ascii="Times New Roman" w:hAnsi="Times New Roman" w:cs="Times New Roman"/>
              </w:rPr>
            </w:pPr>
            <w:r w:rsidRPr="00F84B4A">
              <w:rPr>
                <w:rFonts w:ascii="Times New Roman" w:hAnsi="Times New Roman" w:cs="Times New Roman"/>
                <w:b/>
                <w:bCs/>
              </w:rPr>
              <w:t>I</w:t>
            </w:r>
            <w:r w:rsidR="00B74EBD" w:rsidRPr="00F84B4A">
              <w:rPr>
                <w:rFonts w:ascii="Times New Roman" w:hAnsi="Times New Roman" w:cs="Times New Roman"/>
                <w:b/>
                <w:bCs/>
              </w:rPr>
              <w:t xml:space="preserve">.05 </w:t>
            </w:r>
            <w:r w:rsidR="008D66C8" w:rsidRPr="00F84B4A">
              <w:rPr>
                <w:rFonts w:ascii="Times New Roman" w:hAnsi="Times New Roman" w:cs="Times New Roman"/>
                <w:b/>
                <w:bCs/>
              </w:rPr>
              <w:t>…………………</w:t>
            </w:r>
          </w:p>
        </w:tc>
        <w:tc>
          <w:tcPr>
            <w:tcW w:w="5778" w:type="dxa"/>
            <w:shd w:val="clear" w:color="auto" w:fill="EEECE1"/>
            <w:vAlign w:val="center"/>
          </w:tcPr>
          <w:p w14:paraId="471C6DDB" w14:textId="2D8216A7" w:rsidR="00B74EBD" w:rsidRPr="00F84B4A" w:rsidRDefault="009E1FD1" w:rsidP="00452462">
            <w:pPr>
              <w:rPr>
                <w:rFonts w:ascii="Times New Roman" w:hAnsi="Times New Roman" w:cs="Times New Roman"/>
              </w:rPr>
            </w:pPr>
            <w:r w:rsidRPr="00F84B4A">
              <w:rPr>
                <w:rFonts w:ascii="Times New Roman" w:hAnsi="Times New Roman" w:cs="Times New Roman"/>
                <w:b/>
                <w:bCs/>
              </w:rPr>
              <w:t>I</w:t>
            </w:r>
            <w:r w:rsidR="00B74EBD" w:rsidRPr="00F84B4A">
              <w:rPr>
                <w:rFonts w:ascii="Times New Roman" w:hAnsi="Times New Roman" w:cs="Times New Roman"/>
                <w:b/>
                <w:bCs/>
              </w:rPr>
              <w:t xml:space="preserve">.06 </w:t>
            </w:r>
            <w:r w:rsidR="008D66C8" w:rsidRPr="00F84B4A">
              <w:rPr>
                <w:rFonts w:ascii="Times New Roman" w:hAnsi="Times New Roman" w:cs="Times New Roman"/>
                <w:b/>
                <w:bCs/>
              </w:rPr>
              <w:t>……………………..</w:t>
            </w:r>
          </w:p>
        </w:tc>
      </w:tr>
    </w:tbl>
    <w:p w14:paraId="3B0AEFB9" w14:textId="604CCBC4" w:rsidR="00B74EBD" w:rsidRPr="00F84B4A" w:rsidRDefault="1CB47320" w:rsidP="00F52BA0">
      <w:pPr>
        <w:pStyle w:val="Titre3"/>
      </w:pPr>
      <w:bookmarkStart w:id="6" w:name="_Ref46909819"/>
      <w:bookmarkStart w:id="7" w:name="_Toc71624306"/>
      <w:r w:rsidRPr="00F84B4A">
        <w:lastRenderedPageBreak/>
        <w:t>Valeurs Métier</w:t>
      </w:r>
      <w:bookmarkEnd w:id="6"/>
      <w:bookmarkEnd w:id="7"/>
    </w:p>
    <w:p w14:paraId="2D9B6AD8" w14:textId="77777777" w:rsidR="00B74EBD" w:rsidRPr="00F84B4A" w:rsidRDefault="00B74EBD" w:rsidP="00B74EBD">
      <w:pPr>
        <w:pStyle w:val="Corpsdetexte"/>
      </w:pPr>
      <w:r w:rsidRPr="00F84B4A">
        <w:t>Une valeur métier est un processus ou une information nécessaire au système pour accomplir sa mission.</w:t>
      </w:r>
    </w:p>
    <w:p w14:paraId="3E5EA3C1" w14:textId="503FDBA1" w:rsidR="00B74EBD" w:rsidRPr="00F84B4A" w:rsidRDefault="5357D28F" w:rsidP="00B74EBD">
      <w:pPr>
        <w:pStyle w:val="Corpsdetexte"/>
        <w:spacing w:before="0" w:after="120"/>
      </w:pPr>
      <w:r w:rsidRPr="00F84B4A">
        <w:t>Les descriptions des valeurs métier de type « processus » et « </w:t>
      </w:r>
      <w:r w:rsidR="007D3CB2" w:rsidRPr="00F84B4A">
        <w:t xml:space="preserve">informations </w:t>
      </w:r>
      <w:r w:rsidRPr="00F84B4A">
        <w:t xml:space="preserve">» </w:t>
      </w:r>
      <w:r w:rsidR="001320BB" w:rsidRPr="00F84B4A">
        <w:t xml:space="preserve">ainsi que leurs besoins de sécurité </w:t>
      </w:r>
      <w:r w:rsidRPr="00F84B4A">
        <w:t xml:space="preserve">sont </w:t>
      </w:r>
      <w:r w:rsidR="001320BB" w:rsidRPr="00F84B4A">
        <w:t>listés</w:t>
      </w:r>
      <w:r w:rsidRPr="00F84B4A">
        <w:t xml:space="preserve"> dans </w:t>
      </w:r>
      <w:r w:rsidR="00513D1D">
        <w:t xml:space="preserve">le </w:t>
      </w:r>
      <w:r w:rsidRPr="00F84B4A">
        <w:t>tableau donné ci-après.</w:t>
      </w:r>
    </w:p>
    <w:p w14:paraId="44DB3D55" w14:textId="60BB3955" w:rsidR="00B72737" w:rsidRPr="00F84B4A" w:rsidRDefault="00B72737" w:rsidP="00046310">
      <w:pPr>
        <w:pStyle w:val="Corpsdetexte"/>
      </w:pPr>
      <w:r w:rsidRPr="00046310">
        <w:t>L’</w:t>
      </w:r>
      <w:hyperlink w:anchor="APPENDICE_I" w:history="1">
        <w:r w:rsidRPr="00046310">
          <w:rPr>
            <w:rStyle w:val="Lienhypertexte"/>
          </w:rPr>
          <w:t>appendice</w:t>
        </w:r>
        <w:r w:rsidRPr="000A101C">
          <w:rPr>
            <w:rStyle w:val="Lienhypertexte"/>
            <w:color w:val="4F81BD" w:themeColor="accent1"/>
          </w:rPr>
          <w:t xml:space="preserve"> I</w:t>
        </w:r>
      </w:hyperlink>
      <w:r w:rsidRPr="00F84B4A">
        <w:t xml:space="preserve">, </w:t>
      </w:r>
      <w:r w:rsidRPr="00046310">
        <w:t>présente</w:t>
      </w:r>
      <w:r w:rsidRPr="00F84B4A">
        <w:t xml:space="preserve"> les métriques utilisées pour la définition des besoins de sécurité</w:t>
      </w:r>
    </w:p>
    <w:p w14:paraId="7DCEDCD1" w14:textId="54695E87" w:rsidR="00400141" w:rsidRPr="00F84B4A" w:rsidRDefault="1F84A7D3" w:rsidP="000D0E22">
      <w:pPr>
        <w:pStyle w:val="Lgende"/>
        <w:keepNext/>
        <w:spacing w:after="0"/>
      </w:pPr>
      <w:r w:rsidRPr="00F84B4A">
        <w:t xml:space="preserve">Tableau </w:t>
      </w:r>
      <w:r w:rsidR="00400141" w:rsidRPr="00F84B4A">
        <w:fldChar w:fldCharType="begin"/>
      </w:r>
      <w:r w:rsidR="00400141" w:rsidRPr="00F84B4A">
        <w:instrText>SEQ Tableau \* ARABIC</w:instrText>
      </w:r>
      <w:r w:rsidR="00400141" w:rsidRPr="00F84B4A">
        <w:fldChar w:fldCharType="separate"/>
      </w:r>
      <w:r w:rsidR="0027046F">
        <w:rPr>
          <w:noProof/>
        </w:rPr>
        <w:t>2</w:t>
      </w:r>
      <w:r w:rsidR="00400141" w:rsidRPr="00F84B4A">
        <w:fldChar w:fldCharType="end"/>
      </w:r>
      <w:r w:rsidR="000A4074">
        <w:t xml:space="preserve"> -</w:t>
      </w:r>
      <w:r w:rsidR="009956BE">
        <w:t xml:space="preserve"> </w:t>
      </w:r>
      <w:r w:rsidRPr="00F84B4A">
        <w:t>Liste des valeurs mé</w:t>
      </w:r>
      <w:r w:rsidR="00647183" w:rsidRPr="00F84B4A">
        <w:t>t</w:t>
      </w:r>
      <w:r w:rsidRPr="00F84B4A">
        <w:t>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0"/>
        <w:gridCol w:w="2892"/>
        <w:gridCol w:w="8507"/>
        <w:gridCol w:w="2203"/>
      </w:tblGrid>
      <w:tr w:rsidR="0073451E" w:rsidRPr="00F84B4A" w14:paraId="20E7A6D0" w14:textId="77777777" w:rsidTr="002411F5">
        <w:trPr>
          <w:cantSplit/>
          <w:trHeight w:val="340"/>
          <w:tblHeader/>
        </w:trPr>
        <w:tc>
          <w:tcPr>
            <w:tcW w:w="5000" w:type="pct"/>
            <w:gridSpan w:val="4"/>
            <w:tcBorders>
              <w:bottom w:val="single" w:sz="4" w:space="0" w:color="auto"/>
            </w:tcBorders>
            <w:shd w:val="pct25" w:color="auto" w:fill="auto"/>
            <w:vAlign w:val="center"/>
          </w:tcPr>
          <w:p w14:paraId="4FBD014C" w14:textId="1628AFCB" w:rsidR="0073451E" w:rsidRPr="00F84B4A" w:rsidRDefault="0073451E" w:rsidP="00830EB8">
            <w:pPr>
              <w:pStyle w:val="Corpsdetexte"/>
              <w:spacing w:before="0"/>
              <w:jc w:val="center"/>
              <w:rPr>
                <w:b/>
                <w:bCs/>
              </w:rPr>
            </w:pPr>
            <w:r w:rsidRPr="00F84B4A">
              <w:rPr>
                <w:b/>
                <w:bCs/>
              </w:rPr>
              <w:t xml:space="preserve">Valeurs </w:t>
            </w:r>
            <w:r w:rsidR="00830EB8" w:rsidRPr="00F84B4A">
              <w:rPr>
                <w:b/>
                <w:bCs/>
              </w:rPr>
              <w:t>m</w:t>
            </w:r>
            <w:r w:rsidRPr="00F84B4A">
              <w:rPr>
                <w:b/>
                <w:bCs/>
              </w:rPr>
              <w:t>étier</w:t>
            </w:r>
          </w:p>
        </w:tc>
      </w:tr>
      <w:tr w:rsidR="00CF5C22" w:rsidRPr="00F84B4A" w14:paraId="1CD258D1" w14:textId="77777777" w:rsidTr="00CF5C22">
        <w:trPr>
          <w:cantSplit/>
          <w:trHeight w:val="294"/>
          <w:tblHeader/>
        </w:trPr>
        <w:tc>
          <w:tcPr>
            <w:tcW w:w="320" w:type="pct"/>
            <w:shd w:val="pct25" w:color="auto" w:fill="auto"/>
            <w:vAlign w:val="center"/>
          </w:tcPr>
          <w:p w14:paraId="71F74A1C" w14:textId="77777777" w:rsidR="00CF5C22" w:rsidRPr="00F84B4A" w:rsidRDefault="00CF5C22" w:rsidP="00647183">
            <w:pPr>
              <w:pStyle w:val="Corpsdetexte"/>
              <w:jc w:val="center"/>
              <w:rPr>
                <w:b/>
                <w:bCs/>
              </w:rPr>
            </w:pPr>
            <w:r w:rsidRPr="00F84B4A">
              <w:rPr>
                <w:b/>
                <w:bCs/>
              </w:rPr>
              <w:t>Abrév.</w:t>
            </w:r>
          </w:p>
        </w:tc>
        <w:tc>
          <w:tcPr>
            <w:tcW w:w="995" w:type="pct"/>
            <w:shd w:val="pct25" w:color="auto" w:fill="auto"/>
            <w:vAlign w:val="center"/>
          </w:tcPr>
          <w:p w14:paraId="36E2F821" w14:textId="77777777" w:rsidR="00CF5C22" w:rsidRPr="00F84B4A" w:rsidRDefault="00CF5C22" w:rsidP="000047E3">
            <w:pPr>
              <w:pStyle w:val="Corpsdetexte"/>
              <w:spacing w:before="0"/>
              <w:jc w:val="center"/>
              <w:rPr>
                <w:b/>
                <w:bCs/>
              </w:rPr>
            </w:pPr>
            <w:r w:rsidRPr="00F84B4A">
              <w:rPr>
                <w:b/>
                <w:bCs/>
              </w:rPr>
              <w:t>Nom</w:t>
            </w:r>
          </w:p>
        </w:tc>
        <w:tc>
          <w:tcPr>
            <w:tcW w:w="2927" w:type="pct"/>
            <w:shd w:val="pct25" w:color="auto" w:fill="auto"/>
            <w:vAlign w:val="center"/>
          </w:tcPr>
          <w:p w14:paraId="3C55C974" w14:textId="77777777" w:rsidR="00CF5C22" w:rsidRPr="00F84B4A" w:rsidRDefault="00CF5C22" w:rsidP="000047E3">
            <w:pPr>
              <w:pStyle w:val="Corpsdetexte"/>
              <w:spacing w:before="0"/>
              <w:jc w:val="center"/>
              <w:rPr>
                <w:b/>
                <w:bCs/>
              </w:rPr>
            </w:pPr>
            <w:r w:rsidRPr="00F84B4A">
              <w:rPr>
                <w:b/>
                <w:bCs/>
              </w:rPr>
              <w:t>Description</w:t>
            </w:r>
          </w:p>
        </w:tc>
        <w:tc>
          <w:tcPr>
            <w:tcW w:w="758" w:type="pct"/>
            <w:shd w:val="pct25" w:color="auto" w:fill="auto"/>
            <w:vAlign w:val="center"/>
          </w:tcPr>
          <w:p w14:paraId="421E3B36" w14:textId="43AA9A5A" w:rsidR="00CF5C22" w:rsidRPr="00F84B4A" w:rsidRDefault="00CF5C22" w:rsidP="000047E3">
            <w:pPr>
              <w:pStyle w:val="Corpsdetexte"/>
              <w:spacing w:before="0"/>
              <w:jc w:val="center"/>
              <w:rPr>
                <w:b/>
                <w:bCs/>
              </w:rPr>
            </w:pPr>
            <w:r w:rsidRPr="008F1613">
              <w:rPr>
                <w:b/>
                <w:bCs/>
              </w:rPr>
              <w:t>Besoins de sécurité</w:t>
            </w:r>
          </w:p>
        </w:tc>
      </w:tr>
      <w:tr w:rsidR="00CF5C22" w:rsidRPr="00F84B4A" w14:paraId="76BC84F0" w14:textId="77777777" w:rsidTr="00CF5C22">
        <w:trPr>
          <w:cantSplit/>
          <w:trHeight w:val="445"/>
          <w:tblHeader/>
        </w:trPr>
        <w:tc>
          <w:tcPr>
            <w:tcW w:w="320" w:type="pct"/>
            <w:shd w:val="clear" w:color="auto" w:fill="auto"/>
          </w:tcPr>
          <w:p w14:paraId="4CA6075E" w14:textId="1B38480F" w:rsidR="00CF5C22" w:rsidRPr="00783472" w:rsidRDefault="00CF5C22" w:rsidP="00553492">
            <w:pPr>
              <w:pStyle w:val="Corpsdetexte"/>
              <w:jc w:val="center"/>
            </w:pPr>
          </w:p>
        </w:tc>
        <w:tc>
          <w:tcPr>
            <w:tcW w:w="995" w:type="pct"/>
            <w:shd w:val="clear" w:color="auto" w:fill="auto"/>
          </w:tcPr>
          <w:p w14:paraId="187578E4" w14:textId="03742EE9" w:rsidR="00CF5C22" w:rsidRPr="00783472" w:rsidRDefault="00CF5C22" w:rsidP="00314B43">
            <w:pPr>
              <w:pStyle w:val="Corpsdetexte"/>
              <w:jc w:val="left"/>
            </w:pPr>
          </w:p>
        </w:tc>
        <w:tc>
          <w:tcPr>
            <w:tcW w:w="2927" w:type="pct"/>
            <w:shd w:val="clear" w:color="auto" w:fill="auto"/>
          </w:tcPr>
          <w:p w14:paraId="6DAB9133" w14:textId="41C025BA" w:rsidR="00CF5C22" w:rsidRPr="00783472" w:rsidRDefault="00CF5C22" w:rsidP="00783472">
            <w:pPr>
              <w:pStyle w:val="PN1"/>
              <w:numPr>
                <w:ilvl w:val="0"/>
                <w:numId w:val="0"/>
              </w:numPr>
              <w:ind w:left="284" w:hanging="284"/>
            </w:pPr>
          </w:p>
        </w:tc>
        <w:tc>
          <w:tcPr>
            <w:tcW w:w="758" w:type="pct"/>
            <w:vAlign w:val="center"/>
          </w:tcPr>
          <w:p w14:paraId="69EE5194" w14:textId="6D8BE603" w:rsidR="00CF5C22" w:rsidRPr="00783472" w:rsidRDefault="00CF5C22" w:rsidP="005108E3">
            <w:pPr>
              <w:pStyle w:val="Corpsdetexte"/>
              <w:jc w:val="center"/>
            </w:pPr>
          </w:p>
        </w:tc>
      </w:tr>
      <w:tr w:rsidR="00CF5C22" w:rsidRPr="00F84B4A" w14:paraId="72E4B61A" w14:textId="77777777" w:rsidTr="00CF5C22">
        <w:trPr>
          <w:cantSplit/>
          <w:trHeight w:val="409"/>
          <w:tblHeader/>
        </w:trPr>
        <w:tc>
          <w:tcPr>
            <w:tcW w:w="320" w:type="pct"/>
            <w:shd w:val="clear" w:color="auto" w:fill="auto"/>
          </w:tcPr>
          <w:p w14:paraId="3944D3CA" w14:textId="18BA9668" w:rsidR="00CF5C22" w:rsidRPr="00783472" w:rsidRDefault="00CF5C22" w:rsidP="00E9581F">
            <w:pPr>
              <w:pStyle w:val="Corpsdetexte"/>
              <w:jc w:val="center"/>
            </w:pPr>
          </w:p>
        </w:tc>
        <w:tc>
          <w:tcPr>
            <w:tcW w:w="995" w:type="pct"/>
            <w:shd w:val="clear" w:color="auto" w:fill="auto"/>
          </w:tcPr>
          <w:p w14:paraId="207DB5BD" w14:textId="720A85C4" w:rsidR="00CF5C22" w:rsidRPr="00783472" w:rsidRDefault="00CF5C22" w:rsidP="000047E3">
            <w:pPr>
              <w:pStyle w:val="Corpsdetexte"/>
            </w:pPr>
          </w:p>
        </w:tc>
        <w:tc>
          <w:tcPr>
            <w:tcW w:w="2927" w:type="pct"/>
            <w:shd w:val="clear" w:color="auto" w:fill="auto"/>
          </w:tcPr>
          <w:p w14:paraId="11B1E6D5" w14:textId="53620299" w:rsidR="00CF5C22" w:rsidRPr="00783472" w:rsidRDefault="00CF5C22" w:rsidP="00E9581F">
            <w:pPr>
              <w:pStyle w:val="Corpsdetexte"/>
            </w:pPr>
          </w:p>
        </w:tc>
        <w:tc>
          <w:tcPr>
            <w:tcW w:w="758" w:type="pct"/>
            <w:vAlign w:val="center"/>
          </w:tcPr>
          <w:p w14:paraId="70F144AE" w14:textId="59312FC1" w:rsidR="00CF5C22" w:rsidRPr="00783472" w:rsidRDefault="00CF5C22" w:rsidP="005108E3">
            <w:pPr>
              <w:pStyle w:val="Corpsdetexte"/>
              <w:jc w:val="center"/>
            </w:pPr>
          </w:p>
        </w:tc>
      </w:tr>
      <w:tr w:rsidR="00CF5C22" w:rsidRPr="00F84B4A" w14:paraId="31B217A0" w14:textId="77777777" w:rsidTr="0029131A">
        <w:trPr>
          <w:cantSplit/>
          <w:trHeight w:val="544"/>
          <w:tblHeader/>
        </w:trPr>
        <w:tc>
          <w:tcPr>
            <w:tcW w:w="320" w:type="pct"/>
            <w:shd w:val="clear" w:color="auto" w:fill="auto"/>
          </w:tcPr>
          <w:p w14:paraId="7DB76994" w14:textId="764A4CE1" w:rsidR="00CF5C22" w:rsidRPr="00783472" w:rsidRDefault="00CF5C22" w:rsidP="00314B43">
            <w:pPr>
              <w:pStyle w:val="Corpsdetexte"/>
              <w:jc w:val="center"/>
            </w:pPr>
          </w:p>
        </w:tc>
        <w:tc>
          <w:tcPr>
            <w:tcW w:w="995" w:type="pct"/>
            <w:shd w:val="clear" w:color="auto" w:fill="auto"/>
          </w:tcPr>
          <w:p w14:paraId="005A609C" w14:textId="07D0F4C1" w:rsidR="00CF5C22" w:rsidRPr="00783472" w:rsidRDefault="00CF5C22" w:rsidP="000047E3">
            <w:pPr>
              <w:pStyle w:val="Corpsdetexte"/>
            </w:pPr>
          </w:p>
        </w:tc>
        <w:tc>
          <w:tcPr>
            <w:tcW w:w="2927" w:type="pct"/>
            <w:shd w:val="clear" w:color="auto" w:fill="auto"/>
          </w:tcPr>
          <w:p w14:paraId="2638EE4E" w14:textId="72B43E8F" w:rsidR="00CF5C22" w:rsidRPr="00783472" w:rsidRDefault="00CF5C22" w:rsidP="000047E3">
            <w:pPr>
              <w:pStyle w:val="Corpsdetexte"/>
            </w:pPr>
          </w:p>
        </w:tc>
        <w:tc>
          <w:tcPr>
            <w:tcW w:w="1" w:type="pct"/>
            <w:vAlign w:val="center"/>
          </w:tcPr>
          <w:p w14:paraId="711AF190" w14:textId="4928E454" w:rsidR="00CF5C22" w:rsidRPr="00783472" w:rsidRDefault="00CF5C22" w:rsidP="005108E3">
            <w:pPr>
              <w:pStyle w:val="Corpsdetexte"/>
              <w:jc w:val="center"/>
            </w:pPr>
          </w:p>
        </w:tc>
      </w:tr>
    </w:tbl>
    <w:p w14:paraId="4B2AFD0E" w14:textId="77777777" w:rsidR="00B74EBD" w:rsidRPr="00F84B4A" w:rsidRDefault="1CB47320" w:rsidP="00B74EBD">
      <w:pPr>
        <w:pStyle w:val="Titre3"/>
        <w:spacing w:after="120"/>
        <w:ind w:left="1287"/>
      </w:pPr>
      <w:bookmarkStart w:id="8" w:name="_Toc71624307"/>
      <w:r w:rsidRPr="00F84B4A">
        <w:t>Biens supports</w:t>
      </w:r>
      <w:bookmarkEnd w:id="8"/>
    </w:p>
    <w:p w14:paraId="3F90D654" w14:textId="7B1ABBE1" w:rsidR="0086094A" w:rsidRPr="00F84B4A" w:rsidRDefault="1F84A7D3" w:rsidP="000D0E22">
      <w:pPr>
        <w:pStyle w:val="Lgende"/>
        <w:keepNext/>
        <w:spacing w:after="0"/>
      </w:pPr>
      <w:r w:rsidRPr="00F84B4A">
        <w:t xml:space="preserve">Tableau </w:t>
      </w:r>
      <w:r w:rsidR="0086094A" w:rsidRPr="00F84B4A">
        <w:fldChar w:fldCharType="begin"/>
      </w:r>
      <w:r w:rsidR="0086094A" w:rsidRPr="00F84B4A">
        <w:instrText>SEQ Tableau \* ARABIC</w:instrText>
      </w:r>
      <w:r w:rsidR="0086094A" w:rsidRPr="00F84B4A">
        <w:fldChar w:fldCharType="separate"/>
      </w:r>
      <w:r w:rsidR="0027046F">
        <w:rPr>
          <w:noProof/>
        </w:rPr>
        <w:t>3</w:t>
      </w:r>
      <w:r w:rsidR="0086094A" w:rsidRPr="00F84B4A">
        <w:fldChar w:fldCharType="end"/>
      </w:r>
      <w:r w:rsidR="000A4074">
        <w:t xml:space="preserve"> -</w:t>
      </w:r>
      <w:r w:rsidRPr="00F84B4A">
        <w:t xml:space="preserve"> Liste des biens supports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3264"/>
        <w:gridCol w:w="10140"/>
      </w:tblGrid>
      <w:tr w:rsidR="00B74EBD" w:rsidRPr="00F84B4A" w14:paraId="2AF471B4" w14:textId="77777777" w:rsidTr="002411F5">
        <w:trPr>
          <w:cantSplit/>
          <w:trHeight w:val="340"/>
          <w:tblHeader/>
        </w:trPr>
        <w:tc>
          <w:tcPr>
            <w:tcW w:w="5000" w:type="pct"/>
            <w:gridSpan w:val="3"/>
            <w:shd w:val="pct25" w:color="auto" w:fill="auto"/>
            <w:vAlign w:val="center"/>
          </w:tcPr>
          <w:p w14:paraId="4B3AD46F" w14:textId="77777777" w:rsidR="00B74EBD" w:rsidRPr="00F84B4A" w:rsidRDefault="00B74EBD" w:rsidP="000047E3">
            <w:pPr>
              <w:pStyle w:val="Corpsdetexte"/>
              <w:spacing w:before="0"/>
              <w:jc w:val="center"/>
              <w:rPr>
                <w:b/>
                <w:bCs/>
              </w:rPr>
            </w:pPr>
            <w:r w:rsidRPr="00F84B4A">
              <w:rPr>
                <w:b/>
                <w:bCs/>
              </w:rPr>
              <w:t>Biens supports</w:t>
            </w:r>
          </w:p>
        </w:tc>
      </w:tr>
      <w:tr w:rsidR="00B74EBD" w:rsidRPr="00F84B4A" w14:paraId="1C7F78C6" w14:textId="77777777" w:rsidTr="002411F5">
        <w:trPr>
          <w:cantSplit/>
          <w:trHeight w:val="340"/>
          <w:tblHeader/>
        </w:trPr>
        <w:tc>
          <w:tcPr>
            <w:tcW w:w="388" w:type="pct"/>
            <w:shd w:val="pct25" w:color="auto" w:fill="auto"/>
            <w:vAlign w:val="center"/>
          </w:tcPr>
          <w:p w14:paraId="7EBAD5E3" w14:textId="77777777" w:rsidR="00B74EBD" w:rsidRPr="00F84B4A" w:rsidRDefault="00B74EBD" w:rsidP="000047E3">
            <w:pPr>
              <w:pStyle w:val="Corpsdetexte"/>
              <w:spacing w:before="0"/>
              <w:jc w:val="center"/>
              <w:rPr>
                <w:b/>
                <w:bCs/>
              </w:rPr>
            </w:pPr>
            <w:r w:rsidRPr="00F84B4A">
              <w:rPr>
                <w:b/>
                <w:bCs/>
              </w:rPr>
              <w:t>Abrév.</w:t>
            </w:r>
          </w:p>
        </w:tc>
        <w:tc>
          <w:tcPr>
            <w:tcW w:w="1123" w:type="pct"/>
            <w:shd w:val="pct25" w:color="auto" w:fill="auto"/>
            <w:vAlign w:val="center"/>
          </w:tcPr>
          <w:p w14:paraId="60AC5AF3" w14:textId="77777777" w:rsidR="00B74EBD" w:rsidRPr="00F84B4A" w:rsidRDefault="00B74EBD" w:rsidP="000047E3">
            <w:pPr>
              <w:pStyle w:val="Corpsdetexte"/>
              <w:spacing w:before="0"/>
              <w:jc w:val="center"/>
              <w:rPr>
                <w:b/>
                <w:bCs/>
              </w:rPr>
            </w:pPr>
            <w:r w:rsidRPr="00F84B4A">
              <w:rPr>
                <w:b/>
                <w:bCs/>
              </w:rPr>
              <w:t>Nom</w:t>
            </w:r>
          </w:p>
        </w:tc>
        <w:tc>
          <w:tcPr>
            <w:tcW w:w="3489" w:type="pct"/>
            <w:shd w:val="pct25" w:color="auto" w:fill="auto"/>
            <w:vAlign w:val="center"/>
          </w:tcPr>
          <w:p w14:paraId="4F2A1549" w14:textId="37CCABA4" w:rsidR="00B74EBD" w:rsidRPr="00F84B4A" w:rsidRDefault="00B74EBD" w:rsidP="000047E3">
            <w:pPr>
              <w:pStyle w:val="Corpsdetexte"/>
              <w:spacing w:before="0"/>
              <w:jc w:val="center"/>
              <w:rPr>
                <w:b/>
                <w:bCs/>
              </w:rPr>
            </w:pPr>
            <w:r w:rsidRPr="00F84B4A">
              <w:rPr>
                <w:b/>
                <w:bCs/>
              </w:rPr>
              <w:t>Description</w:t>
            </w:r>
          </w:p>
        </w:tc>
      </w:tr>
      <w:tr w:rsidR="00B74EBD" w:rsidRPr="00F84B4A" w14:paraId="04838FDD" w14:textId="77777777" w:rsidTr="002411F5">
        <w:trPr>
          <w:cantSplit/>
          <w:trHeight w:val="340"/>
          <w:tblHeader/>
        </w:trPr>
        <w:tc>
          <w:tcPr>
            <w:tcW w:w="388" w:type="pct"/>
            <w:shd w:val="clear" w:color="auto" w:fill="auto"/>
            <w:vAlign w:val="center"/>
          </w:tcPr>
          <w:p w14:paraId="614902F1" w14:textId="615B31A6" w:rsidR="00B74EBD" w:rsidRPr="00783472" w:rsidRDefault="00B74EBD" w:rsidP="005A3757">
            <w:pPr>
              <w:pStyle w:val="Corpsdetexte"/>
              <w:jc w:val="center"/>
            </w:pPr>
          </w:p>
        </w:tc>
        <w:tc>
          <w:tcPr>
            <w:tcW w:w="1123" w:type="pct"/>
            <w:shd w:val="clear" w:color="auto" w:fill="auto"/>
            <w:vAlign w:val="center"/>
          </w:tcPr>
          <w:p w14:paraId="4902CE89" w14:textId="0B7D4F63" w:rsidR="00B74EBD" w:rsidRPr="00783472" w:rsidRDefault="00B74EBD" w:rsidP="000047E3">
            <w:pPr>
              <w:pStyle w:val="Corpsdetexte"/>
            </w:pPr>
          </w:p>
        </w:tc>
        <w:tc>
          <w:tcPr>
            <w:tcW w:w="3489" w:type="pct"/>
            <w:shd w:val="clear" w:color="auto" w:fill="auto"/>
            <w:vAlign w:val="center"/>
          </w:tcPr>
          <w:p w14:paraId="0BBA48B2" w14:textId="7C34AA7C" w:rsidR="00B74EBD" w:rsidRPr="00783472" w:rsidRDefault="00B74EBD" w:rsidP="005A3757">
            <w:pPr>
              <w:pStyle w:val="Corpsdetexte"/>
            </w:pPr>
          </w:p>
        </w:tc>
      </w:tr>
      <w:tr w:rsidR="00B74EBD" w:rsidRPr="00F84B4A" w14:paraId="5CB39718" w14:textId="77777777" w:rsidTr="002411F5">
        <w:trPr>
          <w:cantSplit/>
          <w:trHeight w:val="340"/>
          <w:tblHeader/>
        </w:trPr>
        <w:tc>
          <w:tcPr>
            <w:tcW w:w="388" w:type="pct"/>
            <w:shd w:val="clear" w:color="auto" w:fill="auto"/>
            <w:vAlign w:val="center"/>
          </w:tcPr>
          <w:p w14:paraId="4632B16E" w14:textId="4663949C" w:rsidR="00B74EBD" w:rsidRPr="00783472" w:rsidRDefault="00B74EBD" w:rsidP="005A3757">
            <w:pPr>
              <w:pStyle w:val="Corpsdetexte"/>
              <w:jc w:val="center"/>
            </w:pPr>
          </w:p>
        </w:tc>
        <w:tc>
          <w:tcPr>
            <w:tcW w:w="1123" w:type="pct"/>
            <w:shd w:val="clear" w:color="auto" w:fill="auto"/>
            <w:vAlign w:val="center"/>
          </w:tcPr>
          <w:p w14:paraId="21CD9FE1" w14:textId="67C9DE57" w:rsidR="00B74EBD" w:rsidRPr="00783472" w:rsidRDefault="00B74EBD" w:rsidP="000047E3">
            <w:pPr>
              <w:pStyle w:val="Corpsdetexte"/>
            </w:pPr>
          </w:p>
        </w:tc>
        <w:tc>
          <w:tcPr>
            <w:tcW w:w="3489" w:type="pct"/>
            <w:shd w:val="clear" w:color="auto" w:fill="auto"/>
            <w:vAlign w:val="center"/>
          </w:tcPr>
          <w:p w14:paraId="687B4930" w14:textId="028C9F5A" w:rsidR="00B74EBD" w:rsidRPr="00783472" w:rsidRDefault="00B74EBD" w:rsidP="005A3757">
            <w:pPr>
              <w:pStyle w:val="Corpsdetexte"/>
            </w:pPr>
          </w:p>
        </w:tc>
      </w:tr>
      <w:tr w:rsidR="000F41A5" w:rsidRPr="00F84B4A" w14:paraId="4D3E6266" w14:textId="77777777" w:rsidTr="002411F5">
        <w:trPr>
          <w:cantSplit/>
          <w:trHeight w:val="340"/>
          <w:tblHeader/>
        </w:trPr>
        <w:tc>
          <w:tcPr>
            <w:tcW w:w="388" w:type="pct"/>
            <w:shd w:val="clear" w:color="auto" w:fill="auto"/>
            <w:vAlign w:val="center"/>
          </w:tcPr>
          <w:p w14:paraId="6F873BFE" w14:textId="4451A58C" w:rsidR="000F41A5" w:rsidRPr="00783472" w:rsidRDefault="000F41A5" w:rsidP="00CF0140">
            <w:pPr>
              <w:pStyle w:val="Corpsdetexte"/>
              <w:jc w:val="center"/>
            </w:pPr>
          </w:p>
        </w:tc>
        <w:tc>
          <w:tcPr>
            <w:tcW w:w="1123" w:type="pct"/>
            <w:shd w:val="clear" w:color="auto" w:fill="auto"/>
            <w:vAlign w:val="center"/>
          </w:tcPr>
          <w:p w14:paraId="32156BB2" w14:textId="0EF0BB64" w:rsidR="000F41A5" w:rsidRPr="00783472" w:rsidRDefault="000F41A5" w:rsidP="000047E3">
            <w:pPr>
              <w:pStyle w:val="Corpsdetexte"/>
            </w:pPr>
          </w:p>
        </w:tc>
        <w:tc>
          <w:tcPr>
            <w:tcW w:w="3489" w:type="pct"/>
            <w:shd w:val="clear" w:color="auto" w:fill="auto"/>
            <w:vAlign w:val="center"/>
          </w:tcPr>
          <w:p w14:paraId="7AD15F35" w14:textId="75490FD1" w:rsidR="000F41A5" w:rsidRPr="00783472" w:rsidRDefault="000F41A5" w:rsidP="000047E3">
            <w:pPr>
              <w:pStyle w:val="Corpsdetexte"/>
            </w:pPr>
          </w:p>
        </w:tc>
      </w:tr>
    </w:tbl>
    <w:p w14:paraId="38F518A1" w14:textId="2AD85AF6" w:rsidR="00B74EBD" w:rsidRPr="000D0E22" w:rsidRDefault="00B74EBD" w:rsidP="00691217">
      <w:pPr>
        <w:spacing w:before="120" w:after="120"/>
        <w:rPr>
          <w:rFonts w:ascii="Marianne Light" w:hAnsi="Marianne Light" w:cs="Arial"/>
          <w:i/>
          <w:iCs/>
          <w:lang w:eastAsia="fr-FR"/>
        </w:rPr>
      </w:pPr>
      <w:r w:rsidRPr="000D0E22">
        <w:rPr>
          <w:rFonts w:ascii="Marianne Light" w:hAnsi="Marianne Light" w:cs="Arial"/>
          <w:i/>
          <w:iCs/>
          <w:lang w:eastAsia="fr-FR"/>
        </w:rPr>
        <w:br w:type="page"/>
      </w:r>
    </w:p>
    <w:p w14:paraId="17E2FA4A" w14:textId="77777777" w:rsidR="008C37C7" w:rsidRPr="00F84B4A" w:rsidRDefault="7E5A708D" w:rsidP="006468B0">
      <w:pPr>
        <w:pStyle w:val="Titre3"/>
      </w:pPr>
      <w:bookmarkStart w:id="9" w:name="_Toc71624308"/>
      <w:r w:rsidRPr="00F84B4A">
        <w:lastRenderedPageBreak/>
        <w:t>Synthèse du périmètre métier et technique</w:t>
      </w:r>
      <w:bookmarkEnd w:id="9"/>
    </w:p>
    <w:p w14:paraId="21D0306C" w14:textId="0E88C0CE" w:rsidR="0086094A" w:rsidRPr="00F84B4A" w:rsidRDefault="5357D28F" w:rsidP="000D0E22">
      <w:pPr>
        <w:pStyle w:val="Lgende"/>
        <w:keepNext/>
        <w:spacing w:after="0"/>
      </w:pPr>
      <w:r w:rsidRPr="00F84B4A">
        <w:t xml:space="preserve">Tableau </w:t>
      </w:r>
      <w:r w:rsidR="0086094A" w:rsidRPr="00F84B4A">
        <w:fldChar w:fldCharType="begin"/>
      </w:r>
      <w:r w:rsidR="0086094A" w:rsidRPr="00F84B4A">
        <w:instrText>SEQ Tableau \* ARABIC</w:instrText>
      </w:r>
      <w:r w:rsidR="0086094A" w:rsidRPr="00F84B4A">
        <w:fldChar w:fldCharType="separate"/>
      </w:r>
      <w:r w:rsidR="0027046F">
        <w:rPr>
          <w:noProof/>
        </w:rPr>
        <w:t>4</w:t>
      </w:r>
      <w:r w:rsidR="0086094A" w:rsidRPr="00F84B4A">
        <w:fldChar w:fldCharType="end"/>
      </w:r>
      <w:r w:rsidR="000A4074">
        <w:t xml:space="preserve"> -</w:t>
      </w:r>
      <w:r w:rsidRPr="00F84B4A">
        <w:t xml:space="preserve"> Synthèse du périmètre métier et technique</w:t>
      </w:r>
    </w:p>
    <w:tbl>
      <w:tblPr>
        <w:tblW w:w="5000" w:type="pct"/>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0" w:type="dxa"/>
          <w:right w:w="0" w:type="dxa"/>
        </w:tblCellMar>
        <w:tblLook w:val="0600" w:firstRow="0" w:lastRow="0" w:firstColumn="0" w:lastColumn="0" w:noHBand="1" w:noVBand="1"/>
      </w:tblPr>
      <w:tblGrid>
        <w:gridCol w:w="1313"/>
        <w:gridCol w:w="2646"/>
        <w:gridCol w:w="1394"/>
        <w:gridCol w:w="2553"/>
        <w:gridCol w:w="2204"/>
        <w:gridCol w:w="1487"/>
        <w:gridCol w:w="2925"/>
      </w:tblGrid>
      <w:tr w:rsidR="00F81ECE" w:rsidRPr="00F84B4A" w14:paraId="5E744081" w14:textId="77777777" w:rsidTr="002411F5">
        <w:trPr>
          <w:trHeight w:val="340"/>
        </w:trPr>
        <w:tc>
          <w:tcPr>
            <w:tcW w:w="5000" w:type="pct"/>
            <w:gridSpan w:val="7"/>
            <w:shd w:val="clear" w:color="auto" w:fill="F8C9CC"/>
            <w:tcMar>
              <w:top w:w="15" w:type="dxa"/>
              <w:left w:w="61" w:type="dxa"/>
              <w:bottom w:w="0" w:type="dxa"/>
              <w:right w:w="61" w:type="dxa"/>
            </w:tcMar>
            <w:vAlign w:val="center"/>
          </w:tcPr>
          <w:p w14:paraId="7D7D73BC" w14:textId="77777777" w:rsidR="00F81ECE" w:rsidRPr="00F84B4A" w:rsidRDefault="00F81ECE" w:rsidP="000D0E22">
            <w:pPr>
              <w:spacing w:after="0"/>
              <w:jc w:val="center"/>
              <w:rPr>
                <w:rFonts w:ascii="Times New Roman" w:eastAsia="Calibri" w:hAnsi="Times New Roman" w:cs="Times New Roman"/>
                <w:b/>
                <w:bCs/>
                <w:kern w:val="24"/>
              </w:rPr>
            </w:pPr>
            <w:r w:rsidRPr="00F84B4A">
              <w:rPr>
                <w:rFonts w:ascii="Times New Roman" w:eastAsia="Calibri" w:hAnsi="Times New Roman" w:cs="Times New Roman"/>
                <w:b/>
                <w:bCs/>
                <w:kern w:val="24"/>
              </w:rPr>
              <w:t>Synthèse du périmètre métier et technique</w:t>
            </w:r>
          </w:p>
        </w:tc>
      </w:tr>
      <w:tr w:rsidR="008C37C7" w:rsidRPr="00F84B4A" w14:paraId="7DA95AE9" w14:textId="77777777" w:rsidTr="002411F5">
        <w:trPr>
          <w:trHeight w:val="340"/>
        </w:trPr>
        <w:tc>
          <w:tcPr>
            <w:tcW w:w="452" w:type="pct"/>
            <w:vMerge w:val="restart"/>
            <w:shd w:val="clear" w:color="auto" w:fill="F8C9CC"/>
            <w:tcMar>
              <w:top w:w="15" w:type="dxa"/>
              <w:left w:w="61" w:type="dxa"/>
              <w:bottom w:w="0" w:type="dxa"/>
              <w:right w:w="61" w:type="dxa"/>
            </w:tcMar>
            <w:vAlign w:val="center"/>
            <w:hideMark/>
          </w:tcPr>
          <w:p w14:paraId="12B7DE1C" w14:textId="77777777" w:rsidR="008C37C7" w:rsidRPr="00F84B4A" w:rsidRDefault="008C37C7" w:rsidP="000D0E22">
            <w:pPr>
              <w:spacing w:after="0"/>
              <w:jc w:val="center"/>
              <w:rPr>
                <w:rFonts w:ascii="Times New Roman" w:hAnsi="Times New Roman" w:cs="Times New Roman"/>
              </w:rPr>
            </w:pPr>
            <w:r w:rsidRPr="00F84B4A">
              <w:rPr>
                <w:rFonts w:ascii="Times New Roman" w:eastAsia="Calibri" w:hAnsi="Times New Roman" w:cs="Times New Roman"/>
                <w:b/>
                <w:bCs/>
                <w:kern w:val="24"/>
              </w:rPr>
              <w:t>Mission</w:t>
            </w:r>
          </w:p>
        </w:tc>
        <w:tc>
          <w:tcPr>
            <w:tcW w:w="2270" w:type="pct"/>
            <w:gridSpan w:val="3"/>
            <w:shd w:val="clear" w:color="auto" w:fill="BEDFDF"/>
            <w:tcMar>
              <w:top w:w="15" w:type="dxa"/>
              <w:left w:w="61" w:type="dxa"/>
              <w:bottom w:w="0" w:type="dxa"/>
              <w:right w:w="61" w:type="dxa"/>
            </w:tcMar>
            <w:vAlign w:val="center"/>
            <w:hideMark/>
          </w:tcPr>
          <w:p w14:paraId="1ECF000A" w14:textId="77777777" w:rsidR="008C37C7" w:rsidRPr="00F84B4A" w:rsidRDefault="008C37C7" w:rsidP="000D0E22">
            <w:pPr>
              <w:spacing w:after="0"/>
              <w:jc w:val="center"/>
              <w:rPr>
                <w:rFonts w:ascii="Times New Roman" w:eastAsia="Calibri" w:hAnsi="Times New Roman" w:cs="Times New Roman"/>
                <w:b/>
                <w:bCs/>
                <w:caps/>
                <w:kern w:val="24"/>
              </w:rPr>
            </w:pPr>
            <w:r w:rsidRPr="00F84B4A">
              <w:rPr>
                <w:rFonts w:ascii="Times New Roman" w:eastAsia="Calibri" w:hAnsi="Times New Roman" w:cs="Times New Roman"/>
                <w:b/>
                <w:bCs/>
                <w:kern w:val="24"/>
              </w:rPr>
              <w:t>Valeurs métier</w:t>
            </w:r>
          </w:p>
        </w:tc>
        <w:tc>
          <w:tcPr>
            <w:tcW w:w="2278" w:type="pct"/>
            <w:gridSpan w:val="3"/>
            <w:shd w:val="clear" w:color="auto" w:fill="8DB3E2"/>
            <w:vAlign w:val="center"/>
          </w:tcPr>
          <w:p w14:paraId="1FDF96AE" w14:textId="77777777" w:rsidR="008C37C7" w:rsidRPr="00F84B4A" w:rsidRDefault="008C37C7" w:rsidP="000D0E22">
            <w:pPr>
              <w:spacing w:after="0"/>
              <w:jc w:val="center"/>
              <w:rPr>
                <w:rFonts w:ascii="Times New Roman" w:eastAsia="Calibri" w:hAnsi="Times New Roman" w:cs="Times New Roman"/>
                <w:b/>
                <w:bCs/>
                <w:caps/>
                <w:kern w:val="24"/>
              </w:rPr>
            </w:pPr>
            <w:r w:rsidRPr="00F84B4A">
              <w:rPr>
                <w:rFonts w:ascii="Times New Roman" w:eastAsia="Calibri" w:hAnsi="Times New Roman" w:cs="Times New Roman"/>
                <w:b/>
                <w:bCs/>
                <w:kern w:val="24"/>
              </w:rPr>
              <w:t>Biens supports</w:t>
            </w:r>
          </w:p>
        </w:tc>
      </w:tr>
      <w:tr w:rsidR="008C37C7" w:rsidRPr="00F84B4A" w14:paraId="0E3936B7" w14:textId="77777777" w:rsidTr="002411F5">
        <w:trPr>
          <w:trHeight w:val="340"/>
        </w:trPr>
        <w:tc>
          <w:tcPr>
            <w:tcW w:w="452" w:type="pct"/>
            <w:vMerge/>
            <w:shd w:val="clear" w:color="auto" w:fill="F8C9CC"/>
            <w:tcMar>
              <w:top w:w="15" w:type="dxa"/>
              <w:left w:w="61" w:type="dxa"/>
              <w:bottom w:w="0" w:type="dxa"/>
              <w:right w:w="61" w:type="dxa"/>
            </w:tcMar>
            <w:vAlign w:val="center"/>
          </w:tcPr>
          <w:p w14:paraId="62EBF3C5" w14:textId="77777777" w:rsidR="008C37C7" w:rsidRPr="00F84B4A" w:rsidRDefault="008C37C7" w:rsidP="000D0E22">
            <w:pPr>
              <w:spacing w:after="0"/>
              <w:jc w:val="center"/>
              <w:rPr>
                <w:rFonts w:ascii="Times New Roman" w:eastAsia="Calibri" w:hAnsi="Times New Roman" w:cs="Times New Roman"/>
                <w:b/>
                <w:bCs/>
                <w:caps/>
                <w:color w:val="000000"/>
                <w:kern w:val="24"/>
              </w:rPr>
            </w:pPr>
          </w:p>
        </w:tc>
        <w:tc>
          <w:tcPr>
            <w:tcW w:w="911" w:type="pct"/>
            <w:shd w:val="clear" w:color="auto" w:fill="BEDFDF"/>
            <w:tcMar>
              <w:top w:w="15" w:type="dxa"/>
              <w:left w:w="61" w:type="dxa"/>
              <w:bottom w:w="0" w:type="dxa"/>
              <w:right w:w="61" w:type="dxa"/>
            </w:tcMar>
            <w:vAlign w:val="center"/>
          </w:tcPr>
          <w:p w14:paraId="4134A460" w14:textId="77777777" w:rsidR="008C37C7" w:rsidRPr="00F84B4A" w:rsidRDefault="008C37C7" w:rsidP="000D0E22">
            <w:pPr>
              <w:spacing w:after="0"/>
              <w:jc w:val="center"/>
              <w:rPr>
                <w:rFonts w:ascii="Times New Roman" w:eastAsia="Calibri" w:hAnsi="Times New Roman" w:cs="Times New Roman"/>
                <w:b/>
                <w:bCs/>
                <w:kern w:val="24"/>
              </w:rPr>
            </w:pPr>
            <w:r w:rsidRPr="00F84B4A">
              <w:rPr>
                <w:rFonts w:ascii="Times New Roman" w:eastAsia="Calibri" w:hAnsi="Times New Roman" w:cs="Times New Roman"/>
                <w:b/>
                <w:bCs/>
                <w:kern w:val="24"/>
              </w:rPr>
              <w:t>Nom</w:t>
            </w:r>
          </w:p>
        </w:tc>
        <w:tc>
          <w:tcPr>
            <w:tcW w:w="480" w:type="pct"/>
            <w:shd w:val="clear" w:color="auto" w:fill="BEDFDF"/>
            <w:vAlign w:val="center"/>
          </w:tcPr>
          <w:p w14:paraId="74D66F40" w14:textId="77777777" w:rsidR="008C37C7" w:rsidRPr="00F84B4A" w:rsidRDefault="008C37C7" w:rsidP="000D0E22">
            <w:pPr>
              <w:spacing w:after="0"/>
              <w:jc w:val="center"/>
              <w:rPr>
                <w:rFonts w:ascii="Times New Roman" w:eastAsia="Calibri" w:hAnsi="Times New Roman" w:cs="Times New Roman"/>
                <w:b/>
                <w:bCs/>
                <w:kern w:val="24"/>
              </w:rPr>
            </w:pPr>
            <w:r w:rsidRPr="00F84B4A">
              <w:rPr>
                <w:rFonts w:ascii="Times New Roman" w:eastAsia="Calibri" w:hAnsi="Times New Roman" w:cs="Times New Roman"/>
                <w:b/>
                <w:bCs/>
                <w:kern w:val="24"/>
              </w:rPr>
              <w:t>Nature</w:t>
            </w:r>
          </w:p>
        </w:tc>
        <w:tc>
          <w:tcPr>
            <w:tcW w:w="879" w:type="pct"/>
            <w:shd w:val="clear" w:color="auto" w:fill="BEDFDF"/>
            <w:vAlign w:val="center"/>
          </w:tcPr>
          <w:p w14:paraId="244C8CFE" w14:textId="77777777" w:rsidR="008C37C7" w:rsidRPr="00F84B4A" w:rsidRDefault="003E4DC6" w:rsidP="000D0E22">
            <w:pPr>
              <w:spacing w:after="0"/>
              <w:jc w:val="center"/>
              <w:rPr>
                <w:rFonts w:ascii="Times New Roman" w:eastAsia="Calibri" w:hAnsi="Times New Roman" w:cs="Times New Roman"/>
                <w:b/>
                <w:bCs/>
                <w:kern w:val="24"/>
              </w:rPr>
            </w:pPr>
            <w:r w:rsidRPr="00F84B4A">
              <w:rPr>
                <w:rFonts w:ascii="Times New Roman" w:eastAsia="Calibri" w:hAnsi="Times New Roman" w:cs="Times New Roman"/>
                <w:b/>
                <w:bCs/>
                <w:kern w:val="24"/>
              </w:rPr>
              <w:t>Responsables</w:t>
            </w:r>
          </w:p>
        </w:tc>
        <w:tc>
          <w:tcPr>
            <w:tcW w:w="759" w:type="pct"/>
            <w:shd w:val="clear" w:color="auto" w:fill="8DB3E2"/>
            <w:vAlign w:val="center"/>
          </w:tcPr>
          <w:p w14:paraId="57D4E917" w14:textId="77777777" w:rsidR="008C37C7" w:rsidRPr="00F84B4A" w:rsidRDefault="008C37C7" w:rsidP="000D0E22">
            <w:pPr>
              <w:spacing w:after="0"/>
              <w:jc w:val="center"/>
              <w:rPr>
                <w:rFonts w:ascii="Times New Roman" w:eastAsia="Calibri" w:hAnsi="Times New Roman" w:cs="Times New Roman"/>
                <w:b/>
                <w:bCs/>
                <w:caps/>
                <w:kern w:val="24"/>
              </w:rPr>
            </w:pPr>
            <w:r w:rsidRPr="00F84B4A">
              <w:rPr>
                <w:rFonts w:ascii="Times New Roman" w:eastAsia="Calibri" w:hAnsi="Times New Roman" w:cs="Times New Roman"/>
                <w:b/>
                <w:bCs/>
                <w:kern w:val="24"/>
              </w:rPr>
              <w:t>Nom</w:t>
            </w:r>
          </w:p>
        </w:tc>
        <w:tc>
          <w:tcPr>
            <w:tcW w:w="512" w:type="pct"/>
            <w:shd w:val="clear" w:color="auto" w:fill="8DB3E2"/>
            <w:vAlign w:val="center"/>
          </w:tcPr>
          <w:p w14:paraId="3AB3EEAD" w14:textId="77777777" w:rsidR="008C37C7" w:rsidRPr="00F84B4A" w:rsidRDefault="008C37C7" w:rsidP="000D0E22">
            <w:pPr>
              <w:spacing w:after="0"/>
              <w:jc w:val="center"/>
              <w:rPr>
                <w:rFonts w:ascii="Times New Roman" w:eastAsia="Calibri" w:hAnsi="Times New Roman" w:cs="Times New Roman"/>
                <w:b/>
                <w:bCs/>
                <w:caps/>
                <w:kern w:val="24"/>
              </w:rPr>
            </w:pPr>
            <w:r w:rsidRPr="00F84B4A">
              <w:rPr>
                <w:rFonts w:ascii="Times New Roman" w:eastAsia="Calibri" w:hAnsi="Times New Roman" w:cs="Times New Roman"/>
                <w:b/>
                <w:bCs/>
                <w:kern w:val="24"/>
              </w:rPr>
              <w:t>Type</w:t>
            </w:r>
          </w:p>
        </w:tc>
        <w:tc>
          <w:tcPr>
            <w:tcW w:w="1007" w:type="pct"/>
            <w:shd w:val="clear" w:color="auto" w:fill="8DB3E2"/>
            <w:vAlign w:val="center"/>
          </w:tcPr>
          <w:p w14:paraId="0C6857F4" w14:textId="77777777" w:rsidR="008C37C7" w:rsidRPr="00F84B4A" w:rsidRDefault="008C37C7" w:rsidP="000D0E22">
            <w:pPr>
              <w:spacing w:after="0"/>
              <w:jc w:val="center"/>
              <w:rPr>
                <w:rFonts w:ascii="Times New Roman" w:eastAsia="Calibri" w:hAnsi="Times New Roman" w:cs="Times New Roman"/>
                <w:b/>
                <w:bCs/>
                <w:caps/>
                <w:kern w:val="24"/>
              </w:rPr>
            </w:pPr>
            <w:r w:rsidRPr="00F84B4A">
              <w:rPr>
                <w:rFonts w:ascii="Times New Roman" w:eastAsia="Calibri" w:hAnsi="Times New Roman" w:cs="Times New Roman"/>
                <w:b/>
                <w:bCs/>
                <w:kern w:val="24"/>
              </w:rPr>
              <w:t>Responsables</w:t>
            </w:r>
          </w:p>
        </w:tc>
      </w:tr>
      <w:tr w:rsidR="00A03291" w:rsidRPr="00F84B4A" w14:paraId="6D98A12B" w14:textId="77777777" w:rsidTr="002411F5">
        <w:trPr>
          <w:trHeight w:val="340"/>
        </w:trPr>
        <w:tc>
          <w:tcPr>
            <w:tcW w:w="452" w:type="pct"/>
            <w:vMerge w:val="restart"/>
            <w:shd w:val="clear" w:color="auto" w:fill="F8C9CC"/>
            <w:tcMar>
              <w:top w:w="15" w:type="dxa"/>
              <w:left w:w="61" w:type="dxa"/>
              <w:bottom w:w="0" w:type="dxa"/>
              <w:right w:w="61" w:type="dxa"/>
            </w:tcMar>
            <w:vAlign w:val="center"/>
          </w:tcPr>
          <w:p w14:paraId="2946DB82" w14:textId="1B1C03FA" w:rsidR="00A03291" w:rsidRPr="00783472" w:rsidRDefault="00A03291" w:rsidP="000D0E22">
            <w:pPr>
              <w:spacing w:after="0"/>
              <w:jc w:val="center"/>
              <w:rPr>
                <w:rFonts w:ascii="Times New Roman" w:eastAsia="Calibri" w:hAnsi="Times New Roman" w:cs="Times New Roman"/>
                <w:kern w:val="24"/>
              </w:rPr>
            </w:pPr>
          </w:p>
        </w:tc>
        <w:tc>
          <w:tcPr>
            <w:tcW w:w="911" w:type="pct"/>
            <w:vMerge w:val="restart"/>
            <w:shd w:val="clear" w:color="auto" w:fill="BEDFDF"/>
            <w:tcMar>
              <w:top w:w="15" w:type="dxa"/>
              <w:left w:w="61" w:type="dxa"/>
              <w:bottom w:w="0" w:type="dxa"/>
              <w:right w:w="61" w:type="dxa"/>
            </w:tcMar>
            <w:vAlign w:val="center"/>
          </w:tcPr>
          <w:p w14:paraId="5997CC1D" w14:textId="0251E71D" w:rsidR="00A03291" w:rsidRPr="00783472" w:rsidRDefault="00A03291" w:rsidP="000D0E22">
            <w:pPr>
              <w:pStyle w:val="Corpsdetexte"/>
              <w:spacing w:before="0"/>
              <w:jc w:val="center"/>
              <w:rPr>
                <w:rFonts w:eastAsia="Calibri"/>
              </w:rPr>
            </w:pPr>
          </w:p>
        </w:tc>
        <w:tc>
          <w:tcPr>
            <w:tcW w:w="480" w:type="pct"/>
            <w:vMerge w:val="restart"/>
            <w:shd w:val="clear" w:color="auto" w:fill="BEDFDF"/>
            <w:vAlign w:val="center"/>
          </w:tcPr>
          <w:p w14:paraId="110FFD37" w14:textId="3662AB49" w:rsidR="00A03291" w:rsidRPr="00783472" w:rsidRDefault="00A03291" w:rsidP="000D0E22">
            <w:pPr>
              <w:pStyle w:val="Corpsdetexte"/>
              <w:spacing w:before="0"/>
              <w:jc w:val="center"/>
              <w:rPr>
                <w:rFonts w:eastAsia="Calibri"/>
              </w:rPr>
            </w:pPr>
          </w:p>
        </w:tc>
        <w:tc>
          <w:tcPr>
            <w:tcW w:w="879" w:type="pct"/>
            <w:vMerge w:val="restart"/>
            <w:shd w:val="clear" w:color="auto" w:fill="BEDFDF"/>
            <w:vAlign w:val="center"/>
          </w:tcPr>
          <w:p w14:paraId="6B699379" w14:textId="241435DA" w:rsidR="00A03291" w:rsidRPr="00783472" w:rsidRDefault="00A03291" w:rsidP="000D0E22">
            <w:pPr>
              <w:pStyle w:val="Corpsdetexte"/>
              <w:spacing w:before="0"/>
              <w:jc w:val="center"/>
              <w:rPr>
                <w:rFonts w:eastAsia="Calibri"/>
              </w:rPr>
            </w:pPr>
          </w:p>
        </w:tc>
        <w:tc>
          <w:tcPr>
            <w:tcW w:w="759" w:type="pct"/>
            <w:vMerge w:val="restart"/>
            <w:shd w:val="clear" w:color="auto" w:fill="8DB3E2"/>
            <w:vAlign w:val="center"/>
          </w:tcPr>
          <w:p w14:paraId="3FE9F23F" w14:textId="457B3E5C" w:rsidR="00A03291" w:rsidRPr="00783472" w:rsidRDefault="00A03291" w:rsidP="000D0E22">
            <w:pPr>
              <w:pStyle w:val="Corpsdetexte"/>
              <w:spacing w:before="0"/>
              <w:jc w:val="center"/>
              <w:rPr>
                <w:rFonts w:eastAsia="Calibri"/>
              </w:rPr>
            </w:pPr>
          </w:p>
        </w:tc>
        <w:tc>
          <w:tcPr>
            <w:tcW w:w="512" w:type="pct"/>
            <w:vMerge w:val="restart"/>
            <w:shd w:val="clear" w:color="auto" w:fill="8DB3E2"/>
            <w:vAlign w:val="center"/>
          </w:tcPr>
          <w:p w14:paraId="1F72F646" w14:textId="6CB3B6DD" w:rsidR="00A03291" w:rsidRPr="00783472" w:rsidRDefault="00A03291" w:rsidP="000D0E22">
            <w:pPr>
              <w:pStyle w:val="Corpsdetexte"/>
              <w:spacing w:before="0"/>
              <w:jc w:val="center"/>
              <w:rPr>
                <w:rFonts w:eastAsia="Calibri"/>
              </w:rPr>
            </w:pPr>
          </w:p>
        </w:tc>
        <w:tc>
          <w:tcPr>
            <w:tcW w:w="1007" w:type="pct"/>
            <w:shd w:val="clear" w:color="auto" w:fill="8DB3E2"/>
            <w:vAlign w:val="center"/>
          </w:tcPr>
          <w:p w14:paraId="08CE6F91" w14:textId="219BAFCB" w:rsidR="00A03291" w:rsidRPr="00783472" w:rsidRDefault="00A03291" w:rsidP="000D0E22">
            <w:pPr>
              <w:pStyle w:val="Corpsdetexte"/>
              <w:spacing w:before="0"/>
              <w:jc w:val="center"/>
              <w:rPr>
                <w:rFonts w:eastAsia="Calibri"/>
              </w:rPr>
            </w:pPr>
          </w:p>
        </w:tc>
      </w:tr>
      <w:tr w:rsidR="00A03291" w:rsidRPr="00F84B4A" w14:paraId="7896F135" w14:textId="77777777" w:rsidTr="002411F5">
        <w:trPr>
          <w:trHeight w:val="340"/>
        </w:trPr>
        <w:tc>
          <w:tcPr>
            <w:tcW w:w="452" w:type="pct"/>
            <w:vMerge/>
            <w:shd w:val="clear" w:color="auto" w:fill="F8C9CC"/>
            <w:tcMar>
              <w:top w:w="15" w:type="dxa"/>
              <w:left w:w="61" w:type="dxa"/>
              <w:bottom w:w="0" w:type="dxa"/>
              <w:right w:w="61" w:type="dxa"/>
            </w:tcMar>
            <w:vAlign w:val="center"/>
          </w:tcPr>
          <w:p w14:paraId="10137F5D" w14:textId="77777777" w:rsidR="00A03291" w:rsidRPr="00783472" w:rsidRDefault="00A03291" w:rsidP="000D0E22">
            <w:pPr>
              <w:spacing w:after="0"/>
              <w:jc w:val="center"/>
              <w:rPr>
                <w:rFonts w:ascii="Times New Roman" w:eastAsia="Calibri" w:hAnsi="Times New Roman" w:cs="Times New Roman"/>
                <w:caps/>
                <w:kern w:val="24"/>
              </w:rPr>
            </w:pPr>
          </w:p>
        </w:tc>
        <w:tc>
          <w:tcPr>
            <w:tcW w:w="911" w:type="pct"/>
            <w:vMerge/>
            <w:shd w:val="clear" w:color="auto" w:fill="BEDFDF"/>
            <w:tcMar>
              <w:top w:w="15" w:type="dxa"/>
              <w:left w:w="61" w:type="dxa"/>
              <w:bottom w:w="0" w:type="dxa"/>
              <w:right w:w="61" w:type="dxa"/>
            </w:tcMar>
            <w:vAlign w:val="center"/>
          </w:tcPr>
          <w:p w14:paraId="5709D40C" w14:textId="5DA713F7" w:rsidR="00A03291" w:rsidRPr="00783472" w:rsidRDefault="00A03291" w:rsidP="000D0E22">
            <w:pPr>
              <w:pStyle w:val="Corpsdetexte"/>
              <w:spacing w:before="0"/>
              <w:jc w:val="center"/>
              <w:rPr>
                <w:rFonts w:eastAsia="Calibri"/>
              </w:rPr>
            </w:pPr>
          </w:p>
        </w:tc>
        <w:tc>
          <w:tcPr>
            <w:tcW w:w="480" w:type="pct"/>
            <w:vMerge/>
            <w:shd w:val="clear" w:color="auto" w:fill="BEDFDF"/>
            <w:vAlign w:val="center"/>
          </w:tcPr>
          <w:p w14:paraId="2F18B238" w14:textId="592AE52F" w:rsidR="00A03291" w:rsidRPr="00783472" w:rsidRDefault="00A03291" w:rsidP="000D0E22">
            <w:pPr>
              <w:pStyle w:val="Corpsdetexte"/>
              <w:spacing w:before="0"/>
              <w:jc w:val="center"/>
              <w:rPr>
                <w:rFonts w:eastAsia="Calibri"/>
              </w:rPr>
            </w:pPr>
          </w:p>
        </w:tc>
        <w:tc>
          <w:tcPr>
            <w:tcW w:w="879" w:type="pct"/>
            <w:vMerge/>
            <w:shd w:val="clear" w:color="auto" w:fill="BEDFDF"/>
            <w:vAlign w:val="center"/>
          </w:tcPr>
          <w:p w14:paraId="6179CA5C" w14:textId="497CF0B3" w:rsidR="00A03291" w:rsidRPr="00783472" w:rsidRDefault="00A03291" w:rsidP="000D0E22">
            <w:pPr>
              <w:pStyle w:val="Corpsdetexte"/>
              <w:spacing w:before="0"/>
              <w:jc w:val="center"/>
              <w:rPr>
                <w:rFonts w:eastAsia="Calibri"/>
              </w:rPr>
            </w:pPr>
          </w:p>
        </w:tc>
        <w:tc>
          <w:tcPr>
            <w:tcW w:w="759" w:type="pct"/>
            <w:vMerge/>
            <w:shd w:val="clear" w:color="auto" w:fill="8DB3E2"/>
            <w:vAlign w:val="center"/>
          </w:tcPr>
          <w:p w14:paraId="18551838" w14:textId="5868D9EB" w:rsidR="00A03291" w:rsidRPr="00783472" w:rsidRDefault="00A03291" w:rsidP="000D0E22">
            <w:pPr>
              <w:pStyle w:val="Corpsdetexte"/>
              <w:spacing w:before="0"/>
              <w:jc w:val="center"/>
              <w:rPr>
                <w:rFonts w:eastAsia="Calibri"/>
              </w:rPr>
            </w:pPr>
          </w:p>
        </w:tc>
        <w:tc>
          <w:tcPr>
            <w:tcW w:w="512" w:type="pct"/>
            <w:vMerge/>
            <w:shd w:val="clear" w:color="auto" w:fill="8DB3E2"/>
            <w:vAlign w:val="center"/>
          </w:tcPr>
          <w:p w14:paraId="138EEC4C" w14:textId="667CAF95" w:rsidR="00A03291" w:rsidRPr="00783472" w:rsidRDefault="00A03291" w:rsidP="000D0E22">
            <w:pPr>
              <w:pStyle w:val="Corpsdetexte"/>
              <w:spacing w:before="0"/>
              <w:jc w:val="center"/>
              <w:rPr>
                <w:rFonts w:eastAsia="Calibri"/>
              </w:rPr>
            </w:pPr>
          </w:p>
        </w:tc>
        <w:tc>
          <w:tcPr>
            <w:tcW w:w="1007" w:type="pct"/>
            <w:shd w:val="clear" w:color="auto" w:fill="8DB3E2"/>
            <w:vAlign w:val="center"/>
          </w:tcPr>
          <w:p w14:paraId="6D0BCBD1" w14:textId="1CD14965" w:rsidR="00A03291" w:rsidRPr="00783472" w:rsidRDefault="00A03291" w:rsidP="000D0E22">
            <w:pPr>
              <w:pStyle w:val="Corpsdetexte"/>
              <w:spacing w:before="0"/>
              <w:jc w:val="center"/>
              <w:rPr>
                <w:rFonts w:eastAsia="Calibri"/>
              </w:rPr>
            </w:pPr>
          </w:p>
        </w:tc>
      </w:tr>
      <w:tr w:rsidR="000D0E22" w:rsidRPr="00F84B4A" w14:paraId="3E00BEB2" w14:textId="77777777" w:rsidTr="002411F5">
        <w:trPr>
          <w:trHeight w:val="340"/>
        </w:trPr>
        <w:tc>
          <w:tcPr>
            <w:tcW w:w="452" w:type="pct"/>
            <w:vMerge/>
            <w:shd w:val="clear" w:color="auto" w:fill="F8C9CC"/>
            <w:tcMar>
              <w:top w:w="15" w:type="dxa"/>
              <w:left w:w="61" w:type="dxa"/>
              <w:bottom w:w="0" w:type="dxa"/>
              <w:right w:w="61" w:type="dxa"/>
            </w:tcMar>
            <w:vAlign w:val="center"/>
          </w:tcPr>
          <w:p w14:paraId="6478F95B" w14:textId="77777777" w:rsidR="000D0E22" w:rsidRPr="00783472" w:rsidRDefault="000D0E22" w:rsidP="000D0E22">
            <w:pPr>
              <w:spacing w:after="0"/>
              <w:jc w:val="center"/>
              <w:rPr>
                <w:rFonts w:ascii="Times New Roman" w:eastAsia="Calibri" w:hAnsi="Times New Roman" w:cs="Times New Roman"/>
                <w:caps/>
                <w:kern w:val="24"/>
              </w:rPr>
            </w:pPr>
          </w:p>
        </w:tc>
        <w:tc>
          <w:tcPr>
            <w:tcW w:w="911" w:type="pct"/>
            <w:shd w:val="clear" w:color="auto" w:fill="BEDFDF"/>
            <w:tcMar>
              <w:top w:w="15" w:type="dxa"/>
              <w:left w:w="61" w:type="dxa"/>
              <w:bottom w:w="0" w:type="dxa"/>
              <w:right w:w="61" w:type="dxa"/>
            </w:tcMar>
            <w:vAlign w:val="center"/>
          </w:tcPr>
          <w:p w14:paraId="10030C93" w14:textId="3D2F75A0" w:rsidR="000D0E22" w:rsidRPr="00783472" w:rsidRDefault="000D0E22" w:rsidP="00CF0140">
            <w:pPr>
              <w:pStyle w:val="Corpsdetexte"/>
              <w:spacing w:before="0"/>
              <w:jc w:val="center"/>
              <w:rPr>
                <w:rFonts w:eastAsia="Calibri"/>
              </w:rPr>
            </w:pPr>
          </w:p>
        </w:tc>
        <w:tc>
          <w:tcPr>
            <w:tcW w:w="480" w:type="pct"/>
            <w:shd w:val="clear" w:color="auto" w:fill="BEDFDF"/>
            <w:vAlign w:val="center"/>
          </w:tcPr>
          <w:p w14:paraId="6006282F" w14:textId="62B7B88A" w:rsidR="000D0E22" w:rsidRPr="00783472" w:rsidRDefault="000D0E22" w:rsidP="00CF0140">
            <w:pPr>
              <w:pStyle w:val="Corpsdetexte"/>
              <w:spacing w:before="0"/>
              <w:jc w:val="center"/>
              <w:rPr>
                <w:rFonts w:eastAsia="Calibri"/>
              </w:rPr>
            </w:pPr>
          </w:p>
        </w:tc>
        <w:tc>
          <w:tcPr>
            <w:tcW w:w="879" w:type="pct"/>
            <w:shd w:val="clear" w:color="auto" w:fill="BEDFDF"/>
            <w:vAlign w:val="center"/>
          </w:tcPr>
          <w:p w14:paraId="67408989" w14:textId="084F3BD9" w:rsidR="000D0E22" w:rsidRPr="00783472" w:rsidRDefault="000D0E22" w:rsidP="00CF0140">
            <w:pPr>
              <w:pStyle w:val="Corpsdetexte"/>
              <w:spacing w:before="0"/>
              <w:jc w:val="center"/>
              <w:rPr>
                <w:rFonts w:eastAsia="Calibri"/>
              </w:rPr>
            </w:pPr>
          </w:p>
        </w:tc>
        <w:tc>
          <w:tcPr>
            <w:tcW w:w="759" w:type="pct"/>
            <w:shd w:val="clear" w:color="auto" w:fill="8DB3E2"/>
            <w:vAlign w:val="center"/>
          </w:tcPr>
          <w:p w14:paraId="31E92D47" w14:textId="658DB46A" w:rsidR="000D0E22" w:rsidRPr="00783472" w:rsidRDefault="000D0E22" w:rsidP="00CF0140">
            <w:pPr>
              <w:pStyle w:val="Corpsdetexte"/>
              <w:spacing w:before="0"/>
              <w:jc w:val="center"/>
              <w:rPr>
                <w:rFonts w:eastAsia="Calibri"/>
              </w:rPr>
            </w:pPr>
          </w:p>
        </w:tc>
        <w:tc>
          <w:tcPr>
            <w:tcW w:w="512" w:type="pct"/>
            <w:shd w:val="clear" w:color="auto" w:fill="8DB3E2"/>
            <w:vAlign w:val="center"/>
          </w:tcPr>
          <w:p w14:paraId="597AD4D5" w14:textId="30311209" w:rsidR="000D0E22" w:rsidRPr="00783472" w:rsidRDefault="000D0E22" w:rsidP="00CF0140">
            <w:pPr>
              <w:pStyle w:val="Corpsdetexte"/>
              <w:spacing w:before="0"/>
              <w:jc w:val="center"/>
              <w:rPr>
                <w:rFonts w:eastAsia="Calibri"/>
              </w:rPr>
            </w:pPr>
          </w:p>
        </w:tc>
        <w:tc>
          <w:tcPr>
            <w:tcW w:w="1007" w:type="pct"/>
            <w:shd w:val="clear" w:color="auto" w:fill="8DB3E2"/>
            <w:vAlign w:val="center"/>
          </w:tcPr>
          <w:p w14:paraId="5843D9A0" w14:textId="23F95B52" w:rsidR="000D0E22" w:rsidRPr="00783472" w:rsidRDefault="000D0E22" w:rsidP="00CF0140">
            <w:pPr>
              <w:pStyle w:val="Corpsdetexte"/>
              <w:spacing w:before="0"/>
              <w:jc w:val="center"/>
              <w:rPr>
                <w:rFonts w:eastAsia="Calibri"/>
              </w:rPr>
            </w:pPr>
          </w:p>
        </w:tc>
      </w:tr>
    </w:tbl>
    <w:p w14:paraId="559FAC0E" w14:textId="77777777" w:rsidR="002D1E09" w:rsidRPr="00F84B4A" w:rsidRDefault="002D1E09" w:rsidP="002411F5">
      <w:pPr>
        <w:pStyle w:val="Tableau"/>
      </w:pPr>
      <w:bookmarkStart w:id="10" w:name="_Identification_des_événements"/>
      <w:bookmarkStart w:id="11" w:name="_Ref54186806"/>
      <w:bookmarkStart w:id="12" w:name="_Toc71624309"/>
      <w:bookmarkEnd w:id="10"/>
      <w:r w:rsidRPr="00F84B4A">
        <w:t xml:space="preserve">Identification des événements </w:t>
      </w:r>
      <w:r w:rsidR="00812764" w:rsidRPr="00F84B4A">
        <w:t>redoutés</w:t>
      </w:r>
      <w:bookmarkEnd w:id="11"/>
      <w:bookmarkEnd w:id="12"/>
    </w:p>
    <w:p w14:paraId="71E19BE3" w14:textId="1B8D37C7" w:rsidR="002D1E09" w:rsidRPr="00F84B4A" w:rsidRDefault="00B50DFF" w:rsidP="0059335A">
      <w:pPr>
        <w:pStyle w:val="Corpsdetexte"/>
      </w:pPr>
      <w:r>
        <w:t>Les</w:t>
      </w:r>
      <w:r w:rsidRPr="00F84B4A">
        <w:t xml:space="preserve"> événement</w:t>
      </w:r>
      <w:r>
        <w:t>s</w:t>
      </w:r>
      <w:r w:rsidR="1CB47320" w:rsidRPr="00F84B4A">
        <w:t xml:space="preserve"> redouté</w:t>
      </w:r>
      <w:r>
        <w:t>s</w:t>
      </w:r>
      <w:r w:rsidR="1CB47320" w:rsidRPr="00F84B4A">
        <w:t xml:space="preserve"> </w:t>
      </w:r>
      <w:r>
        <w:t xml:space="preserve">sont </w:t>
      </w:r>
      <w:r w:rsidR="1CB47320" w:rsidRPr="00F84B4A">
        <w:t>associé</w:t>
      </w:r>
      <w:r>
        <w:t>s</w:t>
      </w:r>
      <w:r w:rsidR="1CB47320" w:rsidRPr="00F84B4A">
        <w:t xml:space="preserve"> </w:t>
      </w:r>
      <w:r>
        <w:t>aux</w:t>
      </w:r>
      <w:r w:rsidR="00CF0140">
        <w:t xml:space="preserve"> </w:t>
      </w:r>
      <w:r w:rsidR="1CB47320" w:rsidRPr="00F84B4A">
        <w:t>valeur</w:t>
      </w:r>
      <w:r w:rsidR="00CF0140">
        <w:t>s</w:t>
      </w:r>
      <w:r w:rsidR="1CB47320" w:rsidRPr="00F84B4A">
        <w:t xml:space="preserve"> métier et se rapporte</w:t>
      </w:r>
      <w:r>
        <w:t>nt</w:t>
      </w:r>
      <w:r w:rsidR="1CB47320" w:rsidRPr="00F84B4A">
        <w:t xml:space="preserve"> à l’impact d’une </w:t>
      </w:r>
      <w:r w:rsidR="00670FD6" w:rsidRPr="00F84B4A">
        <w:t xml:space="preserve">atteinte </w:t>
      </w:r>
      <w:r w:rsidR="001640DB" w:rsidRPr="00F84B4A">
        <w:t xml:space="preserve">à </w:t>
      </w:r>
      <w:r w:rsidR="1CB47320" w:rsidRPr="00F84B4A">
        <w:t xml:space="preserve">un des critères de sécurité de </w:t>
      </w:r>
      <w:r w:rsidR="001640DB" w:rsidRPr="00F84B4A">
        <w:t>c</w:t>
      </w:r>
      <w:r>
        <w:t>es</w:t>
      </w:r>
      <w:r w:rsidR="001640DB" w:rsidRPr="00F84B4A">
        <w:t xml:space="preserve"> </w:t>
      </w:r>
      <w:r w:rsidR="1CB47320" w:rsidRPr="00F84B4A">
        <w:t>valeur</w:t>
      </w:r>
      <w:r>
        <w:t>s</w:t>
      </w:r>
      <w:r w:rsidR="1CB47320" w:rsidRPr="00F84B4A">
        <w:t xml:space="preserve"> métier (ex : perte de disponibilité ou l’altération d’une fonction assurée par l</w:t>
      </w:r>
      <w:r w:rsidR="001640DB" w:rsidRPr="00F84B4A">
        <w:t>’</w:t>
      </w:r>
      <w:r w:rsidR="1CB47320" w:rsidRPr="00F84B4A">
        <w:t>objet de l’étude).</w:t>
      </w:r>
    </w:p>
    <w:p w14:paraId="2C0F3563" w14:textId="42B35732" w:rsidR="00F46FFA" w:rsidRPr="00F84B4A" w:rsidRDefault="5357D28F" w:rsidP="0059335A">
      <w:pPr>
        <w:pStyle w:val="Corpsdetexte"/>
      </w:pPr>
      <w:r w:rsidRPr="00F84B4A">
        <w:t xml:space="preserve">L’appréciation du degré de préjudice/impact des événements redoutés est réalisée selon l’échelle de gravité donnée en </w:t>
      </w:r>
      <w:hyperlink w:anchor="Appendice_II" w:history="1">
        <w:r w:rsidRPr="009D098F">
          <w:rPr>
            <w:rStyle w:val="Lienhypertexte"/>
          </w:rPr>
          <w:t xml:space="preserve">appendice </w:t>
        </w:r>
        <w:r w:rsidR="00B8267D" w:rsidRPr="009D098F">
          <w:rPr>
            <w:rStyle w:val="Lienhypertexte"/>
          </w:rPr>
          <w:t>I</w:t>
        </w:r>
        <w:r w:rsidRPr="009D098F">
          <w:rPr>
            <w:rStyle w:val="Lienhypertexte"/>
          </w:rPr>
          <w:t>I</w:t>
        </w:r>
      </w:hyperlink>
      <w:r w:rsidRPr="00F84B4A">
        <w:t xml:space="preserve">, elle doit permettre de comparer objectivement l’importance des missions et des valeurs métier. </w:t>
      </w:r>
    </w:p>
    <w:p w14:paraId="2C19049A" w14:textId="77D4F7A4" w:rsidR="00497F99" w:rsidRDefault="00A43C93" w:rsidP="000D0E22">
      <w:pPr>
        <w:pStyle w:val="Corpsdetexte"/>
        <w:spacing w:after="120"/>
      </w:pPr>
      <w:r w:rsidRPr="00F84B4A">
        <w:t xml:space="preserve">Les événements redoutés peuvent </w:t>
      </w:r>
      <w:r w:rsidR="00497F99" w:rsidRPr="00F84B4A">
        <w:t xml:space="preserve">être </w:t>
      </w:r>
      <w:r w:rsidR="006D589F" w:rsidRPr="00F84B4A">
        <w:t>a</w:t>
      </w:r>
      <w:r w:rsidRPr="00F84B4A">
        <w:t>ccidentels</w:t>
      </w:r>
      <w:r w:rsidR="00497F99" w:rsidRPr="00F84B4A">
        <w:t xml:space="preserve">, environnementaux ou intentionnels. </w:t>
      </w:r>
      <w:r w:rsidR="00BF75D2" w:rsidRPr="00F84B4A">
        <w:t>Seuls les événements redoutés</w:t>
      </w:r>
      <w:r w:rsidR="00907BBB" w:rsidRPr="00F84B4A">
        <w:t xml:space="preserve"> </w:t>
      </w:r>
      <w:r w:rsidR="00AD1629" w:rsidRPr="00F84B4A">
        <w:t xml:space="preserve">intentionnels </w:t>
      </w:r>
      <w:r w:rsidR="00670FD6" w:rsidRPr="00F84B4A">
        <w:t xml:space="preserve">associés à des attaques </w:t>
      </w:r>
      <w:r w:rsidR="00907BBB" w:rsidRPr="00F84B4A">
        <w:t>« ciblé</w:t>
      </w:r>
      <w:r w:rsidR="00670FD6" w:rsidRPr="00F84B4A">
        <w:t>e</w:t>
      </w:r>
      <w:r w:rsidR="00907BBB" w:rsidRPr="00F84B4A">
        <w:t xml:space="preserve">s » seront </w:t>
      </w:r>
      <w:r w:rsidR="00497F99" w:rsidRPr="00F84B4A">
        <w:t>exploités</w:t>
      </w:r>
      <w:r w:rsidR="00AD1629" w:rsidRPr="00F84B4A">
        <w:t xml:space="preserve"> lors de l’élaboration des scénarios stratégiques (cf. § </w:t>
      </w:r>
      <w:r w:rsidR="00AD1629" w:rsidRPr="00F84B4A">
        <w:rPr>
          <w:color w:val="0000FF"/>
          <w:u w:val="single"/>
        </w:rPr>
        <w:fldChar w:fldCharType="begin"/>
      </w:r>
      <w:r w:rsidR="00AD1629" w:rsidRPr="00F84B4A">
        <w:rPr>
          <w:color w:val="0000FF"/>
          <w:u w:val="single"/>
        </w:rPr>
        <w:instrText xml:space="preserve"> REF _Ref54185158 \r \h  \* MERGEFORMAT </w:instrText>
      </w:r>
      <w:r w:rsidR="00AD1629" w:rsidRPr="00F84B4A">
        <w:rPr>
          <w:color w:val="0000FF"/>
          <w:u w:val="single"/>
        </w:rPr>
      </w:r>
      <w:r w:rsidR="00AD1629" w:rsidRPr="00F84B4A">
        <w:rPr>
          <w:color w:val="0000FF"/>
          <w:u w:val="single"/>
        </w:rPr>
        <w:fldChar w:fldCharType="separate"/>
      </w:r>
      <w:r w:rsidR="00AD1629" w:rsidRPr="00F84B4A">
        <w:rPr>
          <w:color w:val="0000FF"/>
          <w:u w:val="single"/>
        </w:rPr>
        <w:t>3.2</w:t>
      </w:r>
      <w:r w:rsidR="00AD1629" w:rsidRPr="00F84B4A">
        <w:rPr>
          <w:color w:val="0000FF"/>
          <w:u w:val="single"/>
        </w:rPr>
        <w:fldChar w:fldCharType="end"/>
      </w:r>
      <w:r w:rsidR="00AD1629" w:rsidRPr="00F84B4A">
        <w:t>).</w:t>
      </w:r>
    </w:p>
    <w:p w14:paraId="50E440AB" w14:textId="2DDB4081" w:rsidR="0086094A" w:rsidRPr="00F84B4A" w:rsidRDefault="1CB47320" w:rsidP="000D0E22">
      <w:pPr>
        <w:pStyle w:val="Lgende"/>
        <w:keepNext/>
        <w:spacing w:after="0"/>
      </w:pPr>
      <w:r w:rsidRPr="00F84B4A">
        <w:t xml:space="preserve">Tableau </w:t>
      </w:r>
      <w:r w:rsidR="1F84A7D3" w:rsidRPr="00F84B4A">
        <w:fldChar w:fldCharType="begin"/>
      </w:r>
      <w:r w:rsidR="1F84A7D3" w:rsidRPr="00F84B4A">
        <w:instrText>SEQ Tableau \* ARABIC</w:instrText>
      </w:r>
      <w:r w:rsidR="1F84A7D3" w:rsidRPr="00F84B4A">
        <w:fldChar w:fldCharType="separate"/>
      </w:r>
      <w:r w:rsidR="0027046F">
        <w:rPr>
          <w:noProof/>
        </w:rPr>
        <w:t>5</w:t>
      </w:r>
      <w:r w:rsidR="1F84A7D3" w:rsidRPr="00F84B4A">
        <w:fldChar w:fldCharType="end"/>
      </w:r>
      <w:r w:rsidR="000A4074">
        <w:t xml:space="preserve"> -</w:t>
      </w:r>
      <w:r w:rsidRPr="00F84B4A">
        <w:t xml:space="preserve"> Caractérisation des événements redoutés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477"/>
        <w:gridCol w:w="2325"/>
        <w:gridCol w:w="840"/>
        <w:gridCol w:w="2874"/>
        <w:gridCol w:w="4961"/>
        <w:gridCol w:w="1985"/>
        <w:gridCol w:w="1070"/>
      </w:tblGrid>
      <w:tr w:rsidR="002C5CC1" w:rsidRPr="00F84B4A" w14:paraId="61B7C081" w14:textId="77777777" w:rsidTr="002411F5">
        <w:trPr>
          <w:cantSplit/>
          <w:trHeight w:val="340"/>
          <w:tblHeader/>
        </w:trPr>
        <w:tc>
          <w:tcPr>
            <w:tcW w:w="5000" w:type="pct"/>
            <w:gridSpan w:val="7"/>
            <w:shd w:val="pct25" w:color="auto" w:fill="FFFFFF" w:themeFill="background1"/>
            <w:vAlign w:val="center"/>
          </w:tcPr>
          <w:p w14:paraId="4DB687D9" w14:textId="77777777" w:rsidR="002C5CC1" w:rsidRPr="00F84B4A" w:rsidRDefault="002C5CC1" w:rsidP="005108E3">
            <w:pPr>
              <w:pStyle w:val="Corpsdetexte"/>
              <w:spacing w:before="0"/>
              <w:jc w:val="center"/>
              <w:rPr>
                <w:b/>
                <w:bCs/>
              </w:rPr>
            </w:pPr>
            <w:r w:rsidRPr="00F84B4A">
              <w:rPr>
                <w:b/>
                <w:bCs/>
              </w:rPr>
              <w:t xml:space="preserve">Evénements </w:t>
            </w:r>
            <w:r w:rsidR="00190F9A" w:rsidRPr="00F84B4A">
              <w:rPr>
                <w:b/>
                <w:bCs/>
              </w:rPr>
              <w:t>r</w:t>
            </w:r>
            <w:r w:rsidRPr="00F84B4A">
              <w:rPr>
                <w:b/>
                <w:bCs/>
              </w:rPr>
              <w:t>edoutés</w:t>
            </w:r>
          </w:p>
        </w:tc>
      </w:tr>
      <w:tr w:rsidR="003D5BAA" w:rsidRPr="00F84B4A" w14:paraId="22C2A92E" w14:textId="77777777" w:rsidTr="002411F5">
        <w:trPr>
          <w:cantSplit/>
          <w:trHeight w:val="340"/>
          <w:tblHeader/>
        </w:trPr>
        <w:tc>
          <w:tcPr>
            <w:tcW w:w="164" w:type="pct"/>
            <w:shd w:val="pct25" w:color="auto" w:fill="FFFFFF" w:themeFill="background1"/>
            <w:vAlign w:val="center"/>
          </w:tcPr>
          <w:p w14:paraId="0D1C84E6" w14:textId="77777777" w:rsidR="0060067F" w:rsidRPr="00F84B4A" w:rsidRDefault="0060067F" w:rsidP="00ED6749">
            <w:pPr>
              <w:spacing w:after="0"/>
              <w:jc w:val="center"/>
              <w:rPr>
                <w:rFonts w:ascii="Times New Roman" w:hAnsi="Times New Roman" w:cs="Times New Roman"/>
                <w:b/>
              </w:rPr>
            </w:pPr>
            <w:r w:rsidRPr="00F84B4A">
              <w:rPr>
                <w:rFonts w:ascii="Segoe UI Symbol" w:eastAsia="MS Mincho" w:hAnsi="Segoe UI Symbol" w:cs="Segoe UI Symbol"/>
                <w:b/>
              </w:rPr>
              <w:t>☐</w:t>
            </w:r>
            <w:r w:rsidRPr="00F84B4A">
              <w:rPr>
                <w:rStyle w:val="Appelnotedebasdep"/>
                <w:rFonts w:ascii="Times New Roman" w:hAnsi="Times New Roman" w:cs="Times New Roman"/>
                <w:b/>
              </w:rPr>
              <w:footnoteReference w:id="2"/>
            </w:r>
          </w:p>
        </w:tc>
        <w:tc>
          <w:tcPr>
            <w:tcW w:w="800" w:type="pct"/>
            <w:shd w:val="pct25" w:color="auto" w:fill="FFFFFF" w:themeFill="background1"/>
            <w:vAlign w:val="center"/>
          </w:tcPr>
          <w:p w14:paraId="66BBA392" w14:textId="277FE0DB" w:rsidR="0060067F" w:rsidRPr="00F84B4A" w:rsidRDefault="0060067F" w:rsidP="002D1E09">
            <w:pPr>
              <w:spacing w:after="0"/>
              <w:jc w:val="center"/>
              <w:rPr>
                <w:rFonts w:ascii="Times New Roman" w:hAnsi="Times New Roman" w:cs="Times New Roman"/>
                <w:b/>
              </w:rPr>
            </w:pPr>
            <w:r w:rsidRPr="00F84B4A">
              <w:rPr>
                <w:rFonts w:ascii="Times New Roman" w:hAnsi="Times New Roman" w:cs="Times New Roman"/>
                <w:b/>
              </w:rPr>
              <w:t>Valeur métier</w:t>
            </w:r>
          </w:p>
        </w:tc>
        <w:tc>
          <w:tcPr>
            <w:tcW w:w="289" w:type="pct"/>
            <w:shd w:val="pct25" w:color="auto" w:fill="FFFFFF" w:themeFill="background1"/>
            <w:vAlign w:val="center"/>
          </w:tcPr>
          <w:p w14:paraId="3F28DCD9" w14:textId="1AF2A265" w:rsidR="0060067F" w:rsidRPr="00F84B4A" w:rsidRDefault="0060067F" w:rsidP="002D1E09">
            <w:pPr>
              <w:spacing w:after="0"/>
              <w:jc w:val="center"/>
              <w:rPr>
                <w:rFonts w:ascii="Times New Roman" w:hAnsi="Times New Roman" w:cs="Times New Roman"/>
                <w:b/>
              </w:rPr>
            </w:pPr>
            <w:r w:rsidRPr="00F84B4A">
              <w:rPr>
                <w:rFonts w:ascii="Times New Roman" w:hAnsi="Times New Roman" w:cs="Times New Roman"/>
                <w:b/>
              </w:rPr>
              <w:t>Abrév.</w:t>
            </w:r>
          </w:p>
        </w:tc>
        <w:tc>
          <w:tcPr>
            <w:tcW w:w="989" w:type="pct"/>
            <w:shd w:val="pct25" w:color="auto" w:fill="FFFFFF" w:themeFill="background1"/>
            <w:vAlign w:val="center"/>
          </w:tcPr>
          <w:p w14:paraId="49A96671" w14:textId="654F11E8" w:rsidR="0060067F" w:rsidRPr="00F84B4A" w:rsidRDefault="0060067F" w:rsidP="002D1E09">
            <w:pPr>
              <w:spacing w:after="0"/>
              <w:jc w:val="center"/>
              <w:rPr>
                <w:rFonts w:ascii="Times New Roman" w:hAnsi="Times New Roman" w:cs="Times New Roman"/>
                <w:b/>
              </w:rPr>
            </w:pPr>
            <w:r w:rsidRPr="00F84B4A">
              <w:rPr>
                <w:rFonts w:ascii="Times New Roman" w:hAnsi="Times New Roman" w:cs="Times New Roman"/>
                <w:b/>
              </w:rPr>
              <w:t>Nom</w:t>
            </w:r>
          </w:p>
        </w:tc>
        <w:tc>
          <w:tcPr>
            <w:tcW w:w="1707" w:type="pct"/>
            <w:shd w:val="pct25" w:color="auto" w:fill="FFFFFF" w:themeFill="background1"/>
            <w:vAlign w:val="center"/>
          </w:tcPr>
          <w:p w14:paraId="31FF54C8" w14:textId="1B4F0537" w:rsidR="0060067F" w:rsidRPr="00F84B4A" w:rsidRDefault="0060067F" w:rsidP="000B4227">
            <w:pPr>
              <w:spacing w:after="0"/>
              <w:jc w:val="center"/>
              <w:rPr>
                <w:rFonts w:ascii="Times New Roman" w:hAnsi="Times New Roman" w:cs="Times New Roman"/>
                <w:b/>
              </w:rPr>
            </w:pPr>
            <w:r w:rsidRPr="00F84B4A">
              <w:rPr>
                <w:rFonts w:ascii="Times New Roman" w:hAnsi="Times New Roman" w:cs="Times New Roman"/>
                <w:b/>
              </w:rPr>
              <w:t>Description</w:t>
            </w:r>
            <w:r w:rsidRPr="00F84B4A">
              <w:rPr>
                <w:rStyle w:val="Appelnotedebasdep"/>
                <w:rFonts w:ascii="Times New Roman" w:hAnsi="Times New Roman" w:cs="Times New Roman"/>
                <w:b/>
              </w:rPr>
              <w:footnoteReference w:id="3"/>
            </w:r>
          </w:p>
        </w:tc>
        <w:tc>
          <w:tcPr>
            <w:tcW w:w="683" w:type="pct"/>
            <w:shd w:val="pct25" w:color="auto" w:fill="FFFFFF" w:themeFill="background1"/>
            <w:vAlign w:val="center"/>
          </w:tcPr>
          <w:p w14:paraId="31566D09" w14:textId="3A5832C8" w:rsidR="0060067F" w:rsidRPr="00F84B4A" w:rsidRDefault="0060067F" w:rsidP="002D1E09">
            <w:pPr>
              <w:spacing w:after="0"/>
              <w:jc w:val="center"/>
              <w:rPr>
                <w:rFonts w:ascii="Times New Roman" w:hAnsi="Times New Roman" w:cs="Times New Roman"/>
                <w:b/>
              </w:rPr>
            </w:pPr>
            <w:r w:rsidRPr="00F84B4A">
              <w:rPr>
                <w:rFonts w:ascii="Times New Roman" w:hAnsi="Times New Roman" w:cs="Times New Roman"/>
                <w:b/>
              </w:rPr>
              <w:t>Impacts</w:t>
            </w:r>
          </w:p>
        </w:tc>
        <w:tc>
          <w:tcPr>
            <w:tcW w:w="368" w:type="pct"/>
            <w:shd w:val="pct25" w:color="auto" w:fill="FFFFFF" w:themeFill="background1"/>
            <w:vAlign w:val="center"/>
          </w:tcPr>
          <w:p w14:paraId="5F49A983" w14:textId="77777777" w:rsidR="0060067F" w:rsidRPr="00F84B4A" w:rsidRDefault="0060067F" w:rsidP="075CA1ED">
            <w:pPr>
              <w:spacing w:after="0"/>
              <w:jc w:val="center"/>
              <w:rPr>
                <w:rFonts w:ascii="Times New Roman" w:hAnsi="Times New Roman" w:cs="Times New Roman"/>
                <w:b/>
                <w:bCs/>
              </w:rPr>
            </w:pPr>
            <w:r w:rsidRPr="00F84B4A">
              <w:rPr>
                <w:rFonts w:ascii="Times New Roman" w:hAnsi="Times New Roman" w:cs="Times New Roman"/>
                <w:b/>
                <w:bCs/>
              </w:rPr>
              <w:t>Gravité</w:t>
            </w:r>
          </w:p>
        </w:tc>
      </w:tr>
      <w:tr w:rsidR="003D5BAA" w:rsidRPr="00F84B4A" w14:paraId="23DE523C" w14:textId="77777777" w:rsidTr="002411F5">
        <w:trPr>
          <w:cantSplit/>
          <w:trHeight w:val="340"/>
          <w:tblHeader/>
        </w:trPr>
        <w:tc>
          <w:tcPr>
            <w:tcW w:w="164" w:type="pct"/>
            <w:shd w:val="clear" w:color="auto" w:fill="auto"/>
            <w:vAlign w:val="center"/>
          </w:tcPr>
          <w:p w14:paraId="52E56223" w14:textId="087E9019" w:rsidR="0060067F" w:rsidRPr="00783472" w:rsidRDefault="0060067F" w:rsidP="00ED6749">
            <w:pPr>
              <w:spacing w:after="0"/>
              <w:jc w:val="center"/>
              <w:rPr>
                <w:rFonts w:ascii="Times New Roman" w:eastAsia="MS Mincho" w:hAnsi="Times New Roman" w:cs="Times New Roman"/>
                <w:b/>
              </w:rPr>
            </w:pPr>
          </w:p>
        </w:tc>
        <w:tc>
          <w:tcPr>
            <w:tcW w:w="800" w:type="pct"/>
            <w:shd w:val="clear" w:color="auto" w:fill="auto"/>
            <w:vAlign w:val="center"/>
          </w:tcPr>
          <w:p w14:paraId="14E7E3A1" w14:textId="4D170DF0" w:rsidR="0060067F" w:rsidRPr="00783472" w:rsidRDefault="0060067F" w:rsidP="005108E3">
            <w:pPr>
              <w:pStyle w:val="Corpsdetexte"/>
            </w:pPr>
          </w:p>
        </w:tc>
        <w:tc>
          <w:tcPr>
            <w:tcW w:w="289" w:type="pct"/>
            <w:shd w:val="clear" w:color="auto" w:fill="auto"/>
            <w:vAlign w:val="center"/>
          </w:tcPr>
          <w:p w14:paraId="07547A01" w14:textId="30D7424B" w:rsidR="0060067F" w:rsidRPr="00783472" w:rsidRDefault="0060067F" w:rsidP="00D72E7F">
            <w:pPr>
              <w:pStyle w:val="Corpsdetexte"/>
              <w:jc w:val="center"/>
            </w:pPr>
          </w:p>
        </w:tc>
        <w:tc>
          <w:tcPr>
            <w:tcW w:w="989" w:type="pct"/>
            <w:shd w:val="clear" w:color="auto" w:fill="auto"/>
            <w:vAlign w:val="center"/>
          </w:tcPr>
          <w:p w14:paraId="5043CB0F" w14:textId="34D02990" w:rsidR="0060067F" w:rsidRPr="00783472" w:rsidRDefault="0060067F" w:rsidP="005108E3">
            <w:pPr>
              <w:pStyle w:val="Corpsdetexte"/>
            </w:pPr>
          </w:p>
        </w:tc>
        <w:tc>
          <w:tcPr>
            <w:tcW w:w="1707" w:type="pct"/>
            <w:shd w:val="clear" w:color="auto" w:fill="auto"/>
            <w:vAlign w:val="center"/>
          </w:tcPr>
          <w:p w14:paraId="07459315" w14:textId="6155D4C3" w:rsidR="0060067F" w:rsidRPr="00783472" w:rsidRDefault="0060067F" w:rsidP="00AA4653">
            <w:pPr>
              <w:pStyle w:val="Corpsdetexte"/>
            </w:pPr>
          </w:p>
        </w:tc>
        <w:tc>
          <w:tcPr>
            <w:tcW w:w="683" w:type="pct"/>
            <w:shd w:val="clear" w:color="auto" w:fill="auto"/>
            <w:vAlign w:val="center"/>
          </w:tcPr>
          <w:p w14:paraId="6537F28F" w14:textId="6806A0DB" w:rsidR="00D72E7F" w:rsidRPr="00783472" w:rsidRDefault="00D72E7F" w:rsidP="00D72E7F">
            <w:pPr>
              <w:pStyle w:val="PN1"/>
              <w:numPr>
                <w:ilvl w:val="0"/>
                <w:numId w:val="0"/>
              </w:numPr>
            </w:pPr>
          </w:p>
        </w:tc>
        <w:tc>
          <w:tcPr>
            <w:tcW w:w="368" w:type="pct"/>
            <w:shd w:val="clear" w:color="auto" w:fill="auto"/>
            <w:vAlign w:val="center"/>
          </w:tcPr>
          <w:p w14:paraId="6DFB9E20" w14:textId="26B42545" w:rsidR="003D5BAA" w:rsidRPr="00783472" w:rsidRDefault="003D5BAA" w:rsidP="003D5BAA">
            <w:pPr>
              <w:pStyle w:val="Corpsdetexte"/>
              <w:jc w:val="center"/>
            </w:pPr>
          </w:p>
        </w:tc>
      </w:tr>
      <w:tr w:rsidR="003D5BAA" w:rsidRPr="00F84B4A" w14:paraId="5E107484" w14:textId="77777777" w:rsidTr="002411F5">
        <w:trPr>
          <w:cantSplit/>
          <w:trHeight w:val="340"/>
          <w:tblHeader/>
        </w:trPr>
        <w:tc>
          <w:tcPr>
            <w:tcW w:w="164" w:type="pct"/>
            <w:shd w:val="clear" w:color="auto" w:fill="auto"/>
            <w:vAlign w:val="center"/>
          </w:tcPr>
          <w:p w14:paraId="12C99253" w14:textId="7A36A873" w:rsidR="0060067F" w:rsidRPr="00783472" w:rsidRDefault="0060067F" w:rsidP="00ED6749">
            <w:pPr>
              <w:spacing w:after="0"/>
              <w:jc w:val="center"/>
              <w:rPr>
                <w:rFonts w:ascii="Times New Roman" w:eastAsia="MS Mincho" w:hAnsi="Times New Roman" w:cs="Times New Roman"/>
                <w:b/>
              </w:rPr>
            </w:pPr>
          </w:p>
        </w:tc>
        <w:tc>
          <w:tcPr>
            <w:tcW w:w="800" w:type="pct"/>
            <w:shd w:val="clear" w:color="auto" w:fill="auto"/>
            <w:vAlign w:val="center"/>
          </w:tcPr>
          <w:p w14:paraId="512C4311" w14:textId="0069E9B0" w:rsidR="0060067F" w:rsidRPr="00783472" w:rsidRDefault="0060067F" w:rsidP="005108E3">
            <w:pPr>
              <w:pStyle w:val="Corpsdetexte"/>
            </w:pPr>
          </w:p>
        </w:tc>
        <w:tc>
          <w:tcPr>
            <w:tcW w:w="289" w:type="pct"/>
            <w:shd w:val="clear" w:color="auto" w:fill="auto"/>
            <w:vAlign w:val="center"/>
          </w:tcPr>
          <w:p w14:paraId="59FF37AB" w14:textId="048BC0A3" w:rsidR="0060067F" w:rsidRPr="00783472" w:rsidRDefault="0060067F" w:rsidP="00CF0140">
            <w:pPr>
              <w:pStyle w:val="Corpsdetexte"/>
              <w:jc w:val="center"/>
            </w:pPr>
          </w:p>
        </w:tc>
        <w:tc>
          <w:tcPr>
            <w:tcW w:w="989" w:type="pct"/>
            <w:shd w:val="clear" w:color="auto" w:fill="auto"/>
            <w:vAlign w:val="center"/>
          </w:tcPr>
          <w:p w14:paraId="2F0779D5" w14:textId="7E75B41D" w:rsidR="0060067F" w:rsidRPr="00783472" w:rsidRDefault="0060067F" w:rsidP="005108E3">
            <w:pPr>
              <w:pStyle w:val="Corpsdetexte"/>
            </w:pPr>
          </w:p>
        </w:tc>
        <w:tc>
          <w:tcPr>
            <w:tcW w:w="1707" w:type="pct"/>
            <w:shd w:val="clear" w:color="auto" w:fill="auto"/>
            <w:vAlign w:val="center"/>
          </w:tcPr>
          <w:p w14:paraId="4CD9AAA2" w14:textId="7F65C64F" w:rsidR="0060067F" w:rsidRPr="00783472" w:rsidRDefault="0060067F" w:rsidP="005108E3">
            <w:pPr>
              <w:pStyle w:val="Corpsdetexte"/>
            </w:pPr>
          </w:p>
        </w:tc>
        <w:tc>
          <w:tcPr>
            <w:tcW w:w="683" w:type="pct"/>
            <w:shd w:val="clear" w:color="auto" w:fill="auto"/>
            <w:vAlign w:val="center"/>
          </w:tcPr>
          <w:p w14:paraId="5573E2EA" w14:textId="6F969883" w:rsidR="0060067F" w:rsidRPr="00783472" w:rsidRDefault="0060067F" w:rsidP="005108E3">
            <w:pPr>
              <w:pStyle w:val="Corpsdetexte"/>
            </w:pPr>
          </w:p>
        </w:tc>
        <w:tc>
          <w:tcPr>
            <w:tcW w:w="368" w:type="pct"/>
            <w:shd w:val="clear" w:color="auto" w:fill="auto"/>
            <w:vAlign w:val="center"/>
          </w:tcPr>
          <w:p w14:paraId="59D51195" w14:textId="7A6AD5BC" w:rsidR="0060067F" w:rsidRPr="00783472" w:rsidRDefault="0060067F" w:rsidP="00CF0140">
            <w:pPr>
              <w:pStyle w:val="Corpsdetexte"/>
              <w:jc w:val="center"/>
            </w:pPr>
          </w:p>
        </w:tc>
      </w:tr>
    </w:tbl>
    <w:p w14:paraId="70DF9E56" w14:textId="77777777" w:rsidR="008D3AD7" w:rsidRPr="00F84B4A" w:rsidRDefault="008D3AD7" w:rsidP="0059335A">
      <w:pPr>
        <w:pStyle w:val="Corpsdetexte"/>
        <w:sectPr w:rsidR="008D3AD7" w:rsidRPr="00F84B4A" w:rsidSect="003D2A30">
          <w:headerReference w:type="default" r:id="rId26"/>
          <w:footerReference w:type="default" r:id="rId27"/>
          <w:pgSz w:w="16838" w:h="11906" w:orient="landscape"/>
          <w:pgMar w:top="1417" w:right="1332" w:bottom="964" w:left="964" w:header="709" w:footer="709" w:gutter="0"/>
          <w:cols w:space="708"/>
          <w:docGrid w:linePitch="360"/>
        </w:sectPr>
      </w:pPr>
      <w:bookmarkStart w:id="13" w:name="_Ref46909780"/>
    </w:p>
    <w:p w14:paraId="1BB3B567" w14:textId="31AFC2B5" w:rsidR="0074391E" w:rsidRPr="00F84B4A" w:rsidRDefault="001320BB" w:rsidP="000A101C">
      <w:pPr>
        <w:pStyle w:val="Titre2"/>
        <w:spacing w:before="0"/>
      </w:pPr>
      <w:bookmarkStart w:id="14" w:name="_Toc71624310"/>
      <w:bookmarkEnd w:id="13"/>
      <w:r w:rsidRPr="00F84B4A">
        <w:lastRenderedPageBreak/>
        <w:t xml:space="preserve">Relation entre </w:t>
      </w:r>
      <w:r w:rsidR="00285E94" w:rsidRPr="00F84B4A">
        <w:t xml:space="preserve">les </w:t>
      </w:r>
      <w:r w:rsidRPr="00F84B4A">
        <w:t>b</w:t>
      </w:r>
      <w:r w:rsidR="035B12A3" w:rsidRPr="00F84B4A">
        <w:t xml:space="preserve">esoins de </w:t>
      </w:r>
      <w:r w:rsidRPr="00F84B4A">
        <w:t xml:space="preserve">sécurité des valeurs métier et </w:t>
      </w:r>
      <w:r w:rsidR="005E21B8" w:rsidRPr="00F84B4A">
        <w:t xml:space="preserve">la </w:t>
      </w:r>
      <w:r w:rsidRPr="00F84B4A">
        <w:t>gravité des événements redoutés</w:t>
      </w:r>
      <w:bookmarkEnd w:id="14"/>
    </w:p>
    <w:p w14:paraId="32F8F389" w14:textId="44473FCB" w:rsidR="0074391E" w:rsidRPr="00F84B4A" w:rsidRDefault="1CB47320" w:rsidP="000A101C">
      <w:pPr>
        <w:pStyle w:val="Corpsdetexte"/>
        <w:spacing w:before="0" w:after="120"/>
      </w:pPr>
      <w:r w:rsidRPr="00F84B4A">
        <w:t xml:space="preserve">Le tableau ci-après </w:t>
      </w:r>
      <w:r w:rsidR="000731DC" w:rsidRPr="00F84B4A">
        <w:t xml:space="preserve">présente </w:t>
      </w:r>
      <w:r w:rsidR="005803FC" w:rsidRPr="00F84B4A">
        <w:t>les</w:t>
      </w:r>
      <w:r w:rsidR="001320BB" w:rsidRPr="00F84B4A">
        <w:t xml:space="preserve"> </w:t>
      </w:r>
      <w:r w:rsidR="009F1379" w:rsidRPr="00F84B4A">
        <w:t>relation</w:t>
      </w:r>
      <w:r w:rsidR="001320BB" w:rsidRPr="00F84B4A">
        <w:t>s</w:t>
      </w:r>
      <w:r w:rsidR="009F1379" w:rsidRPr="00F84B4A">
        <w:t xml:space="preserve"> entre les besoins de sécurité des </w:t>
      </w:r>
      <w:r w:rsidR="001320BB" w:rsidRPr="00F84B4A">
        <w:t>valeurs métiers</w:t>
      </w:r>
      <w:r w:rsidR="009F1379" w:rsidRPr="00F84B4A">
        <w:t xml:space="preserve"> </w:t>
      </w:r>
      <w:r w:rsidR="006B58CA">
        <w:t xml:space="preserve">(VM) </w:t>
      </w:r>
      <w:r w:rsidR="009F1379" w:rsidRPr="00F84B4A">
        <w:t>et la gravité des événements redoutés</w:t>
      </w:r>
      <w:r w:rsidR="006B58CA">
        <w:t xml:space="preserve"> (ER)</w:t>
      </w:r>
      <w:r w:rsidRPr="00F84B4A">
        <w:t>.</w:t>
      </w:r>
    </w:p>
    <w:p w14:paraId="347D9664" w14:textId="02359147" w:rsidR="0086094A" w:rsidRPr="00F84B4A" w:rsidRDefault="1F84A7D3" w:rsidP="002411F5">
      <w:pPr>
        <w:pStyle w:val="Lgende"/>
        <w:keepNext/>
        <w:spacing w:before="120" w:after="0"/>
      </w:pPr>
      <w:r w:rsidRPr="00F84B4A">
        <w:t xml:space="preserve">Tableau </w:t>
      </w:r>
      <w:r w:rsidR="0086094A" w:rsidRPr="00F84B4A">
        <w:fldChar w:fldCharType="begin"/>
      </w:r>
      <w:r w:rsidR="0086094A" w:rsidRPr="00F84B4A">
        <w:instrText>SEQ Tableau \* ARABIC</w:instrText>
      </w:r>
      <w:r w:rsidR="0086094A" w:rsidRPr="00F84B4A">
        <w:fldChar w:fldCharType="separate"/>
      </w:r>
      <w:r w:rsidR="0027046F">
        <w:rPr>
          <w:noProof/>
        </w:rPr>
        <w:t>6</w:t>
      </w:r>
      <w:r w:rsidR="0086094A" w:rsidRPr="00F84B4A">
        <w:fldChar w:fldCharType="end"/>
      </w:r>
      <w:r w:rsidRPr="00F84B4A">
        <w:t xml:space="preserve"> </w:t>
      </w:r>
      <w:r w:rsidR="000A4074">
        <w:t xml:space="preserve">- </w:t>
      </w:r>
      <w:r w:rsidR="009F1379" w:rsidRPr="00F84B4A">
        <w:t xml:space="preserve">Relation entre </w:t>
      </w:r>
      <w:r w:rsidR="006B58CA">
        <w:t xml:space="preserve">les </w:t>
      </w:r>
      <w:r w:rsidR="009F1379" w:rsidRPr="00F84B4A">
        <w:t xml:space="preserve">besoins de sécurité des VM et la gravité des </w:t>
      </w:r>
      <w:r w:rsidR="001320BB" w:rsidRPr="00F84B4A">
        <w:t>ER</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2547"/>
        <w:gridCol w:w="1136"/>
        <w:gridCol w:w="3656"/>
        <w:gridCol w:w="3996"/>
        <w:gridCol w:w="1930"/>
        <w:gridCol w:w="1267"/>
      </w:tblGrid>
      <w:tr w:rsidR="00A77E5F" w:rsidRPr="00F84B4A" w14:paraId="31027DC9" w14:textId="77777777" w:rsidTr="00A77E5F">
        <w:trPr>
          <w:trHeight w:val="340"/>
          <w:tblHeader/>
        </w:trPr>
        <w:tc>
          <w:tcPr>
            <w:tcW w:w="5000" w:type="pct"/>
            <w:gridSpan w:val="6"/>
            <w:shd w:val="pct25" w:color="auto" w:fill="FFFFFF" w:themeFill="background1"/>
          </w:tcPr>
          <w:p w14:paraId="6648FC9C" w14:textId="6A1A4BC7" w:rsidR="00A77E5F" w:rsidRPr="00F84B4A" w:rsidRDefault="00A77E5F" w:rsidP="0000177E">
            <w:pPr>
              <w:pStyle w:val="Corpsdetexte"/>
              <w:spacing w:before="0"/>
              <w:jc w:val="center"/>
              <w:rPr>
                <w:b/>
                <w:bCs/>
              </w:rPr>
            </w:pPr>
            <w:r w:rsidRPr="00F84B4A">
              <w:rPr>
                <w:b/>
                <w:bCs/>
              </w:rPr>
              <w:t xml:space="preserve">Relation entre les besoins de sécurité des valeurs métiers et la </w:t>
            </w:r>
            <w:r w:rsidR="005628E5">
              <w:rPr>
                <w:b/>
                <w:bCs/>
              </w:rPr>
              <w:t>gravité des événements redoutés</w:t>
            </w:r>
          </w:p>
        </w:tc>
      </w:tr>
      <w:tr w:rsidR="00A77E5F" w:rsidRPr="00F84B4A" w14:paraId="022A11B2" w14:textId="77777777" w:rsidTr="00A77E5F">
        <w:trPr>
          <w:trHeight w:val="340"/>
          <w:tblHeader/>
        </w:trPr>
        <w:tc>
          <w:tcPr>
            <w:tcW w:w="876" w:type="pct"/>
            <w:shd w:val="pct25" w:color="auto" w:fill="FFFFFF" w:themeFill="background1"/>
            <w:vAlign w:val="center"/>
          </w:tcPr>
          <w:p w14:paraId="2252F34C" w14:textId="7519DE79" w:rsidR="00A77E5F" w:rsidRPr="00F84B4A" w:rsidRDefault="00A77E5F" w:rsidP="0000177E">
            <w:pPr>
              <w:spacing w:after="0"/>
              <w:jc w:val="center"/>
              <w:rPr>
                <w:rFonts w:ascii="Times New Roman" w:hAnsi="Times New Roman" w:cs="Times New Roman"/>
                <w:b/>
              </w:rPr>
            </w:pPr>
            <w:r w:rsidRPr="00F84B4A">
              <w:rPr>
                <w:rFonts w:ascii="Times New Roman" w:hAnsi="Times New Roman" w:cs="Times New Roman"/>
                <w:b/>
              </w:rPr>
              <w:t>Valeur métier</w:t>
            </w:r>
          </w:p>
        </w:tc>
        <w:tc>
          <w:tcPr>
            <w:tcW w:w="391" w:type="pct"/>
            <w:shd w:val="pct25" w:color="auto" w:fill="FFFFFF" w:themeFill="background1"/>
          </w:tcPr>
          <w:p w14:paraId="317BB51F" w14:textId="128A0692" w:rsidR="00A77E5F" w:rsidRPr="00F84B4A" w:rsidRDefault="005F2362" w:rsidP="0000177E">
            <w:pPr>
              <w:spacing w:after="0"/>
              <w:jc w:val="center"/>
              <w:rPr>
                <w:rFonts w:ascii="Times New Roman" w:hAnsi="Times New Roman" w:cs="Times New Roman"/>
                <w:b/>
              </w:rPr>
            </w:pPr>
            <w:r>
              <w:rPr>
                <w:rFonts w:ascii="Times New Roman" w:hAnsi="Times New Roman" w:cs="Times New Roman"/>
                <w:b/>
              </w:rPr>
              <w:t>Critère de sécurité</w:t>
            </w:r>
          </w:p>
        </w:tc>
        <w:tc>
          <w:tcPr>
            <w:tcW w:w="1258" w:type="pct"/>
            <w:shd w:val="pct25" w:color="auto" w:fill="FFFFFF" w:themeFill="background1"/>
            <w:vAlign w:val="center"/>
          </w:tcPr>
          <w:p w14:paraId="4611FDA4" w14:textId="4CF36BCF" w:rsidR="00A77E5F" w:rsidRPr="00F84B4A" w:rsidRDefault="00A77E5F" w:rsidP="0000177E">
            <w:pPr>
              <w:spacing w:after="0"/>
              <w:jc w:val="center"/>
              <w:rPr>
                <w:rFonts w:ascii="Times New Roman" w:hAnsi="Times New Roman" w:cs="Times New Roman"/>
                <w:b/>
              </w:rPr>
            </w:pPr>
            <w:r w:rsidRPr="00F84B4A">
              <w:rPr>
                <w:rFonts w:ascii="Times New Roman" w:hAnsi="Times New Roman" w:cs="Times New Roman"/>
                <w:b/>
              </w:rPr>
              <w:t xml:space="preserve">Besoins de sécurité </w:t>
            </w:r>
          </w:p>
        </w:tc>
        <w:tc>
          <w:tcPr>
            <w:tcW w:w="1375" w:type="pct"/>
            <w:shd w:val="pct25" w:color="auto" w:fill="FFFFFF" w:themeFill="background1"/>
            <w:vAlign w:val="center"/>
          </w:tcPr>
          <w:p w14:paraId="3A570B3A" w14:textId="47961D4F" w:rsidR="00A77E5F" w:rsidRPr="00F84B4A" w:rsidRDefault="00A77E5F" w:rsidP="0000177E">
            <w:pPr>
              <w:spacing w:after="0"/>
              <w:jc w:val="center"/>
              <w:rPr>
                <w:rFonts w:ascii="Times New Roman" w:hAnsi="Times New Roman" w:cs="Times New Roman"/>
                <w:b/>
              </w:rPr>
            </w:pPr>
            <w:r w:rsidRPr="00F84B4A">
              <w:rPr>
                <w:rFonts w:ascii="Times New Roman" w:hAnsi="Times New Roman" w:cs="Times New Roman"/>
                <w:b/>
              </w:rPr>
              <w:t xml:space="preserve">Nom de l’évènement redouté </w:t>
            </w:r>
          </w:p>
        </w:tc>
        <w:tc>
          <w:tcPr>
            <w:tcW w:w="664" w:type="pct"/>
            <w:shd w:val="pct25" w:color="auto" w:fill="FFFFFF" w:themeFill="background1"/>
            <w:vAlign w:val="center"/>
          </w:tcPr>
          <w:p w14:paraId="70B6765C" w14:textId="4A94BFFD" w:rsidR="00A77E5F" w:rsidRPr="00F84B4A" w:rsidRDefault="00A77E5F" w:rsidP="0000177E">
            <w:pPr>
              <w:spacing w:after="0"/>
              <w:jc w:val="center"/>
              <w:rPr>
                <w:rFonts w:ascii="Times New Roman" w:hAnsi="Times New Roman" w:cs="Times New Roman"/>
                <w:b/>
              </w:rPr>
            </w:pPr>
            <w:r w:rsidRPr="00F84B4A">
              <w:rPr>
                <w:rFonts w:ascii="Times New Roman" w:hAnsi="Times New Roman" w:cs="Times New Roman"/>
                <w:b/>
              </w:rPr>
              <w:t xml:space="preserve"> Abrév.</w:t>
            </w:r>
          </w:p>
        </w:tc>
        <w:tc>
          <w:tcPr>
            <w:tcW w:w="436" w:type="pct"/>
            <w:shd w:val="pct25" w:color="auto" w:fill="FFFFFF" w:themeFill="background1"/>
            <w:vAlign w:val="center"/>
          </w:tcPr>
          <w:p w14:paraId="7A313A0D" w14:textId="77777777" w:rsidR="00A77E5F" w:rsidRPr="00F84B4A" w:rsidRDefault="00A77E5F" w:rsidP="0000177E">
            <w:pPr>
              <w:spacing w:after="0"/>
              <w:jc w:val="center"/>
              <w:rPr>
                <w:rFonts w:ascii="Times New Roman" w:hAnsi="Times New Roman" w:cs="Times New Roman"/>
                <w:b/>
              </w:rPr>
            </w:pPr>
            <w:r w:rsidRPr="00F84B4A">
              <w:rPr>
                <w:rFonts w:ascii="Times New Roman" w:hAnsi="Times New Roman" w:cs="Times New Roman"/>
                <w:b/>
              </w:rPr>
              <w:t>Gravité</w:t>
            </w:r>
          </w:p>
        </w:tc>
      </w:tr>
      <w:tr w:rsidR="00A77E5F" w:rsidRPr="00F84B4A" w14:paraId="44E871BC" w14:textId="77777777" w:rsidTr="00086BE3">
        <w:trPr>
          <w:trHeight w:val="340"/>
          <w:tblHeader/>
        </w:trPr>
        <w:tc>
          <w:tcPr>
            <w:tcW w:w="876" w:type="pct"/>
            <w:shd w:val="clear" w:color="auto" w:fill="auto"/>
            <w:vAlign w:val="center"/>
          </w:tcPr>
          <w:p w14:paraId="144A5D23" w14:textId="31715953" w:rsidR="00A77E5F" w:rsidRPr="00783472" w:rsidRDefault="00A77E5F" w:rsidP="00A77E5F">
            <w:pPr>
              <w:pStyle w:val="Corpsdetexte"/>
              <w:spacing w:before="0"/>
              <w:jc w:val="center"/>
            </w:pPr>
          </w:p>
        </w:tc>
        <w:tc>
          <w:tcPr>
            <w:tcW w:w="391" w:type="pct"/>
            <w:vAlign w:val="center"/>
          </w:tcPr>
          <w:p w14:paraId="71521DB1" w14:textId="0F39A4BB" w:rsidR="00A77E5F" w:rsidRPr="00783472" w:rsidRDefault="00A77E5F" w:rsidP="00086BE3">
            <w:pPr>
              <w:pStyle w:val="Corpsdetexte"/>
              <w:spacing w:before="0"/>
              <w:jc w:val="center"/>
            </w:pPr>
          </w:p>
        </w:tc>
        <w:tc>
          <w:tcPr>
            <w:tcW w:w="1258" w:type="pct"/>
            <w:shd w:val="clear" w:color="auto" w:fill="auto"/>
            <w:vAlign w:val="center"/>
          </w:tcPr>
          <w:p w14:paraId="738610EB" w14:textId="146F5C6E" w:rsidR="00A77E5F" w:rsidRPr="00783472" w:rsidRDefault="00A77E5F" w:rsidP="00A77E5F">
            <w:pPr>
              <w:pStyle w:val="Corpsdetexte"/>
              <w:spacing w:before="0"/>
            </w:pPr>
          </w:p>
        </w:tc>
        <w:tc>
          <w:tcPr>
            <w:tcW w:w="1375" w:type="pct"/>
            <w:shd w:val="clear" w:color="auto" w:fill="auto"/>
            <w:vAlign w:val="center"/>
          </w:tcPr>
          <w:p w14:paraId="0083009A" w14:textId="7BDAD020" w:rsidR="00A77E5F" w:rsidRPr="00783472" w:rsidRDefault="00A77E5F" w:rsidP="00A77E5F">
            <w:pPr>
              <w:pStyle w:val="Corpsdetexte"/>
              <w:spacing w:before="0"/>
              <w:jc w:val="center"/>
            </w:pPr>
          </w:p>
        </w:tc>
        <w:tc>
          <w:tcPr>
            <w:tcW w:w="664" w:type="pct"/>
            <w:shd w:val="clear" w:color="auto" w:fill="auto"/>
            <w:vAlign w:val="center"/>
          </w:tcPr>
          <w:p w14:paraId="637805D2" w14:textId="79EFB40A" w:rsidR="00A77E5F" w:rsidRPr="00783472" w:rsidRDefault="00A77E5F" w:rsidP="00A77E5F">
            <w:pPr>
              <w:pStyle w:val="Corpsdetexte"/>
              <w:spacing w:before="0"/>
            </w:pPr>
          </w:p>
        </w:tc>
        <w:tc>
          <w:tcPr>
            <w:tcW w:w="436" w:type="pct"/>
            <w:shd w:val="clear" w:color="auto" w:fill="auto"/>
            <w:vAlign w:val="center"/>
          </w:tcPr>
          <w:p w14:paraId="463F29E8" w14:textId="21F2C802" w:rsidR="00A77E5F" w:rsidRPr="00783472" w:rsidRDefault="00A77E5F" w:rsidP="00A77E5F">
            <w:pPr>
              <w:pStyle w:val="Corpsdetexte"/>
              <w:spacing w:before="0"/>
              <w:jc w:val="center"/>
            </w:pPr>
          </w:p>
        </w:tc>
      </w:tr>
      <w:tr w:rsidR="00A77E5F" w:rsidRPr="00F84B4A" w14:paraId="76CEDA88" w14:textId="77777777" w:rsidTr="00086BE3">
        <w:trPr>
          <w:trHeight w:val="340"/>
          <w:tblHeader/>
        </w:trPr>
        <w:tc>
          <w:tcPr>
            <w:tcW w:w="876" w:type="pct"/>
            <w:shd w:val="clear" w:color="auto" w:fill="auto"/>
            <w:vAlign w:val="center"/>
          </w:tcPr>
          <w:p w14:paraId="14D68964" w14:textId="161A4A4B" w:rsidR="00A77E5F" w:rsidRPr="00783472" w:rsidRDefault="00A77E5F" w:rsidP="00CF0140">
            <w:pPr>
              <w:pStyle w:val="Corpsdetexte"/>
              <w:spacing w:before="0"/>
              <w:jc w:val="center"/>
            </w:pPr>
          </w:p>
        </w:tc>
        <w:tc>
          <w:tcPr>
            <w:tcW w:w="391" w:type="pct"/>
            <w:vAlign w:val="center"/>
          </w:tcPr>
          <w:p w14:paraId="430D1804" w14:textId="0CA44C93" w:rsidR="00A77E5F" w:rsidRPr="00783472" w:rsidRDefault="00A77E5F" w:rsidP="00086BE3">
            <w:pPr>
              <w:pStyle w:val="Corpsdetexte"/>
              <w:spacing w:before="0"/>
              <w:jc w:val="center"/>
            </w:pPr>
          </w:p>
        </w:tc>
        <w:tc>
          <w:tcPr>
            <w:tcW w:w="1258" w:type="pct"/>
            <w:shd w:val="clear" w:color="auto" w:fill="auto"/>
            <w:vAlign w:val="center"/>
          </w:tcPr>
          <w:p w14:paraId="05617D46" w14:textId="50ACB4E3" w:rsidR="00A77E5F" w:rsidRPr="00783472" w:rsidRDefault="00A77E5F" w:rsidP="0000177E">
            <w:pPr>
              <w:pStyle w:val="Corpsdetexte"/>
              <w:spacing w:before="0"/>
            </w:pPr>
          </w:p>
        </w:tc>
        <w:tc>
          <w:tcPr>
            <w:tcW w:w="1375" w:type="pct"/>
            <w:shd w:val="clear" w:color="auto" w:fill="auto"/>
            <w:vAlign w:val="center"/>
          </w:tcPr>
          <w:p w14:paraId="38ACAA03" w14:textId="05EF8422" w:rsidR="00A77E5F" w:rsidRPr="00783472" w:rsidRDefault="00A77E5F" w:rsidP="0000177E">
            <w:pPr>
              <w:pStyle w:val="Corpsdetexte"/>
              <w:spacing w:before="0"/>
              <w:jc w:val="center"/>
            </w:pPr>
          </w:p>
        </w:tc>
        <w:tc>
          <w:tcPr>
            <w:tcW w:w="664" w:type="pct"/>
            <w:shd w:val="clear" w:color="auto" w:fill="auto"/>
            <w:vAlign w:val="center"/>
          </w:tcPr>
          <w:p w14:paraId="080FA5E6" w14:textId="0BE90849" w:rsidR="00A77E5F" w:rsidRPr="00783472" w:rsidRDefault="00A77E5F" w:rsidP="0000177E">
            <w:pPr>
              <w:pStyle w:val="Corpsdetexte"/>
              <w:spacing w:before="0"/>
            </w:pPr>
          </w:p>
        </w:tc>
        <w:tc>
          <w:tcPr>
            <w:tcW w:w="436" w:type="pct"/>
            <w:shd w:val="clear" w:color="auto" w:fill="auto"/>
            <w:vAlign w:val="center"/>
          </w:tcPr>
          <w:p w14:paraId="5B5C1642" w14:textId="17C8C2E2" w:rsidR="00A77E5F" w:rsidRPr="00783472" w:rsidRDefault="00A77E5F" w:rsidP="00CF0140">
            <w:pPr>
              <w:pStyle w:val="Corpsdetexte"/>
              <w:spacing w:before="0"/>
              <w:jc w:val="center"/>
            </w:pPr>
          </w:p>
        </w:tc>
      </w:tr>
    </w:tbl>
    <w:p w14:paraId="09C41B99" w14:textId="77777777" w:rsidR="00054CBF" w:rsidRPr="00F84B4A" w:rsidRDefault="1CB47320" w:rsidP="006468B0">
      <w:pPr>
        <w:pStyle w:val="Titre2"/>
      </w:pPr>
      <w:bookmarkStart w:id="15" w:name="_Socle_de_sécurité"/>
      <w:bookmarkStart w:id="16" w:name="_Ref54184902"/>
      <w:bookmarkStart w:id="17" w:name="_Ref54185051"/>
      <w:bookmarkStart w:id="18" w:name="_Toc71624311"/>
      <w:bookmarkEnd w:id="15"/>
      <w:r w:rsidRPr="00F84B4A">
        <w:t>Socle de sécurité</w:t>
      </w:r>
      <w:bookmarkEnd w:id="16"/>
      <w:bookmarkEnd w:id="17"/>
      <w:bookmarkEnd w:id="18"/>
    </w:p>
    <w:p w14:paraId="2D3FF4F7" w14:textId="7DA5BFA4" w:rsidR="00054CBF" w:rsidRPr="00F84B4A" w:rsidRDefault="7E5A708D" w:rsidP="00B04456">
      <w:pPr>
        <w:pStyle w:val="Corpsdetexte"/>
        <w:spacing w:after="120"/>
      </w:pPr>
      <w:r w:rsidRPr="00F84B4A">
        <w:t xml:space="preserve">L’objectif de ce paragraphe est de lister les différents référentiels applicables au système, et d’identifier les éventuels </w:t>
      </w:r>
      <w:r w:rsidRPr="00F84B4A">
        <w:rPr>
          <w:b/>
          <w:bCs/>
        </w:rPr>
        <w:t>écarts</w:t>
      </w:r>
      <w:r w:rsidRPr="00BB6235">
        <w:rPr>
          <w:b/>
          <w:bCs/>
        </w:rPr>
        <w:t xml:space="preserve"> d’application</w:t>
      </w:r>
      <w:r w:rsidRPr="00F84B4A">
        <w:t xml:space="preserve"> des mesures de sécurité imposées/préconisées pour le système au cours de ses différentes phases de vie. </w:t>
      </w:r>
    </w:p>
    <w:p w14:paraId="789F5800" w14:textId="4434988C" w:rsidR="00B04456" w:rsidRPr="00F84B4A" w:rsidRDefault="00B04456" w:rsidP="00B04456">
      <w:pPr>
        <w:pStyle w:val="Corpsdetexte"/>
        <w:spacing w:after="120"/>
      </w:pPr>
      <w:r w:rsidRPr="00F84B4A">
        <w:t>Ces écarts d’application seront repris dans l’élaboration des scénarios comme vulnérabilités potentiellement exploitables par les sources de risque.</w:t>
      </w:r>
    </w:p>
    <w:p w14:paraId="3589E18A" w14:textId="77B5BA99" w:rsidR="00B04456" w:rsidRPr="00F84B4A" w:rsidRDefault="00B04456" w:rsidP="002411F5">
      <w:pPr>
        <w:pStyle w:val="Lgende"/>
        <w:keepNext/>
        <w:spacing w:after="0"/>
      </w:pPr>
      <w:r w:rsidRPr="00F84B4A">
        <w:t xml:space="preserve">Tableau </w:t>
      </w:r>
      <w:r w:rsidRPr="00F84B4A">
        <w:fldChar w:fldCharType="begin"/>
      </w:r>
      <w:r w:rsidRPr="00F84B4A">
        <w:instrText>SEQ Tableau \* ARABIC</w:instrText>
      </w:r>
      <w:r w:rsidRPr="00F84B4A">
        <w:fldChar w:fldCharType="separate"/>
      </w:r>
      <w:r w:rsidR="0027046F">
        <w:rPr>
          <w:noProof/>
        </w:rPr>
        <w:t>7</w:t>
      </w:r>
      <w:r w:rsidRPr="00F84B4A">
        <w:fldChar w:fldCharType="end"/>
      </w:r>
      <w:r w:rsidRPr="00F84B4A">
        <w:t xml:space="preserve"> </w:t>
      </w:r>
      <w:r w:rsidR="000A4074">
        <w:t xml:space="preserve">- </w:t>
      </w:r>
      <w:r w:rsidRPr="00F84B4A">
        <w:t xml:space="preserve">Liste des référentiels applicables </w:t>
      </w:r>
      <w:r w:rsidR="006D1B81" w:rsidRPr="00F84B4A">
        <w:t xml:space="preserve">et leurs états d’application global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0"/>
        <w:gridCol w:w="10774"/>
        <w:gridCol w:w="2488"/>
      </w:tblGrid>
      <w:tr w:rsidR="005A043B" w:rsidRPr="00F84B4A" w14:paraId="44A38EA3" w14:textId="0CAC18C9" w:rsidTr="002411F5">
        <w:trPr>
          <w:trHeight w:val="340"/>
        </w:trPr>
        <w:tc>
          <w:tcPr>
            <w:tcW w:w="5000" w:type="pct"/>
            <w:gridSpan w:val="3"/>
            <w:shd w:val="pct25" w:color="auto" w:fill="auto"/>
            <w:vAlign w:val="center"/>
          </w:tcPr>
          <w:p w14:paraId="413F8A32" w14:textId="46ABFF9C" w:rsidR="005A043B" w:rsidRPr="00F84B4A" w:rsidRDefault="005A043B" w:rsidP="00CE7547">
            <w:pPr>
              <w:pStyle w:val="CEAM"/>
              <w:spacing w:before="0"/>
              <w:jc w:val="center"/>
              <w:rPr>
                <w:b/>
              </w:rPr>
            </w:pPr>
            <w:r w:rsidRPr="00F84B4A">
              <w:rPr>
                <w:b/>
              </w:rPr>
              <w:t xml:space="preserve">Liste des référentiel applicables </w:t>
            </w:r>
          </w:p>
        </w:tc>
      </w:tr>
      <w:tr w:rsidR="006D1B81" w:rsidRPr="00F84B4A" w14:paraId="5A7D8018" w14:textId="4E19E745" w:rsidTr="002411F5">
        <w:trPr>
          <w:trHeight w:val="340"/>
        </w:trPr>
        <w:tc>
          <w:tcPr>
            <w:tcW w:w="437" w:type="pct"/>
            <w:shd w:val="pct25" w:color="auto" w:fill="auto"/>
            <w:vAlign w:val="center"/>
          </w:tcPr>
          <w:p w14:paraId="59E2F3B6" w14:textId="77777777" w:rsidR="006D1B81" w:rsidRPr="00F84B4A" w:rsidRDefault="006D1B81" w:rsidP="00CE7547">
            <w:pPr>
              <w:pStyle w:val="CEAM"/>
              <w:spacing w:before="0"/>
              <w:jc w:val="center"/>
              <w:rPr>
                <w:b/>
              </w:rPr>
            </w:pPr>
            <w:r w:rsidRPr="00F84B4A">
              <w:rPr>
                <w:b/>
              </w:rPr>
              <w:t>Réf.</w:t>
            </w:r>
          </w:p>
        </w:tc>
        <w:tc>
          <w:tcPr>
            <w:tcW w:w="3707" w:type="pct"/>
            <w:shd w:val="pct25" w:color="auto" w:fill="auto"/>
            <w:vAlign w:val="center"/>
          </w:tcPr>
          <w:p w14:paraId="72AC63CC" w14:textId="77777777" w:rsidR="006D1B81" w:rsidRPr="00F84B4A" w:rsidRDefault="006D1B81" w:rsidP="00CE7547">
            <w:pPr>
              <w:pStyle w:val="CEAM"/>
              <w:spacing w:before="0"/>
              <w:jc w:val="center"/>
              <w:rPr>
                <w:b/>
              </w:rPr>
            </w:pPr>
            <w:r w:rsidRPr="00F84B4A">
              <w:rPr>
                <w:b/>
              </w:rPr>
              <w:t>Désignation</w:t>
            </w:r>
          </w:p>
        </w:tc>
        <w:tc>
          <w:tcPr>
            <w:tcW w:w="856" w:type="pct"/>
            <w:shd w:val="pct25" w:color="auto" w:fill="auto"/>
            <w:vAlign w:val="center"/>
          </w:tcPr>
          <w:p w14:paraId="52CA1BE8" w14:textId="220D36D5" w:rsidR="006D1B81" w:rsidRPr="00F84B4A" w:rsidRDefault="006D1B81" w:rsidP="005A043B">
            <w:pPr>
              <w:pStyle w:val="CEAM"/>
              <w:spacing w:before="0"/>
              <w:jc w:val="center"/>
              <w:rPr>
                <w:b/>
              </w:rPr>
            </w:pPr>
            <w:r w:rsidRPr="00F84B4A">
              <w:rPr>
                <w:b/>
              </w:rPr>
              <w:t>Ecarts d’applications</w:t>
            </w:r>
          </w:p>
        </w:tc>
      </w:tr>
      <w:tr w:rsidR="006D1B81" w:rsidRPr="00F84B4A" w14:paraId="052CE13A" w14:textId="3A250722" w:rsidTr="002411F5">
        <w:trPr>
          <w:trHeight w:val="340"/>
        </w:trPr>
        <w:tc>
          <w:tcPr>
            <w:tcW w:w="437" w:type="pct"/>
            <w:shd w:val="clear" w:color="auto" w:fill="auto"/>
            <w:vAlign w:val="center"/>
          </w:tcPr>
          <w:p w14:paraId="1BA803A5" w14:textId="5D771D23" w:rsidR="006D1B81" w:rsidRPr="00783472" w:rsidRDefault="006D1B81" w:rsidP="003A3B6A">
            <w:pPr>
              <w:pStyle w:val="Corpsdetexte"/>
              <w:jc w:val="center"/>
            </w:pPr>
          </w:p>
        </w:tc>
        <w:tc>
          <w:tcPr>
            <w:tcW w:w="3707" w:type="pct"/>
            <w:shd w:val="clear" w:color="auto" w:fill="auto"/>
            <w:vAlign w:val="center"/>
          </w:tcPr>
          <w:p w14:paraId="17A08C23" w14:textId="73534B27" w:rsidR="006D1B81" w:rsidRPr="00783472" w:rsidRDefault="006D1B81" w:rsidP="005108E3">
            <w:pPr>
              <w:pStyle w:val="Corpsdetexte"/>
            </w:pPr>
          </w:p>
        </w:tc>
        <w:tc>
          <w:tcPr>
            <w:tcW w:w="856" w:type="pct"/>
          </w:tcPr>
          <w:p w14:paraId="398F6F1B" w14:textId="32E76D27" w:rsidR="006D1B81" w:rsidRPr="00783472" w:rsidRDefault="006D1B81" w:rsidP="003A3B6A">
            <w:pPr>
              <w:pStyle w:val="Corpsdetexte"/>
              <w:jc w:val="center"/>
            </w:pPr>
          </w:p>
        </w:tc>
      </w:tr>
      <w:tr w:rsidR="006D1B81" w:rsidRPr="00F84B4A" w14:paraId="753E1E0F" w14:textId="1F210F70" w:rsidTr="002411F5">
        <w:trPr>
          <w:trHeight w:val="340"/>
        </w:trPr>
        <w:tc>
          <w:tcPr>
            <w:tcW w:w="437" w:type="pct"/>
            <w:shd w:val="clear" w:color="auto" w:fill="auto"/>
            <w:vAlign w:val="center"/>
          </w:tcPr>
          <w:p w14:paraId="25C91EA0" w14:textId="69040811" w:rsidR="006D1B81" w:rsidRPr="00783472" w:rsidRDefault="006D1B81" w:rsidP="003A3B6A">
            <w:pPr>
              <w:pStyle w:val="Corpsdetexte"/>
              <w:jc w:val="center"/>
            </w:pPr>
          </w:p>
        </w:tc>
        <w:tc>
          <w:tcPr>
            <w:tcW w:w="3707" w:type="pct"/>
            <w:shd w:val="clear" w:color="auto" w:fill="auto"/>
            <w:vAlign w:val="center"/>
          </w:tcPr>
          <w:p w14:paraId="2FA8AE94" w14:textId="1AA5E30C" w:rsidR="006D1B81" w:rsidRPr="00783472" w:rsidRDefault="006D1B81" w:rsidP="005108E3">
            <w:pPr>
              <w:pStyle w:val="Corpsdetexte"/>
            </w:pPr>
          </w:p>
        </w:tc>
        <w:tc>
          <w:tcPr>
            <w:tcW w:w="856" w:type="pct"/>
          </w:tcPr>
          <w:p w14:paraId="525A1154" w14:textId="3DA5BF3A" w:rsidR="006D1B81" w:rsidRPr="00783472" w:rsidRDefault="006D1B81" w:rsidP="003A3B6A">
            <w:pPr>
              <w:pStyle w:val="Corpsdetexte"/>
              <w:jc w:val="center"/>
            </w:pPr>
          </w:p>
        </w:tc>
      </w:tr>
    </w:tbl>
    <w:p w14:paraId="2E0ECCAA" w14:textId="08DAA435" w:rsidR="0086094A" w:rsidRPr="00F84B4A" w:rsidRDefault="1F84A7D3" w:rsidP="002411F5">
      <w:pPr>
        <w:pStyle w:val="Lgende"/>
        <w:keepNext/>
        <w:spacing w:before="120" w:after="0"/>
      </w:pPr>
      <w:r w:rsidRPr="00F84B4A">
        <w:t xml:space="preserve">Tableau </w:t>
      </w:r>
      <w:r w:rsidR="0086094A" w:rsidRPr="00F84B4A">
        <w:fldChar w:fldCharType="begin"/>
      </w:r>
      <w:r w:rsidR="0086094A" w:rsidRPr="00F84B4A">
        <w:instrText>SEQ Tableau \* ARABIC</w:instrText>
      </w:r>
      <w:r w:rsidR="0086094A" w:rsidRPr="00F84B4A">
        <w:fldChar w:fldCharType="separate"/>
      </w:r>
      <w:r w:rsidR="0027046F">
        <w:rPr>
          <w:noProof/>
        </w:rPr>
        <w:t>8</w:t>
      </w:r>
      <w:r w:rsidR="0086094A" w:rsidRPr="00F84B4A">
        <w:fldChar w:fldCharType="end"/>
      </w:r>
      <w:r w:rsidRPr="00F84B4A">
        <w:t xml:space="preserve"> </w:t>
      </w:r>
      <w:r w:rsidR="000A4074">
        <w:t xml:space="preserve">- </w:t>
      </w:r>
      <w:r w:rsidR="00B04456" w:rsidRPr="00F84B4A">
        <w:t xml:space="preserve">Etat d’application </w:t>
      </w:r>
      <w:r w:rsidR="006D1B81" w:rsidRPr="00F84B4A">
        <w:t>des exigences de sécurité d</w:t>
      </w:r>
      <w:r w:rsidRPr="00F84B4A">
        <w:t>es référentiels applicables</w:t>
      </w:r>
    </w:p>
    <w:tbl>
      <w:tblPr>
        <w:tblStyle w:val="Grilledutableau"/>
        <w:tblW w:w="5000" w:type="pct"/>
        <w:tblLook w:val="04A0" w:firstRow="1" w:lastRow="0" w:firstColumn="1" w:lastColumn="0" w:noHBand="0" w:noVBand="1"/>
      </w:tblPr>
      <w:tblGrid>
        <w:gridCol w:w="1555"/>
        <w:gridCol w:w="1558"/>
        <w:gridCol w:w="7231"/>
        <w:gridCol w:w="2267"/>
        <w:gridCol w:w="1921"/>
      </w:tblGrid>
      <w:tr w:rsidR="000A101C" w:rsidRPr="00F84B4A" w14:paraId="1D7ECC3A" w14:textId="77777777" w:rsidTr="00755D1F">
        <w:trPr>
          <w:trHeight w:val="370"/>
        </w:trPr>
        <w:tc>
          <w:tcPr>
            <w:tcW w:w="5000" w:type="pct"/>
            <w:gridSpan w:val="5"/>
            <w:shd w:val="pct25" w:color="auto" w:fill="auto"/>
            <w:vAlign w:val="center"/>
          </w:tcPr>
          <w:p w14:paraId="5BD535D3" w14:textId="0D3F30F4" w:rsidR="000A101C" w:rsidRPr="00F84B4A" w:rsidRDefault="000A101C" w:rsidP="00755D1F">
            <w:pPr>
              <w:jc w:val="center"/>
              <w:rPr>
                <w:rFonts w:ascii="Times New Roman" w:hAnsi="Times New Roman" w:cs="Times New Roman"/>
                <w:b/>
                <w:bCs/>
              </w:rPr>
            </w:pPr>
            <w:r w:rsidRPr="00F84B4A">
              <w:rPr>
                <w:rFonts w:ascii="Times New Roman" w:hAnsi="Times New Roman" w:cs="Times New Roman"/>
                <w:b/>
                <w:bCs/>
              </w:rPr>
              <w:t>Etat d’application des référentiels applicables</w:t>
            </w:r>
          </w:p>
        </w:tc>
      </w:tr>
      <w:tr w:rsidR="005628E5" w:rsidRPr="00F84B4A" w14:paraId="09288F6A" w14:textId="77777777" w:rsidTr="005628E5">
        <w:trPr>
          <w:trHeight w:val="292"/>
        </w:trPr>
        <w:tc>
          <w:tcPr>
            <w:tcW w:w="535" w:type="pct"/>
            <w:shd w:val="pct25" w:color="auto" w:fill="auto"/>
            <w:vAlign w:val="center"/>
          </w:tcPr>
          <w:p w14:paraId="246D881E" w14:textId="77777777" w:rsidR="005628E5" w:rsidRPr="00F84B4A" w:rsidRDefault="005628E5" w:rsidP="00755D1F">
            <w:pPr>
              <w:jc w:val="center"/>
              <w:rPr>
                <w:rFonts w:ascii="Times New Roman" w:hAnsi="Times New Roman" w:cs="Times New Roman"/>
                <w:b/>
              </w:rPr>
            </w:pPr>
            <w:r w:rsidRPr="00F84B4A">
              <w:rPr>
                <w:rFonts w:ascii="Times New Roman" w:hAnsi="Times New Roman" w:cs="Times New Roman"/>
                <w:b/>
              </w:rPr>
              <w:t>Domaine</w:t>
            </w:r>
          </w:p>
        </w:tc>
        <w:tc>
          <w:tcPr>
            <w:tcW w:w="536" w:type="pct"/>
            <w:shd w:val="pct25" w:color="auto" w:fill="auto"/>
            <w:vAlign w:val="center"/>
          </w:tcPr>
          <w:p w14:paraId="190B9F79" w14:textId="77777777" w:rsidR="005628E5" w:rsidRPr="00F84B4A" w:rsidRDefault="005628E5" w:rsidP="00755D1F">
            <w:pPr>
              <w:jc w:val="center"/>
              <w:rPr>
                <w:rFonts w:ascii="Times New Roman" w:hAnsi="Times New Roman" w:cs="Times New Roman"/>
                <w:b/>
              </w:rPr>
            </w:pPr>
            <w:r w:rsidRPr="00F84B4A">
              <w:rPr>
                <w:rFonts w:ascii="Times New Roman" w:hAnsi="Times New Roman" w:cs="Times New Roman"/>
                <w:b/>
              </w:rPr>
              <w:t>Réf.</w:t>
            </w:r>
          </w:p>
        </w:tc>
        <w:tc>
          <w:tcPr>
            <w:tcW w:w="2488" w:type="pct"/>
            <w:shd w:val="pct25" w:color="auto" w:fill="auto"/>
            <w:vAlign w:val="center"/>
          </w:tcPr>
          <w:p w14:paraId="693DC2D0" w14:textId="06E5E7B3" w:rsidR="005628E5" w:rsidRPr="00F84B4A" w:rsidRDefault="005628E5" w:rsidP="005628E5">
            <w:pPr>
              <w:rPr>
                <w:rFonts w:ascii="Times New Roman" w:hAnsi="Times New Roman" w:cs="Times New Roman"/>
                <w:b/>
                <w:bCs/>
              </w:rPr>
            </w:pPr>
            <w:r w:rsidRPr="00F84B4A">
              <w:rPr>
                <w:rFonts w:ascii="Times New Roman" w:hAnsi="Times New Roman" w:cs="Times New Roman"/>
                <w:b/>
              </w:rPr>
              <w:t>Nom exigence</w:t>
            </w:r>
          </w:p>
        </w:tc>
        <w:tc>
          <w:tcPr>
            <w:tcW w:w="780" w:type="pct"/>
            <w:shd w:val="pct25" w:color="auto" w:fill="auto"/>
            <w:vAlign w:val="center"/>
          </w:tcPr>
          <w:p w14:paraId="01678D58" w14:textId="77777777" w:rsidR="005628E5" w:rsidRPr="00F84B4A" w:rsidRDefault="005628E5" w:rsidP="00755D1F">
            <w:pPr>
              <w:jc w:val="center"/>
              <w:rPr>
                <w:rFonts w:ascii="Times New Roman" w:hAnsi="Times New Roman" w:cs="Times New Roman"/>
                <w:b/>
                <w:bCs/>
              </w:rPr>
            </w:pPr>
            <w:r w:rsidRPr="009F616A">
              <w:rPr>
                <w:rFonts w:ascii="Times New Roman" w:hAnsi="Times New Roman" w:cs="Times New Roman"/>
                <w:b/>
                <w:bCs/>
              </w:rPr>
              <w:t>Eléments</w:t>
            </w:r>
            <w:r w:rsidRPr="00F84B4A">
              <w:rPr>
                <w:rStyle w:val="Appelnotedebasdep"/>
                <w:rFonts w:ascii="Times New Roman" w:hAnsi="Times New Roman" w:cs="Times New Roman"/>
                <w:b/>
                <w:bCs/>
              </w:rPr>
              <w:footnoteReference w:id="4"/>
            </w:r>
          </w:p>
        </w:tc>
        <w:tc>
          <w:tcPr>
            <w:tcW w:w="661" w:type="pct"/>
            <w:shd w:val="pct25" w:color="auto" w:fill="auto"/>
            <w:vAlign w:val="center"/>
          </w:tcPr>
          <w:p w14:paraId="7CA60C08" w14:textId="77777777" w:rsidR="005628E5" w:rsidRPr="00F84B4A" w:rsidRDefault="005628E5" w:rsidP="00755D1F">
            <w:pPr>
              <w:jc w:val="center"/>
              <w:rPr>
                <w:rFonts w:ascii="Times New Roman" w:hAnsi="Times New Roman" w:cs="Times New Roman"/>
                <w:b/>
                <w:bCs/>
              </w:rPr>
            </w:pPr>
            <w:r w:rsidRPr="00F84B4A">
              <w:rPr>
                <w:rFonts w:ascii="Times New Roman" w:hAnsi="Times New Roman" w:cs="Times New Roman"/>
                <w:b/>
                <w:bCs/>
              </w:rPr>
              <w:t>Ecarts d’application</w:t>
            </w:r>
          </w:p>
        </w:tc>
      </w:tr>
      <w:tr w:rsidR="005628E5" w:rsidRPr="00F84B4A" w14:paraId="5A3C9A56" w14:textId="77777777" w:rsidTr="005628E5">
        <w:trPr>
          <w:trHeight w:val="340"/>
        </w:trPr>
        <w:tc>
          <w:tcPr>
            <w:tcW w:w="535" w:type="pct"/>
            <w:vAlign w:val="center"/>
          </w:tcPr>
          <w:p w14:paraId="741281F0" w14:textId="5B8891E9" w:rsidR="005628E5" w:rsidRPr="00783472" w:rsidRDefault="005628E5" w:rsidP="000A101C">
            <w:pPr>
              <w:pStyle w:val="Corpsdetexte"/>
              <w:spacing w:before="0"/>
              <w:jc w:val="center"/>
            </w:pPr>
          </w:p>
        </w:tc>
        <w:tc>
          <w:tcPr>
            <w:tcW w:w="536" w:type="pct"/>
            <w:vAlign w:val="center"/>
          </w:tcPr>
          <w:p w14:paraId="050FC961" w14:textId="53360C74" w:rsidR="005628E5" w:rsidRPr="00783472" w:rsidRDefault="005628E5" w:rsidP="000A101C">
            <w:pPr>
              <w:pStyle w:val="Corpsdetexte"/>
              <w:spacing w:before="0"/>
            </w:pPr>
          </w:p>
        </w:tc>
        <w:tc>
          <w:tcPr>
            <w:tcW w:w="2488" w:type="pct"/>
            <w:vAlign w:val="center"/>
          </w:tcPr>
          <w:p w14:paraId="173D5577" w14:textId="6C2CBF43" w:rsidR="005628E5" w:rsidRPr="00783472" w:rsidRDefault="005628E5" w:rsidP="005628E5">
            <w:pPr>
              <w:pStyle w:val="Corpsdetexte"/>
              <w:spacing w:before="0"/>
              <w:jc w:val="left"/>
            </w:pPr>
          </w:p>
        </w:tc>
        <w:tc>
          <w:tcPr>
            <w:tcW w:w="780" w:type="pct"/>
            <w:vAlign w:val="center"/>
          </w:tcPr>
          <w:p w14:paraId="270473C0" w14:textId="3110CA46" w:rsidR="005628E5" w:rsidRPr="00783472" w:rsidRDefault="005628E5" w:rsidP="000A101C">
            <w:pPr>
              <w:pStyle w:val="Corpsdetexte"/>
              <w:spacing w:before="0"/>
              <w:jc w:val="center"/>
            </w:pPr>
          </w:p>
        </w:tc>
        <w:tc>
          <w:tcPr>
            <w:tcW w:w="661" w:type="pct"/>
            <w:vAlign w:val="center"/>
          </w:tcPr>
          <w:p w14:paraId="70D94518" w14:textId="3CDACDAA" w:rsidR="005628E5" w:rsidRPr="00783472" w:rsidRDefault="005628E5" w:rsidP="000A101C">
            <w:pPr>
              <w:pStyle w:val="Corpsdetexte"/>
              <w:spacing w:before="0"/>
              <w:jc w:val="center"/>
            </w:pPr>
          </w:p>
        </w:tc>
      </w:tr>
      <w:tr w:rsidR="005628E5" w:rsidRPr="00F84B4A" w14:paraId="58C0FA22" w14:textId="77777777" w:rsidTr="00943544">
        <w:trPr>
          <w:trHeight w:val="340"/>
        </w:trPr>
        <w:tc>
          <w:tcPr>
            <w:tcW w:w="535" w:type="pct"/>
            <w:vAlign w:val="center"/>
          </w:tcPr>
          <w:p w14:paraId="35446BC5" w14:textId="77777777" w:rsidR="005628E5" w:rsidRPr="00783472" w:rsidRDefault="005628E5" w:rsidP="000A101C">
            <w:pPr>
              <w:pStyle w:val="Corpsdetexte"/>
              <w:spacing w:before="0"/>
              <w:jc w:val="center"/>
            </w:pPr>
          </w:p>
        </w:tc>
        <w:tc>
          <w:tcPr>
            <w:tcW w:w="536" w:type="pct"/>
            <w:vAlign w:val="center"/>
          </w:tcPr>
          <w:p w14:paraId="1CE72DA0" w14:textId="77777777" w:rsidR="005628E5" w:rsidRPr="00783472" w:rsidRDefault="005628E5" w:rsidP="000A101C">
            <w:pPr>
              <w:pStyle w:val="Corpsdetexte"/>
              <w:spacing w:before="0"/>
            </w:pPr>
          </w:p>
        </w:tc>
        <w:tc>
          <w:tcPr>
            <w:tcW w:w="1" w:type="pct"/>
            <w:vAlign w:val="center"/>
          </w:tcPr>
          <w:p w14:paraId="5A72AD05" w14:textId="77777777" w:rsidR="005628E5" w:rsidRPr="00783472" w:rsidRDefault="005628E5" w:rsidP="005628E5">
            <w:pPr>
              <w:pStyle w:val="Corpsdetexte"/>
              <w:spacing w:before="0"/>
              <w:jc w:val="left"/>
            </w:pPr>
          </w:p>
        </w:tc>
        <w:tc>
          <w:tcPr>
            <w:tcW w:w="780" w:type="pct"/>
            <w:vAlign w:val="center"/>
          </w:tcPr>
          <w:p w14:paraId="7C648649" w14:textId="77777777" w:rsidR="005628E5" w:rsidRPr="00783472" w:rsidRDefault="005628E5" w:rsidP="000A101C">
            <w:pPr>
              <w:pStyle w:val="Corpsdetexte"/>
              <w:spacing w:before="0"/>
              <w:jc w:val="center"/>
            </w:pPr>
          </w:p>
        </w:tc>
        <w:tc>
          <w:tcPr>
            <w:tcW w:w="661" w:type="pct"/>
            <w:vAlign w:val="center"/>
          </w:tcPr>
          <w:p w14:paraId="378086D2" w14:textId="77777777" w:rsidR="005628E5" w:rsidRPr="00783472" w:rsidRDefault="005628E5" w:rsidP="000A101C">
            <w:pPr>
              <w:pStyle w:val="Corpsdetexte"/>
              <w:spacing w:before="0"/>
              <w:jc w:val="center"/>
            </w:pPr>
          </w:p>
        </w:tc>
      </w:tr>
    </w:tbl>
    <w:p w14:paraId="0C5747E1" w14:textId="23F2244B" w:rsidR="000A101C" w:rsidRPr="00F84B4A" w:rsidRDefault="006B58CA" w:rsidP="00EB16BB">
      <w:pPr>
        <w:pStyle w:val="Corpsdetexte"/>
        <w:jc w:val="left"/>
        <w:sectPr w:rsidR="000A101C" w:rsidRPr="00F84B4A" w:rsidSect="003D2A30">
          <w:pgSz w:w="16838" w:h="11906" w:orient="landscape"/>
          <w:pgMar w:top="1417" w:right="1332" w:bottom="964" w:left="964" w:header="709" w:footer="709" w:gutter="0"/>
          <w:cols w:space="708"/>
          <w:docGrid w:linePitch="360"/>
        </w:sectPr>
      </w:pPr>
      <w:r>
        <w:rPr>
          <w:i/>
          <w:iCs/>
          <w:color w:val="008000"/>
        </w:rPr>
        <w:t>.</w:t>
      </w:r>
    </w:p>
    <w:p w14:paraId="6774C678" w14:textId="48B3C736" w:rsidR="00B329CD" w:rsidRPr="00F84B4A" w:rsidRDefault="1F84A7D3" w:rsidP="00412BC2">
      <w:pPr>
        <w:pStyle w:val="Titre1"/>
        <w:spacing w:before="120"/>
      </w:pPr>
      <w:bookmarkStart w:id="19" w:name="_Toc71624312"/>
      <w:r w:rsidRPr="00F84B4A">
        <w:lastRenderedPageBreak/>
        <w:t>SOURCES DE RISQUE ET OBJECTIFS VISÉS</w:t>
      </w:r>
      <w:bookmarkEnd w:id="19"/>
    </w:p>
    <w:p w14:paraId="5901F5EA" w14:textId="5CA2E6DD" w:rsidR="009E1CAC" w:rsidRPr="00F84B4A" w:rsidRDefault="009E1CAC" w:rsidP="0059335A">
      <w:pPr>
        <w:pStyle w:val="Corpsdetexte"/>
      </w:pPr>
      <w:r w:rsidRPr="00F84B4A">
        <w:t xml:space="preserve">Ce chapitre a pour objectif d’identifier </w:t>
      </w:r>
      <w:r w:rsidR="00B40C7D" w:rsidRPr="00F84B4A">
        <w:t>et d’évaluer la pertinence d</w:t>
      </w:r>
      <w:r w:rsidRPr="00F84B4A">
        <w:t xml:space="preserve">es sources de risque (SR) et </w:t>
      </w:r>
      <w:r w:rsidR="00B40C7D" w:rsidRPr="00F84B4A">
        <w:t xml:space="preserve">de </w:t>
      </w:r>
      <w:r w:rsidRPr="00F84B4A">
        <w:t>leurs objectifs visés (OV)</w:t>
      </w:r>
      <w:r w:rsidR="00B40C7D" w:rsidRPr="00F84B4A">
        <w:t>,</w:t>
      </w:r>
      <w:r w:rsidRPr="00F84B4A">
        <w:t xml:space="preserve"> en se plaçant c</w:t>
      </w:r>
      <w:r w:rsidR="1F84A7D3" w:rsidRPr="00F84B4A">
        <w:t>ô</w:t>
      </w:r>
      <w:r w:rsidRPr="00F84B4A">
        <w:t>té attaquant</w:t>
      </w:r>
      <w:r w:rsidR="0079377C" w:rsidRPr="00F84B4A">
        <w:t>.</w:t>
      </w:r>
    </w:p>
    <w:p w14:paraId="77E16691" w14:textId="55CBA397" w:rsidR="004C4857" w:rsidRPr="00F84B4A" w:rsidRDefault="1F84A7D3" w:rsidP="006468B0">
      <w:pPr>
        <w:pStyle w:val="Titre2"/>
      </w:pPr>
      <w:bookmarkStart w:id="20" w:name="_Toc71624313"/>
      <w:r w:rsidRPr="00F84B4A">
        <w:t>Sources de risque</w:t>
      </w:r>
      <w:bookmarkEnd w:id="20"/>
    </w:p>
    <w:p w14:paraId="002A1BE7" w14:textId="723FB195" w:rsidR="004C4857" w:rsidRDefault="1F84A7D3" w:rsidP="00606A57">
      <w:pPr>
        <w:pStyle w:val="Corpsdetexte"/>
        <w:spacing w:after="120"/>
      </w:pPr>
      <w:r w:rsidRPr="00F84B4A">
        <w:t>Une source de risque peut être un élément, une personne, un groupe de personnes, ou une typologie de personnes (administrateurs techniques, administrateurs fonctionnels, attaquants externes, etc</w:t>
      </w:r>
      <w:r w:rsidR="006B58CA">
        <w:t>.</w:t>
      </w:r>
      <w:r w:rsidRPr="00F84B4A">
        <w:t>) susceptible d’engendrer un risque. Les sources de risque peuvent collaborer de façon opportuniste ou organisée.</w:t>
      </w:r>
    </w:p>
    <w:p w14:paraId="00E1D635" w14:textId="28772767" w:rsidR="00B966AC" w:rsidRPr="00F84B4A" w:rsidRDefault="00B966AC" w:rsidP="00B966AC">
      <w:pPr>
        <w:pStyle w:val="Corpsdetexte"/>
        <w:spacing w:after="120"/>
      </w:pPr>
      <w:r w:rsidRPr="00F84B4A">
        <w:t>L’</w:t>
      </w:r>
      <w:hyperlink w:anchor="Appendice_III" w:history="1">
        <w:r w:rsidRPr="00F84B4A">
          <w:rPr>
            <w:rStyle w:val="Lienhypertexte"/>
          </w:rPr>
          <w:t xml:space="preserve">appendice </w:t>
        </w:r>
        <w:r w:rsidR="004533F9">
          <w:rPr>
            <w:rStyle w:val="Lienhypertexte"/>
          </w:rPr>
          <w:t>II</w:t>
        </w:r>
        <w:r w:rsidRPr="00F84B4A">
          <w:rPr>
            <w:rStyle w:val="Lienhypertexte"/>
          </w:rPr>
          <w:t>I</w:t>
        </w:r>
      </w:hyperlink>
      <w:r w:rsidRPr="00F84B4A">
        <w:t xml:space="preserve">, présente les </w:t>
      </w:r>
      <w:r>
        <w:t>catégories de sources de risques</w:t>
      </w:r>
      <w:r w:rsidR="006B58CA">
        <w:t xml:space="preserve"> (tableau 30)</w:t>
      </w:r>
      <w:r w:rsidRPr="00F84B4A">
        <w:t xml:space="preserve"> utilisées </w:t>
      </w:r>
      <w:r>
        <w:t>dans le cadre de cette étude.</w:t>
      </w:r>
    </w:p>
    <w:p w14:paraId="144C2FCA" w14:textId="0CEB4A21" w:rsidR="0086094A" w:rsidRPr="00F84B4A" w:rsidRDefault="1F84A7D3" w:rsidP="002411F5">
      <w:pPr>
        <w:pStyle w:val="Lgende"/>
        <w:keepNext/>
        <w:spacing w:before="120" w:after="0"/>
      </w:pPr>
      <w:r w:rsidRPr="00F84B4A">
        <w:t xml:space="preserve">Tableau </w:t>
      </w:r>
      <w:r w:rsidR="0086094A" w:rsidRPr="00F84B4A">
        <w:fldChar w:fldCharType="begin"/>
      </w:r>
      <w:r w:rsidR="0086094A" w:rsidRPr="00F84B4A">
        <w:instrText>SEQ Tableau \* ARABIC</w:instrText>
      </w:r>
      <w:r w:rsidR="0086094A" w:rsidRPr="00F84B4A">
        <w:fldChar w:fldCharType="separate"/>
      </w:r>
      <w:r w:rsidR="0027046F">
        <w:rPr>
          <w:noProof/>
        </w:rPr>
        <w:t>9</w:t>
      </w:r>
      <w:r w:rsidR="0086094A" w:rsidRPr="00F84B4A">
        <w:fldChar w:fldCharType="end"/>
      </w:r>
      <w:r w:rsidRPr="00F84B4A">
        <w:t xml:space="preserve"> </w:t>
      </w:r>
      <w:r w:rsidR="000A4074">
        <w:t xml:space="preserve">- </w:t>
      </w:r>
      <w:r w:rsidRPr="00F84B4A">
        <w:t>Liste des sources de risque</w:t>
      </w:r>
    </w:p>
    <w:tbl>
      <w:tblPr>
        <w:tblStyle w:val="Grilledutableau"/>
        <w:tblW w:w="5000" w:type="pct"/>
        <w:tblLook w:val="04A0" w:firstRow="1" w:lastRow="0" w:firstColumn="1" w:lastColumn="0" w:noHBand="0" w:noVBand="1"/>
      </w:tblPr>
      <w:tblGrid>
        <w:gridCol w:w="497"/>
        <w:gridCol w:w="1543"/>
        <w:gridCol w:w="858"/>
        <w:gridCol w:w="1712"/>
        <w:gridCol w:w="7190"/>
        <w:gridCol w:w="2732"/>
      </w:tblGrid>
      <w:tr w:rsidR="00B44866" w:rsidRPr="00F84B4A" w14:paraId="678DFA1D" w14:textId="5D5DF599" w:rsidTr="002411F5">
        <w:trPr>
          <w:trHeight w:val="340"/>
          <w:tblHeader/>
        </w:trPr>
        <w:tc>
          <w:tcPr>
            <w:tcW w:w="5000" w:type="pct"/>
            <w:gridSpan w:val="6"/>
            <w:shd w:val="pct25" w:color="auto" w:fill="auto"/>
            <w:vAlign w:val="center"/>
          </w:tcPr>
          <w:p w14:paraId="78A3DE26" w14:textId="0093A30A" w:rsidR="00B44866" w:rsidRPr="00F84B4A" w:rsidRDefault="00B44866" w:rsidP="002411F5">
            <w:pPr>
              <w:pStyle w:val="Corpsdetexte"/>
              <w:spacing w:before="0"/>
              <w:jc w:val="center"/>
              <w:rPr>
                <w:b/>
                <w:bCs/>
              </w:rPr>
            </w:pPr>
            <w:r w:rsidRPr="00F84B4A">
              <w:rPr>
                <w:b/>
                <w:bCs/>
              </w:rPr>
              <w:t>Sources de risque</w:t>
            </w:r>
          </w:p>
        </w:tc>
      </w:tr>
      <w:tr w:rsidR="00DB092A" w:rsidRPr="00F84B4A" w14:paraId="5409D5E0" w14:textId="236B6084" w:rsidTr="00EB16BB">
        <w:trPr>
          <w:trHeight w:val="340"/>
          <w:tblHeader/>
        </w:trPr>
        <w:tc>
          <w:tcPr>
            <w:tcW w:w="171" w:type="pct"/>
            <w:shd w:val="pct25" w:color="auto" w:fill="auto"/>
            <w:vAlign w:val="center"/>
          </w:tcPr>
          <w:p w14:paraId="4CC10ECA" w14:textId="77777777" w:rsidR="00DB092A" w:rsidRPr="00F84B4A" w:rsidRDefault="00DB092A" w:rsidP="002411F5">
            <w:pPr>
              <w:jc w:val="center"/>
              <w:rPr>
                <w:rFonts w:ascii="Times New Roman" w:hAnsi="Times New Roman" w:cs="Times New Roman"/>
                <w:b/>
              </w:rPr>
            </w:pPr>
            <w:r w:rsidRPr="00F84B4A">
              <w:rPr>
                <w:rFonts w:ascii="Segoe UI Symbol" w:eastAsia="MS Mincho" w:hAnsi="Segoe UI Symbol" w:cs="Segoe UI Symbol"/>
                <w:b/>
              </w:rPr>
              <w:t>☐</w:t>
            </w:r>
            <w:r w:rsidRPr="00F84B4A">
              <w:rPr>
                <w:rStyle w:val="Appelnotedebasdep"/>
                <w:rFonts w:ascii="Times New Roman" w:hAnsi="Times New Roman" w:cs="Times New Roman"/>
                <w:b/>
              </w:rPr>
              <w:footnoteReference w:id="5"/>
            </w:r>
          </w:p>
        </w:tc>
        <w:tc>
          <w:tcPr>
            <w:tcW w:w="531" w:type="pct"/>
            <w:shd w:val="pct25" w:color="auto" w:fill="auto"/>
            <w:vAlign w:val="center"/>
          </w:tcPr>
          <w:p w14:paraId="25613693" w14:textId="77777777" w:rsidR="00DB092A" w:rsidRPr="00F84B4A" w:rsidRDefault="00DB092A" w:rsidP="002411F5">
            <w:pPr>
              <w:jc w:val="center"/>
              <w:rPr>
                <w:rFonts w:ascii="Times New Roman" w:hAnsi="Times New Roman" w:cs="Times New Roman"/>
                <w:b/>
              </w:rPr>
            </w:pPr>
            <w:r w:rsidRPr="00F84B4A">
              <w:rPr>
                <w:rFonts w:ascii="Times New Roman" w:hAnsi="Times New Roman" w:cs="Times New Roman"/>
                <w:b/>
              </w:rPr>
              <w:t>Source de risque</w:t>
            </w:r>
          </w:p>
        </w:tc>
        <w:tc>
          <w:tcPr>
            <w:tcW w:w="295" w:type="pct"/>
            <w:shd w:val="pct25" w:color="auto" w:fill="auto"/>
            <w:vAlign w:val="center"/>
          </w:tcPr>
          <w:p w14:paraId="1D775B0E" w14:textId="77777777" w:rsidR="00DB092A" w:rsidRPr="00F84B4A" w:rsidRDefault="00DB092A" w:rsidP="002411F5">
            <w:pPr>
              <w:jc w:val="center"/>
              <w:rPr>
                <w:rFonts w:ascii="Times New Roman" w:hAnsi="Times New Roman" w:cs="Times New Roman"/>
                <w:b/>
              </w:rPr>
            </w:pPr>
            <w:r w:rsidRPr="00F84B4A">
              <w:rPr>
                <w:rFonts w:ascii="Times New Roman" w:hAnsi="Times New Roman" w:cs="Times New Roman"/>
                <w:b/>
              </w:rPr>
              <w:t>Abrév.</w:t>
            </w:r>
          </w:p>
        </w:tc>
        <w:tc>
          <w:tcPr>
            <w:tcW w:w="589" w:type="pct"/>
            <w:shd w:val="pct25" w:color="auto" w:fill="auto"/>
            <w:vAlign w:val="center"/>
          </w:tcPr>
          <w:p w14:paraId="06ECDDAA" w14:textId="77777777" w:rsidR="00DB092A" w:rsidRPr="00F84B4A" w:rsidRDefault="00DB092A" w:rsidP="002411F5">
            <w:pPr>
              <w:jc w:val="center"/>
              <w:rPr>
                <w:rFonts w:ascii="Times New Roman" w:hAnsi="Times New Roman" w:cs="Times New Roman"/>
                <w:b/>
              </w:rPr>
            </w:pPr>
            <w:r w:rsidRPr="00F84B4A">
              <w:rPr>
                <w:rFonts w:ascii="Times New Roman" w:hAnsi="Times New Roman" w:cs="Times New Roman"/>
                <w:b/>
              </w:rPr>
              <w:t>Catégorie</w:t>
            </w:r>
          </w:p>
        </w:tc>
        <w:tc>
          <w:tcPr>
            <w:tcW w:w="2474" w:type="pct"/>
            <w:shd w:val="pct25" w:color="auto" w:fill="auto"/>
            <w:vAlign w:val="center"/>
          </w:tcPr>
          <w:p w14:paraId="4800715D" w14:textId="77777777" w:rsidR="00DB092A" w:rsidRPr="00F84B4A" w:rsidRDefault="00DB092A" w:rsidP="002411F5">
            <w:pPr>
              <w:jc w:val="center"/>
              <w:rPr>
                <w:rFonts w:ascii="Times New Roman" w:hAnsi="Times New Roman" w:cs="Times New Roman"/>
                <w:b/>
              </w:rPr>
            </w:pPr>
            <w:r w:rsidRPr="00F84B4A">
              <w:rPr>
                <w:rFonts w:ascii="Times New Roman" w:hAnsi="Times New Roman" w:cs="Times New Roman"/>
                <w:b/>
              </w:rPr>
              <w:t>Description</w:t>
            </w:r>
          </w:p>
        </w:tc>
        <w:tc>
          <w:tcPr>
            <w:tcW w:w="940" w:type="pct"/>
            <w:shd w:val="pct25" w:color="auto" w:fill="auto"/>
            <w:vAlign w:val="center"/>
          </w:tcPr>
          <w:p w14:paraId="69625BE0" w14:textId="3B1AD776" w:rsidR="00DB092A" w:rsidRPr="00F84B4A" w:rsidRDefault="00DB092A" w:rsidP="002411F5">
            <w:pPr>
              <w:jc w:val="center"/>
              <w:rPr>
                <w:rFonts w:ascii="Times New Roman" w:hAnsi="Times New Roman" w:cs="Times New Roman"/>
                <w:b/>
              </w:rPr>
            </w:pPr>
            <w:r w:rsidRPr="009F616A">
              <w:rPr>
                <w:rFonts w:ascii="Times New Roman" w:hAnsi="Times New Roman" w:cs="Times New Roman"/>
                <w:b/>
              </w:rPr>
              <w:t>Justification</w:t>
            </w:r>
          </w:p>
        </w:tc>
      </w:tr>
      <w:tr w:rsidR="00DB092A" w:rsidRPr="00F84B4A" w14:paraId="117E5C33" w14:textId="53FAD60A" w:rsidTr="00EB16BB">
        <w:trPr>
          <w:trHeight w:val="340"/>
          <w:tblHeader/>
        </w:trPr>
        <w:tc>
          <w:tcPr>
            <w:tcW w:w="171" w:type="pct"/>
            <w:shd w:val="clear" w:color="auto" w:fill="auto"/>
            <w:vAlign w:val="center"/>
          </w:tcPr>
          <w:p w14:paraId="185ECB18" w14:textId="59A72F10" w:rsidR="00DB092A" w:rsidRPr="00783472" w:rsidRDefault="00DB092A" w:rsidP="002411F5">
            <w:pPr>
              <w:jc w:val="center"/>
              <w:rPr>
                <w:rFonts w:ascii="Times New Roman" w:hAnsi="Times New Roman" w:cs="Times New Roman"/>
                <w:b/>
              </w:rPr>
            </w:pPr>
          </w:p>
        </w:tc>
        <w:tc>
          <w:tcPr>
            <w:tcW w:w="531" w:type="pct"/>
            <w:vAlign w:val="center"/>
          </w:tcPr>
          <w:p w14:paraId="07A20D99" w14:textId="3E262D5D" w:rsidR="00DB092A" w:rsidRPr="00783472" w:rsidRDefault="00DB092A" w:rsidP="002411F5">
            <w:pPr>
              <w:pStyle w:val="Corpsdetexte"/>
              <w:spacing w:before="0"/>
              <w:jc w:val="center"/>
            </w:pPr>
          </w:p>
        </w:tc>
        <w:tc>
          <w:tcPr>
            <w:tcW w:w="295" w:type="pct"/>
            <w:shd w:val="clear" w:color="auto" w:fill="auto"/>
            <w:vAlign w:val="center"/>
          </w:tcPr>
          <w:p w14:paraId="6EF04AB2" w14:textId="152B6DF6" w:rsidR="00DB092A" w:rsidRPr="00783472" w:rsidRDefault="00DB092A" w:rsidP="002411F5">
            <w:pPr>
              <w:pStyle w:val="Corpsdetexte"/>
              <w:spacing w:before="0"/>
              <w:jc w:val="center"/>
            </w:pPr>
          </w:p>
        </w:tc>
        <w:tc>
          <w:tcPr>
            <w:tcW w:w="589" w:type="pct"/>
            <w:shd w:val="clear" w:color="auto" w:fill="auto"/>
            <w:vAlign w:val="center"/>
          </w:tcPr>
          <w:p w14:paraId="136E7DA3" w14:textId="1B0E7857" w:rsidR="00DB092A" w:rsidRPr="00783472" w:rsidRDefault="00DB092A" w:rsidP="002411F5">
            <w:pPr>
              <w:pStyle w:val="Corpsdetexte"/>
              <w:spacing w:before="0"/>
              <w:jc w:val="center"/>
            </w:pPr>
          </w:p>
        </w:tc>
        <w:tc>
          <w:tcPr>
            <w:tcW w:w="2474" w:type="pct"/>
            <w:shd w:val="clear" w:color="auto" w:fill="auto"/>
            <w:vAlign w:val="center"/>
          </w:tcPr>
          <w:p w14:paraId="10D68A25" w14:textId="77777777" w:rsidR="00DB092A" w:rsidRPr="00783472" w:rsidRDefault="00DB092A" w:rsidP="002411F5">
            <w:pPr>
              <w:pStyle w:val="Corpsdetexte"/>
              <w:spacing w:before="0"/>
              <w:jc w:val="left"/>
            </w:pPr>
          </w:p>
        </w:tc>
        <w:tc>
          <w:tcPr>
            <w:tcW w:w="940" w:type="pct"/>
            <w:vAlign w:val="center"/>
          </w:tcPr>
          <w:p w14:paraId="58F22196" w14:textId="77777777" w:rsidR="00DB092A" w:rsidRPr="00783472" w:rsidRDefault="00DB092A" w:rsidP="002411F5">
            <w:pPr>
              <w:pStyle w:val="Corpsdetexte"/>
              <w:spacing w:before="0"/>
              <w:jc w:val="center"/>
            </w:pPr>
          </w:p>
        </w:tc>
      </w:tr>
      <w:tr w:rsidR="00A2587E" w:rsidRPr="00F84B4A" w14:paraId="63E52576" w14:textId="77378455" w:rsidTr="00EB16BB">
        <w:trPr>
          <w:trHeight w:val="340"/>
          <w:tblHeader/>
        </w:trPr>
        <w:tc>
          <w:tcPr>
            <w:tcW w:w="171" w:type="pct"/>
            <w:shd w:val="clear" w:color="auto" w:fill="auto"/>
            <w:vAlign w:val="center"/>
          </w:tcPr>
          <w:p w14:paraId="37A3D131" w14:textId="01047A73" w:rsidR="00A2587E" w:rsidRPr="00783472" w:rsidRDefault="00A2587E" w:rsidP="00A2587E">
            <w:pPr>
              <w:jc w:val="center"/>
              <w:rPr>
                <w:rFonts w:ascii="Times New Roman" w:hAnsi="Times New Roman" w:cs="Times New Roman"/>
                <w:b/>
              </w:rPr>
            </w:pPr>
          </w:p>
        </w:tc>
        <w:tc>
          <w:tcPr>
            <w:tcW w:w="531" w:type="pct"/>
            <w:vAlign w:val="center"/>
          </w:tcPr>
          <w:p w14:paraId="229D1547" w14:textId="56D9EA75" w:rsidR="00A2587E" w:rsidRPr="00783472" w:rsidRDefault="00A2587E" w:rsidP="00A2587E">
            <w:pPr>
              <w:pStyle w:val="Corpsdetexte"/>
              <w:spacing w:before="0"/>
              <w:jc w:val="center"/>
            </w:pPr>
          </w:p>
        </w:tc>
        <w:tc>
          <w:tcPr>
            <w:tcW w:w="295" w:type="pct"/>
            <w:shd w:val="clear" w:color="auto" w:fill="auto"/>
            <w:vAlign w:val="center"/>
          </w:tcPr>
          <w:p w14:paraId="7F45FB6A" w14:textId="15A7865A" w:rsidR="00A2587E" w:rsidRPr="00783472" w:rsidRDefault="00A2587E" w:rsidP="00A2587E">
            <w:pPr>
              <w:pStyle w:val="Corpsdetexte"/>
              <w:spacing w:before="0"/>
              <w:jc w:val="center"/>
            </w:pPr>
          </w:p>
        </w:tc>
        <w:tc>
          <w:tcPr>
            <w:tcW w:w="589" w:type="pct"/>
            <w:shd w:val="clear" w:color="auto" w:fill="auto"/>
            <w:vAlign w:val="center"/>
          </w:tcPr>
          <w:p w14:paraId="3ACAFB4F" w14:textId="7DC55053" w:rsidR="00A2587E" w:rsidRPr="00783472" w:rsidRDefault="00A2587E" w:rsidP="00A2587E">
            <w:pPr>
              <w:pStyle w:val="Corpsdetexte"/>
              <w:spacing w:before="0"/>
              <w:jc w:val="center"/>
            </w:pPr>
          </w:p>
        </w:tc>
        <w:tc>
          <w:tcPr>
            <w:tcW w:w="2474" w:type="pct"/>
            <w:shd w:val="clear" w:color="auto" w:fill="auto"/>
            <w:vAlign w:val="center"/>
          </w:tcPr>
          <w:p w14:paraId="1817CB76" w14:textId="77777777" w:rsidR="00A2587E" w:rsidRPr="00783472" w:rsidRDefault="00A2587E" w:rsidP="00A2587E">
            <w:pPr>
              <w:pStyle w:val="Corpsdetexte"/>
              <w:spacing w:before="0"/>
              <w:jc w:val="left"/>
            </w:pPr>
          </w:p>
        </w:tc>
        <w:tc>
          <w:tcPr>
            <w:tcW w:w="940" w:type="pct"/>
            <w:vAlign w:val="center"/>
          </w:tcPr>
          <w:p w14:paraId="27DCBA60" w14:textId="77777777" w:rsidR="00A2587E" w:rsidRPr="00783472" w:rsidRDefault="00A2587E" w:rsidP="00A2587E">
            <w:pPr>
              <w:pStyle w:val="Corpsdetexte"/>
              <w:spacing w:before="0"/>
              <w:jc w:val="center"/>
            </w:pPr>
          </w:p>
        </w:tc>
      </w:tr>
    </w:tbl>
    <w:p w14:paraId="07C5DCE2" w14:textId="77777777" w:rsidR="004C4857" w:rsidRPr="00F84B4A" w:rsidRDefault="004C4857" w:rsidP="006468B0">
      <w:pPr>
        <w:pStyle w:val="Titre2"/>
      </w:pPr>
      <w:bookmarkStart w:id="21" w:name="_Objectifs_visés"/>
      <w:bookmarkStart w:id="22" w:name="_Toc71624314"/>
      <w:bookmarkEnd w:id="21"/>
      <w:r w:rsidRPr="00F84B4A">
        <w:t>Objectifs visés</w:t>
      </w:r>
      <w:bookmarkEnd w:id="22"/>
    </w:p>
    <w:p w14:paraId="170073EE" w14:textId="77777777" w:rsidR="004C4857" w:rsidRPr="00F84B4A" w:rsidRDefault="004C4857" w:rsidP="0059335A">
      <w:pPr>
        <w:pStyle w:val="Corpsdetexte"/>
      </w:pPr>
      <w:r w:rsidRPr="00F84B4A">
        <w:t xml:space="preserve">L’objectif visé est la finalité visée par une source de risque, selon ses motivations. </w:t>
      </w:r>
    </w:p>
    <w:p w14:paraId="0D190C81" w14:textId="2E279077" w:rsidR="004C4857" w:rsidRDefault="004C4857" w:rsidP="00324E18">
      <w:pPr>
        <w:pStyle w:val="Corpsdetexte"/>
        <w:spacing w:after="120"/>
      </w:pPr>
      <w:r w:rsidRPr="00F84B4A">
        <w:t>Si les objectifs visés ne portent pas toujours directement sur les valeurs métier, atteindre ces objectifs implique en revanche l’occurrence d’un ou plusieurs évènements redoutés</w:t>
      </w:r>
      <w:r w:rsidR="00A46BEB" w:rsidRPr="00F84B4A">
        <w:t xml:space="preserve"> (cf. §</w:t>
      </w:r>
      <w:r w:rsidRPr="00F84B4A">
        <w:t>.</w:t>
      </w:r>
      <w:r w:rsidR="000731DC" w:rsidRPr="00F84B4A">
        <w:rPr>
          <w:color w:val="0000FF"/>
          <w:u w:val="single"/>
        </w:rPr>
        <w:fldChar w:fldCharType="begin"/>
      </w:r>
      <w:r w:rsidR="000731DC" w:rsidRPr="00F84B4A">
        <w:rPr>
          <w:color w:val="0000FF"/>
          <w:u w:val="single"/>
        </w:rPr>
        <w:instrText xml:space="preserve"> REF _Ref54186806 \r \h  \* MERGEFORMAT </w:instrText>
      </w:r>
      <w:r w:rsidR="000731DC" w:rsidRPr="00F84B4A">
        <w:rPr>
          <w:color w:val="0000FF"/>
          <w:u w:val="single"/>
        </w:rPr>
      </w:r>
      <w:r w:rsidR="000731DC" w:rsidRPr="00F84B4A">
        <w:rPr>
          <w:color w:val="0000FF"/>
          <w:u w:val="single"/>
        </w:rPr>
        <w:fldChar w:fldCharType="separate"/>
      </w:r>
      <w:r w:rsidR="000731DC" w:rsidRPr="00F84B4A">
        <w:rPr>
          <w:color w:val="0000FF"/>
          <w:u w:val="single"/>
        </w:rPr>
        <w:t>1.3</w:t>
      </w:r>
      <w:r w:rsidR="000731DC" w:rsidRPr="00F84B4A">
        <w:rPr>
          <w:color w:val="0000FF"/>
          <w:u w:val="single"/>
        </w:rPr>
        <w:fldChar w:fldCharType="end"/>
      </w:r>
      <w:r w:rsidR="5357D28F" w:rsidRPr="00F84B4A">
        <w:t>).</w:t>
      </w:r>
    </w:p>
    <w:p w14:paraId="3EDDFBD9" w14:textId="5FA4337E" w:rsidR="00B966AC" w:rsidRPr="00F84B4A" w:rsidRDefault="00B966AC" w:rsidP="00324E18">
      <w:pPr>
        <w:pStyle w:val="Corpsdetexte"/>
        <w:spacing w:after="120"/>
      </w:pPr>
      <w:r w:rsidRPr="00F84B4A">
        <w:t>L’</w:t>
      </w:r>
      <w:hyperlink w:anchor="Appendice_III" w:history="1">
        <w:r w:rsidRPr="00F84B4A">
          <w:rPr>
            <w:rStyle w:val="Lienhypertexte"/>
          </w:rPr>
          <w:t xml:space="preserve">appendice </w:t>
        </w:r>
        <w:r w:rsidR="004533F9">
          <w:rPr>
            <w:rStyle w:val="Lienhypertexte"/>
          </w:rPr>
          <w:t>II</w:t>
        </w:r>
        <w:r w:rsidRPr="00F84B4A">
          <w:rPr>
            <w:rStyle w:val="Lienhypertexte"/>
          </w:rPr>
          <w:t>I</w:t>
        </w:r>
      </w:hyperlink>
      <w:r w:rsidRPr="00F84B4A">
        <w:t xml:space="preserve">, présente les </w:t>
      </w:r>
      <w:r>
        <w:t>catégories d</w:t>
      </w:r>
      <w:r w:rsidR="006B58CA">
        <w:t>’objectifs visés (tableau 31)</w:t>
      </w:r>
      <w:r w:rsidRPr="00F84B4A">
        <w:t xml:space="preserve"> utilisées </w:t>
      </w:r>
      <w:r>
        <w:t>dans le cadre de cette étude.</w:t>
      </w:r>
    </w:p>
    <w:p w14:paraId="32FD2D37" w14:textId="4E8EDEC6" w:rsidR="0086094A" w:rsidRPr="00F84B4A" w:rsidRDefault="1F84A7D3" w:rsidP="00896209">
      <w:pPr>
        <w:pStyle w:val="Lgende"/>
        <w:keepNext/>
        <w:spacing w:before="120" w:after="0"/>
      </w:pPr>
      <w:r w:rsidRPr="00F84B4A">
        <w:t xml:space="preserve">Tableau </w:t>
      </w:r>
      <w:r w:rsidR="0086094A" w:rsidRPr="00F84B4A">
        <w:fldChar w:fldCharType="begin"/>
      </w:r>
      <w:r w:rsidR="0086094A" w:rsidRPr="00F84B4A">
        <w:instrText>SEQ Tableau \* ARABIC</w:instrText>
      </w:r>
      <w:r w:rsidR="0086094A" w:rsidRPr="00F84B4A">
        <w:fldChar w:fldCharType="separate"/>
      </w:r>
      <w:r w:rsidR="0027046F">
        <w:rPr>
          <w:noProof/>
        </w:rPr>
        <w:t>10</w:t>
      </w:r>
      <w:r w:rsidR="0086094A" w:rsidRPr="00F84B4A">
        <w:fldChar w:fldCharType="end"/>
      </w:r>
      <w:r w:rsidRPr="00F84B4A">
        <w:t xml:space="preserve"> </w:t>
      </w:r>
      <w:r w:rsidR="000A4074">
        <w:t xml:space="preserve">- </w:t>
      </w:r>
      <w:r w:rsidRPr="00F84B4A">
        <w:t>Liste des objectifs visés</w:t>
      </w:r>
    </w:p>
    <w:tbl>
      <w:tblPr>
        <w:tblStyle w:val="Grilledutableau"/>
        <w:tblW w:w="5000" w:type="pct"/>
        <w:tblLook w:val="04A0" w:firstRow="1" w:lastRow="0" w:firstColumn="1" w:lastColumn="0" w:noHBand="0" w:noVBand="1"/>
      </w:tblPr>
      <w:tblGrid>
        <w:gridCol w:w="1339"/>
        <w:gridCol w:w="858"/>
        <w:gridCol w:w="1243"/>
        <w:gridCol w:w="864"/>
        <w:gridCol w:w="8446"/>
        <w:gridCol w:w="1782"/>
      </w:tblGrid>
      <w:tr w:rsidR="00B641A5" w:rsidRPr="00F84B4A" w14:paraId="01EE97BF" w14:textId="116DBC9A" w:rsidTr="00433329">
        <w:trPr>
          <w:cantSplit/>
          <w:trHeight w:val="340"/>
          <w:tblHeader/>
        </w:trPr>
        <w:tc>
          <w:tcPr>
            <w:tcW w:w="5000" w:type="pct"/>
            <w:gridSpan w:val="6"/>
            <w:shd w:val="pct25" w:color="auto" w:fill="auto"/>
          </w:tcPr>
          <w:p w14:paraId="39E91479" w14:textId="502A75FC" w:rsidR="00B641A5" w:rsidRPr="00F84B4A" w:rsidRDefault="00B641A5" w:rsidP="00896209">
            <w:pPr>
              <w:pStyle w:val="Corpsdetexte"/>
              <w:spacing w:before="0"/>
              <w:jc w:val="center"/>
              <w:rPr>
                <w:b/>
              </w:rPr>
            </w:pPr>
            <w:r w:rsidRPr="00F84B4A">
              <w:rPr>
                <w:b/>
              </w:rPr>
              <w:t>Objectifs visés</w:t>
            </w:r>
          </w:p>
        </w:tc>
      </w:tr>
      <w:tr w:rsidR="00B641A5" w:rsidRPr="00F84B4A" w14:paraId="25738C4C" w14:textId="4F175F8C" w:rsidTr="00433329">
        <w:trPr>
          <w:cantSplit/>
          <w:trHeight w:val="340"/>
          <w:tblHeader/>
        </w:trPr>
        <w:tc>
          <w:tcPr>
            <w:tcW w:w="461" w:type="pct"/>
            <w:shd w:val="pct25" w:color="auto" w:fill="auto"/>
            <w:vAlign w:val="center"/>
          </w:tcPr>
          <w:p w14:paraId="4A209FC9" w14:textId="77777777" w:rsidR="00B641A5" w:rsidRPr="00F84B4A" w:rsidRDefault="00B641A5" w:rsidP="00896209">
            <w:pPr>
              <w:jc w:val="center"/>
              <w:rPr>
                <w:rFonts w:ascii="Times New Roman" w:hAnsi="Times New Roman" w:cs="Times New Roman"/>
                <w:b/>
              </w:rPr>
            </w:pPr>
            <w:r w:rsidRPr="00F84B4A">
              <w:rPr>
                <w:rFonts w:ascii="Times New Roman" w:hAnsi="Times New Roman" w:cs="Times New Roman"/>
                <w:b/>
              </w:rPr>
              <w:t>Objectif Visé</w:t>
            </w:r>
          </w:p>
        </w:tc>
        <w:tc>
          <w:tcPr>
            <w:tcW w:w="295" w:type="pct"/>
            <w:shd w:val="pct25" w:color="auto" w:fill="auto"/>
            <w:vAlign w:val="center"/>
          </w:tcPr>
          <w:p w14:paraId="12567442" w14:textId="77777777" w:rsidR="00B641A5" w:rsidRPr="00F84B4A" w:rsidRDefault="00B641A5" w:rsidP="00896209">
            <w:pPr>
              <w:jc w:val="center"/>
              <w:rPr>
                <w:rFonts w:ascii="Times New Roman" w:hAnsi="Times New Roman" w:cs="Times New Roman"/>
                <w:b/>
              </w:rPr>
            </w:pPr>
            <w:r w:rsidRPr="00F84B4A">
              <w:rPr>
                <w:rFonts w:ascii="Times New Roman" w:hAnsi="Times New Roman" w:cs="Times New Roman"/>
                <w:b/>
              </w:rPr>
              <w:t>Abrév.</w:t>
            </w:r>
          </w:p>
        </w:tc>
        <w:tc>
          <w:tcPr>
            <w:tcW w:w="428" w:type="pct"/>
            <w:shd w:val="pct25" w:color="auto" w:fill="auto"/>
            <w:vAlign w:val="center"/>
          </w:tcPr>
          <w:p w14:paraId="080A29AB" w14:textId="77777777" w:rsidR="00B641A5" w:rsidRPr="00F84B4A" w:rsidRDefault="00B641A5" w:rsidP="00096E23">
            <w:pPr>
              <w:jc w:val="center"/>
              <w:rPr>
                <w:rFonts w:ascii="Times New Roman" w:hAnsi="Times New Roman" w:cs="Times New Roman"/>
                <w:b/>
              </w:rPr>
            </w:pPr>
            <w:r w:rsidRPr="00F84B4A">
              <w:rPr>
                <w:rFonts w:ascii="Times New Roman" w:hAnsi="Times New Roman" w:cs="Times New Roman"/>
                <w:b/>
              </w:rPr>
              <w:t>Catégorie</w:t>
            </w:r>
          </w:p>
        </w:tc>
        <w:tc>
          <w:tcPr>
            <w:tcW w:w="297" w:type="pct"/>
            <w:shd w:val="pct25" w:color="auto" w:fill="auto"/>
          </w:tcPr>
          <w:p w14:paraId="0C97FE39" w14:textId="779A01C2" w:rsidR="00B641A5" w:rsidRPr="00F84B4A" w:rsidRDefault="00B641A5" w:rsidP="00896209">
            <w:pPr>
              <w:jc w:val="center"/>
              <w:rPr>
                <w:rFonts w:ascii="Times New Roman" w:hAnsi="Times New Roman" w:cs="Times New Roman"/>
                <w:b/>
              </w:rPr>
            </w:pPr>
            <w:r w:rsidRPr="009F616A">
              <w:rPr>
                <w:rFonts w:ascii="Times New Roman" w:hAnsi="Times New Roman" w:cs="Times New Roman"/>
                <w:b/>
              </w:rPr>
              <w:t>Source de risque</w:t>
            </w:r>
          </w:p>
        </w:tc>
        <w:tc>
          <w:tcPr>
            <w:tcW w:w="2906" w:type="pct"/>
            <w:shd w:val="pct25" w:color="auto" w:fill="auto"/>
            <w:vAlign w:val="center"/>
          </w:tcPr>
          <w:p w14:paraId="513D93E2" w14:textId="0FD8D60A" w:rsidR="00B641A5" w:rsidRPr="00F84B4A" w:rsidRDefault="00B641A5" w:rsidP="00896209">
            <w:pPr>
              <w:jc w:val="center"/>
              <w:rPr>
                <w:rFonts w:ascii="Times New Roman" w:hAnsi="Times New Roman" w:cs="Times New Roman"/>
                <w:b/>
              </w:rPr>
            </w:pPr>
            <w:r w:rsidRPr="00F84B4A">
              <w:rPr>
                <w:rFonts w:ascii="Times New Roman" w:hAnsi="Times New Roman" w:cs="Times New Roman"/>
                <w:b/>
              </w:rPr>
              <w:t>Description</w:t>
            </w:r>
          </w:p>
        </w:tc>
        <w:tc>
          <w:tcPr>
            <w:tcW w:w="612" w:type="pct"/>
            <w:shd w:val="pct25" w:color="auto" w:fill="auto"/>
          </w:tcPr>
          <w:p w14:paraId="4EB9650A" w14:textId="007E63F3" w:rsidR="00B641A5" w:rsidRPr="00F84B4A" w:rsidRDefault="00B641A5" w:rsidP="00896209">
            <w:pPr>
              <w:jc w:val="center"/>
              <w:rPr>
                <w:rFonts w:ascii="Times New Roman" w:hAnsi="Times New Roman" w:cs="Times New Roman"/>
                <w:b/>
              </w:rPr>
            </w:pPr>
            <w:r w:rsidRPr="009F616A">
              <w:rPr>
                <w:rFonts w:ascii="Times New Roman" w:hAnsi="Times New Roman" w:cs="Times New Roman"/>
                <w:b/>
              </w:rPr>
              <w:t>Evénement(s) redouté(s) associé(s)</w:t>
            </w:r>
          </w:p>
        </w:tc>
      </w:tr>
      <w:tr w:rsidR="00B641A5" w:rsidRPr="00F84B4A" w14:paraId="7194DBDC" w14:textId="62598A9F" w:rsidTr="00433329">
        <w:trPr>
          <w:cantSplit/>
          <w:trHeight w:val="460"/>
          <w:tblHeader/>
        </w:trPr>
        <w:tc>
          <w:tcPr>
            <w:tcW w:w="461" w:type="pct"/>
            <w:shd w:val="clear" w:color="auto" w:fill="auto"/>
            <w:vAlign w:val="center"/>
          </w:tcPr>
          <w:p w14:paraId="769D0D3C" w14:textId="738F7EF7" w:rsidR="00B641A5" w:rsidRPr="00783472" w:rsidRDefault="00B641A5" w:rsidP="00896209">
            <w:pPr>
              <w:jc w:val="center"/>
              <w:rPr>
                <w:rFonts w:ascii="Times New Roman" w:hAnsi="Times New Roman" w:cs="Times New Roman"/>
                <w:bCs/>
              </w:rPr>
            </w:pPr>
          </w:p>
        </w:tc>
        <w:tc>
          <w:tcPr>
            <w:tcW w:w="295" w:type="pct"/>
            <w:shd w:val="clear" w:color="auto" w:fill="auto"/>
            <w:vAlign w:val="center"/>
          </w:tcPr>
          <w:p w14:paraId="54CD245A" w14:textId="703D1D07" w:rsidR="00B641A5" w:rsidRPr="00783472" w:rsidRDefault="00B641A5" w:rsidP="00896209">
            <w:pPr>
              <w:jc w:val="center"/>
              <w:rPr>
                <w:rFonts w:ascii="Times New Roman" w:hAnsi="Times New Roman" w:cs="Times New Roman"/>
                <w:bCs/>
              </w:rPr>
            </w:pPr>
          </w:p>
        </w:tc>
        <w:tc>
          <w:tcPr>
            <w:tcW w:w="428" w:type="pct"/>
            <w:shd w:val="clear" w:color="auto" w:fill="auto"/>
            <w:vAlign w:val="center"/>
          </w:tcPr>
          <w:p w14:paraId="1231BE67" w14:textId="595014DC" w:rsidR="00B641A5" w:rsidRPr="00783472" w:rsidRDefault="00B641A5" w:rsidP="00896209">
            <w:pPr>
              <w:jc w:val="center"/>
              <w:rPr>
                <w:rFonts w:ascii="Times New Roman" w:hAnsi="Times New Roman" w:cs="Times New Roman"/>
                <w:bCs/>
              </w:rPr>
            </w:pPr>
          </w:p>
        </w:tc>
        <w:tc>
          <w:tcPr>
            <w:tcW w:w="297" w:type="pct"/>
            <w:vAlign w:val="center"/>
          </w:tcPr>
          <w:p w14:paraId="3828EABA" w14:textId="6A6FAD16" w:rsidR="00B641A5" w:rsidRPr="00783472" w:rsidRDefault="00B641A5" w:rsidP="00096E23">
            <w:pPr>
              <w:jc w:val="center"/>
              <w:rPr>
                <w:rFonts w:ascii="Times New Roman" w:hAnsi="Times New Roman" w:cs="Times New Roman"/>
                <w:bCs/>
              </w:rPr>
            </w:pPr>
          </w:p>
        </w:tc>
        <w:tc>
          <w:tcPr>
            <w:tcW w:w="2906" w:type="pct"/>
            <w:shd w:val="clear" w:color="auto" w:fill="auto"/>
            <w:vAlign w:val="center"/>
          </w:tcPr>
          <w:p w14:paraId="36FEB5B0" w14:textId="71F1F5CD" w:rsidR="00B641A5" w:rsidRPr="00783472" w:rsidRDefault="00B641A5" w:rsidP="00896209">
            <w:pPr>
              <w:rPr>
                <w:rFonts w:ascii="Times New Roman" w:hAnsi="Times New Roman" w:cs="Times New Roman"/>
                <w:bCs/>
              </w:rPr>
            </w:pPr>
          </w:p>
        </w:tc>
        <w:tc>
          <w:tcPr>
            <w:tcW w:w="612" w:type="pct"/>
          </w:tcPr>
          <w:p w14:paraId="2027DAC4" w14:textId="77777777" w:rsidR="00B641A5" w:rsidRPr="00783472" w:rsidRDefault="00B641A5" w:rsidP="00896209">
            <w:pPr>
              <w:rPr>
                <w:rFonts w:ascii="Times New Roman" w:hAnsi="Times New Roman" w:cs="Times New Roman"/>
                <w:bCs/>
              </w:rPr>
            </w:pPr>
          </w:p>
        </w:tc>
      </w:tr>
      <w:tr w:rsidR="00783472" w:rsidRPr="00F84B4A" w14:paraId="37B932D2" w14:textId="77777777" w:rsidTr="00433329">
        <w:trPr>
          <w:cantSplit/>
          <w:trHeight w:val="460"/>
          <w:tblHeader/>
        </w:trPr>
        <w:tc>
          <w:tcPr>
            <w:tcW w:w="461" w:type="pct"/>
            <w:shd w:val="clear" w:color="auto" w:fill="auto"/>
            <w:vAlign w:val="center"/>
          </w:tcPr>
          <w:p w14:paraId="1CB3E0D8" w14:textId="77777777" w:rsidR="00783472" w:rsidRPr="00783472" w:rsidRDefault="00783472" w:rsidP="00896209">
            <w:pPr>
              <w:jc w:val="center"/>
              <w:rPr>
                <w:rFonts w:ascii="Times New Roman" w:hAnsi="Times New Roman" w:cs="Times New Roman"/>
                <w:bCs/>
              </w:rPr>
            </w:pPr>
          </w:p>
        </w:tc>
        <w:tc>
          <w:tcPr>
            <w:tcW w:w="295" w:type="pct"/>
            <w:shd w:val="clear" w:color="auto" w:fill="auto"/>
            <w:vAlign w:val="center"/>
          </w:tcPr>
          <w:p w14:paraId="3BC57085" w14:textId="77777777" w:rsidR="00783472" w:rsidRPr="00783472" w:rsidRDefault="00783472" w:rsidP="00896209">
            <w:pPr>
              <w:jc w:val="center"/>
              <w:rPr>
                <w:rFonts w:ascii="Times New Roman" w:hAnsi="Times New Roman" w:cs="Times New Roman"/>
                <w:bCs/>
              </w:rPr>
            </w:pPr>
          </w:p>
        </w:tc>
        <w:tc>
          <w:tcPr>
            <w:tcW w:w="428" w:type="pct"/>
            <w:shd w:val="clear" w:color="auto" w:fill="auto"/>
            <w:vAlign w:val="center"/>
          </w:tcPr>
          <w:p w14:paraId="207A850C" w14:textId="77777777" w:rsidR="00783472" w:rsidRPr="00783472" w:rsidRDefault="00783472" w:rsidP="00896209">
            <w:pPr>
              <w:jc w:val="center"/>
              <w:rPr>
                <w:rFonts w:ascii="Times New Roman" w:hAnsi="Times New Roman" w:cs="Times New Roman"/>
                <w:bCs/>
              </w:rPr>
            </w:pPr>
          </w:p>
        </w:tc>
        <w:tc>
          <w:tcPr>
            <w:tcW w:w="297" w:type="pct"/>
            <w:vAlign w:val="center"/>
          </w:tcPr>
          <w:p w14:paraId="174ED1F6" w14:textId="77777777" w:rsidR="00783472" w:rsidRPr="00783472" w:rsidRDefault="00783472" w:rsidP="00096E23">
            <w:pPr>
              <w:jc w:val="center"/>
              <w:rPr>
                <w:rFonts w:ascii="Times New Roman" w:hAnsi="Times New Roman" w:cs="Times New Roman"/>
                <w:bCs/>
              </w:rPr>
            </w:pPr>
          </w:p>
        </w:tc>
        <w:tc>
          <w:tcPr>
            <w:tcW w:w="2906" w:type="pct"/>
            <w:shd w:val="clear" w:color="auto" w:fill="auto"/>
            <w:vAlign w:val="center"/>
          </w:tcPr>
          <w:p w14:paraId="45D99179" w14:textId="77777777" w:rsidR="00783472" w:rsidRPr="00783472" w:rsidRDefault="00783472" w:rsidP="00896209">
            <w:pPr>
              <w:rPr>
                <w:rFonts w:ascii="Times New Roman" w:hAnsi="Times New Roman" w:cs="Times New Roman"/>
                <w:bCs/>
              </w:rPr>
            </w:pPr>
          </w:p>
        </w:tc>
        <w:tc>
          <w:tcPr>
            <w:tcW w:w="612" w:type="pct"/>
          </w:tcPr>
          <w:p w14:paraId="46AEB742" w14:textId="77777777" w:rsidR="00783472" w:rsidRPr="00783472" w:rsidRDefault="00783472" w:rsidP="00896209">
            <w:pPr>
              <w:rPr>
                <w:rFonts w:ascii="Times New Roman" w:hAnsi="Times New Roman" w:cs="Times New Roman"/>
                <w:bCs/>
              </w:rPr>
            </w:pPr>
          </w:p>
        </w:tc>
      </w:tr>
    </w:tbl>
    <w:p w14:paraId="30D7AA69" w14:textId="77777777" w:rsidR="004C4857" w:rsidRPr="00F84B4A" w:rsidRDefault="004C4857" w:rsidP="0059335A">
      <w:pPr>
        <w:pStyle w:val="Corpsdetexte"/>
        <w:sectPr w:rsidR="004C4857" w:rsidRPr="00F84B4A" w:rsidSect="003D2A30">
          <w:headerReference w:type="default" r:id="rId28"/>
          <w:pgSz w:w="16838" w:h="11906" w:orient="landscape"/>
          <w:pgMar w:top="1417" w:right="1332" w:bottom="964" w:left="964" w:header="709" w:footer="709" w:gutter="0"/>
          <w:cols w:space="708"/>
          <w:docGrid w:linePitch="360"/>
        </w:sectPr>
      </w:pPr>
    </w:p>
    <w:p w14:paraId="570DF217" w14:textId="4E56D00F" w:rsidR="004C4857" w:rsidRPr="00F84B4A" w:rsidRDefault="1F84A7D3" w:rsidP="006468B0">
      <w:pPr>
        <w:pStyle w:val="Titre2"/>
        <w:rPr>
          <w:rFonts w:asciiTheme="minorHAnsi" w:eastAsiaTheme="minorEastAsia" w:hAnsiTheme="minorHAnsi" w:cstheme="minorBidi"/>
          <w:bCs/>
        </w:rPr>
      </w:pPr>
      <w:bookmarkStart w:id="23" w:name="_Evaluation_des_sources"/>
      <w:bookmarkStart w:id="24" w:name="_Ref48119812"/>
      <w:bookmarkStart w:id="25" w:name="_Ref48119866"/>
      <w:bookmarkStart w:id="26" w:name="_Ref48119868"/>
      <w:bookmarkStart w:id="27" w:name="_Ref48119901"/>
      <w:bookmarkStart w:id="28" w:name="_Toc71624315"/>
      <w:bookmarkStart w:id="29" w:name="_Hlk61971365"/>
      <w:bookmarkEnd w:id="23"/>
      <w:r w:rsidRPr="00F84B4A">
        <w:lastRenderedPageBreak/>
        <w:t>Évaluation des couples de sources de risques et objectifs visés</w:t>
      </w:r>
      <w:bookmarkEnd w:id="24"/>
      <w:bookmarkEnd w:id="25"/>
      <w:bookmarkEnd w:id="26"/>
      <w:bookmarkEnd w:id="27"/>
      <w:bookmarkEnd w:id="28"/>
    </w:p>
    <w:bookmarkEnd w:id="29"/>
    <w:p w14:paraId="3EECB52C" w14:textId="2B6DBD60" w:rsidR="004C4857" w:rsidRPr="00F84B4A" w:rsidRDefault="1F84A7D3" w:rsidP="00603588">
      <w:pPr>
        <w:pStyle w:val="Corpsdetexte"/>
      </w:pPr>
      <w:r w:rsidRPr="00F84B4A">
        <w:t>Le tableau suivant présente les couples Source</w:t>
      </w:r>
      <w:r w:rsidR="00800223">
        <w:t>s</w:t>
      </w:r>
      <w:r w:rsidRPr="00F84B4A">
        <w:t xml:space="preserve"> de Risque / Objectifs Visés (SR/OV) envisagés.</w:t>
      </w:r>
    </w:p>
    <w:p w14:paraId="48754A13" w14:textId="285A0824" w:rsidR="004C4857" w:rsidRPr="00F84B4A" w:rsidRDefault="1F84A7D3" w:rsidP="00603588">
      <w:pPr>
        <w:pStyle w:val="Corpsdetexte"/>
      </w:pPr>
      <w:r w:rsidRPr="00F84B4A">
        <w:t xml:space="preserve">Pour évaluer ces couples, les critères de motivation, de ressources et d’activité de la source de risque sont utilisés (cf. </w:t>
      </w:r>
      <w:hyperlink w:anchor="Appendice_IV">
        <w:r w:rsidRPr="00F84B4A">
          <w:rPr>
            <w:rStyle w:val="Lienhypertexte"/>
          </w:rPr>
          <w:t>appendice I</w:t>
        </w:r>
      </w:hyperlink>
      <w:r w:rsidR="004533F9">
        <w:rPr>
          <w:rStyle w:val="Lienhypertexte"/>
        </w:rPr>
        <w:t>V</w:t>
      </w:r>
      <w:r w:rsidRPr="00F84B4A">
        <w:t>).</w:t>
      </w:r>
    </w:p>
    <w:p w14:paraId="53FEA08B" w14:textId="762BBCFF" w:rsidR="0086094A" w:rsidRPr="00F84B4A" w:rsidRDefault="1F84A7D3" w:rsidP="00896209">
      <w:pPr>
        <w:pStyle w:val="Lgende"/>
        <w:keepNext/>
        <w:spacing w:before="120" w:after="0"/>
      </w:pPr>
      <w:r w:rsidRPr="00F84B4A">
        <w:t xml:space="preserve">Tableau </w:t>
      </w:r>
      <w:r w:rsidR="0086094A" w:rsidRPr="00F84B4A">
        <w:fldChar w:fldCharType="begin"/>
      </w:r>
      <w:r w:rsidR="0086094A" w:rsidRPr="00F84B4A">
        <w:instrText>SEQ Tableau \* ARABIC</w:instrText>
      </w:r>
      <w:r w:rsidR="0086094A" w:rsidRPr="00F84B4A">
        <w:fldChar w:fldCharType="separate"/>
      </w:r>
      <w:r w:rsidR="0027046F">
        <w:rPr>
          <w:noProof/>
        </w:rPr>
        <w:t>11</w:t>
      </w:r>
      <w:r w:rsidR="0086094A" w:rsidRPr="00F84B4A">
        <w:fldChar w:fldCharType="end"/>
      </w:r>
      <w:r w:rsidRPr="00F84B4A">
        <w:t xml:space="preserve"> </w:t>
      </w:r>
      <w:r w:rsidR="000A4074">
        <w:t xml:space="preserve">- </w:t>
      </w:r>
      <w:r w:rsidRPr="00F84B4A">
        <w:t>Liste des couples Sources de Risque / Objectifs Visés</w:t>
      </w:r>
    </w:p>
    <w:tbl>
      <w:tblPr>
        <w:tblStyle w:val="Grilledutableau"/>
        <w:tblW w:w="5000" w:type="pct"/>
        <w:tblLook w:val="04A0" w:firstRow="1" w:lastRow="0" w:firstColumn="1" w:lastColumn="0" w:noHBand="0" w:noVBand="1"/>
      </w:tblPr>
      <w:tblGrid>
        <w:gridCol w:w="1781"/>
        <w:gridCol w:w="4825"/>
        <w:gridCol w:w="1256"/>
        <w:gridCol w:w="1256"/>
        <w:gridCol w:w="950"/>
        <w:gridCol w:w="1244"/>
        <w:gridCol w:w="889"/>
        <w:gridCol w:w="2331"/>
      </w:tblGrid>
      <w:tr w:rsidR="001541F7" w:rsidRPr="00F84B4A" w14:paraId="2B094945" w14:textId="77777777" w:rsidTr="00896209">
        <w:trPr>
          <w:cantSplit/>
          <w:trHeight w:val="340"/>
          <w:tblHeader/>
        </w:trPr>
        <w:tc>
          <w:tcPr>
            <w:tcW w:w="5000" w:type="pct"/>
            <w:gridSpan w:val="8"/>
            <w:shd w:val="pct25" w:color="auto" w:fill="auto"/>
            <w:vAlign w:val="center"/>
          </w:tcPr>
          <w:p w14:paraId="2402507F" w14:textId="435B6CA8" w:rsidR="001541F7" w:rsidRPr="00F84B4A" w:rsidRDefault="1F84A7D3" w:rsidP="00896209">
            <w:pPr>
              <w:pStyle w:val="Corpsdetexte"/>
              <w:spacing w:before="0"/>
              <w:jc w:val="center"/>
              <w:rPr>
                <w:b/>
                <w:bCs/>
              </w:rPr>
            </w:pPr>
            <w:r w:rsidRPr="00F84B4A">
              <w:rPr>
                <w:b/>
                <w:bCs/>
              </w:rPr>
              <w:t>Couples sources de risque et objectifs visés</w:t>
            </w:r>
          </w:p>
        </w:tc>
      </w:tr>
      <w:tr w:rsidR="00BF74B1" w:rsidRPr="00F84B4A" w14:paraId="08EE324D" w14:textId="77777777" w:rsidTr="00783472">
        <w:trPr>
          <w:cantSplit/>
          <w:trHeight w:val="340"/>
          <w:tblHeader/>
        </w:trPr>
        <w:tc>
          <w:tcPr>
            <w:tcW w:w="2273" w:type="pct"/>
            <w:gridSpan w:val="2"/>
            <w:shd w:val="pct25" w:color="auto" w:fill="auto"/>
            <w:vAlign w:val="center"/>
          </w:tcPr>
          <w:p w14:paraId="2C6ACD02" w14:textId="77777777" w:rsidR="00BF74B1" w:rsidRPr="00F84B4A" w:rsidRDefault="00BF74B1" w:rsidP="00896209">
            <w:pPr>
              <w:jc w:val="center"/>
              <w:rPr>
                <w:rFonts w:ascii="Times New Roman" w:hAnsi="Times New Roman" w:cs="Times New Roman"/>
                <w:b/>
              </w:rPr>
            </w:pPr>
            <w:r w:rsidRPr="00F84B4A">
              <w:rPr>
                <w:rFonts w:ascii="Times New Roman" w:hAnsi="Times New Roman" w:cs="Times New Roman"/>
                <w:b/>
              </w:rPr>
              <w:t>Identification</w:t>
            </w:r>
          </w:p>
        </w:tc>
        <w:tc>
          <w:tcPr>
            <w:tcW w:w="1191" w:type="pct"/>
            <w:gridSpan w:val="3"/>
            <w:shd w:val="pct25" w:color="auto" w:fill="auto"/>
            <w:vAlign w:val="center"/>
          </w:tcPr>
          <w:p w14:paraId="0EF64B83" w14:textId="22B4513C" w:rsidR="00BF74B1" w:rsidRPr="00F84B4A" w:rsidRDefault="00BF74B1" w:rsidP="00896209">
            <w:pPr>
              <w:jc w:val="center"/>
              <w:rPr>
                <w:rFonts w:ascii="Times New Roman" w:hAnsi="Times New Roman" w:cs="Times New Roman"/>
                <w:b/>
              </w:rPr>
            </w:pPr>
            <w:r w:rsidRPr="00F84B4A">
              <w:rPr>
                <w:rFonts w:ascii="Times New Roman" w:hAnsi="Times New Roman" w:cs="Times New Roman"/>
                <w:b/>
              </w:rPr>
              <w:t>Cotation</w:t>
            </w:r>
          </w:p>
        </w:tc>
        <w:tc>
          <w:tcPr>
            <w:tcW w:w="734" w:type="pct"/>
            <w:gridSpan w:val="2"/>
            <w:shd w:val="pct25" w:color="auto" w:fill="auto"/>
            <w:vAlign w:val="center"/>
          </w:tcPr>
          <w:p w14:paraId="2B7E79BC" w14:textId="1CC59E62" w:rsidR="00BF74B1" w:rsidRPr="00F84B4A" w:rsidRDefault="00BF74B1" w:rsidP="00BF74B1">
            <w:pPr>
              <w:jc w:val="center"/>
              <w:rPr>
                <w:rFonts w:ascii="Times New Roman" w:hAnsi="Times New Roman" w:cs="Times New Roman"/>
                <w:b/>
              </w:rPr>
            </w:pPr>
            <w:r w:rsidRPr="00F84B4A">
              <w:rPr>
                <w:rFonts w:ascii="Times New Roman" w:hAnsi="Times New Roman" w:cs="Times New Roman"/>
                <w:b/>
              </w:rPr>
              <w:t>Évaluation</w:t>
            </w:r>
          </w:p>
        </w:tc>
        <w:tc>
          <w:tcPr>
            <w:tcW w:w="802" w:type="pct"/>
            <w:vMerge w:val="restart"/>
            <w:shd w:val="pct25" w:color="auto" w:fill="auto"/>
            <w:vAlign w:val="center"/>
          </w:tcPr>
          <w:p w14:paraId="37A103C1" w14:textId="40A3DD78" w:rsidR="00BF74B1" w:rsidRPr="00F84B4A" w:rsidRDefault="00BF74B1" w:rsidP="00896209">
            <w:pPr>
              <w:jc w:val="center"/>
              <w:rPr>
                <w:rFonts w:ascii="Times New Roman" w:hAnsi="Times New Roman" w:cs="Times New Roman"/>
                <w:b/>
              </w:rPr>
            </w:pPr>
            <w:r w:rsidRPr="00F84B4A">
              <w:rPr>
                <w:rFonts w:ascii="Times New Roman" w:hAnsi="Times New Roman" w:cs="Times New Roman"/>
                <w:b/>
              </w:rPr>
              <w:t>Observations</w:t>
            </w:r>
          </w:p>
          <w:p w14:paraId="6974143E" w14:textId="25396B96" w:rsidR="00BF74B1" w:rsidRPr="00F84B4A" w:rsidRDefault="00BF74B1" w:rsidP="00896209">
            <w:pPr>
              <w:jc w:val="center"/>
              <w:rPr>
                <w:rFonts w:ascii="Times New Roman" w:hAnsi="Times New Roman" w:cs="Times New Roman"/>
                <w:b/>
              </w:rPr>
            </w:pPr>
            <w:r w:rsidRPr="00F84B4A">
              <w:rPr>
                <w:rFonts w:ascii="Times New Roman" w:hAnsi="Times New Roman" w:cs="Times New Roman"/>
                <w:b/>
              </w:rPr>
              <w:t>-</w:t>
            </w:r>
          </w:p>
          <w:p w14:paraId="5C326B4B" w14:textId="72AB7B2B" w:rsidR="00BF74B1" w:rsidRPr="00F84B4A" w:rsidRDefault="00BF74B1" w:rsidP="00896209">
            <w:pPr>
              <w:jc w:val="center"/>
              <w:rPr>
                <w:rFonts w:ascii="Times New Roman" w:hAnsi="Times New Roman" w:cs="Times New Roman"/>
                <w:b/>
              </w:rPr>
            </w:pPr>
            <w:r w:rsidRPr="00F84B4A">
              <w:rPr>
                <w:rFonts w:ascii="Times New Roman" w:hAnsi="Times New Roman" w:cs="Times New Roman"/>
                <w:b/>
              </w:rPr>
              <w:t>Justification</w:t>
            </w:r>
          </w:p>
        </w:tc>
      </w:tr>
      <w:tr w:rsidR="00B87008" w:rsidRPr="00F84B4A" w14:paraId="5E094235" w14:textId="77777777" w:rsidTr="00783472">
        <w:trPr>
          <w:cantSplit/>
          <w:trHeight w:val="340"/>
          <w:tblHeader/>
        </w:trPr>
        <w:tc>
          <w:tcPr>
            <w:tcW w:w="613" w:type="pct"/>
            <w:shd w:val="pct25" w:color="auto" w:fill="auto"/>
            <w:vAlign w:val="center"/>
          </w:tcPr>
          <w:p w14:paraId="1822583E" w14:textId="77777777" w:rsidR="006C7979" w:rsidRPr="00F84B4A" w:rsidRDefault="006C7979" w:rsidP="00896209">
            <w:pPr>
              <w:jc w:val="center"/>
              <w:rPr>
                <w:rFonts w:ascii="Times New Roman" w:hAnsi="Times New Roman" w:cs="Times New Roman"/>
                <w:b/>
              </w:rPr>
            </w:pPr>
            <w:r w:rsidRPr="00F84B4A">
              <w:rPr>
                <w:rFonts w:ascii="Times New Roman" w:hAnsi="Times New Roman" w:cs="Times New Roman"/>
                <w:b/>
              </w:rPr>
              <w:t>Source de risque</w:t>
            </w:r>
          </w:p>
        </w:tc>
        <w:tc>
          <w:tcPr>
            <w:tcW w:w="1660" w:type="pct"/>
            <w:shd w:val="pct25" w:color="auto" w:fill="auto"/>
            <w:vAlign w:val="center"/>
          </w:tcPr>
          <w:p w14:paraId="0C77621E" w14:textId="77777777" w:rsidR="006C7979" w:rsidRPr="00F84B4A" w:rsidRDefault="006C7979" w:rsidP="00896209">
            <w:pPr>
              <w:jc w:val="center"/>
              <w:rPr>
                <w:rFonts w:ascii="Times New Roman" w:hAnsi="Times New Roman" w:cs="Times New Roman"/>
                <w:b/>
              </w:rPr>
            </w:pPr>
            <w:r w:rsidRPr="00F84B4A">
              <w:rPr>
                <w:rFonts w:ascii="Times New Roman" w:hAnsi="Times New Roman" w:cs="Times New Roman"/>
                <w:b/>
              </w:rPr>
              <w:t>Objectif Visé</w:t>
            </w:r>
          </w:p>
        </w:tc>
        <w:tc>
          <w:tcPr>
            <w:tcW w:w="432" w:type="pct"/>
            <w:shd w:val="pct25" w:color="auto" w:fill="auto"/>
            <w:vAlign w:val="center"/>
          </w:tcPr>
          <w:p w14:paraId="16A0FA86" w14:textId="728E92FE" w:rsidR="006C7979" w:rsidRPr="00F84B4A" w:rsidRDefault="006C7979" w:rsidP="00070577">
            <w:pPr>
              <w:jc w:val="center"/>
              <w:rPr>
                <w:rFonts w:ascii="Times New Roman" w:hAnsi="Times New Roman" w:cs="Times New Roman"/>
                <w:b/>
              </w:rPr>
            </w:pPr>
            <w:r w:rsidRPr="00F84B4A">
              <w:rPr>
                <w:rFonts w:ascii="Times New Roman" w:hAnsi="Times New Roman" w:cs="Times New Roman"/>
                <w:b/>
              </w:rPr>
              <w:t>Motivation</w:t>
            </w:r>
          </w:p>
        </w:tc>
        <w:tc>
          <w:tcPr>
            <w:tcW w:w="432" w:type="pct"/>
            <w:shd w:val="pct25" w:color="auto" w:fill="auto"/>
            <w:vAlign w:val="center"/>
          </w:tcPr>
          <w:p w14:paraId="55C18649" w14:textId="77777777" w:rsidR="006C7979" w:rsidRPr="00F84B4A" w:rsidRDefault="006C7979" w:rsidP="00070577">
            <w:pPr>
              <w:jc w:val="center"/>
              <w:rPr>
                <w:rFonts w:ascii="Times New Roman" w:hAnsi="Times New Roman" w:cs="Times New Roman"/>
                <w:b/>
              </w:rPr>
            </w:pPr>
            <w:r w:rsidRPr="00F84B4A">
              <w:rPr>
                <w:rFonts w:ascii="Times New Roman" w:hAnsi="Times New Roman" w:cs="Times New Roman"/>
                <w:b/>
              </w:rPr>
              <w:t>Ressources</w:t>
            </w:r>
          </w:p>
        </w:tc>
        <w:tc>
          <w:tcPr>
            <w:tcW w:w="327" w:type="pct"/>
            <w:shd w:val="pct25" w:color="auto" w:fill="auto"/>
            <w:vAlign w:val="center"/>
          </w:tcPr>
          <w:p w14:paraId="78322068" w14:textId="7FDCFA9D" w:rsidR="006C7979" w:rsidRPr="00F84B4A" w:rsidRDefault="006C7979" w:rsidP="00070577">
            <w:pPr>
              <w:jc w:val="center"/>
              <w:rPr>
                <w:rFonts w:ascii="Times New Roman" w:hAnsi="Times New Roman" w:cs="Times New Roman"/>
                <w:b/>
              </w:rPr>
            </w:pPr>
            <w:r w:rsidRPr="00F84B4A">
              <w:rPr>
                <w:rFonts w:ascii="Times New Roman" w:hAnsi="Times New Roman" w:cs="Times New Roman"/>
                <w:b/>
              </w:rPr>
              <w:t>Activité</w:t>
            </w:r>
          </w:p>
        </w:tc>
        <w:tc>
          <w:tcPr>
            <w:tcW w:w="428" w:type="pct"/>
            <w:tcBorders>
              <w:bottom w:val="single" w:sz="4" w:space="0" w:color="auto"/>
            </w:tcBorders>
            <w:shd w:val="pct25" w:color="auto" w:fill="auto"/>
            <w:vAlign w:val="center"/>
          </w:tcPr>
          <w:p w14:paraId="5A7CF9E3" w14:textId="77777777" w:rsidR="006C7979" w:rsidRPr="00F84B4A" w:rsidRDefault="006C7979" w:rsidP="00070577">
            <w:pPr>
              <w:jc w:val="center"/>
              <w:rPr>
                <w:rFonts w:ascii="Times New Roman" w:hAnsi="Times New Roman" w:cs="Times New Roman"/>
                <w:b/>
              </w:rPr>
            </w:pPr>
            <w:r w:rsidRPr="00F84B4A">
              <w:rPr>
                <w:rFonts w:ascii="Times New Roman" w:hAnsi="Times New Roman" w:cs="Times New Roman"/>
                <w:b/>
              </w:rPr>
              <w:t>Pertinence</w:t>
            </w:r>
          </w:p>
        </w:tc>
        <w:tc>
          <w:tcPr>
            <w:tcW w:w="306" w:type="pct"/>
            <w:shd w:val="pct25" w:color="auto" w:fill="auto"/>
          </w:tcPr>
          <w:p w14:paraId="7196D064" w14:textId="2CC6035F" w:rsidR="006C7979" w:rsidRPr="00F84B4A" w:rsidRDefault="00BF74B1" w:rsidP="00896209">
            <w:pPr>
              <w:jc w:val="center"/>
              <w:rPr>
                <w:rFonts w:ascii="Times New Roman" w:hAnsi="Times New Roman" w:cs="Times New Roman"/>
                <w:b/>
              </w:rPr>
            </w:pPr>
            <w:r w:rsidRPr="00F84B4A">
              <w:rPr>
                <w:rFonts w:ascii="Times New Roman" w:hAnsi="Times New Roman" w:cs="Times New Roman"/>
                <w:b/>
              </w:rPr>
              <w:t>Retenu</w:t>
            </w:r>
          </w:p>
        </w:tc>
        <w:tc>
          <w:tcPr>
            <w:tcW w:w="802" w:type="pct"/>
            <w:vMerge/>
            <w:shd w:val="pct25" w:color="auto" w:fill="auto"/>
          </w:tcPr>
          <w:p w14:paraId="34FF1C98" w14:textId="77777777" w:rsidR="006C7979" w:rsidRPr="00F84B4A" w:rsidRDefault="006C7979" w:rsidP="00896209">
            <w:pPr>
              <w:jc w:val="center"/>
              <w:rPr>
                <w:rFonts w:ascii="Times New Roman" w:hAnsi="Times New Roman" w:cs="Times New Roman"/>
                <w:b/>
              </w:rPr>
            </w:pPr>
          </w:p>
        </w:tc>
      </w:tr>
      <w:tr w:rsidR="00B87008" w:rsidRPr="00F84B4A" w14:paraId="15D87D1A" w14:textId="77777777" w:rsidTr="00783472">
        <w:trPr>
          <w:cantSplit/>
          <w:trHeight w:val="340"/>
          <w:tblHeader/>
        </w:trPr>
        <w:tc>
          <w:tcPr>
            <w:tcW w:w="613" w:type="pct"/>
            <w:shd w:val="clear" w:color="auto" w:fill="auto"/>
            <w:vAlign w:val="center"/>
          </w:tcPr>
          <w:p w14:paraId="1B0EDB6A" w14:textId="30839C28" w:rsidR="006C7979" w:rsidRPr="00783472" w:rsidRDefault="006C7979" w:rsidP="00896209">
            <w:pPr>
              <w:jc w:val="center"/>
              <w:rPr>
                <w:rFonts w:ascii="Times New Roman" w:hAnsi="Times New Roman" w:cs="Times New Roman"/>
                <w:bCs/>
              </w:rPr>
            </w:pPr>
          </w:p>
        </w:tc>
        <w:tc>
          <w:tcPr>
            <w:tcW w:w="1660" w:type="pct"/>
            <w:shd w:val="clear" w:color="auto" w:fill="auto"/>
            <w:vAlign w:val="center"/>
          </w:tcPr>
          <w:p w14:paraId="240430AD" w14:textId="68B63106" w:rsidR="006C7979" w:rsidRPr="00783472" w:rsidRDefault="006C7979" w:rsidP="00896209">
            <w:pPr>
              <w:jc w:val="center"/>
              <w:rPr>
                <w:rFonts w:ascii="Times New Roman" w:hAnsi="Times New Roman" w:cs="Times New Roman"/>
                <w:bCs/>
              </w:rPr>
            </w:pPr>
          </w:p>
        </w:tc>
        <w:tc>
          <w:tcPr>
            <w:tcW w:w="432" w:type="pct"/>
            <w:shd w:val="clear" w:color="auto" w:fill="auto"/>
            <w:vAlign w:val="center"/>
          </w:tcPr>
          <w:p w14:paraId="4FCC150B" w14:textId="756CC45E" w:rsidR="006C7979" w:rsidRPr="00783472" w:rsidRDefault="006C7979" w:rsidP="00896209">
            <w:pPr>
              <w:jc w:val="center"/>
              <w:rPr>
                <w:rFonts w:ascii="Times New Roman" w:hAnsi="Times New Roman" w:cs="Times New Roman"/>
                <w:bCs/>
              </w:rPr>
            </w:pPr>
          </w:p>
        </w:tc>
        <w:tc>
          <w:tcPr>
            <w:tcW w:w="432" w:type="pct"/>
            <w:shd w:val="clear" w:color="auto" w:fill="auto"/>
            <w:vAlign w:val="center"/>
          </w:tcPr>
          <w:p w14:paraId="74B8E2E7" w14:textId="10465663" w:rsidR="006C7979" w:rsidRPr="00783472" w:rsidRDefault="006C7979" w:rsidP="00896209">
            <w:pPr>
              <w:jc w:val="center"/>
              <w:rPr>
                <w:rFonts w:ascii="Times New Roman" w:hAnsi="Times New Roman" w:cs="Times New Roman"/>
                <w:bCs/>
              </w:rPr>
            </w:pPr>
          </w:p>
        </w:tc>
        <w:tc>
          <w:tcPr>
            <w:tcW w:w="327" w:type="pct"/>
            <w:shd w:val="clear" w:color="auto" w:fill="auto"/>
            <w:vAlign w:val="center"/>
          </w:tcPr>
          <w:p w14:paraId="635029AD" w14:textId="2ED72F82" w:rsidR="006C7979" w:rsidRPr="00783472" w:rsidRDefault="006C7979" w:rsidP="00896209">
            <w:pPr>
              <w:jc w:val="center"/>
              <w:rPr>
                <w:rFonts w:ascii="Times New Roman" w:hAnsi="Times New Roman" w:cs="Times New Roman"/>
                <w:bCs/>
              </w:rPr>
            </w:pPr>
          </w:p>
        </w:tc>
        <w:tc>
          <w:tcPr>
            <w:tcW w:w="428" w:type="pct"/>
            <w:shd w:val="clear" w:color="auto" w:fill="auto"/>
          </w:tcPr>
          <w:p w14:paraId="155BB428" w14:textId="67151518" w:rsidR="006C7979" w:rsidRPr="00783472" w:rsidRDefault="006C7979" w:rsidP="00896209">
            <w:pPr>
              <w:jc w:val="center"/>
              <w:rPr>
                <w:rFonts w:ascii="Times New Roman" w:hAnsi="Times New Roman" w:cs="Times New Roman"/>
                <w:bCs/>
              </w:rPr>
            </w:pPr>
          </w:p>
        </w:tc>
        <w:tc>
          <w:tcPr>
            <w:tcW w:w="306" w:type="pct"/>
            <w:shd w:val="clear" w:color="auto" w:fill="auto"/>
          </w:tcPr>
          <w:p w14:paraId="7A1B21FE" w14:textId="3B207429" w:rsidR="006C7979" w:rsidRPr="00783472" w:rsidRDefault="006C7979" w:rsidP="00896209">
            <w:pPr>
              <w:jc w:val="center"/>
              <w:rPr>
                <w:rFonts w:ascii="Times New Roman" w:hAnsi="Times New Roman" w:cs="Times New Roman"/>
                <w:b/>
              </w:rPr>
            </w:pPr>
          </w:p>
        </w:tc>
        <w:tc>
          <w:tcPr>
            <w:tcW w:w="802" w:type="pct"/>
            <w:shd w:val="clear" w:color="auto" w:fill="auto"/>
          </w:tcPr>
          <w:p w14:paraId="7DF407B4" w14:textId="77777777" w:rsidR="006C7979" w:rsidRPr="00783472" w:rsidRDefault="006C7979" w:rsidP="00896209">
            <w:pPr>
              <w:jc w:val="center"/>
              <w:rPr>
                <w:rFonts w:ascii="Times New Roman" w:hAnsi="Times New Roman" w:cs="Times New Roman"/>
                <w:b/>
              </w:rPr>
            </w:pPr>
          </w:p>
        </w:tc>
      </w:tr>
      <w:tr w:rsidR="00B87008" w:rsidRPr="00F84B4A" w14:paraId="421D9F2F" w14:textId="77777777" w:rsidTr="00783472">
        <w:trPr>
          <w:cantSplit/>
          <w:trHeight w:val="340"/>
          <w:tblHeader/>
        </w:trPr>
        <w:tc>
          <w:tcPr>
            <w:tcW w:w="613" w:type="pct"/>
            <w:shd w:val="clear" w:color="auto" w:fill="auto"/>
            <w:vAlign w:val="center"/>
          </w:tcPr>
          <w:p w14:paraId="116347BB" w14:textId="771DBC48" w:rsidR="000F41A5" w:rsidRPr="00783472" w:rsidRDefault="000F41A5" w:rsidP="00896209">
            <w:pPr>
              <w:jc w:val="center"/>
              <w:rPr>
                <w:rFonts w:ascii="Times New Roman" w:hAnsi="Times New Roman" w:cs="Times New Roman"/>
                <w:bCs/>
              </w:rPr>
            </w:pPr>
          </w:p>
        </w:tc>
        <w:tc>
          <w:tcPr>
            <w:tcW w:w="1660" w:type="pct"/>
            <w:shd w:val="clear" w:color="auto" w:fill="auto"/>
            <w:vAlign w:val="center"/>
          </w:tcPr>
          <w:p w14:paraId="28C39C9D" w14:textId="29387CF0" w:rsidR="000F41A5" w:rsidRPr="00783472" w:rsidRDefault="000F41A5" w:rsidP="00896209">
            <w:pPr>
              <w:jc w:val="center"/>
              <w:rPr>
                <w:rFonts w:ascii="Times New Roman" w:hAnsi="Times New Roman" w:cs="Times New Roman"/>
                <w:bCs/>
              </w:rPr>
            </w:pPr>
          </w:p>
        </w:tc>
        <w:tc>
          <w:tcPr>
            <w:tcW w:w="432" w:type="pct"/>
            <w:shd w:val="clear" w:color="auto" w:fill="auto"/>
            <w:vAlign w:val="center"/>
          </w:tcPr>
          <w:p w14:paraId="735BF80B" w14:textId="21CBF9BD" w:rsidR="000F41A5" w:rsidRPr="00783472" w:rsidRDefault="000F41A5" w:rsidP="00896209">
            <w:pPr>
              <w:jc w:val="center"/>
              <w:rPr>
                <w:rFonts w:ascii="Times New Roman" w:hAnsi="Times New Roman" w:cs="Times New Roman"/>
                <w:bCs/>
              </w:rPr>
            </w:pPr>
          </w:p>
        </w:tc>
        <w:tc>
          <w:tcPr>
            <w:tcW w:w="432" w:type="pct"/>
            <w:shd w:val="clear" w:color="auto" w:fill="auto"/>
            <w:vAlign w:val="center"/>
          </w:tcPr>
          <w:p w14:paraId="2A47A300" w14:textId="7F816350" w:rsidR="000F41A5" w:rsidRPr="00783472" w:rsidRDefault="000F41A5" w:rsidP="00896209">
            <w:pPr>
              <w:jc w:val="center"/>
              <w:rPr>
                <w:rFonts w:ascii="Times New Roman" w:hAnsi="Times New Roman" w:cs="Times New Roman"/>
                <w:bCs/>
              </w:rPr>
            </w:pPr>
          </w:p>
        </w:tc>
        <w:tc>
          <w:tcPr>
            <w:tcW w:w="327" w:type="pct"/>
            <w:shd w:val="clear" w:color="auto" w:fill="auto"/>
            <w:vAlign w:val="center"/>
          </w:tcPr>
          <w:p w14:paraId="19450B26" w14:textId="20412DA9" w:rsidR="000F41A5" w:rsidRPr="00783472" w:rsidRDefault="000F41A5" w:rsidP="00896209">
            <w:pPr>
              <w:jc w:val="center"/>
              <w:rPr>
                <w:rFonts w:ascii="Times New Roman" w:hAnsi="Times New Roman" w:cs="Times New Roman"/>
                <w:bCs/>
              </w:rPr>
            </w:pPr>
          </w:p>
        </w:tc>
        <w:tc>
          <w:tcPr>
            <w:tcW w:w="428" w:type="pct"/>
            <w:shd w:val="clear" w:color="auto" w:fill="auto"/>
          </w:tcPr>
          <w:p w14:paraId="08C9639C" w14:textId="5F8584B6" w:rsidR="000F41A5" w:rsidRPr="00783472" w:rsidRDefault="000F41A5" w:rsidP="00896209">
            <w:pPr>
              <w:jc w:val="center"/>
              <w:rPr>
                <w:rFonts w:ascii="Times New Roman" w:hAnsi="Times New Roman" w:cs="Times New Roman"/>
                <w:bCs/>
              </w:rPr>
            </w:pPr>
          </w:p>
        </w:tc>
        <w:tc>
          <w:tcPr>
            <w:tcW w:w="306" w:type="pct"/>
            <w:shd w:val="clear" w:color="auto" w:fill="auto"/>
          </w:tcPr>
          <w:p w14:paraId="30FF10FE" w14:textId="440A705D" w:rsidR="000F41A5" w:rsidRPr="00783472" w:rsidRDefault="000F41A5" w:rsidP="00896209">
            <w:pPr>
              <w:jc w:val="center"/>
              <w:rPr>
                <w:rFonts w:ascii="Times New Roman" w:hAnsi="Times New Roman" w:cs="Times New Roman"/>
                <w:b/>
              </w:rPr>
            </w:pPr>
          </w:p>
        </w:tc>
        <w:tc>
          <w:tcPr>
            <w:tcW w:w="802" w:type="pct"/>
            <w:shd w:val="clear" w:color="auto" w:fill="auto"/>
          </w:tcPr>
          <w:p w14:paraId="443BB864" w14:textId="77777777" w:rsidR="000F41A5" w:rsidRPr="00783472" w:rsidRDefault="000F41A5" w:rsidP="00896209">
            <w:pPr>
              <w:jc w:val="center"/>
              <w:rPr>
                <w:rFonts w:ascii="Times New Roman" w:hAnsi="Times New Roman" w:cs="Times New Roman"/>
                <w:b/>
              </w:rPr>
            </w:pPr>
          </w:p>
        </w:tc>
      </w:tr>
    </w:tbl>
    <w:p w14:paraId="19164F8B" w14:textId="77777777" w:rsidR="004C4857" w:rsidRPr="00F84B4A" w:rsidRDefault="004C4857" w:rsidP="006468B0">
      <w:pPr>
        <w:pStyle w:val="Titre1"/>
      </w:pPr>
      <w:bookmarkStart w:id="30" w:name="_SCENARIOS_STRATEGIQUES"/>
      <w:bookmarkStart w:id="31" w:name="_Ref54186761"/>
      <w:bookmarkStart w:id="32" w:name="_Toc71624316"/>
      <w:bookmarkEnd w:id="30"/>
      <w:r w:rsidRPr="00F84B4A">
        <w:t>S</w:t>
      </w:r>
      <w:r w:rsidR="00F2161C" w:rsidRPr="00F84B4A">
        <w:t>CENARIOS STRATEGIQUES</w:t>
      </w:r>
      <w:bookmarkEnd w:id="31"/>
      <w:bookmarkEnd w:id="32"/>
    </w:p>
    <w:p w14:paraId="27C59787" w14:textId="77777777" w:rsidR="00F2161C" w:rsidRPr="00F84B4A" w:rsidRDefault="00F2161C" w:rsidP="0059335A">
      <w:pPr>
        <w:pStyle w:val="Corpsdetexte"/>
        <w:rPr>
          <w:rFonts w:eastAsia="Calibri"/>
        </w:rPr>
      </w:pPr>
      <w:r w:rsidRPr="00F84B4A">
        <w:rPr>
          <w:rFonts w:eastAsia="Calibri"/>
        </w:rPr>
        <w:t>Après avoir identifié les objectifs des sources de risque, l’étude s’intéresse ici à l’environnement du système qui pourrait être utilisé pour mener une attaque informatique ciblée.</w:t>
      </w:r>
    </w:p>
    <w:p w14:paraId="1305E554" w14:textId="77777777" w:rsidR="004C4857" w:rsidRPr="00F84B4A" w:rsidRDefault="00F2161C" w:rsidP="00D43073">
      <w:pPr>
        <w:pStyle w:val="Titre2"/>
        <w:spacing w:after="120"/>
        <w:ind w:left="606" w:hanging="578"/>
      </w:pPr>
      <w:bookmarkStart w:id="33" w:name="_Toc71624317"/>
      <w:r w:rsidRPr="00F84B4A">
        <w:t>Elaboration de la cartographie de la menace numérique et sélection des parties prenantes critiques</w:t>
      </w:r>
      <w:bookmarkEnd w:id="33"/>
    </w:p>
    <w:p w14:paraId="3A7102F4" w14:textId="2920DA83" w:rsidR="00F2161C" w:rsidRPr="00F84B4A" w:rsidRDefault="00F2161C" w:rsidP="0059335A">
      <w:pPr>
        <w:pStyle w:val="Corpsdetexte"/>
      </w:pPr>
      <w:r w:rsidRPr="00F84B4A">
        <w:t>Ce paragraphe a pour objectif d’identifier les organismes ou systèmes pouvant constituer un vecteur d’attaque de par leurs accès</w:t>
      </w:r>
      <w:r w:rsidR="00E64D68" w:rsidRPr="00F84B4A">
        <w:rPr>
          <w:rStyle w:val="Appelnotedebasdep"/>
        </w:rPr>
        <w:footnoteReference w:id="6"/>
      </w:r>
      <w:r w:rsidRPr="00F84B4A">
        <w:t xml:space="preserve"> numériques à l’objet de l’étude et à ses valeurs métier, de leur vulnérabilité ou de leur exposition aux </w:t>
      </w:r>
      <w:r w:rsidR="00555074" w:rsidRPr="00F84B4A">
        <w:t xml:space="preserve">sources de </w:t>
      </w:r>
      <w:r w:rsidRPr="00F84B4A">
        <w:t>risque.</w:t>
      </w:r>
      <w:r w:rsidR="0059422B">
        <w:t xml:space="preserve"> </w:t>
      </w:r>
    </w:p>
    <w:p w14:paraId="6E4B8510" w14:textId="55E87310" w:rsidR="00F2161C" w:rsidRPr="00F84B4A" w:rsidRDefault="1CB47320" w:rsidP="0059335A">
      <w:pPr>
        <w:pStyle w:val="Corpsdetexte"/>
      </w:pPr>
      <w:r w:rsidRPr="00F84B4A">
        <w:t xml:space="preserve">Ces éléments </w:t>
      </w:r>
      <w:r w:rsidRPr="00F84B4A">
        <w:rPr>
          <w:b/>
          <w:bCs/>
        </w:rPr>
        <w:t>internes</w:t>
      </w:r>
      <w:r w:rsidRPr="00F84B4A">
        <w:t xml:space="preserve"> ou </w:t>
      </w:r>
      <w:r w:rsidRPr="00F84B4A">
        <w:rPr>
          <w:b/>
          <w:bCs/>
        </w:rPr>
        <w:t>externes</w:t>
      </w:r>
      <w:r w:rsidRPr="00F84B4A">
        <w:t xml:space="preserve"> à l’organisation</w:t>
      </w:r>
      <w:r w:rsidR="00E154EF" w:rsidRPr="00F84B4A">
        <w:t>,</w:t>
      </w:r>
      <w:r w:rsidRPr="00F84B4A">
        <w:t xml:space="preserve"> dénommés parties prenantes</w:t>
      </w:r>
      <w:r w:rsidR="00E154EF" w:rsidRPr="00F84B4A">
        <w:t>,</w:t>
      </w:r>
      <w:r w:rsidRPr="00F84B4A">
        <w:t xml:space="preserve"> sont représentés dans ce qui est appelée la </w:t>
      </w:r>
      <w:r w:rsidRPr="00F84B4A">
        <w:rPr>
          <w:b/>
          <w:bCs/>
        </w:rPr>
        <w:t>cartographie de la menace numérique de l’écosystème</w:t>
      </w:r>
      <w:r w:rsidRPr="00F84B4A">
        <w:t>.</w:t>
      </w:r>
    </w:p>
    <w:p w14:paraId="3AC86BD8" w14:textId="6EE481CE" w:rsidR="00F2161C" w:rsidRPr="00F84B4A" w:rsidRDefault="00F2161C" w:rsidP="0059335A">
      <w:pPr>
        <w:pStyle w:val="Corpsdetexte"/>
      </w:pPr>
      <w:r w:rsidRPr="00F84B4A">
        <w:t>Cette cartographie permet de faire appara</w:t>
      </w:r>
      <w:r w:rsidR="00A74BF5" w:rsidRPr="00F84B4A">
        <w:t>î</w:t>
      </w:r>
      <w:r w:rsidRPr="00F84B4A">
        <w:t xml:space="preserve">tre les parties prenantes d’intérêts au regard de leur niveau de menace vis-à-vis de l’objet de l’étude. Ces parties sont dites parties prenantes critiques. </w:t>
      </w:r>
    </w:p>
    <w:p w14:paraId="2D15334D" w14:textId="77777777" w:rsidR="00896209" w:rsidRDefault="00896209" w:rsidP="00A37C37">
      <w:pPr>
        <w:pStyle w:val="Corpsdetexte"/>
      </w:pPr>
      <w:bookmarkStart w:id="34" w:name="_Phases_de_vie"/>
      <w:bookmarkStart w:id="35" w:name="_Description_des_parties"/>
      <w:bookmarkStart w:id="36" w:name="_Ref54184992"/>
      <w:bookmarkEnd w:id="34"/>
      <w:bookmarkEnd w:id="35"/>
      <w:r>
        <w:br w:type="page"/>
      </w:r>
    </w:p>
    <w:p w14:paraId="72A243CA" w14:textId="17C2F3F1" w:rsidR="00B34E7A" w:rsidRPr="00F84B4A" w:rsidRDefault="00B34E7A" w:rsidP="006468B0">
      <w:pPr>
        <w:pStyle w:val="Titre3"/>
      </w:pPr>
      <w:bookmarkStart w:id="37" w:name="_Toc71624318"/>
      <w:r w:rsidRPr="00F84B4A">
        <w:lastRenderedPageBreak/>
        <w:t>Description des parties prenantes</w:t>
      </w:r>
      <w:bookmarkEnd w:id="36"/>
      <w:bookmarkEnd w:id="37"/>
    </w:p>
    <w:p w14:paraId="6B3EE272" w14:textId="558A4148" w:rsidR="00B34E7A" w:rsidRPr="00F84B4A" w:rsidRDefault="004A4C4C" w:rsidP="00324E18">
      <w:pPr>
        <w:pStyle w:val="Corpsdetexte"/>
        <w:spacing w:after="120"/>
      </w:pPr>
      <w:r w:rsidRPr="00F84B4A">
        <w:t>L</w:t>
      </w:r>
      <w:r w:rsidR="00103C09" w:rsidRPr="00F84B4A">
        <w:t>e</w:t>
      </w:r>
      <w:r w:rsidR="00E64D68" w:rsidRPr="00F84B4A">
        <w:t xml:space="preserve">s parties prenantes sont listées dans le tableau donné </w:t>
      </w:r>
      <w:r w:rsidRPr="00F84B4A">
        <w:t>ci-après</w:t>
      </w:r>
      <w:r w:rsidR="00B67BA4" w:rsidRPr="00F84B4A">
        <w:t xml:space="preserve">. </w:t>
      </w:r>
    </w:p>
    <w:p w14:paraId="644AC0D7" w14:textId="2217CBCD" w:rsidR="0086094A" w:rsidRPr="00F84B4A" w:rsidRDefault="1F84A7D3" w:rsidP="00896209">
      <w:pPr>
        <w:pStyle w:val="Lgende"/>
        <w:keepNext/>
        <w:spacing w:before="120" w:after="0"/>
      </w:pPr>
      <w:r w:rsidRPr="00F84B4A">
        <w:t xml:space="preserve">Tableau </w:t>
      </w:r>
      <w:r w:rsidR="0086094A" w:rsidRPr="00F84B4A">
        <w:fldChar w:fldCharType="begin"/>
      </w:r>
      <w:r w:rsidR="0086094A" w:rsidRPr="00F84B4A">
        <w:instrText>SEQ Tableau \* ARABIC</w:instrText>
      </w:r>
      <w:r w:rsidR="0086094A" w:rsidRPr="00F84B4A">
        <w:fldChar w:fldCharType="separate"/>
      </w:r>
      <w:r w:rsidR="0027046F">
        <w:rPr>
          <w:noProof/>
        </w:rPr>
        <w:t>12</w:t>
      </w:r>
      <w:r w:rsidR="0086094A" w:rsidRPr="00F84B4A">
        <w:fldChar w:fldCharType="end"/>
      </w:r>
      <w:r w:rsidRPr="00F84B4A">
        <w:t xml:space="preserve"> </w:t>
      </w:r>
      <w:r w:rsidR="000A4074">
        <w:t xml:space="preserve">- </w:t>
      </w:r>
      <w:r w:rsidRPr="00F84B4A">
        <w:t>Liste des parties prenantes</w:t>
      </w:r>
    </w:p>
    <w:tbl>
      <w:tblPr>
        <w:tblStyle w:val="Grilledutableau"/>
        <w:tblW w:w="5000" w:type="pct"/>
        <w:tblLook w:val="04A0" w:firstRow="1" w:lastRow="0" w:firstColumn="1" w:lastColumn="0" w:noHBand="0" w:noVBand="1"/>
      </w:tblPr>
      <w:tblGrid>
        <w:gridCol w:w="1412"/>
        <w:gridCol w:w="3703"/>
        <w:gridCol w:w="9417"/>
      </w:tblGrid>
      <w:tr w:rsidR="001541F7" w:rsidRPr="00F84B4A" w14:paraId="69391C94" w14:textId="77777777" w:rsidTr="00896209">
        <w:trPr>
          <w:cantSplit/>
          <w:trHeight w:val="340"/>
          <w:tblHeader/>
        </w:trPr>
        <w:tc>
          <w:tcPr>
            <w:tcW w:w="5000" w:type="pct"/>
            <w:gridSpan w:val="3"/>
            <w:shd w:val="pct25" w:color="auto" w:fill="auto"/>
            <w:vAlign w:val="center"/>
          </w:tcPr>
          <w:p w14:paraId="2C4ADFB7" w14:textId="77777777" w:rsidR="001541F7" w:rsidRPr="00F84B4A" w:rsidRDefault="001541F7" w:rsidP="00896209">
            <w:pPr>
              <w:pStyle w:val="Corpsdetexte"/>
              <w:spacing w:before="0"/>
              <w:jc w:val="center"/>
              <w:rPr>
                <w:b/>
              </w:rPr>
            </w:pPr>
            <w:r w:rsidRPr="00F84B4A">
              <w:rPr>
                <w:b/>
              </w:rPr>
              <w:t>Description des parties prenantes</w:t>
            </w:r>
          </w:p>
        </w:tc>
      </w:tr>
      <w:tr w:rsidR="00B61913" w:rsidRPr="00F84B4A" w14:paraId="650F9759" w14:textId="77777777" w:rsidTr="00896209">
        <w:trPr>
          <w:cantSplit/>
          <w:trHeight w:val="340"/>
          <w:tblHeader/>
        </w:trPr>
        <w:tc>
          <w:tcPr>
            <w:tcW w:w="486" w:type="pct"/>
            <w:shd w:val="pct25" w:color="auto" w:fill="auto"/>
            <w:vAlign w:val="center"/>
          </w:tcPr>
          <w:p w14:paraId="66957097" w14:textId="77777777" w:rsidR="00B61913" w:rsidRPr="00F84B4A" w:rsidRDefault="00B61913" w:rsidP="00896209">
            <w:pPr>
              <w:jc w:val="center"/>
              <w:rPr>
                <w:rFonts w:ascii="Times New Roman" w:hAnsi="Times New Roman" w:cs="Times New Roman"/>
                <w:b/>
              </w:rPr>
            </w:pPr>
            <w:r w:rsidRPr="00F84B4A">
              <w:rPr>
                <w:rFonts w:ascii="Times New Roman" w:hAnsi="Times New Roman" w:cs="Times New Roman"/>
                <w:b/>
              </w:rPr>
              <w:t>Catégorie</w:t>
            </w:r>
          </w:p>
        </w:tc>
        <w:tc>
          <w:tcPr>
            <w:tcW w:w="1274" w:type="pct"/>
            <w:shd w:val="pct25" w:color="auto" w:fill="auto"/>
            <w:vAlign w:val="center"/>
          </w:tcPr>
          <w:p w14:paraId="38DD4AFC" w14:textId="77777777" w:rsidR="00B61913" w:rsidRPr="00F84B4A" w:rsidRDefault="00B61913" w:rsidP="00896209">
            <w:pPr>
              <w:jc w:val="center"/>
              <w:rPr>
                <w:rFonts w:ascii="Times New Roman" w:hAnsi="Times New Roman" w:cs="Times New Roman"/>
                <w:b/>
              </w:rPr>
            </w:pPr>
            <w:r w:rsidRPr="00F84B4A">
              <w:rPr>
                <w:rFonts w:ascii="Times New Roman" w:hAnsi="Times New Roman" w:cs="Times New Roman"/>
                <w:b/>
              </w:rPr>
              <w:t>Nom</w:t>
            </w:r>
          </w:p>
        </w:tc>
        <w:tc>
          <w:tcPr>
            <w:tcW w:w="3240" w:type="pct"/>
            <w:shd w:val="pct25" w:color="auto" w:fill="auto"/>
          </w:tcPr>
          <w:p w14:paraId="225AC16C" w14:textId="2E3A3DF3" w:rsidR="00B61913" w:rsidRPr="00F84B4A" w:rsidRDefault="00B61913" w:rsidP="00896209">
            <w:pPr>
              <w:jc w:val="center"/>
              <w:rPr>
                <w:rFonts w:ascii="Times New Roman" w:hAnsi="Times New Roman" w:cs="Times New Roman"/>
                <w:b/>
              </w:rPr>
            </w:pPr>
            <w:r w:rsidRPr="00F84B4A">
              <w:rPr>
                <w:rFonts w:ascii="Times New Roman" w:hAnsi="Times New Roman" w:cs="Times New Roman"/>
                <w:b/>
              </w:rPr>
              <w:t>D</w:t>
            </w:r>
            <w:r w:rsidR="00444DE9">
              <w:rPr>
                <w:rFonts w:ascii="Times New Roman" w:hAnsi="Times New Roman" w:cs="Times New Roman"/>
                <w:b/>
              </w:rPr>
              <w:t>escription</w:t>
            </w:r>
          </w:p>
        </w:tc>
      </w:tr>
      <w:tr w:rsidR="00B61913" w:rsidRPr="00F84B4A" w14:paraId="44FB30F8" w14:textId="77777777" w:rsidTr="00896209">
        <w:trPr>
          <w:cantSplit/>
          <w:trHeight w:val="340"/>
          <w:tblHeader/>
        </w:trPr>
        <w:tc>
          <w:tcPr>
            <w:tcW w:w="486" w:type="pct"/>
            <w:shd w:val="clear" w:color="auto" w:fill="auto"/>
            <w:vAlign w:val="center"/>
          </w:tcPr>
          <w:p w14:paraId="3041E394" w14:textId="7C866ED1" w:rsidR="00B61913" w:rsidRPr="00783472" w:rsidRDefault="00B61913" w:rsidP="00896209">
            <w:pPr>
              <w:jc w:val="center"/>
              <w:rPr>
                <w:rFonts w:ascii="Times New Roman" w:hAnsi="Times New Roman" w:cs="Times New Roman"/>
                <w:bCs/>
              </w:rPr>
            </w:pPr>
          </w:p>
        </w:tc>
        <w:tc>
          <w:tcPr>
            <w:tcW w:w="1274" w:type="pct"/>
            <w:shd w:val="clear" w:color="auto" w:fill="auto"/>
            <w:vAlign w:val="center"/>
          </w:tcPr>
          <w:p w14:paraId="722B00AE" w14:textId="72D550B7" w:rsidR="00B61913" w:rsidRPr="00783472" w:rsidRDefault="00B61913" w:rsidP="00896209">
            <w:pPr>
              <w:jc w:val="center"/>
              <w:rPr>
                <w:rFonts w:ascii="Times New Roman" w:hAnsi="Times New Roman" w:cs="Times New Roman"/>
                <w:bCs/>
              </w:rPr>
            </w:pPr>
          </w:p>
        </w:tc>
        <w:tc>
          <w:tcPr>
            <w:tcW w:w="3240" w:type="pct"/>
            <w:shd w:val="clear" w:color="auto" w:fill="auto"/>
          </w:tcPr>
          <w:p w14:paraId="42C6D796" w14:textId="0FC77B63" w:rsidR="00B61913" w:rsidRPr="00783472" w:rsidRDefault="00B61913" w:rsidP="00000705">
            <w:pPr>
              <w:rPr>
                <w:rFonts w:ascii="Times New Roman" w:hAnsi="Times New Roman" w:cs="Times New Roman"/>
                <w:bCs/>
              </w:rPr>
            </w:pPr>
          </w:p>
        </w:tc>
      </w:tr>
      <w:tr w:rsidR="00B61913" w:rsidRPr="00F84B4A" w14:paraId="1C54B0D2" w14:textId="77777777" w:rsidTr="00896209">
        <w:trPr>
          <w:cantSplit/>
          <w:trHeight w:val="340"/>
          <w:tblHeader/>
        </w:trPr>
        <w:tc>
          <w:tcPr>
            <w:tcW w:w="486" w:type="pct"/>
            <w:shd w:val="clear" w:color="auto" w:fill="auto"/>
            <w:vAlign w:val="center"/>
          </w:tcPr>
          <w:p w14:paraId="60E1B6BE" w14:textId="48DD2128" w:rsidR="00B61913" w:rsidRPr="00783472" w:rsidRDefault="00B61913" w:rsidP="00896209">
            <w:pPr>
              <w:jc w:val="center"/>
              <w:rPr>
                <w:rFonts w:ascii="Times New Roman" w:hAnsi="Times New Roman" w:cs="Times New Roman"/>
                <w:bCs/>
              </w:rPr>
            </w:pPr>
          </w:p>
        </w:tc>
        <w:tc>
          <w:tcPr>
            <w:tcW w:w="1274" w:type="pct"/>
            <w:shd w:val="clear" w:color="auto" w:fill="auto"/>
            <w:vAlign w:val="center"/>
          </w:tcPr>
          <w:p w14:paraId="4E2C925B" w14:textId="262DDF52" w:rsidR="00B61913" w:rsidRPr="00783472" w:rsidRDefault="00B61913" w:rsidP="00896209">
            <w:pPr>
              <w:jc w:val="center"/>
              <w:rPr>
                <w:rFonts w:ascii="Times New Roman" w:hAnsi="Times New Roman" w:cs="Times New Roman"/>
                <w:bCs/>
              </w:rPr>
            </w:pPr>
          </w:p>
        </w:tc>
        <w:tc>
          <w:tcPr>
            <w:tcW w:w="3240" w:type="pct"/>
            <w:shd w:val="clear" w:color="auto" w:fill="auto"/>
          </w:tcPr>
          <w:p w14:paraId="1EF79D27" w14:textId="4C564F52" w:rsidR="00B61913" w:rsidRPr="00783472" w:rsidRDefault="00B61913" w:rsidP="00896209">
            <w:pPr>
              <w:rPr>
                <w:rFonts w:ascii="Times New Roman" w:hAnsi="Times New Roman" w:cs="Times New Roman"/>
                <w:bCs/>
              </w:rPr>
            </w:pPr>
          </w:p>
        </w:tc>
      </w:tr>
      <w:tr w:rsidR="00B61913" w:rsidRPr="00F84B4A" w14:paraId="326FD955" w14:textId="77777777" w:rsidTr="00896209">
        <w:trPr>
          <w:cantSplit/>
          <w:trHeight w:val="340"/>
          <w:tblHeader/>
        </w:trPr>
        <w:tc>
          <w:tcPr>
            <w:tcW w:w="486" w:type="pct"/>
            <w:shd w:val="clear" w:color="auto" w:fill="auto"/>
            <w:vAlign w:val="center"/>
          </w:tcPr>
          <w:p w14:paraId="0C939EEB" w14:textId="7A9CE5F1" w:rsidR="00B61913" w:rsidRPr="00783472" w:rsidRDefault="00B61913" w:rsidP="00896209">
            <w:pPr>
              <w:jc w:val="center"/>
              <w:rPr>
                <w:rFonts w:ascii="Times New Roman" w:hAnsi="Times New Roman" w:cs="Times New Roman"/>
                <w:bCs/>
              </w:rPr>
            </w:pPr>
          </w:p>
        </w:tc>
        <w:tc>
          <w:tcPr>
            <w:tcW w:w="1274" w:type="pct"/>
            <w:shd w:val="clear" w:color="auto" w:fill="auto"/>
            <w:vAlign w:val="center"/>
          </w:tcPr>
          <w:p w14:paraId="16445439" w14:textId="56078C44" w:rsidR="00B61913" w:rsidRPr="00783472" w:rsidRDefault="00B61913" w:rsidP="00896209">
            <w:pPr>
              <w:jc w:val="center"/>
              <w:rPr>
                <w:rFonts w:ascii="Times New Roman" w:hAnsi="Times New Roman" w:cs="Times New Roman"/>
                <w:bCs/>
              </w:rPr>
            </w:pPr>
          </w:p>
        </w:tc>
        <w:tc>
          <w:tcPr>
            <w:tcW w:w="3240" w:type="pct"/>
            <w:shd w:val="clear" w:color="auto" w:fill="auto"/>
          </w:tcPr>
          <w:p w14:paraId="565FC0AF" w14:textId="664DE999" w:rsidR="00B61913" w:rsidRPr="00783472" w:rsidRDefault="00B61913" w:rsidP="00896209">
            <w:pPr>
              <w:rPr>
                <w:rFonts w:ascii="Times New Roman" w:hAnsi="Times New Roman" w:cs="Times New Roman"/>
                <w:bCs/>
              </w:rPr>
            </w:pPr>
          </w:p>
        </w:tc>
      </w:tr>
    </w:tbl>
    <w:p w14:paraId="4758D2BD" w14:textId="15EE7EB3" w:rsidR="00B34E7A" w:rsidRPr="00F84B4A" w:rsidRDefault="2A271456" w:rsidP="006468B0">
      <w:pPr>
        <w:pStyle w:val="Titre3"/>
      </w:pPr>
      <w:bookmarkStart w:id="38" w:name="_Toc71624319"/>
      <w:r w:rsidRPr="00F84B4A">
        <w:t>Évaluation des parties prenantes</w:t>
      </w:r>
      <w:bookmarkEnd w:id="38"/>
    </w:p>
    <w:p w14:paraId="509D3FF9" w14:textId="38E09576" w:rsidR="00B34E7A" w:rsidRPr="00F84B4A" w:rsidRDefault="00B34E7A" w:rsidP="0059335A">
      <w:pPr>
        <w:pStyle w:val="Corpsdetexte"/>
      </w:pPr>
      <w:r w:rsidRPr="00F84B4A">
        <w:t xml:space="preserve">L’évaluation du niveau de menace des parties prenantes a été réalisée via la formule proposée par la méthode, sans aucune pondération, à savoir : </w:t>
      </w:r>
    </w:p>
    <w:p w14:paraId="04CAB5AA" w14:textId="77777777" w:rsidR="00B34E7A" w:rsidRPr="00F84B4A" w:rsidRDefault="00B34E7A" w:rsidP="0059335A">
      <w:pPr>
        <w:pStyle w:val="Corpsdetexte"/>
      </w:pPr>
      <w:r w:rsidRPr="00F84B4A">
        <w:t xml:space="preserve">Niveau de menace = (dépendance x pénétration) / (maturité cyber x confiance). </w:t>
      </w:r>
    </w:p>
    <w:p w14:paraId="010AC4B1" w14:textId="0534F2B2" w:rsidR="003F1388" w:rsidRPr="00F84B4A" w:rsidRDefault="00A46BEB" w:rsidP="00E67B7A">
      <w:pPr>
        <w:pStyle w:val="Corpsdetexte"/>
        <w:spacing w:after="120"/>
      </w:pPr>
      <w:r w:rsidRPr="00F84B4A">
        <w:t>L’</w:t>
      </w:r>
      <w:hyperlink w:anchor="Appendice_V" w:history="1">
        <w:r w:rsidRPr="00F84B4A">
          <w:rPr>
            <w:rStyle w:val="Lienhypertexte"/>
          </w:rPr>
          <w:t xml:space="preserve">appendice </w:t>
        </w:r>
        <w:r w:rsidR="00B34E7A" w:rsidRPr="00F84B4A">
          <w:rPr>
            <w:rStyle w:val="Lienhypertexte"/>
          </w:rPr>
          <w:t>V</w:t>
        </w:r>
      </w:hyperlink>
      <w:r w:rsidR="00B34E7A" w:rsidRPr="00F84B4A">
        <w:t>, présente les métriques de cotation de chacun de ces quatre critères.</w:t>
      </w:r>
    </w:p>
    <w:p w14:paraId="22983BD6" w14:textId="27E11E8B" w:rsidR="0086094A" w:rsidRPr="00F84B4A" w:rsidRDefault="2A271456" w:rsidP="00896209">
      <w:pPr>
        <w:pStyle w:val="Lgende"/>
        <w:keepNext/>
        <w:spacing w:before="120" w:after="0"/>
      </w:pPr>
      <w:r w:rsidRPr="00F84B4A">
        <w:t xml:space="preserve">Tableau </w:t>
      </w:r>
      <w:r w:rsidR="0086094A" w:rsidRPr="00F84B4A">
        <w:fldChar w:fldCharType="begin"/>
      </w:r>
      <w:r w:rsidR="0086094A" w:rsidRPr="00F84B4A">
        <w:instrText>SEQ Tableau \* ARABIC</w:instrText>
      </w:r>
      <w:r w:rsidR="0086094A" w:rsidRPr="00F84B4A">
        <w:fldChar w:fldCharType="separate"/>
      </w:r>
      <w:r w:rsidR="0027046F">
        <w:rPr>
          <w:noProof/>
        </w:rPr>
        <w:t>13</w:t>
      </w:r>
      <w:r w:rsidR="0086094A" w:rsidRPr="00F84B4A">
        <w:fldChar w:fldCharType="end"/>
      </w:r>
      <w:r w:rsidRPr="00F84B4A">
        <w:t xml:space="preserve"> </w:t>
      </w:r>
      <w:r w:rsidR="000A4074">
        <w:t xml:space="preserve">- </w:t>
      </w:r>
      <w:r w:rsidRPr="00F84B4A">
        <w:t>Evaluation des parties prenantes (avant application du socle)</w:t>
      </w:r>
    </w:p>
    <w:tbl>
      <w:tblPr>
        <w:tblStyle w:val="Grilledutableau"/>
        <w:tblW w:w="5000" w:type="pct"/>
        <w:tblLook w:val="04A0" w:firstRow="1" w:lastRow="0" w:firstColumn="1" w:lastColumn="0" w:noHBand="0" w:noVBand="1"/>
      </w:tblPr>
      <w:tblGrid>
        <w:gridCol w:w="1686"/>
        <w:gridCol w:w="3392"/>
        <w:gridCol w:w="1407"/>
        <w:gridCol w:w="1218"/>
        <w:gridCol w:w="1363"/>
        <w:gridCol w:w="1136"/>
        <w:gridCol w:w="1133"/>
        <w:gridCol w:w="1276"/>
        <w:gridCol w:w="1165"/>
        <w:gridCol w:w="756"/>
      </w:tblGrid>
      <w:tr w:rsidR="005A043B" w:rsidRPr="00F84B4A" w14:paraId="08148A12" w14:textId="77777777" w:rsidTr="00896209">
        <w:trPr>
          <w:cantSplit/>
          <w:trHeight w:val="340"/>
          <w:tblHeader/>
        </w:trPr>
        <w:tc>
          <w:tcPr>
            <w:tcW w:w="5000" w:type="pct"/>
            <w:gridSpan w:val="10"/>
            <w:shd w:val="pct25" w:color="auto" w:fill="auto"/>
          </w:tcPr>
          <w:p w14:paraId="3ACC30C3" w14:textId="105509AB" w:rsidR="005A043B" w:rsidRPr="00F84B4A" w:rsidRDefault="005A043B" w:rsidP="00896209">
            <w:pPr>
              <w:pStyle w:val="Corpsdetexte"/>
              <w:spacing w:before="0"/>
              <w:jc w:val="center"/>
              <w:rPr>
                <w:b/>
                <w:bCs/>
              </w:rPr>
            </w:pPr>
            <w:r w:rsidRPr="00F84B4A">
              <w:rPr>
                <w:b/>
                <w:bCs/>
              </w:rPr>
              <w:t>Évaluation des parties prenantes</w:t>
            </w:r>
          </w:p>
        </w:tc>
      </w:tr>
      <w:tr w:rsidR="00D40098" w:rsidRPr="00F84B4A" w14:paraId="7426DAF2" w14:textId="77777777" w:rsidTr="00D40098">
        <w:trPr>
          <w:cantSplit/>
          <w:trHeight w:val="340"/>
          <w:tblHeader/>
        </w:trPr>
        <w:tc>
          <w:tcPr>
            <w:tcW w:w="580" w:type="pct"/>
            <w:shd w:val="pct25" w:color="auto" w:fill="auto"/>
            <w:vAlign w:val="center"/>
          </w:tcPr>
          <w:p w14:paraId="3C7F92F4" w14:textId="2398485C" w:rsidR="00D40098" w:rsidRPr="00F84B4A" w:rsidRDefault="00D40098" w:rsidP="00D40098">
            <w:pPr>
              <w:jc w:val="center"/>
              <w:rPr>
                <w:rFonts w:ascii="Times New Roman" w:hAnsi="Times New Roman" w:cs="Times New Roman"/>
                <w:b/>
              </w:rPr>
            </w:pPr>
            <w:r w:rsidRPr="00F84B4A">
              <w:rPr>
                <w:rFonts w:ascii="Times New Roman" w:hAnsi="Times New Roman" w:cs="Times New Roman"/>
                <w:b/>
              </w:rPr>
              <w:t>Catégorie</w:t>
            </w:r>
          </w:p>
        </w:tc>
        <w:tc>
          <w:tcPr>
            <w:tcW w:w="1167" w:type="pct"/>
            <w:shd w:val="pct25" w:color="auto" w:fill="auto"/>
            <w:vAlign w:val="center"/>
          </w:tcPr>
          <w:p w14:paraId="37FF2D02" w14:textId="77777777" w:rsidR="00D40098" w:rsidRPr="00F84B4A" w:rsidRDefault="00D40098" w:rsidP="00896209">
            <w:pPr>
              <w:jc w:val="center"/>
              <w:rPr>
                <w:rFonts w:ascii="Times New Roman" w:hAnsi="Times New Roman" w:cs="Times New Roman"/>
                <w:b/>
              </w:rPr>
            </w:pPr>
            <w:r w:rsidRPr="00F84B4A">
              <w:rPr>
                <w:rFonts w:ascii="Times New Roman" w:hAnsi="Times New Roman" w:cs="Times New Roman"/>
                <w:b/>
              </w:rPr>
              <w:t>Nom</w:t>
            </w:r>
          </w:p>
        </w:tc>
        <w:tc>
          <w:tcPr>
            <w:tcW w:w="484" w:type="pct"/>
            <w:shd w:val="pct25" w:color="auto" w:fill="auto"/>
            <w:vAlign w:val="center"/>
          </w:tcPr>
          <w:p w14:paraId="42C2A3A7" w14:textId="2B19092B" w:rsidR="00D40098" w:rsidRPr="00F84B4A" w:rsidRDefault="00D40098" w:rsidP="00896209">
            <w:pPr>
              <w:jc w:val="center"/>
              <w:rPr>
                <w:rFonts w:ascii="Times New Roman" w:hAnsi="Times New Roman" w:cs="Times New Roman"/>
              </w:rPr>
            </w:pPr>
            <w:r w:rsidRPr="00F84B4A">
              <w:rPr>
                <w:rFonts w:ascii="Times New Roman" w:hAnsi="Times New Roman" w:cs="Times New Roman"/>
              </w:rPr>
              <w:t>Dépendance</w:t>
            </w:r>
          </w:p>
        </w:tc>
        <w:tc>
          <w:tcPr>
            <w:tcW w:w="419" w:type="pct"/>
            <w:shd w:val="pct25" w:color="auto" w:fill="auto"/>
            <w:vAlign w:val="center"/>
          </w:tcPr>
          <w:p w14:paraId="75BAFEC1" w14:textId="7360B963" w:rsidR="00D40098" w:rsidRPr="00F84B4A" w:rsidRDefault="00D40098" w:rsidP="00896209">
            <w:pPr>
              <w:jc w:val="center"/>
              <w:rPr>
                <w:rFonts w:ascii="Times New Roman" w:hAnsi="Times New Roman" w:cs="Times New Roman"/>
              </w:rPr>
            </w:pPr>
            <w:r w:rsidRPr="00F84B4A">
              <w:rPr>
                <w:rFonts w:ascii="Times New Roman" w:hAnsi="Times New Roman" w:cs="Times New Roman"/>
              </w:rPr>
              <w:t>Pénétration</w:t>
            </w:r>
          </w:p>
        </w:tc>
        <w:tc>
          <w:tcPr>
            <w:tcW w:w="469" w:type="pct"/>
            <w:tcBorders>
              <w:bottom w:val="single" w:sz="4" w:space="0" w:color="auto"/>
            </w:tcBorders>
            <w:shd w:val="pct25" w:color="auto" w:fill="auto"/>
            <w:vAlign w:val="center"/>
          </w:tcPr>
          <w:p w14:paraId="610DB005" w14:textId="77777777" w:rsidR="00D40098" w:rsidRPr="00F84B4A" w:rsidRDefault="00D40098" w:rsidP="00896209">
            <w:pPr>
              <w:jc w:val="center"/>
              <w:rPr>
                <w:rFonts w:ascii="Times New Roman" w:hAnsi="Times New Roman" w:cs="Times New Roman"/>
                <w:b/>
              </w:rPr>
            </w:pPr>
            <w:r w:rsidRPr="00F84B4A">
              <w:rPr>
                <w:rFonts w:ascii="Times New Roman" w:hAnsi="Times New Roman" w:cs="Times New Roman"/>
                <w:b/>
              </w:rPr>
              <w:t>Exposition</w:t>
            </w:r>
          </w:p>
        </w:tc>
        <w:tc>
          <w:tcPr>
            <w:tcW w:w="391" w:type="pct"/>
            <w:shd w:val="pct25" w:color="auto" w:fill="auto"/>
            <w:vAlign w:val="center"/>
          </w:tcPr>
          <w:p w14:paraId="611609C9" w14:textId="0B92BF81" w:rsidR="00D40098" w:rsidRPr="00F84B4A" w:rsidRDefault="00D40098" w:rsidP="00896209">
            <w:pPr>
              <w:jc w:val="center"/>
              <w:rPr>
                <w:rFonts w:ascii="Times New Roman" w:hAnsi="Times New Roman" w:cs="Times New Roman"/>
              </w:rPr>
            </w:pPr>
            <w:r w:rsidRPr="00F84B4A">
              <w:rPr>
                <w:rFonts w:ascii="Times New Roman" w:hAnsi="Times New Roman" w:cs="Times New Roman"/>
              </w:rPr>
              <w:t>Maturité cyber</w:t>
            </w:r>
          </w:p>
        </w:tc>
        <w:tc>
          <w:tcPr>
            <w:tcW w:w="390" w:type="pct"/>
            <w:shd w:val="pct25" w:color="auto" w:fill="auto"/>
            <w:vAlign w:val="center"/>
          </w:tcPr>
          <w:p w14:paraId="48A654F9" w14:textId="77777777" w:rsidR="00D40098" w:rsidRPr="00F84B4A" w:rsidRDefault="00D40098" w:rsidP="00896209">
            <w:pPr>
              <w:jc w:val="center"/>
              <w:rPr>
                <w:rFonts w:ascii="Times New Roman" w:hAnsi="Times New Roman" w:cs="Times New Roman"/>
              </w:rPr>
            </w:pPr>
            <w:r w:rsidRPr="00F84B4A">
              <w:rPr>
                <w:rFonts w:ascii="Times New Roman" w:hAnsi="Times New Roman" w:cs="Times New Roman"/>
              </w:rPr>
              <w:t>Confiance</w:t>
            </w:r>
          </w:p>
        </w:tc>
        <w:tc>
          <w:tcPr>
            <w:tcW w:w="439" w:type="pct"/>
            <w:tcBorders>
              <w:bottom w:val="single" w:sz="4" w:space="0" w:color="auto"/>
            </w:tcBorders>
            <w:shd w:val="pct25" w:color="auto" w:fill="auto"/>
            <w:vAlign w:val="center"/>
          </w:tcPr>
          <w:p w14:paraId="45679E67" w14:textId="64F3064C" w:rsidR="00D40098" w:rsidRPr="00F84B4A" w:rsidRDefault="00D40098" w:rsidP="00896209">
            <w:pPr>
              <w:jc w:val="center"/>
              <w:rPr>
                <w:rFonts w:ascii="Times New Roman" w:hAnsi="Times New Roman" w:cs="Times New Roman"/>
                <w:b/>
                <w:bCs/>
              </w:rPr>
            </w:pPr>
            <w:r w:rsidRPr="00F84B4A">
              <w:rPr>
                <w:rFonts w:ascii="Times New Roman" w:hAnsi="Times New Roman" w:cs="Times New Roman"/>
                <w:b/>
                <w:bCs/>
              </w:rPr>
              <w:t>Fiabilité cyber</w:t>
            </w:r>
          </w:p>
        </w:tc>
        <w:tc>
          <w:tcPr>
            <w:tcW w:w="401" w:type="pct"/>
            <w:shd w:val="pct25" w:color="auto" w:fill="auto"/>
            <w:vAlign w:val="center"/>
          </w:tcPr>
          <w:p w14:paraId="3A789013" w14:textId="77777777" w:rsidR="00D40098" w:rsidRPr="00F84B4A" w:rsidRDefault="00D40098" w:rsidP="00896209">
            <w:pPr>
              <w:jc w:val="center"/>
              <w:rPr>
                <w:rFonts w:ascii="Times New Roman" w:hAnsi="Times New Roman" w:cs="Times New Roman"/>
                <w:b/>
              </w:rPr>
            </w:pPr>
            <w:r w:rsidRPr="00F84B4A">
              <w:rPr>
                <w:rFonts w:ascii="Times New Roman" w:hAnsi="Times New Roman" w:cs="Times New Roman"/>
                <w:b/>
              </w:rPr>
              <w:t>Menace</w:t>
            </w:r>
          </w:p>
        </w:tc>
        <w:tc>
          <w:tcPr>
            <w:tcW w:w="260" w:type="pct"/>
            <w:shd w:val="pct25" w:color="auto" w:fill="auto"/>
            <w:vAlign w:val="center"/>
          </w:tcPr>
          <w:p w14:paraId="5013D928" w14:textId="7907BB4C" w:rsidR="00D40098" w:rsidRPr="00F84B4A" w:rsidRDefault="00D40098" w:rsidP="00896209">
            <w:pPr>
              <w:jc w:val="center"/>
              <w:rPr>
                <w:rFonts w:ascii="Times New Roman" w:hAnsi="Times New Roman" w:cs="Times New Roman"/>
                <w:b/>
              </w:rPr>
            </w:pPr>
            <w:r w:rsidRPr="00F84B4A">
              <w:rPr>
                <w:rFonts w:ascii="Segoe UI Symbol" w:eastAsia="MS Mincho" w:hAnsi="Segoe UI Symbol" w:cs="Segoe UI Symbol"/>
                <w:b/>
              </w:rPr>
              <w:t>☐</w:t>
            </w:r>
            <w:r w:rsidRPr="00F84B4A">
              <w:rPr>
                <w:rStyle w:val="Appelnotedebasdep"/>
                <w:rFonts w:ascii="Times New Roman" w:hAnsi="Times New Roman" w:cs="Times New Roman"/>
                <w:b/>
              </w:rPr>
              <w:footnoteReference w:id="7"/>
            </w:r>
          </w:p>
        </w:tc>
      </w:tr>
      <w:tr w:rsidR="00D40098" w:rsidRPr="00F84B4A" w14:paraId="31126E5D" w14:textId="77777777" w:rsidTr="00D40098">
        <w:trPr>
          <w:cantSplit/>
          <w:trHeight w:val="340"/>
          <w:tblHeader/>
        </w:trPr>
        <w:tc>
          <w:tcPr>
            <w:tcW w:w="580" w:type="pct"/>
            <w:vAlign w:val="center"/>
          </w:tcPr>
          <w:p w14:paraId="2DE403A5" w14:textId="25D46530" w:rsidR="00D40098" w:rsidRPr="00783472" w:rsidRDefault="00D40098" w:rsidP="00D40098">
            <w:pPr>
              <w:jc w:val="center"/>
              <w:rPr>
                <w:rFonts w:ascii="Times New Roman" w:hAnsi="Times New Roman" w:cs="Times New Roman"/>
                <w:b/>
              </w:rPr>
            </w:pPr>
          </w:p>
        </w:tc>
        <w:tc>
          <w:tcPr>
            <w:tcW w:w="1167" w:type="pct"/>
            <w:shd w:val="clear" w:color="auto" w:fill="auto"/>
            <w:vAlign w:val="center"/>
          </w:tcPr>
          <w:p w14:paraId="62431CDC" w14:textId="08F122E5" w:rsidR="00D40098" w:rsidRPr="00783472" w:rsidRDefault="00D40098" w:rsidP="00D40098">
            <w:pPr>
              <w:jc w:val="center"/>
              <w:rPr>
                <w:rFonts w:ascii="Times New Roman" w:hAnsi="Times New Roman" w:cs="Times New Roman"/>
                <w:b/>
              </w:rPr>
            </w:pPr>
          </w:p>
        </w:tc>
        <w:tc>
          <w:tcPr>
            <w:tcW w:w="484" w:type="pct"/>
            <w:shd w:val="clear" w:color="auto" w:fill="auto"/>
            <w:vAlign w:val="center"/>
          </w:tcPr>
          <w:p w14:paraId="49E398E2" w14:textId="1613996A" w:rsidR="00D40098" w:rsidRPr="00783472" w:rsidRDefault="00D40098" w:rsidP="00D40098">
            <w:pPr>
              <w:jc w:val="center"/>
              <w:rPr>
                <w:rFonts w:ascii="Times New Roman" w:hAnsi="Times New Roman" w:cs="Times New Roman"/>
                <w:b/>
              </w:rPr>
            </w:pPr>
          </w:p>
        </w:tc>
        <w:tc>
          <w:tcPr>
            <w:tcW w:w="419" w:type="pct"/>
            <w:shd w:val="clear" w:color="auto" w:fill="auto"/>
            <w:vAlign w:val="center"/>
          </w:tcPr>
          <w:p w14:paraId="16287F21" w14:textId="695251A8" w:rsidR="00D40098" w:rsidRPr="00783472" w:rsidRDefault="00D40098" w:rsidP="00D40098">
            <w:pPr>
              <w:jc w:val="center"/>
              <w:rPr>
                <w:rFonts w:ascii="Times New Roman" w:hAnsi="Times New Roman" w:cs="Times New Roman"/>
                <w:b/>
              </w:rPr>
            </w:pPr>
          </w:p>
        </w:tc>
        <w:tc>
          <w:tcPr>
            <w:tcW w:w="469" w:type="pct"/>
            <w:shd w:val="pct25" w:color="auto" w:fill="auto"/>
            <w:vAlign w:val="center"/>
          </w:tcPr>
          <w:p w14:paraId="5BE93A62" w14:textId="3C8C3176" w:rsidR="00D40098" w:rsidRPr="00783472" w:rsidRDefault="00D40098" w:rsidP="00D40098">
            <w:pPr>
              <w:jc w:val="center"/>
              <w:rPr>
                <w:rFonts w:ascii="Times New Roman" w:hAnsi="Times New Roman" w:cs="Times New Roman"/>
                <w:b/>
              </w:rPr>
            </w:pPr>
          </w:p>
        </w:tc>
        <w:tc>
          <w:tcPr>
            <w:tcW w:w="391" w:type="pct"/>
            <w:shd w:val="clear" w:color="auto" w:fill="auto"/>
            <w:vAlign w:val="center"/>
          </w:tcPr>
          <w:p w14:paraId="384BA73E" w14:textId="1B44E183" w:rsidR="00D40098" w:rsidRPr="00783472" w:rsidRDefault="00D40098" w:rsidP="00D40098">
            <w:pPr>
              <w:jc w:val="center"/>
              <w:rPr>
                <w:rFonts w:ascii="Times New Roman" w:hAnsi="Times New Roman" w:cs="Times New Roman"/>
                <w:b/>
              </w:rPr>
            </w:pPr>
          </w:p>
        </w:tc>
        <w:tc>
          <w:tcPr>
            <w:tcW w:w="390" w:type="pct"/>
            <w:shd w:val="clear" w:color="auto" w:fill="auto"/>
            <w:vAlign w:val="center"/>
          </w:tcPr>
          <w:p w14:paraId="34B3F2EB" w14:textId="4909E28C" w:rsidR="00D40098" w:rsidRPr="00783472" w:rsidRDefault="00D40098" w:rsidP="00D40098">
            <w:pPr>
              <w:jc w:val="center"/>
              <w:rPr>
                <w:rFonts w:ascii="Times New Roman" w:hAnsi="Times New Roman" w:cs="Times New Roman"/>
                <w:b/>
              </w:rPr>
            </w:pPr>
          </w:p>
        </w:tc>
        <w:tc>
          <w:tcPr>
            <w:tcW w:w="439" w:type="pct"/>
            <w:shd w:val="pct25" w:color="auto" w:fill="auto"/>
            <w:vAlign w:val="center"/>
          </w:tcPr>
          <w:p w14:paraId="7D34F5C7" w14:textId="15C887AE" w:rsidR="00D40098" w:rsidRPr="00783472" w:rsidRDefault="00D40098" w:rsidP="00D40098">
            <w:pPr>
              <w:jc w:val="center"/>
              <w:rPr>
                <w:rFonts w:ascii="Times New Roman" w:hAnsi="Times New Roman" w:cs="Times New Roman"/>
                <w:b/>
              </w:rPr>
            </w:pPr>
          </w:p>
        </w:tc>
        <w:tc>
          <w:tcPr>
            <w:tcW w:w="401" w:type="pct"/>
            <w:shd w:val="clear" w:color="auto" w:fill="auto"/>
            <w:vAlign w:val="center"/>
          </w:tcPr>
          <w:p w14:paraId="25C6EFB7" w14:textId="067D739A" w:rsidR="00D40098" w:rsidRPr="00783472" w:rsidRDefault="00D40098" w:rsidP="00D40098">
            <w:pPr>
              <w:jc w:val="center"/>
              <w:rPr>
                <w:rFonts w:ascii="Times New Roman" w:hAnsi="Times New Roman" w:cs="Times New Roman"/>
                <w:b/>
              </w:rPr>
            </w:pPr>
          </w:p>
        </w:tc>
        <w:tc>
          <w:tcPr>
            <w:tcW w:w="260" w:type="pct"/>
            <w:shd w:val="clear" w:color="auto" w:fill="auto"/>
            <w:vAlign w:val="center"/>
          </w:tcPr>
          <w:p w14:paraId="0B4020A7" w14:textId="2D1E8267" w:rsidR="00D40098" w:rsidRPr="00783472" w:rsidRDefault="00D40098" w:rsidP="00D40098">
            <w:pPr>
              <w:jc w:val="center"/>
              <w:rPr>
                <w:rFonts w:ascii="Times New Roman" w:hAnsi="Times New Roman" w:cs="Times New Roman"/>
                <w:b/>
              </w:rPr>
            </w:pPr>
          </w:p>
        </w:tc>
      </w:tr>
      <w:tr w:rsidR="00D40098" w:rsidRPr="00F84B4A" w14:paraId="13BBF8B7" w14:textId="77777777" w:rsidTr="00D40098">
        <w:trPr>
          <w:cantSplit/>
          <w:trHeight w:val="340"/>
          <w:tblHeader/>
        </w:trPr>
        <w:tc>
          <w:tcPr>
            <w:tcW w:w="580" w:type="pct"/>
            <w:vAlign w:val="center"/>
          </w:tcPr>
          <w:p w14:paraId="29B56680" w14:textId="3B95AF82" w:rsidR="00D40098" w:rsidRPr="00783472" w:rsidRDefault="00D40098" w:rsidP="00D40098">
            <w:pPr>
              <w:jc w:val="center"/>
              <w:rPr>
                <w:rFonts w:ascii="Times New Roman" w:hAnsi="Times New Roman" w:cs="Times New Roman"/>
                <w:b/>
              </w:rPr>
            </w:pPr>
          </w:p>
        </w:tc>
        <w:tc>
          <w:tcPr>
            <w:tcW w:w="1167" w:type="pct"/>
            <w:shd w:val="clear" w:color="auto" w:fill="auto"/>
            <w:vAlign w:val="center"/>
          </w:tcPr>
          <w:p w14:paraId="2F2A0D33" w14:textId="13519389" w:rsidR="00D40098" w:rsidRPr="00783472" w:rsidRDefault="00D40098" w:rsidP="00D40098">
            <w:pPr>
              <w:jc w:val="center"/>
              <w:rPr>
                <w:rFonts w:ascii="Times New Roman" w:hAnsi="Times New Roman" w:cs="Times New Roman"/>
                <w:b/>
              </w:rPr>
            </w:pPr>
          </w:p>
        </w:tc>
        <w:tc>
          <w:tcPr>
            <w:tcW w:w="484" w:type="pct"/>
            <w:shd w:val="clear" w:color="auto" w:fill="auto"/>
            <w:vAlign w:val="center"/>
          </w:tcPr>
          <w:p w14:paraId="7B49290D" w14:textId="4E7FAE61" w:rsidR="00D40098" w:rsidRPr="00783472" w:rsidRDefault="00D40098" w:rsidP="00D40098">
            <w:pPr>
              <w:jc w:val="center"/>
              <w:rPr>
                <w:rFonts w:ascii="Times New Roman" w:hAnsi="Times New Roman" w:cs="Times New Roman"/>
                <w:b/>
              </w:rPr>
            </w:pPr>
          </w:p>
        </w:tc>
        <w:tc>
          <w:tcPr>
            <w:tcW w:w="419" w:type="pct"/>
            <w:shd w:val="clear" w:color="auto" w:fill="auto"/>
            <w:vAlign w:val="center"/>
          </w:tcPr>
          <w:p w14:paraId="40B8DB86" w14:textId="38667ABE" w:rsidR="00D40098" w:rsidRPr="00783472" w:rsidRDefault="00D40098" w:rsidP="00D40098">
            <w:pPr>
              <w:jc w:val="center"/>
              <w:rPr>
                <w:rFonts w:ascii="Times New Roman" w:hAnsi="Times New Roman" w:cs="Times New Roman"/>
                <w:b/>
              </w:rPr>
            </w:pPr>
          </w:p>
        </w:tc>
        <w:tc>
          <w:tcPr>
            <w:tcW w:w="469" w:type="pct"/>
            <w:shd w:val="pct25" w:color="auto" w:fill="auto"/>
            <w:vAlign w:val="center"/>
          </w:tcPr>
          <w:p w14:paraId="0ECA6AA4" w14:textId="315F8462" w:rsidR="00D40098" w:rsidRPr="00783472" w:rsidRDefault="00D40098" w:rsidP="00D40098">
            <w:pPr>
              <w:jc w:val="center"/>
              <w:rPr>
                <w:rFonts w:ascii="Times New Roman" w:hAnsi="Times New Roman" w:cs="Times New Roman"/>
                <w:b/>
              </w:rPr>
            </w:pPr>
          </w:p>
        </w:tc>
        <w:tc>
          <w:tcPr>
            <w:tcW w:w="391" w:type="pct"/>
            <w:shd w:val="clear" w:color="auto" w:fill="auto"/>
            <w:vAlign w:val="center"/>
          </w:tcPr>
          <w:p w14:paraId="0669C995" w14:textId="3677EA2D" w:rsidR="00D40098" w:rsidRPr="00783472" w:rsidRDefault="00D40098" w:rsidP="00D40098">
            <w:pPr>
              <w:jc w:val="center"/>
              <w:rPr>
                <w:rFonts w:ascii="Times New Roman" w:hAnsi="Times New Roman" w:cs="Times New Roman"/>
                <w:b/>
              </w:rPr>
            </w:pPr>
          </w:p>
        </w:tc>
        <w:tc>
          <w:tcPr>
            <w:tcW w:w="390" w:type="pct"/>
            <w:shd w:val="clear" w:color="auto" w:fill="auto"/>
            <w:vAlign w:val="center"/>
          </w:tcPr>
          <w:p w14:paraId="23670EDB" w14:textId="68559667" w:rsidR="00D40098" w:rsidRPr="00783472" w:rsidRDefault="00D40098" w:rsidP="00D40098">
            <w:pPr>
              <w:jc w:val="center"/>
              <w:rPr>
                <w:rFonts w:ascii="Times New Roman" w:hAnsi="Times New Roman" w:cs="Times New Roman"/>
                <w:b/>
              </w:rPr>
            </w:pPr>
          </w:p>
        </w:tc>
        <w:tc>
          <w:tcPr>
            <w:tcW w:w="439" w:type="pct"/>
            <w:shd w:val="pct25" w:color="auto" w:fill="auto"/>
            <w:vAlign w:val="center"/>
          </w:tcPr>
          <w:p w14:paraId="43B1A41A" w14:textId="2728EE95" w:rsidR="00D40098" w:rsidRPr="00783472" w:rsidRDefault="00D40098" w:rsidP="00D40098">
            <w:pPr>
              <w:jc w:val="center"/>
              <w:rPr>
                <w:rFonts w:ascii="Times New Roman" w:hAnsi="Times New Roman" w:cs="Times New Roman"/>
                <w:b/>
              </w:rPr>
            </w:pPr>
          </w:p>
        </w:tc>
        <w:tc>
          <w:tcPr>
            <w:tcW w:w="401" w:type="pct"/>
            <w:shd w:val="clear" w:color="auto" w:fill="auto"/>
            <w:vAlign w:val="center"/>
          </w:tcPr>
          <w:p w14:paraId="3461E446" w14:textId="45FA1CA0" w:rsidR="00D40098" w:rsidRPr="00783472" w:rsidRDefault="00D40098" w:rsidP="00D40098">
            <w:pPr>
              <w:jc w:val="center"/>
              <w:rPr>
                <w:rFonts w:ascii="Times New Roman" w:hAnsi="Times New Roman" w:cs="Times New Roman"/>
                <w:b/>
              </w:rPr>
            </w:pPr>
          </w:p>
        </w:tc>
        <w:tc>
          <w:tcPr>
            <w:tcW w:w="260" w:type="pct"/>
            <w:shd w:val="clear" w:color="auto" w:fill="auto"/>
            <w:vAlign w:val="center"/>
          </w:tcPr>
          <w:p w14:paraId="10F14A4C" w14:textId="603AAC8A" w:rsidR="00D40098" w:rsidRPr="00783472" w:rsidRDefault="00D40098" w:rsidP="00D40098">
            <w:pPr>
              <w:jc w:val="center"/>
              <w:rPr>
                <w:rFonts w:ascii="Times New Roman" w:hAnsi="Times New Roman" w:cs="Times New Roman"/>
                <w:b/>
              </w:rPr>
            </w:pPr>
          </w:p>
        </w:tc>
      </w:tr>
      <w:tr w:rsidR="00D40098" w:rsidRPr="00F84B4A" w14:paraId="6C1D5129" w14:textId="77777777" w:rsidTr="00D40098">
        <w:trPr>
          <w:cantSplit/>
          <w:trHeight w:val="340"/>
          <w:tblHeader/>
        </w:trPr>
        <w:tc>
          <w:tcPr>
            <w:tcW w:w="580" w:type="pct"/>
            <w:vAlign w:val="center"/>
          </w:tcPr>
          <w:p w14:paraId="378FF134" w14:textId="650C879C" w:rsidR="00D40098" w:rsidRPr="00783472" w:rsidRDefault="00D40098" w:rsidP="00D40098">
            <w:pPr>
              <w:jc w:val="center"/>
              <w:rPr>
                <w:rFonts w:ascii="Times New Roman" w:hAnsi="Times New Roman" w:cs="Times New Roman"/>
                <w:b/>
              </w:rPr>
            </w:pPr>
          </w:p>
        </w:tc>
        <w:tc>
          <w:tcPr>
            <w:tcW w:w="1167" w:type="pct"/>
            <w:shd w:val="clear" w:color="auto" w:fill="auto"/>
            <w:vAlign w:val="center"/>
          </w:tcPr>
          <w:p w14:paraId="2825187B" w14:textId="0E9AD5E6" w:rsidR="00D40098" w:rsidRPr="00783472" w:rsidRDefault="00D40098" w:rsidP="00D40098">
            <w:pPr>
              <w:jc w:val="center"/>
              <w:rPr>
                <w:rFonts w:ascii="Times New Roman" w:hAnsi="Times New Roman" w:cs="Times New Roman"/>
                <w:b/>
              </w:rPr>
            </w:pPr>
          </w:p>
        </w:tc>
        <w:tc>
          <w:tcPr>
            <w:tcW w:w="484" w:type="pct"/>
            <w:shd w:val="clear" w:color="auto" w:fill="auto"/>
            <w:vAlign w:val="center"/>
          </w:tcPr>
          <w:p w14:paraId="3228F030" w14:textId="19F95E14" w:rsidR="00D40098" w:rsidRPr="00783472" w:rsidRDefault="00D40098" w:rsidP="00D40098">
            <w:pPr>
              <w:jc w:val="center"/>
              <w:rPr>
                <w:rFonts w:ascii="Times New Roman" w:hAnsi="Times New Roman" w:cs="Times New Roman"/>
                <w:b/>
              </w:rPr>
            </w:pPr>
          </w:p>
        </w:tc>
        <w:tc>
          <w:tcPr>
            <w:tcW w:w="419" w:type="pct"/>
            <w:shd w:val="clear" w:color="auto" w:fill="auto"/>
            <w:vAlign w:val="center"/>
          </w:tcPr>
          <w:p w14:paraId="6793428B" w14:textId="13E02BB4" w:rsidR="00D40098" w:rsidRPr="00783472" w:rsidRDefault="00D40098" w:rsidP="00D40098">
            <w:pPr>
              <w:jc w:val="center"/>
              <w:rPr>
                <w:rFonts w:ascii="Times New Roman" w:hAnsi="Times New Roman" w:cs="Times New Roman"/>
                <w:b/>
              </w:rPr>
            </w:pPr>
          </w:p>
        </w:tc>
        <w:tc>
          <w:tcPr>
            <w:tcW w:w="469" w:type="pct"/>
            <w:shd w:val="pct25" w:color="auto" w:fill="auto"/>
            <w:vAlign w:val="center"/>
          </w:tcPr>
          <w:p w14:paraId="176CB7EC" w14:textId="2FEF8C25" w:rsidR="00D40098" w:rsidRPr="00783472" w:rsidRDefault="00D40098" w:rsidP="00D40098">
            <w:pPr>
              <w:jc w:val="center"/>
              <w:rPr>
                <w:rFonts w:ascii="Times New Roman" w:hAnsi="Times New Roman" w:cs="Times New Roman"/>
                <w:b/>
              </w:rPr>
            </w:pPr>
          </w:p>
        </w:tc>
        <w:tc>
          <w:tcPr>
            <w:tcW w:w="391" w:type="pct"/>
            <w:shd w:val="clear" w:color="auto" w:fill="auto"/>
            <w:vAlign w:val="center"/>
          </w:tcPr>
          <w:p w14:paraId="40D8A204" w14:textId="1B1C838E" w:rsidR="00D40098" w:rsidRPr="00783472" w:rsidRDefault="00D40098" w:rsidP="00D40098">
            <w:pPr>
              <w:jc w:val="center"/>
              <w:rPr>
                <w:rFonts w:ascii="Times New Roman" w:hAnsi="Times New Roman" w:cs="Times New Roman"/>
                <w:b/>
              </w:rPr>
            </w:pPr>
          </w:p>
        </w:tc>
        <w:tc>
          <w:tcPr>
            <w:tcW w:w="390" w:type="pct"/>
            <w:shd w:val="clear" w:color="auto" w:fill="auto"/>
            <w:vAlign w:val="center"/>
          </w:tcPr>
          <w:p w14:paraId="51CC3FA8" w14:textId="5E5FC52F" w:rsidR="00D40098" w:rsidRPr="00783472" w:rsidRDefault="00D40098" w:rsidP="00D40098">
            <w:pPr>
              <w:jc w:val="center"/>
              <w:rPr>
                <w:rFonts w:ascii="Times New Roman" w:hAnsi="Times New Roman" w:cs="Times New Roman"/>
                <w:b/>
              </w:rPr>
            </w:pPr>
          </w:p>
        </w:tc>
        <w:tc>
          <w:tcPr>
            <w:tcW w:w="439" w:type="pct"/>
            <w:shd w:val="pct25" w:color="auto" w:fill="auto"/>
            <w:vAlign w:val="center"/>
          </w:tcPr>
          <w:p w14:paraId="23B2DF75" w14:textId="5C8B12DE" w:rsidR="00D40098" w:rsidRPr="00783472" w:rsidRDefault="00D40098" w:rsidP="00D40098">
            <w:pPr>
              <w:jc w:val="center"/>
              <w:rPr>
                <w:rFonts w:ascii="Times New Roman" w:hAnsi="Times New Roman" w:cs="Times New Roman"/>
                <w:b/>
              </w:rPr>
            </w:pPr>
          </w:p>
        </w:tc>
        <w:tc>
          <w:tcPr>
            <w:tcW w:w="401" w:type="pct"/>
            <w:shd w:val="clear" w:color="auto" w:fill="auto"/>
            <w:vAlign w:val="center"/>
          </w:tcPr>
          <w:p w14:paraId="0203A47F" w14:textId="1DC9A9FD" w:rsidR="00D40098" w:rsidRPr="00783472" w:rsidRDefault="00D40098" w:rsidP="00D40098">
            <w:pPr>
              <w:jc w:val="center"/>
              <w:rPr>
                <w:rFonts w:ascii="Times New Roman" w:hAnsi="Times New Roman" w:cs="Times New Roman"/>
                <w:b/>
              </w:rPr>
            </w:pPr>
          </w:p>
        </w:tc>
        <w:tc>
          <w:tcPr>
            <w:tcW w:w="260" w:type="pct"/>
            <w:shd w:val="clear" w:color="auto" w:fill="auto"/>
            <w:vAlign w:val="center"/>
          </w:tcPr>
          <w:p w14:paraId="203353AA" w14:textId="787AE5AA" w:rsidR="00D40098" w:rsidRPr="00783472" w:rsidRDefault="00D40098" w:rsidP="00D40098">
            <w:pPr>
              <w:jc w:val="center"/>
              <w:rPr>
                <w:rFonts w:ascii="Times New Roman" w:hAnsi="Times New Roman" w:cs="Times New Roman"/>
                <w:b/>
              </w:rPr>
            </w:pPr>
          </w:p>
        </w:tc>
      </w:tr>
    </w:tbl>
    <w:p w14:paraId="1D7B270A" w14:textId="77777777" w:rsidR="00B34E7A" w:rsidRPr="00F84B4A" w:rsidRDefault="00B34E7A" w:rsidP="00B34E7A">
      <w:pPr>
        <w:sectPr w:rsidR="00B34E7A" w:rsidRPr="00F84B4A" w:rsidSect="003D2A30">
          <w:pgSz w:w="16838" w:h="11906" w:orient="landscape"/>
          <w:pgMar w:top="1417" w:right="1332" w:bottom="964" w:left="964" w:header="709" w:footer="709" w:gutter="0"/>
          <w:cols w:space="708"/>
          <w:docGrid w:linePitch="360"/>
        </w:sectPr>
      </w:pPr>
    </w:p>
    <w:p w14:paraId="2514A2BC" w14:textId="35067A9D" w:rsidR="00B34E7A" w:rsidRDefault="00B34E7A" w:rsidP="00452462">
      <w:pPr>
        <w:pStyle w:val="Titre3"/>
        <w:spacing w:before="120" w:after="120"/>
        <w:ind w:left="1287"/>
      </w:pPr>
      <w:bookmarkStart w:id="39" w:name="_Toc71624320"/>
      <w:r w:rsidRPr="00F84B4A">
        <w:lastRenderedPageBreak/>
        <w:t xml:space="preserve">Représentation de la cartographie de la menace numérique </w:t>
      </w:r>
      <w:r w:rsidR="00D71A0D">
        <w:t xml:space="preserve">initiale </w:t>
      </w:r>
      <w:r w:rsidRPr="00F84B4A">
        <w:t>de l’écosystème</w:t>
      </w:r>
      <w:bookmarkEnd w:id="39"/>
    </w:p>
    <w:p w14:paraId="18A16D60" w14:textId="42E6A36A" w:rsidR="00E144BD" w:rsidRDefault="00E144BD" w:rsidP="00E144BD">
      <w:pPr>
        <w:pStyle w:val="Lgende"/>
        <w:keepNext/>
      </w:pPr>
      <w:r>
        <w:t xml:space="preserve">Figure </w:t>
      </w:r>
      <w:r w:rsidR="00230927">
        <w:fldChar w:fldCharType="begin"/>
      </w:r>
      <w:r w:rsidR="00230927">
        <w:instrText xml:space="preserve"> SEQ Figure \* ARABIC </w:instrText>
      </w:r>
      <w:r w:rsidR="00230927">
        <w:fldChar w:fldCharType="separate"/>
      </w:r>
      <w:r>
        <w:rPr>
          <w:noProof/>
        </w:rPr>
        <w:t>2</w:t>
      </w:r>
      <w:r w:rsidR="00230927">
        <w:rPr>
          <w:noProof/>
        </w:rPr>
        <w:fldChar w:fldCharType="end"/>
      </w:r>
      <w:r>
        <w:t xml:space="preserve"> - </w:t>
      </w:r>
      <w:r w:rsidRPr="000D0F94">
        <w:t>Cartographie de la menace initiale de l’écosystème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42"/>
      </w:tblGrid>
      <w:tr w:rsidR="00783472" w14:paraId="172C1B86" w14:textId="77777777" w:rsidTr="00E144BD">
        <w:tc>
          <w:tcPr>
            <w:tcW w:w="14542" w:type="dxa"/>
          </w:tcPr>
          <w:p w14:paraId="3C11EFDF" w14:textId="244D429A" w:rsidR="00783472" w:rsidRPr="00E144BD" w:rsidRDefault="002D336F" w:rsidP="00E144BD">
            <w:pPr>
              <w:pStyle w:val="Corpsdetexte"/>
              <w:jc w:val="center"/>
              <w:rPr>
                <w:b/>
              </w:rPr>
            </w:pPr>
            <w:r w:rsidRPr="002D336F">
              <w:rPr>
                <w:b/>
              </w:rPr>
              <w:t>Cartographie de la menace initiale de l’écosystème</w:t>
            </w:r>
          </w:p>
        </w:tc>
      </w:tr>
      <w:tr w:rsidR="00783472" w14:paraId="3E2F7DAE" w14:textId="77777777" w:rsidTr="00E144BD">
        <w:tc>
          <w:tcPr>
            <w:tcW w:w="14542" w:type="dxa"/>
          </w:tcPr>
          <w:p w14:paraId="1228B189" w14:textId="71EFEC80" w:rsidR="00783472" w:rsidRDefault="00783472" w:rsidP="00E144BD">
            <w:pPr>
              <w:keepNext/>
            </w:pPr>
          </w:p>
        </w:tc>
      </w:tr>
    </w:tbl>
    <w:p w14:paraId="207564DA" w14:textId="77F8240D" w:rsidR="00B34E7A" w:rsidRPr="00F84B4A" w:rsidRDefault="00A74BF5" w:rsidP="006468B0">
      <w:pPr>
        <w:pStyle w:val="Titre2"/>
      </w:pPr>
      <w:bookmarkStart w:id="40" w:name="_Ref54185158"/>
      <w:bookmarkStart w:id="41" w:name="_Toc71624321"/>
      <w:r w:rsidRPr="00F84B4A">
        <w:t>É</w:t>
      </w:r>
      <w:r w:rsidR="00B34E7A" w:rsidRPr="00F84B4A">
        <w:t>laboration des scénarios stratégiques</w:t>
      </w:r>
      <w:bookmarkEnd w:id="40"/>
      <w:bookmarkEnd w:id="41"/>
    </w:p>
    <w:p w14:paraId="53F96966" w14:textId="5DE422F6" w:rsidR="00B34E7A" w:rsidRPr="00F84B4A" w:rsidRDefault="00B34E7A" w:rsidP="0059335A">
      <w:pPr>
        <w:pStyle w:val="Corpsdetexte"/>
      </w:pPr>
      <w:r w:rsidRPr="00F84B4A">
        <w:t xml:space="preserve">L’élaboration des scénarios stratégiques a pour objectif d’identifier les points d’entrée, relais de propagation et vecteurs d’exploitation les plus pertinents dans une logique de moindre effort pour un attaquant. Ils découlent des couples (SR/OV) retenus au paragraphe </w:t>
      </w:r>
      <w:hyperlink w:anchor="_Evaluation_des_sources" w:history="1">
        <w:r w:rsidR="00995F04" w:rsidRPr="00F84B4A">
          <w:rPr>
            <w:rStyle w:val="Lienhypertexte"/>
            <w:color w:val="0000FF"/>
          </w:rPr>
          <w:fldChar w:fldCharType="begin"/>
        </w:r>
        <w:r w:rsidR="00995F04" w:rsidRPr="00F84B4A">
          <w:rPr>
            <w:color w:val="0000FF"/>
            <w:u w:val="single"/>
          </w:rPr>
          <w:instrText xml:space="preserve"> REF _Ref48119812 \r \h </w:instrText>
        </w:r>
        <w:r w:rsidR="00E23466" w:rsidRPr="00F84B4A">
          <w:rPr>
            <w:rStyle w:val="Lienhypertexte"/>
            <w:color w:val="0000FF"/>
          </w:rPr>
          <w:instrText xml:space="preserve"> \* MERGEFORMAT </w:instrText>
        </w:r>
        <w:r w:rsidR="00995F04" w:rsidRPr="00F84B4A">
          <w:rPr>
            <w:rStyle w:val="Lienhypertexte"/>
            <w:color w:val="0000FF"/>
          </w:rPr>
        </w:r>
        <w:r w:rsidR="00995F04" w:rsidRPr="00F84B4A">
          <w:rPr>
            <w:rStyle w:val="Lienhypertexte"/>
            <w:color w:val="0000FF"/>
          </w:rPr>
          <w:fldChar w:fldCharType="separate"/>
        </w:r>
        <w:r w:rsidR="00995F04" w:rsidRPr="00F84B4A">
          <w:rPr>
            <w:color w:val="0000FF"/>
            <w:u w:val="single"/>
          </w:rPr>
          <w:t>2.3</w:t>
        </w:r>
        <w:r w:rsidR="00995F04" w:rsidRPr="00F84B4A">
          <w:rPr>
            <w:rStyle w:val="Lienhypertexte"/>
            <w:color w:val="0000FF"/>
          </w:rPr>
          <w:fldChar w:fldCharType="end"/>
        </w:r>
      </w:hyperlink>
      <w:r w:rsidR="001918B1" w:rsidRPr="00F84B4A">
        <w:t xml:space="preserve"> </w:t>
      </w:r>
      <w:r w:rsidRPr="00F84B4A">
        <w:t>et de l’identification des parties prenantes</w:t>
      </w:r>
      <w:r w:rsidR="00C22645" w:rsidRPr="00F84B4A">
        <w:t xml:space="preserve"> (cf. </w:t>
      </w:r>
      <w:r w:rsidR="00C22645" w:rsidRPr="00F84B4A">
        <w:rPr>
          <w:color w:val="0000FF"/>
          <w:u w:val="single"/>
        </w:rPr>
        <w:fldChar w:fldCharType="begin"/>
      </w:r>
      <w:r w:rsidR="00C22645" w:rsidRPr="00F84B4A">
        <w:rPr>
          <w:color w:val="0000FF"/>
          <w:u w:val="single"/>
        </w:rPr>
        <w:instrText xml:space="preserve"> REF _Ref54184992 \r \h  \* MERGEFORMAT </w:instrText>
      </w:r>
      <w:r w:rsidR="00C22645" w:rsidRPr="00F84B4A">
        <w:rPr>
          <w:color w:val="0000FF"/>
          <w:u w:val="single"/>
        </w:rPr>
      </w:r>
      <w:r w:rsidR="00C22645" w:rsidRPr="00F84B4A">
        <w:rPr>
          <w:color w:val="0000FF"/>
          <w:u w:val="single"/>
        </w:rPr>
        <w:fldChar w:fldCharType="separate"/>
      </w:r>
      <w:r w:rsidR="00C22645" w:rsidRPr="00F84B4A">
        <w:rPr>
          <w:color w:val="0000FF"/>
          <w:u w:val="single"/>
        </w:rPr>
        <w:t>3.1.1</w:t>
      </w:r>
      <w:r w:rsidR="00C22645" w:rsidRPr="00F84B4A">
        <w:rPr>
          <w:color w:val="0000FF"/>
          <w:u w:val="single"/>
        </w:rPr>
        <w:fldChar w:fldCharType="end"/>
      </w:r>
      <w:r w:rsidR="00C22645" w:rsidRPr="00F84B4A">
        <w:t>)</w:t>
      </w:r>
      <w:r w:rsidRPr="00F84B4A">
        <w:t>.</w:t>
      </w:r>
    </w:p>
    <w:p w14:paraId="18CE4EE3" w14:textId="72E535EA" w:rsidR="006C3C1C" w:rsidRPr="00F84B4A" w:rsidRDefault="597F3C8F" w:rsidP="006468B0">
      <w:pPr>
        <w:pStyle w:val="Titre3"/>
      </w:pPr>
      <w:bookmarkStart w:id="42" w:name="_Toc71624322"/>
      <w:bookmarkStart w:id="43" w:name="_Ref54186982"/>
      <w:r w:rsidRPr="00F84B4A">
        <w:t>Représentations des scénarios stratégiques</w:t>
      </w:r>
      <w:bookmarkEnd w:id="42"/>
      <w:r w:rsidRPr="00F84B4A">
        <w:t xml:space="preserve"> </w:t>
      </w:r>
      <w:bookmarkEnd w:id="43"/>
    </w:p>
    <w:p w14:paraId="2688A8DE" w14:textId="74E25C31" w:rsidR="0021298D" w:rsidRDefault="469AA9F9" w:rsidP="0021298D">
      <w:pPr>
        <w:pStyle w:val="Titre4"/>
        <w:rPr>
          <w:color w:val="0000FF"/>
        </w:rPr>
      </w:pPr>
      <w:r w:rsidRPr="00F84B4A">
        <w:t xml:space="preserve">Scénario stratégique </w:t>
      </w:r>
      <w:r w:rsidR="0021298D" w:rsidRPr="00F84B4A">
        <w:t>&lt;</w:t>
      </w:r>
      <w:r w:rsidR="006C3C1C" w:rsidRPr="00F84B4A">
        <w:t>SR1/OV1</w:t>
      </w:r>
      <w:r w:rsidR="0021298D" w:rsidRPr="00F84B4A">
        <w:t>&gt;</w:t>
      </w:r>
      <w:r w:rsidR="006C3C1C" w:rsidRPr="00F84B4A">
        <w:t xml:space="preserve"> -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32"/>
      </w:tblGrid>
      <w:tr w:rsidR="00433329" w14:paraId="1CD00B42" w14:textId="77777777" w:rsidTr="00433329">
        <w:tc>
          <w:tcPr>
            <w:tcW w:w="14532" w:type="dxa"/>
          </w:tcPr>
          <w:p w14:paraId="0DFC22CF" w14:textId="6BE03765" w:rsidR="00433329" w:rsidRDefault="0064183F" w:rsidP="0087673A">
            <w:pPr>
              <w:pStyle w:val="Corpsdetexte"/>
              <w:jc w:val="center"/>
            </w:pPr>
            <w:r w:rsidRPr="0064183F">
              <w:t xml:space="preserve">Illustration du scénario stratégique </w:t>
            </w:r>
            <w:r w:rsidR="0087673A">
              <w:t>1</w:t>
            </w:r>
          </w:p>
        </w:tc>
      </w:tr>
      <w:tr w:rsidR="00433329" w14:paraId="3DD4FC88" w14:textId="77777777" w:rsidTr="00433329">
        <w:tc>
          <w:tcPr>
            <w:tcW w:w="14532" w:type="dxa"/>
          </w:tcPr>
          <w:p w14:paraId="744CB552" w14:textId="74E1788E" w:rsidR="00433329" w:rsidRDefault="00433329" w:rsidP="00433329"/>
        </w:tc>
      </w:tr>
    </w:tbl>
    <w:p w14:paraId="5DA8D4E3" w14:textId="0AB6B687" w:rsidR="0087673A" w:rsidRPr="0087673A" w:rsidRDefault="0087673A" w:rsidP="0087673A">
      <w:pPr>
        <w:pStyle w:val="Titre4"/>
        <w:rPr>
          <w:color w:val="0000FF"/>
        </w:rPr>
      </w:pPr>
      <w:r w:rsidRPr="00F84B4A">
        <w:t xml:space="preserve">Scénario stratégique &lt;SR1/OV1&gt; -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32"/>
      </w:tblGrid>
      <w:tr w:rsidR="0087673A" w14:paraId="4E10CEDF" w14:textId="77777777" w:rsidTr="00E63E1A">
        <w:tc>
          <w:tcPr>
            <w:tcW w:w="14532" w:type="dxa"/>
          </w:tcPr>
          <w:p w14:paraId="30FBFC75" w14:textId="1E06E279" w:rsidR="0087673A" w:rsidRDefault="0064183F" w:rsidP="0087673A">
            <w:pPr>
              <w:pStyle w:val="Corpsdetexte"/>
              <w:jc w:val="center"/>
            </w:pPr>
            <w:r w:rsidRPr="0064183F">
              <w:t xml:space="preserve">Illustration du scénario stratégique </w:t>
            </w:r>
            <w:r w:rsidR="0087673A">
              <w:t>2</w:t>
            </w:r>
          </w:p>
        </w:tc>
      </w:tr>
      <w:tr w:rsidR="0087673A" w14:paraId="4138EDE4" w14:textId="77777777" w:rsidTr="00E63E1A">
        <w:tc>
          <w:tcPr>
            <w:tcW w:w="14532" w:type="dxa"/>
          </w:tcPr>
          <w:p w14:paraId="75DD2DF4" w14:textId="77777777" w:rsidR="0087673A" w:rsidRDefault="0087673A" w:rsidP="00E63E1A"/>
        </w:tc>
      </w:tr>
    </w:tbl>
    <w:p w14:paraId="2A7DB0CE" w14:textId="10749592" w:rsidR="00EB592E" w:rsidRDefault="00EB592E" w:rsidP="00433329">
      <w:pPr>
        <w:pStyle w:val="Corpsdetexte"/>
        <w:keepNext/>
        <w:jc w:val="left"/>
      </w:pPr>
    </w:p>
    <w:p w14:paraId="639ABD15" w14:textId="77777777" w:rsidR="0087673A" w:rsidRPr="00F84B4A" w:rsidRDefault="0087673A" w:rsidP="00433329">
      <w:pPr>
        <w:pStyle w:val="Corpsdetexte"/>
        <w:keepNext/>
        <w:jc w:val="left"/>
      </w:pPr>
    </w:p>
    <w:p w14:paraId="38358DC4" w14:textId="09AAC736" w:rsidR="0096703D" w:rsidRPr="00F84B4A" w:rsidRDefault="0096703D" w:rsidP="0096703D">
      <w:pPr>
        <w:pStyle w:val="Corpsdetexte"/>
        <w:spacing w:after="120"/>
        <w:rPr>
          <w:rFonts w:eastAsia="Calibri"/>
        </w:rPr>
        <w:sectPr w:rsidR="0096703D" w:rsidRPr="00F84B4A" w:rsidSect="003D2A30">
          <w:headerReference w:type="default" r:id="rId29"/>
          <w:pgSz w:w="16838" w:h="11906" w:orient="landscape"/>
          <w:pgMar w:top="1417" w:right="1332" w:bottom="964" w:left="964" w:header="709" w:footer="709" w:gutter="0"/>
          <w:cols w:space="708"/>
          <w:docGrid w:linePitch="360"/>
        </w:sectPr>
      </w:pPr>
    </w:p>
    <w:p w14:paraId="384FCD41" w14:textId="3F72FFCE" w:rsidR="000D4EE8" w:rsidRPr="00F84B4A" w:rsidRDefault="1CB47320" w:rsidP="0096703D">
      <w:pPr>
        <w:pStyle w:val="Corpsdetexte"/>
        <w:spacing w:after="120"/>
        <w:rPr>
          <w:rFonts w:eastAsia="Calibri"/>
          <w:b/>
          <w:bCs/>
          <w:u w:val="single"/>
        </w:rPr>
      </w:pPr>
      <w:r w:rsidRPr="00F84B4A">
        <w:rPr>
          <w:rFonts w:eastAsia="Calibri"/>
          <w:b/>
          <w:bCs/>
          <w:u w:val="single"/>
        </w:rPr>
        <w:lastRenderedPageBreak/>
        <w:t xml:space="preserve">Tableau récapitulatif : </w:t>
      </w:r>
    </w:p>
    <w:p w14:paraId="279FE94A" w14:textId="11DBF5FA" w:rsidR="00A9451B" w:rsidRPr="00F84B4A" w:rsidRDefault="597F3C8F" w:rsidP="003F6A55">
      <w:pPr>
        <w:pStyle w:val="Lgende"/>
        <w:keepNext/>
        <w:spacing w:before="120" w:after="0"/>
      </w:pPr>
      <w:r w:rsidRPr="00F84B4A">
        <w:t xml:space="preserve">Tableau </w:t>
      </w:r>
      <w:r w:rsidR="00A9451B" w:rsidRPr="00F84B4A">
        <w:fldChar w:fldCharType="begin"/>
      </w:r>
      <w:r w:rsidR="00A9451B" w:rsidRPr="00F84B4A">
        <w:instrText>SEQ Tableau \* ARABIC</w:instrText>
      </w:r>
      <w:r w:rsidR="00A9451B" w:rsidRPr="00F84B4A">
        <w:fldChar w:fldCharType="separate"/>
      </w:r>
      <w:r w:rsidR="0027046F">
        <w:rPr>
          <w:noProof/>
        </w:rPr>
        <w:t>14</w:t>
      </w:r>
      <w:r w:rsidR="00A9451B" w:rsidRPr="00F84B4A">
        <w:fldChar w:fldCharType="end"/>
      </w:r>
      <w:r w:rsidRPr="00F84B4A">
        <w:t xml:space="preserve"> </w:t>
      </w:r>
      <w:r w:rsidR="000A4074">
        <w:t xml:space="preserve">- </w:t>
      </w:r>
      <w:r w:rsidRPr="00F84B4A">
        <w:t xml:space="preserve">Détails des chemins d’attaque du scénario stratégique associé au couple </w:t>
      </w:r>
      <w:proofErr w:type="spellStart"/>
      <w:r w:rsidRPr="00F84B4A">
        <w:t>SRxx</w:t>
      </w:r>
      <w:proofErr w:type="spellEnd"/>
      <w:r w:rsidR="00360206" w:rsidRPr="00F84B4A">
        <w:t>/</w:t>
      </w:r>
      <w:proofErr w:type="spellStart"/>
      <w:r w:rsidRPr="00F84B4A">
        <w:t>OVxx</w:t>
      </w:r>
      <w:proofErr w:type="spellEnd"/>
    </w:p>
    <w:tbl>
      <w:tblPr>
        <w:tblStyle w:val="Grilledutableau"/>
        <w:tblW w:w="5000" w:type="pct"/>
        <w:tblLook w:val="04A0" w:firstRow="1" w:lastRow="0" w:firstColumn="1" w:lastColumn="0" w:noHBand="0" w:noVBand="1"/>
      </w:tblPr>
      <w:tblGrid>
        <w:gridCol w:w="1413"/>
        <w:gridCol w:w="13119"/>
      </w:tblGrid>
      <w:tr w:rsidR="009C5C54" w:rsidRPr="00F84B4A" w14:paraId="4B54F23A" w14:textId="77777777" w:rsidTr="00896209">
        <w:trPr>
          <w:cantSplit/>
          <w:trHeight w:val="340"/>
        </w:trPr>
        <w:tc>
          <w:tcPr>
            <w:tcW w:w="5000" w:type="pct"/>
            <w:gridSpan w:val="2"/>
            <w:shd w:val="clear" w:color="auto" w:fill="BFBFBF" w:themeFill="background1" w:themeFillShade="BF"/>
            <w:tcMar>
              <w:left w:w="57" w:type="dxa"/>
              <w:right w:w="57" w:type="dxa"/>
            </w:tcMar>
            <w:vAlign w:val="center"/>
          </w:tcPr>
          <w:p w14:paraId="129BB086" w14:textId="292C25C2" w:rsidR="009C5C54" w:rsidRPr="00F84B4A" w:rsidRDefault="597F3C8F" w:rsidP="0096703D">
            <w:pPr>
              <w:pStyle w:val="Corpsdetexte"/>
              <w:spacing w:before="0"/>
              <w:jc w:val="center"/>
              <w:rPr>
                <w:b/>
                <w:bCs/>
              </w:rPr>
            </w:pPr>
            <w:r w:rsidRPr="00F84B4A">
              <w:rPr>
                <w:b/>
                <w:bCs/>
              </w:rPr>
              <w:t>Chemins d’attaque du scénario stratégique associé au couple « SR1/OV1 »</w:t>
            </w:r>
          </w:p>
        </w:tc>
      </w:tr>
      <w:tr w:rsidR="00B61913" w:rsidRPr="00F84B4A" w14:paraId="39B125B2" w14:textId="77777777" w:rsidTr="00896209">
        <w:trPr>
          <w:cantSplit/>
          <w:trHeight w:val="340"/>
        </w:trPr>
        <w:tc>
          <w:tcPr>
            <w:tcW w:w="486" w:type="pct"/>
            <w:shd w:val="clear" w:color="auto" w:fill="BFBFBF" w:themeFill="background1" w:themeFillShade="BF"/>
            <w:tcMar>
              <w:left w:w="57" w:type="dxa"/>
              <w:right w:w="57" w:type="dxa"/>
            </w:tcMar>
            <w:vAlign w:val="center"/>
          </w:tcPr>
          <w:p w14:paraId="42E2F3FC" w14:textId="7BE4AD37" w:rsidR="00B61913" w:rsidRPr="00F84B4A" w:rsidRDefault="00B61913" w:rsidP="0096703D">
            <w:pPr>
              <w:pStyle w:val="Corpsdetexte"/>
              <w:spacing w:before="0"/>
              <w:jc w:val="center"/>
              <w:rPr>
                <w:b/>
                <w:bCs/>
              </w:rPr>
            </w:pPr>
            <w:r w:rsidRPr="00F84B4A">
              <w:rPr>
                <w:b/>
                <w:bCs/>
              </w:rPr>
              <w:t>R</w:t>
            </w:r>
            <w:r w:rsidR="00AE2779">
              <w:rPr>
                <w:b/>
                <w:bCs/>
              </w:rPr>
              <w:t>é</w:t>
            </w:r>
            <w:r w:rsidRPr="00F84B4A">
              <w:rPr>
                <w:b/>
                <w:bCs/>
              </w:rPr>
              <w:t>f.</w:t>
            </w:r>
          </w:p>
        </w:tc>
        <w:tc>
          <w:tcPr>
            <w:tcW w:w="4514" w:type="pct"/>
            <w:shd w:val="clear" w:color="auto" w:fill="BFBFBF" w:themeFill="background1" w:themeFillShade="BF"/>
            <w:tcMar>
              <w:left w:w="57" w:type="dxa"/>
              <w:right w:w="57" w:type="dxa"/>
            </w:tcMar>
            <w:vAlign w:val="center"/>
          </w:tcPr>
          <w:p w14:paraId="1FD4468B" w14:textId="48D60EFE" w:rsidR="00B61913" w:rsidRPr="00F84B4A" w:rsidRDefault="00B61913" w:rsidP="00B61913">
            <w:pPr>
              <w:pStyle w:val="Corpsdetexte"/>
              <w:spacing w:before="0"/>
              <w:jc w:val="left"/>
              <w:rPr>
                <w:b/>
                <w:bCs/>
              </w:rPr>
            </w:pPr>
            <w:r w:rsidRPr="00F84B4A">
              <w:rPr>
                <w:b/>
                <w:bCs/>
              </w:rPr>
              <w:t>Nom</w:t>
            </w:r>
          </w:p>
        </w:tc>
      </w:tr>
      <w:tr w:rsidR="00B61913" w:rsidRPr="00F84B4A" w14:paraId="36AF6883" w14:textId="77777777" w:rsidTr="00896209">
        <w:trPr>
          <w:cantSplit/>
          <w:trHeight w:val="340"/>
        </w:trPr>
        <w:tc>
          <w:tcPr>
            <w:tcW w:w="486" w:type="pct"/>
            <w:shd w:val="clear" w:color="auto" w:fill="auto"/>
            <w:tcMar>
              <w:left w:w="57" w:type="dxa"/>
              <w:right w:w="57" w:type="dxa"/>
            </w:tcMar>
            <w:vAlign w:val="center"/>
          </w:tcPr>
          <w:p w14:paraId="54C529ED" w14:textId="10429479" w:rsidR="00B61913" w:rsidRPr="00433329" w:rsidRDefault="00B61913" w:rsidP="00E61606">
            <w:pPr>
              <w:pStyle w:val="Corpsdetexte"/>
              <w:spacing w:before="0"/>
              <w:jc w:val="center"/>
              <w:rPr>
                <w:b/>
                <w:bCs/>
              </w:rPr>
            </w:pPr>
          </w:p>
        </w:tc>
        <w:tc>
          <w:tcPr>
            <w:tcW w:w="4514" w:type="pct"/>
            <w:shd w:val="clear" w:color="auto" w:fill="auto"/>
            <w:tcMar>
              <w:left w:w="57" w:type="dxa"/>
              <w:right w:w="57" w:type="dxa"/>
            </w:tcMar>
            <w:vAlign w:val="center"/>
          </w:tcPr>
          <w:p w14:paraId="6E36661F" w14:textId="12137A2C" w:rsidR="00B61913" w:rsidRPr="00433329" w:rsidRDefault="00B61913" w:rsidP="0096703D">
            <w:pPr>
              <w:pStyle w:val="Corpsdetexte"/>
              <w:spacing w:before="0"/>
            </w:pPr>
          </w:p>
        </w:tc>
      </w:tr>
      <w:tr w:rsidR="00B61913" w:rsidRPr="00F84B4A" w14:paraId="1FA3A10A" w14:textId="77777777" w:rsidTr="00896209">
        <w:trPr>
          <w:cantSplit/>
          <w:trHeight w:val="340"/>
        </w:trPr>
        <w:tc>
          <w:tcPr>
            <w:tcW w:w="486" w:type="pct"/>
            <w:shd w:val="clear" w:color="auto" w:fill="auto"/>
            <w:tcMar>
              <w:left w:w="57" w:type="dxa"/>
              <w:right w:w="57" w:type="dxa"/>
            </w:tcMar>
            <w:vAlign w:val="center"/>
          </w:tcPr>
          <w:p w14:paraId="0BCD3CBE" w14:textId="126C61C2" w:rsidR="00B61913" w:rsidRPr="00433329" w:rsidRDefault="00B61913" w:rsidP="00E61606">
            <w:pPr>
              <w:pStyle w:val="Corpsdetexte"/>
              <w:spacing w:before="0"/>
              <w:jc w:val="center"/>
              <w:rPr>
                <w:b/>
                <w:bCs/>
              </w:rPr>
            </w:pPr>
          </w:p>
        </w:tc>
        <w:tc>
          <w:tcPr>
            <w:tcW w:w="4514" w:type="pct"/>
            <w:shd w:val="clear" w:color="auto" w:fill="auto"/>
            <w:tcMar>
              <w:left w:w="57" w:type="dxa"/>
              <w:right w:w="57" w:type="dxa"/>
            </w:tcMar>
            <w:vAlign w:val="center"/>
          </w:tcPr>
          <w:p w14:paraId="4E9E07F2" w14:textId="76FAE692" w:rsidR="00B61913" w:rsidRPr="00433329" w:rsidRDefault="00B61913" w:rsidP="0096703D">
            <w:pPr>
              <w:pStyle w:val="Corpsdetexte"/>
              <w:spacing w:before="0"/>
            </w:pPr>
          </w:p>
        </w:tc>
      </w:tr>
      <w:tr w:rsidR="00433329" w:rsidRPr="00F84B4A" w14:paraId="1C307804" w14:textId="77777777" w:rsidTr="00896209">
        <w:trPr>
          <w:cantSplit/>
          <w:trHeight w:val="340"/>
        </w:trPr>
        <w:tc>
          <w:tcPr>
            <w:tcW w:w="486" w:type="pct"/>
            <w:shd w:val="clear" w:color="auto" w:fill="auto"/>
            <w:tcMar>
              <w:left w:w="57" w:type="dxa"/>
              <w:right w:w="57" w:type="dxa"/>
            </w:tcMar>
            <w:vAlign w:val="center"/>
          </w:tcPr>
          <w:p w14:paraId="1F7B8FCF" w14:textId="77777777" w:rsidR="00433329" w:rsidRPr="00433329" w:rsidRDefault="00433329" w:rsidP="00E61606">
            <w:pPr>
              <w:pStyle w:val="Corpsdetexte"/>
              <w:spacing w:before="0"/>
              <w:jc w:val="center"/>
              <w:rPr>
                <w:b/>
                <w:bCs/>
              </w:rPr>
            </w:pPr>
          </w:p>
        </w:tc>
        <w:tc>
          <w:tcPr>
            <w:tcW w:w="4514" w:type="pct"/>
            <w:shd w:val="clear" w:color="auto" w:fill="auto"/>
            <w:tcMar>
              <w:left w:w="57" w:type="dxa"/>
              <w:right w:w="57" w:type="dxa"/>
            </w:tcMar>
            <w:vAlign w:val="center"/>
          </w:tcPr>
          <w:p w14:paraId="6248C167" w14:textId="77777777" w:rsidR="00433329" w:rsidRPr="00433329" w:rsidRDefault="00433329" w:rsidP="0096703D">
            <w:pPr>
              <w:pStyle w:val="Corpsdetexte"/>
              <w:spacing w:before="0"/>
            </w:pPr>
          </w:p>
        </w:tc>
      </w:tr>
    </w:tbl>
    <w:p w14:paraId="7D6B8332" w14:textId="2542BB4B" w:rsidR="00A00CE3" w:rsidRPr="00F84B4A" w:rsidRDefault="2A271456" w:rsidP="0033239D">
      <w:pPr>
        <w:pStyle w:val="Titre3"/>
      </w:pPr>
      <w:bookmarkStart w:id="44" w:name="_Toc71624323"/>
      <w:r w:rsidRPr="00F84B4A">
        <w:t>Scénarios stratégiques identifiés</w:t>
      </w:r>
      <w:bookmarkEnd w:id="44"/>
    </w:p>
    <w:p w14:paraId="0D2555A3" w14:textId="5B94E133" w:rsidR="00A9451B" w:rsidRPr="00F84B4A" w:rsidRDefault="2A271456" w:rsidP="003F6A55">
      <w:pPr>
        <w:pStyle w:val="Lgende"/>
        <w:keepNext/>
        <w:spacing w:before="120" w:after="0"/>
      </w:pPr>
      <w:r w:rsidRPr="00F84B4A">
        <w:t xml:space="preserve">Tableau </w:t>
      </w:r>
      <w:r w:rsidR="00A9451B" w:rsidRPr="00F84B4A">
        <w:fldChar w:fldCharType="begin"/>
      </w:r>
      <w:r w:rsidR="00A9451B" w:rsidRPr="00F84B4A">
        <w:instrText>SEQ Tableau \* ARABIC</w:instrText>
      </w:r>
      <w:r w:rsidR="00A9451B" w:rsidRPr="00F84B4A">
        <w:fldChar w:fldCharType="separate"/>
      </w:r>
      <w:r w:rsidR="0027046F">
        <w:rPr>
          <w:noProof/>
        </w:rPr>
        <w:t>15</w:t>
      </w:r>
      <w:r w:rsidR="00A9451B" w:rsidRPr="00F84B4A">
        <w:fldChar w:fldCharType="end"/>
      </w:r>
      <w:r w:rsidRPr="00F84B4A">
        <w:t xml:space="preserve"> </w:t>
      </w:r>
      <w:r w:rsidR="000A4074">
        <w:t xml:space="preserve">- </w:t>
      </w:r>
      <w:r w:rsidRPr="00F84B4A">
        <w:t>Récapitulatif des chemins d’attaque des scénarios stratégiques</w:t>
      </w:r>
    </w:p>
    <w:tbl>
      <w:tblPr>
        <w:tblStyle w:val="Grilledutableau"/>
        <w:tblW w:w="5000" w:type="pct"/>
        <w:tblLook w:val="04A0" w:firstRow="1" w:lastRow="0" w:firstColumn="1" w:lastColumn="0" w:noHBand="0" w:noVBand="1"/>
      </w:tblPr>
      <w:tblGrid>
        <w:gridCol w:w="477"/>
        <w:gridCol w:w="1136"/>
        <w:gridCol w:w="1096"/>
        <w:gridCol w:w="668"/>
        <w:gridCol w:w="6906"/>
        <w:gridCol w:w="1950"/>
        <w:gridCol w:w="2299"/>
      </w:tblGrid>
      <w:tr w:rsidR="00F871AE" w:rsidRPr="00F84B4A" w14:paraId="7502B5CE" w14:textId="29A9C9E9" w:rsidTr="003F6A55">
        <w:trPr>
          <w:trHeight w:val="340"/>
        </w:trPr>
        <w:tc>
          <w:tcPr>
            <w:tcW w:w="5000" w:type="pct"/>
            <w:gridSpan w:val="7"/>
            <w:shd w:val="clear" w:color="auto" w:fill="BFBFBF" w:themeFill="background1" w:themeFillShade="BF"/>
            <w:vAlign w:val="center"/>
          </w:tcPr>
          <w:p w14:paraId="71B3ACC9" w14:textId="3C636422" w:rsidR="00F871AE" w:rsidRPr="00F84B4A" w:rsidRDefault="00F871AE" w:rsidP="003F6A55">
            <w:pPr>
              <w:pStyle w:val="Corpsdetexte"/>
              <w:spacing w:before="0"/>
              <w:jc w:val="center"/>
              <w:rPr>
                <w:b/>
                <w:bCs/>
              </w:rPr>
            </w:pPr>
            <w:r w:rsidRPr="00F84B4A">
              <w:rPr>
                <w:b/>
                <w:bCs/>
              </w:rPr>
              <w:t>Scénarios stratégiques identifiés</w:t>
            </w:r>
          </w:p>
        </w:tc>
      </w:tr>
      <w:tr w:rsidR="00F871AE" w:rsidRPr="00F84B4A" w14:paraId="3833AC97" w14:textId="7623ED3B" w:rsidTr="00433329">
        <w:trPr>
          <w:trHeight w:val="340"/>
        </w:trPr>
        <w:tc>
          <w:tcPr>
            <w:tcW w:w="932" w:type="pct"/>
            <w:gridSpan w:val="3"/>
            <w:shd w:val="clear" w:color="auto" w:fill="BFBFBF" w:themeFill="background1" w:themeFillShade="BF"/>
            <w:vAlign w:val="center"/>
          </w:tcPr>
          <w:p w14:paraId="04059A6C" w14:textId="77777777" w:rsidR="00F871AE" w:rsidRPr="00F84B4A" w:rsidRDefault="00F871AE" w:rsidP="003F6A55">
            <w:pPr>
              <w:pStyle w:val="Corpsdetexte"/>
              <w:spacing w:before="0"/>
              <w:jc w:val="center"/>
              <w:rPr>
                <w:b/>
                <w:bCs/>
              </w:rPr>
            </w:pPr>
            <w:r w:rsidRPr="00F84B4A">
              <w:rPr>
                <w:b/>
                <w:bCs/>
              </w:rPr>
              <w:t>Couple SR/OV</w:t>
            </w:r>
          </w:p>
        </w:tc>
        <w:tc>
          <w:tcPr>
            <w:tcW w:w="2606" w:type="pct"/>
            <w:gridSpan w:val="2"/>
            <w:shd w:val="clear" w:color="auto" w:fill="BFBFBF" w:themeFill="background1" w:themeFillShade="BF"/>
            <w:vAlign w:val="center"/>
          </w:tcPr>
          <w:p w14:paraId="6601DB01" w14:textId="62B5376A" w:rsidR="00F871AE" w:rsidRPr="00F84B4A" w:rsidRDefault="00F871AE" w:rsidP="003F6A55">
            <w:pPr>
              <w:pStyle w:val="Corpsdetexte"/>
              <w:spacing w:before="0"/>
              <w:jc w:val="center"/>
              <w:rPr>
                <w:b/>
                <w:bCs/>
              </w:rPr>
            </w:pPr>
            <w:r w:rsidRPr="00F84B4A">
              <w:rPr>
                <w:b/>
                <w:bCs/>
              </w:rPr>
              <w:t xml:space="preserve">Chemins d’attaques </w:t>
            </w:r>
          </w:p>
        </w:tc>
        <w:tc>
          <w:tcPr>
            <w:tcW w:w="671" w:type="pct"/>
            <w:vMerge w:val="restart"/>
            <w:shd w:val="clear" w:color="auto" w:fill="BFBFBF" w:themeFill="background1" w:themeFillShade="BF"/>
            <w:vAlign w:val="center"/>
          </w:tcPr>
          <w:p w14:paraId="703B90EC" w14:textId="77777777" w:rsidR="00F871AE" w:rsidRPr="00F84B4A" w:rsidRDefault="00F871AE" w:rsidP="003F6A55">
            <w:pPr>
              <w:pStyle w:val="Corpsdetexte"/>
              <w:spacing w:before="0"/>
              <w:jc w:val="center"/>
              <w:rPr>
                <w:b/>
                <w:bCs/>
              </w:rPr>
            </w:pPr>
            <w:r w:rsidRPr="00F84B4A">
              <w:rPr>
                <w:b/>
                <w:bCs/>
              </w:rPr>
              <w:t>Gravité</w:t>
            </w:r>
          </w:p>
        </w:tc>
        <w:tc>
          <w:tcPr>
            <w:tcW w:w="791" w:type="pct"/>
            <w:vMerge w:val="restart"/>
            <w:shd w:val="clear" w:color="auto" w:fill="BFBFBF" w:themeFill="background1" w:themeFillShade="BF"/>
            <w:vAlign w:val="center"/>
          </w:tcPr>
          <w:p w14:paraId="5B50E47F" w14:textId="52F3BD57" w:rsidR="00F871AE" w:rsidRPr="00F84B4A" w:rsidRDefault="00F871AE" w:rsidP="003F6A55">
            <w:pPr>
              <w:pStyle w:val="Corpsdetexte"/>
              <w:spacing w:before="0"/>
              <w:jc w:val="center"/>
              <w:rPr>
                <w:b/>
                <w:bCs/>
              </w:rPr>
            </w:pPr>
            <w:r w:rsidRPr="00F84B4A">
              <w:rPr>
                <w:b/>
                <w:bCs/>
              </w:rPr>
              <w:t>Justification</w:t>
            </w:r>
          </w:p>
        </w:tc>
      </w:tr>
      <w:tr w:rsidR="00F871AE" w:rsidRPr="00F84B4A" w14:paraId="04D519A3" w14:textId="2D15EFD4" w:rsidTr="00433329">
        <w:trPr>
          <w:trHeight w:val="340"/>
        </w:trPr>
        <w:tc>
          <w:tcPr>
            <w:tcW w:w="164" w:type="pct"/>
            <w:shd w:val="clear" w:color="auto" w:fill="BFBFBF" w:themeFill="background1" w:themeFillShade="BF"/>
            <w:vAlign w:val="center"/>
          </w:tcPr>
          <w:p w14:paraId="3170E443" w14:textId="77777777" w:rsidR="00F871AE" w:rsidRPr="00F84B4A" w:rsidRDefault="00F871AE" w:rsidP="003F6A55">
            <w:pPr>
              <w:pStyle w:val="Corpsdetexte"/>
              <w:spacing w:before="0"/>
              <w:jc w:val="center"/>
              <w:rPr>
                <w:b/>
                <w:bCs/>
              </w:rPr>
            </w:pPr>
            <w:r w:rsidRPr="00F84B4A">
              <w:rPr>
                <w:rFonts w:ascii="Segoe UI Symbol" w:eastAsia="MS Mincho" w:hAnsi="Segoe UI Symbol" w:cs="Segoe UI Symbol"/>
                <w:b/>
                <w:bCs/>
              </w:rPr>
              <w:t>☐</w:t>
            </w:r>
            <w:r w:rsidRPr="00F84B4A">
              <w:rPr>
                <w:rStyle w:val="Appelnotedebasdep"/>
                <w:b/>
                <w:bCs/>
              </w:rPr>
              <w:footnoteReference w:id="8"/>
            </w:r>
          </w:p>
        </w:tc>
        <w:tc>
          <w:tcPr>
            <w:tcW w:w="391" w:type="pct"/>
            <w:shd w:val="clear" w:color="auto" w:fill="BFBFBF" w:themeFill="background1" w:themeFillShade="BF"/>
            <w:vAlign w:val="center"/>
          </w:tcPr>
          <w:p w14:paraId="52F1BC26" w14:textId="77777777" w:rsidR="00F871AE" w:rsidRPr="00F84B4A" w:rsidRDefault="00F871AE" w:rsidP="003F6A55">
            <w:pPr>
              <w:pStyle w:val="Corpsdetexte"/>
              <w:spacing w:before="0"/>
              <w:jc w:val="center"/>
              <w:rPr>
                <w:b/>
                <w:bCs/>
              </w:rPr>
            </w:pPr>
            <w:r w:rsidRPr="00F84B4A">
              <w:rPr>
                <w:b/>
                <w:bCs/>
              </w:rPr>
              <w:t>Source de risque</w:t>
            </w:r>
          </w:p>
        </w:tc>
        <w:tc>
          <w:tcPr>
            <w:tcW w:w="377" w:type="pct"/>
            <w:shd w:val="clear" w:color="auto" w:fill="BFBFBF" w:themeFill="background1" w:themeFillShade="BF"/>
            <w:vAlign w:val="center"/>
          </w:tcPr>
          <w:p w14:paraId="1ECBE788" w14:textId="77777777" w:rsidR="00F871AE" w:rsidRPr="00F84B4A" w:rsidRDefault="00F871AE" w:rsidP="003F6A55">
            <w:pPr>
              <w:pStyle w:val="Corpsdetexte"/>
              <w:spacing w:before="0"/>
              <w:jc w:val="center"/>
              <w:rPr>
                <w:b/>
                <w:bCs/>
              </w:rPr>
            </w:pPr>
            <w:r w:rsidRPr="00F84B4A">
              <w:rPr>
                <w:b/>
                <w:bCs/>
              </w:rPr>
              <w:t>Objectif visé</w:t>
            </w:r>
          </w:p>
        </w:tc>
        <w:tc>
          <w:tcPr>
            <w:tcW w:w="230" w:type="pct"/>
            <w:shd w:val="clear" w:color="auto" w:fill="BFBFBF" w:themeFill="background1" w:themeFillShade="BF"/>
            <w:vAlign w:val="center"/>
          </w:tcPr>
          <w:p w14:paraId="0F7E0B33" w14:textId="4591FFD7" w:rsidR="00F871AE" w:rsidRPr="00F84B4A" w:rsidRDefault="00F871AE" w:rsidP="003F6A55">
            <w:pPr>
              <w:pStyle w:val="Corpsdetexte"/>
              <w:spacing w:before="0"/>
              <w:jc w:val="center"/>
              <w:rPr>
                <w:b/>
                <w:bCs/>
              </w:rPr>
            </w:pPr>
            <w:r w:rsidRPr="00F84B4A">
              <w:rPr>
                <w:b/>
                <w:bCs/>
              </w:rPr>
              <w:t>R</w:t>
            </w:r>
            <w:r w:rsidR="00AE2779">
              <w:rPr>
                <w:b/>
                <w:bCs/>
              </w:rPr>
              <w:t>é</w:t>
            </w:r>
            <w:r w:rsidRPr="00F84B4A">
              <w:rPr>
                <w:b/>
                <w:bCs/>
              </w:rPr>
              <w:t>f.</w:t>
            </w:r>
          </w:p>
        </w:tc>
        <w:tc>
          <w:tcPr>
            <w:tcW w:w="2376" w:type="pct"/>
            <w:shd w:val="clear" w:color="auto" w:fill="BFBFBF" w:themeFill="background1" w:themeFillShade="BF"/>
            <w:vAlign w:val="center"/>
          </w:tcPr>
          <w:p w14:paraId="71805F3E" w14:textId="51A721B1" w:rsidR="00F871AE" w:rsidRPr="00F84B4A" w:rsidRDefault="00F871AE" w:rsidP="003F6A55">
            <w:pPr>
              <w:pStyle w:val="Corpsdetexte"/>
              <w:spacing w:before="0"/>
              <w:jc w:val="center"/>
              <w:rPr>
                <w:b/>
                <w:bCs/>
              </w:rPr>
            </w:pPr>
            <w:r w:rsidRPr="00F84B4A">
              <w:rPr>
                <w:b/>
                <w:bCs/>
              </w:rPr>
              <w:t>Nom</w:t>
            </w:r>
          </w:p>
        </w:tc>
        <w:tc>
          <w:tcPr>
            <w:tcW w:w="671" w:type="pct"/>
            <w:vMerge/>
            <w:tcBorders>
              <w:bottom w:val="single" w:sz="4" w:space="0" w:color="auto"/>
            </w:tcBorders>
            <w:vAlign w:val="center"/>
          </w:tcPr>
          <w:p w14:paraId="64D2C4CF" w14:textId="77777777" w:rsidR="00F871AE" w:rsidRPr="00F84B4A" w:rsidRDefault="00F871AE" w:rsidP="003F6A55">
            <w:pPr>
              <w:pStyle w:val="Corpsdetexte"/>
              <w:spacing w:before="0"/>
            </w:pPr>
          </w:p>
        </w:tc>
        <w:tc>
          <w:tcPr>
            <w:tcW w:w="791" w:type="pct"/>
            <w:vMerge/>
          </w:tcPr>
          <w:p w14:paraId="3D9E5F33" w14:textId="77777777" w:rsidR="00F871AE" w:rsidRPr="00F84B4A" w:rsidRDefault="00F871AE" w:rsidP="003F6A55">
            <w:pPr>
              <w:pStyle w:val="Corpsdetexte"/>
              <w:spacing w:before="0"/>
            </w:pPr>
          </w:p>
        </w:tc>
      </w:tr>
      <w:tr w:rsidR="0079377C" w:rsidRPr="00F84B4A" w14:paraId="33664DFB" w14:textId="2A7FE2BD" w:rsidTr="00433329">
        <w:trPr>
          <w:trHeight w:val="340"/>
        </w:trPr>
        <w:tc>
          <w:tcPr>
            <w:tcW w:w="164" w:type="pct"/>
            <w:shd w:val="clear" w:color="auto" w:fill="auto"/>
            <w:vAlign w:val="center"/>
          </w:tcPr>
          <w:p w14:paraId="4CB075D3" w14:textId="6DAFA852" w:rsidR="00F871AE" w:rsidRPr="00433329" w:rsidRDefault="00F871AE" w:rsidP="003F6A55">
            <w:pPr>
              <w:pStyle w:val="Corpsdetexte"/>
              <w:spacing w:before="0"/>
              <w:rPr>
                <w:rFonts w:eastAsia="MS Mincho"/>
                <w:sz w:val="20"/>
                <w:szCs w:val="18"/>
              </w:rPr>
            </w:pPr>
          </w:p>
        </w:tc>
        <w:tc>
          <w:tcPr>
            <w:tcW w:w="391" w:type="pct"/>
            <w:shd w:val="clear" w:color="auto" w:fill="auto"/>
            <w:vAlign w:val="center"/>
          </w:tcPr>
          <w:p w14:paraId="28A4F453" w14:textId="054CC85F" w:rsidR="00F871AE" w:rsidRPr="00433329" w:rsidRDefault="00F871AE" w:rsidP="003F6A55">
            <w:pPr>
              <w:pStyle w:val="Corpsdetexte"/>
              <w:spacing w:before="0"/>
              <w:jc w:val="center"/>
            </w:pPr>
          </w:p>
        </w:tc>
        <w:tc>
          <w:tcPr>
            <w:tcW w:w="377" w:type="pct"/>
            <w:shd w:val="clear" w:color="auto" w:fill="auto"/>
            <w:vAlign w:val="center"/>
          </w:tcPr>
          <w:p w14:paraId="5B3DD15E" w14:textId="34539375" w:rsidR="00F871AE" w:rsidRPr="00433329" w:rsidRDefault="00F871AE" w:rsidP="003F6A55">
            <w:pPr>
              <w:pStyle w:val="Corpsdetexte"/>
              <w:spacing w:before="0"/>
              <w:jc w:val="center"/>
            </w:pPr>
          </w:p>
        </w:tc>
        <w:tc>
          <w:tcPr>
            <w:tcW w:w="230" w:type="pct"/>
            <w:shd w:val="clear" w:color="auto" w:fill="auto"/>
            <w:vAlign w:val="center"/>
          </w:tcPr>
          <w:p w14:paraId="6D95EC58" w14:textId="4C8563D4" w:rsidR="00F871AE" w:rsidRPr="00433329" w:rsidRDefault="00F871AE" w:rsidP="000C7214">
            <w:pPr>
              <w:pStyle w:val="Corpsdetexte"/>
              <w:spacing w:before="0"/>
              <w:jc w:val="center"/>
            </w:pPr>
          </w:p>
        </w:tc>
        <w:tc>
          <w:tcPr>
            <w:tcW w:w="2376" w:type="pct"/>
            <w:shd w:val="clear" w:color="auto" w:fill="auto"/>
            <w:vAlign w:val="center"/>
          </w:tcPr>
          <w:p w14:paraId="2B98ED12" w14:textId="4975F002" w:rsidR="00F871AE" w:rsidRPr="00433329" w:rsidRDefault="00F871AE" w:rsidP="003F6A55">
            <w:pPr>
              <w:pStyle w:val="Corpsdetexte"/>
              <w:spacing w:before="0"/>
            </w:pPr>
          </w:p>
        </w:tc>
        <w:tc>
          <w:tcPr>
            <w:tcW w:w="671" w:type="pct"/>
            <w:shd w:val="clear" w:color="auto" w:fill="auto"/>
            <w:vAlign w:val="center"/>
          </w:tcPr>
          <w:p w14:paraId="24CBA42E" w14:textId="585B8123" w:rsidR="00F871AE" w:rsidRPr="00433329" w:rsidRDefault="00F871AE" w:rsidP="003F6A55">
            <w:pPr>
              <w:pStyle w:val="Corpsdetexte"/>
              <w:spacing w:before="0"/>
              <w:jc w:val="center"/>
            </w:pPr>
          </w:p>
        </w:tc>
        <w:tc>
          <w:tcPr>
            <w:tcW w:w="791" w:type="pct"/>
          </w:tcPr>
          <w:p w14:paraId="072A29FE" w14:textId="77777777" w:rsidR="00F871AE" w:rsidRPr="00433329" w:rsidRDefault="00F871AE" w:rsidP="003F6A55">
            <w:pPr>
              <w:pStyle w:val="Corpsdetexte"/>
              <w:spacing w:before="0"/>
              <w:jc w:val="center"/>
            </w:pPr>
          </w:p>
        </w:tc>
      </w:tr>
      <w:tr w:rsidR="00433329" w:rsidRPr="00F84B4A" w14:paraId="7E76160C" w14:textId="77777777" w:rsidTr="00433329">
        <w:trPr>
          <w:trHeight w:val="340"/>
        </w:trPr>
        <w:tc>
          <w:tcPr>
            <w:tcW w:w="164" w:type="pct"/>
            <w:shd w:val="clear" w:color="auto" w:fill="auto"/>
            <w:vAlign w:val="center"/>
          </w:tcPr>
          <w:p w14:paraId="0852F42A" w14:textId="77777777" w:rsidR="00433329" w:rsidRPr="00433329" w:rsidRDefault="00433329" w:rsidP="003F6A55">
            <w:pPr>
              <w:pStyle w:val="Corpsdetexte"/>
              <w:spacing w:before="0"/>
              <w:rPr>
                <w:rFonts w:eastAsia="MS Mincho"/>
                <w:sz w:val="20"/>
                <w:szCs w:val="18"/>
              </w:rPr>
            </w:pPr>
          </w:p>
        </w:tc>
        <w:tc>
          <w:tcPr>
            <w:tcW w:w="391" w:type="pct"/>
            <w:shd w:val="clear" w:color="auto" w:fill="auto"/>
            <w:vAlign w:val="center"/>
          </w:tcPr>
          <w:p w14:paraId="716DA760" w14:textId="77777777" w:rsidR="00433329" w:rsidRPr="00433329" w:rsidRDefault="00433329" w:rsidP="003F6A55">
            <w:pPr>
              <w:pStyle w:val="Corpsdetexte"/>
              <w:spacing w:before="0"/>
              <w:jc w:val="center"/>
            </w:pPr>
          </w:p>
        </w:tc>
        <w:tc>
          <w:tcPr>
            <w:tcW w:w="377" w:type="pct"/>
            <w:shd w:val="clear" w:color="auto" w:fill="auto"/>
            <w:vAlign w:val="center"/>
          </w:tcPr>
          <w:p w14:paraId="16BB0FF4" w14:textId="77777777" w:rsidR="00433329" w:rsidRPr="00433329" w:rsidRDefault="00433329" w:rsidP="003F6A55">
            <w:pPr>
              <w:pStyle w:val="Corpsdetexte"/>
              <w:spacing w:before="0"/>
              <w:jc w:val="center"/>
            </w:pPr>
          </w:p>
        </w:tc>
        <w:tc>
          <w:tcPr>
            <w:tcW w:w="230" w:type="pct"/>
            <w:shd w:val="clear" w:color="auto" w:fill="auto"/>
            <w:vAlign w:val="center"/>
          </w:tcPr>
          <w:p w14:paraId="215FC3B5" w14:textId="77777777" w:rsidR="00433329" w:rsidRPr="00433329" w:rsidRDefault="00433329" w:rsidP="000C7214">
            <w:pPr>
              <w:pStyle w:val="Corpsdetexte"/>
              <w:spacing w:before="0"/>
              <w:jc w:val="center"/>
            </w:pPr>
          </w:p>
        </w:tc>
        <w:tc>
          <w:tcPr>
            <w:tcW w:w="2376" w:type="pct"/>
            <w:shd w:val="clear" w:color="auto" w:fill="auto"/>
            <w:vAlign w:val="center"/>
          </w:tcPr>
          <w:p w14:paraId="71E3B5D7" w14:textId="77777777" w:rsidR="00433329" w:rsidRPr="00433329" w:rsidRDefault="00433329" w:rsidP="003F6A55">
            <w:pPr>
              <w:pStyle w:val="Corpsdetexte"/>
              <w:spacing w:before="0"/>
            </w:pPr>
          </w:p>
        </w:tc>
        <w:tc>
          <w:tcPr>
            <w:tcW w:w="671" w:type="pct"/>
            <w:shd w:val="clear" w:color="auto" w:fill="auto"/>
            <w:vAlign w:val="center"/>
          </w:tcPr>
          <w:p w14:paraId="47C3F70F" w14:textId="77777777" w:rsidR="00433329" w:rsidRPr="00433329" w:rsidRDefault="00433329" w:rsidP="003F6A55">
            <w:pPr>
              <w:pStyle w:val="Corpsdetexte"/>
              <w:spacing w:before="0"/>
              <w:jc w:val="center"/>
            </w:pPr>
          </w:p>
        </w:tc>
        <w:tc>
          <w:tcPr>
            <w:tcW w:w="791" w:type="pct"/>
          </w:tcPr>
          <w:p w14:paraId="43E9E153" w14:textId="77777777" w:rsidR="00433329" w:rsidRPr="00433329" w:rsidRDefault="00433329" w:rsidP="003F6A55">
            <w:pPr>
              <w:pStyle w:val="Corpsdetexte"/>
              <w:spacing w:before="0"/>
              <w:jc w:val="center"/>
            </w:pPr>
          </w:p>
        </w:tc>
      </w:tr>
      <w:tr w:rsidR="0079377C" w:rsidRPr="00F84B4A" w14:paraId="629394B5" w14:textId="51DB07A6" w:rsidTr="00433329">
        <w:trPr>
          <w:trHeight w:val="340"/>
        </w:trPr>
        <w:tc>
          <w:tcPr>
            <w:tcW w:w="164" w:type="pct"/>
            <w:shd w:val="clear" w:color="auto" w:fill="auto"/>
            <w:vAlign w:val="center"/>
          </w:tcPr>
          <w:p w14:paraId="7D344F52" w14:textId="0B61D711" w:rsidR="00F871AE" w:rsidRPr="00433329" w:rsidRDefault="00F871AE" w:rsidP="003F6A55">
            <w:pPr>
              <w:pStyle w:val="Corpsdetexte"/>
              <w:spacing w:before="0"/>
              <w:rPr>
                <w:rFonts w:eastAsia="MS Mincho"/>
              </w:rPr>
            </w:pPr>
          </w:p>
        </w:tc>
        <w:tc>
          <w:tcPr>
            <w:tcW w:w="391" w:type="pct"/>
            <w:shd w:val="clear" w:color="auto" w:fill="auto"/>
            <w:vAlign w:val="center"/>
          </w:tcPr>
          <w:p w14:paraId="5AD3F2BA" w14:textId="6E1A8B60" w:rsidR="00F871AE" w:rsidRPr="00433329" w:rsidRDefault="00F871AE" w:rsidP="003F6A55">
            <w:pPr>
              <w:pStyle w:val="Corpsdetexte"/>
              <w:spacing w:before="0"/>
              <w:jc w:val="center"/>
            </w:pPr>
          </w:p>
        </w:tc>
        <w:tc>
          <w:tcPr>
            <w:tcW w:w="377" w:type="pct"/>
            <w:shd w:val="clear" w:color="auto" w:fill="auto"/>
            <w:vAlign w:val="center"/>
          </w:tcPr>
          <w:p w14:paraId="10139FD1" w14:textId="5E6F4798" w:rsidR="00F871AE" w:rsidRPr="00433329" w:rsidRDefault="00F871AE" w:rsidP="003F6A55">
            <w:pPr>
              <w:pStyle w:val="Corpsdetexte"/>
              <w:spacing w:before="0"/>
              <w:jc w:val="center"/>
            </w:pPr>
          </w:p>
        </w:tc>
        <w:tc>
          <w:tcPr>
            <w:tcW w:w="230" w:type="pct"/>
            <w:shd w:val="clear" w:color="auto" w:fill="auto"/>
            <w:vAlign w:val="center"/>
          </w:tcPr>
          <w:p w14:paraId="5BE6CB06" w14:textId="62EAA2AA" w:rsidR="00F871AE" w:rsidRPr="00433329" w:rsidRDefault="00F871AE" w:rsidP="000C7214">
            <w:pPr>
              <w:pStyle w:val="Corpsdetexte"/>
              <w:spacing w:before="0"/>
              <w:jc w:val="center"/>
            </w:pPr>
          </w:p>
        </w:tc>
        <w:tc>
          <w:tcPr>
            <w:tcW w:w="2376" w:type="pct"/>
            <w:shd w:val="clear" w:color="auto" w:fill="auto"/>
            <w:vAlign w:val="center"/>
          </w:tcPr>
          <w:p w14:paraId="40078490" w14:textId="4AC7829D" w:rsidR="00F871AE" w:rsidRPr="00433329" w:rsidRDefault="00F871AE" w:rsidP="003F6A55">
            <w:pPr>
              <w:pStyle w:val="Corpsdetexte"/>
              <w:spacing w:before="0"/>
            </w:pPr>
          </w:p>
        </w:tc>
        <w:tc>
          <w:tcPr>
            <w:tcW w:w="671" w:type="pct"/>
            <w:shd w:val="clear" w:color="auto" w:fill="auto"/>
            <w:vAlign w:val="center"/>
          </w:tcPr>
          <w:p w14:paraId="7B756AEA" w14:textId="7817F965" w:rsidR="00F871AE" w:rsidRPr="00433329" w:rsidRDefault="00F871AE" w:rsidP="003F6A55">
            <w:pPr>
              <w:pStyle w:val="Corpsdetexte"/>
              <w:spacing w:before="0"/>
              <w:jc w:val="center"/>
            </w:pPr>
          </w:p>
        </w:tc>
        <w:tc>
          <w:tcPr>
            <w:tcW w:w="791" w:type="pct"/>
          </w:tcPr>
          <w:p w14:paraId="5AC1515B" w14:textId="77777777" w:rsidR="00F871AE" w:rsidRPr="00433329" w:rsidRDefault="00F871AE" w:rsidP="003F6A55">
            <w:pPr>
              <w:pStyle w:val="Corpsdetexte"/>
              <w:spacing w:before="0"/>
              <w:jc w:val="center"/>
            </w:pPr>
          </w:p>
        </w:tc>
      </w:tr>
    </w:tbl>
    <w:p w14:paraId="07F80C81" w14:textId="0DC72008" w:rsidR="006C3C1C" w:rsidRPr="00F84B4A" w:rsidRDefault="2A271456" w:rsidP="006468B0">
      <w:pPr>
        <w:pStyle w:val="Titre2"/>
      </w:pPr>
      <w:bookmarkStart w:id="45" w:name="_Toc71624324"/>
      <w:r w:rsidRPr="00F84B4A">
        <w:t>Mesures de sécurité sur l’écosystème</w:t>
      </w:r>
      <w:bookmarkEnd w:id="45"/>
    </w:p>
    <w:p w14:paraId="65BD5496" w14:textId="40FCFA6D" w:rsidR="00DD10C8" w:rsidRPr="00F84B4A" w:rsidRDefault="00412BC2" w:rsidP="00603588">
      <w:pPr>
        <w:pStyle w:val="Corpsdetexte"/>
      </w:pPr>
      <w:r>
        <w:t>C</w:t>
      </w:r>
      <w:r w:rsidR="00DD10C8" w:rsidRPr="00F84B4A">
        <w:t xml:space="preserve">e paragraphe a pour objectif d’identifier les mesures de sécurité pouvant réduire le niveau de menace induit par </w:t>
      </w:r>
      <w:r w:rsidR="00A461E2">
        <w:t>les parties prenantes</w:t>
      </w:r>
      <w:r w:rsidR="00DD10C8" w:rsidRPr="00F84B4A">
        <w:t>. Ces mesures viennent en complément de celles décrites dans le socle de sécurité</w:t>
      </w:r>
      <w:r w:rsidR="00A8311B" w:rsidRPr="00F84B4A">
        <w:t xml:space="preserve"> au §</w:t>
      </w:r>
      <w:r w:rsidR="00A745A8" w:rsidRPr="00F84B4A">
        <w:rPr>
          <w:color w:val="0000FF"/>
          <w:u w:val="single"/>
        </w:rPr>
        <w:fldChar w:fldCharType="begin"/>
      </w:r>
      <w:r w:rsidR="00A745A8" w:rsidRPr="00F84B4A">
        <w:rPr>
          <w:color w:val="0000FF"/>
          <w:u w:val="single"/>
        </w:rPr>
        <w:instrText xml:space="preserve"> REF _Ref54184902 \r \h </w:instrText>
      </w:r>
      <w:r w:rsidR="00603588" w:rsidRPr="00F84B4A">
        <w:rPr>
          <w:color w:val="0000FF"/>
          <w:u w:val="single"/>
        </w:rPr>
        <w:instrText xml:space="preserve"> \* MERGEFORMAT </w:instrText>
      </w:r>
      <w:r w:rsidR="00A745A8" w:rsidRPr="00F84B4A">
        <w:rPr>
          <w:color w:val="0000FF"/>
          <w:u w:val="single"/>
        </w:rPr>
      </w:r>
      <w:r w:rsidR="00A745A8" w:rsidRPr="00F84B4A">
        <w:rPr>
          <w:color w:val="0000FF"/>
          <w:u w:val="single"/>
        </w:rPr>
        <w:fldChar w:fldCharType="separate"/>
      </w:r>
      <w:r w:rsidR="00A745A8" w:rsidRPr="00F84B4A">
        <w:rPr>
          <w:color w:val="0000FF"/>
          <w:u w:val="single"/>
        </w:rPr>
        <w:t>1.5</w:t>
      </w:r>
      <w:r w:rsidR="00A745A8" w:rsidRPr="00F84B4A">
        <w:rPr>
          <w:color w:val="0000FF"/>
          <w:u w:val="single"/>
        </w:rPr>
        <w:fldChar w:fldCharType="end"/>
      </w:r>
      <w:r w:rsidR="00F83BE5" w:rsidRPr="00F84B4A">
        <w:rPr>
          <w:color w:val="0000FF"/>
          <w:u w:val="single"/>
        </w:rPr>
        <w:t>.</w:t>
      </w:r>
    </w:p>
    <w:p w14:paraId="66FE2D19" w14:textId="26D85CF8" w:rsidR="00A9451B" w:rsidRPr="00F84B4A" w:rsidRDefault="2A271456" w:rsidP="003F6A55">
      <w:pPr>
        <w:pStyle w:val="Lgende"/>
        <w:keepNext/>
        <w:spacing w:before="120" w:after="0"/>
      </w:pPr>
      <w:r w:rsidRPr="00F84B4A">
        <w:t xml:space="preserve">Tableau </w:t>
      </w:r>
      <w:r w:rsidR="00A9451B" w:rsidRPr="00F84B4A">
        <w:fldChar w:fldCharType="begin"/>
      </w:r>
      <w:r w:rsidR="00A9451B" w:rsidRPr="00F84B4A">
        <w:instrText>SEQ Tableau \* ARABIC</w:instrText>
      </w:r>
      <w:r w:rsidR="00A9451B" w:rsidRPr="00F84B4A">
        <w:fldChar w:fldCharType="separate"/>
      </w:r>
      <w:r w:rsidR="0027046F">
        <w:rPr>
          <w:noProof/>
        </w:rPr>
        <w:t>16</w:t>
      </w:r>
      <w:r w:rsidR="00A9451B" w:rsidRPr="00F84B4A">
        <w:fldChar w:fldCharType="end"/>
      </w:r>
      <w:r w:rsidRPr="00F84B4A">
        <w:t xml:space="preserve"> </w:t>
      </w:r>
      <w:r w:rsidR="000A4074">
        <w:t xml:space="preserve">- </w:t>
      </w:r>
      <w:r w:rsidRPr="00F84B4A">
        <w:t>Socle de sécurité applicable sur l’</w:t>
      </w:r>
      <w:r w:rsidR="0059422B" w:rsidRPr="00F84B4A">
        <w:t>écosystème</w:t>
      </w:r>
    </w:p>
    <w:tbl>
      <w:tblPr>
        <w:tblStyle w:val="Grilledutableau"/>
        <w:tblW w:w="5000" w:type="pct"/>
        <w:tblLayout w:type="fixed"/>
        <w:tblLook w:val="04A0" w:firstRow="1" w:lastRow="0" w:firstColumn="1" w:lastColumn="0" w:noHBand="0" w:noVBand="1"/>
      </w:tblPr>
      <w:tblGrid>
        <w:gridCol w:w="1412"/>
        <w:gridCol w:w="1558"/>
        <w:gridCol w:w="2125"/>
        <w:gridCol w:w="4787"/>
        <w:gridCol w:w="2203"/>
        <w:gridCol w:w="2447"/>
      </w:tblGrid>
      <w:tr w:rsidR="000235FE" w:rsidRPr="00F84B4A" w14:paraId="36DAB116" w14:textId="77777777" w:rsidTr="00C2552D">
        <w:trPr>
          <w:trHeight w:val="340"/>
        </w:trPr>
        <w:tc>
          <w:tcPr>
            <w:tcW w:w="5000" w:type="pct"/>
            <w:gridSpan w:val="6"/>
            <w:shd w:val="pct25" w:color="auto" w:fill="auto"/>
          </w:tcPr>
          <w:p w14:paraId="56C0A083" w14:textId="5A7FDA84" w:rsidR="000235FE" w:rsidRPr="00F84B4A" w:rsidRDefault="000235FE" w:rsidP="003F6A55">
            <w:pPr>
              <w:jc w:val="center"/>
              <w:rPr>
                <w:rFonts w:ascii="Times New Roman" w:hAnsi="Times New Roman" w:cs="Times New Roman"/>
                <w:b/>
                <w:bCs/>
              </w:rPr>
            </w:pPr>
            <w:r w:rsidRPr="009F616A">
              <w:rPr>
                <w:rFonts w:ascii="Times New Roman" w:hAnsi="Times New Roman" w:cs="Times New Roman"/>
                <w:b/>
                <w:bCs/>
              </w:rPr>
              <w:t xml:space="preserve">Etat d’application du socle sur les </w:t>
            </w:r>
            <w:r w:rsidR="0041164A">
              <w:rPr>
                <w:rFonts w:ascii="Times New Roman" w:hAnsi="Times New Roman" w:cs="Times New Roman"/>
                <w:b/>
                <w:bCs/>
              </w:rPr>
              <w:t>P</w:t>
            </w:r>
            <w:r w:rsidR="00360206" w:rsidRPr="009F616A">
              <w:rPr>
                <w:rFonts w:ascii="Times New Roman" w:hAnsi="Times New Roman" w:cs="Times New Roman"/>
                <w:b/>
                <w:bCs/>
              </w:rPr>
              <w:t xml:space="preserve">arties </w:t>
            </w:r>
            <w:r w:rsidR="0041164A">
              <w:rPr>
                <w:rFonts w:ascii="Times New Roman" w:hAnsi="Times New Roman" w:cs="Times New Roman"/>
                <w:b/>
                <w:bCs/>
              </w:rPr>
              <w:t>P</w:t>
            </w:r>
            <w:r w:rsidR="00360206" w:rsidRPr="009F616A">
              <w:rPr>
                <w:rFonts w:ascii="Times New Roman" w:hAnsi="Times New Roman" w:cs="Times New Roman"/>
                <w:b/>
                <w:bCs/>
              </w:rPr>
              <w:t>renantes</w:t>
            </w:r>
          </w:p>
        </w:tc>
      </w:tr>
      <w:tr w:rsidR="00FC027F" w:rsidRPr="00F84B4A" w14:paraId="467FDB13" w14:textId="77777777" w:rsidTr="00C2552D">
        <w:trPr>
          <w:trHeight w:val="340"/>
        </w:trPr>
        <w:tc>
          <w:tcPr>
            <w:tcW w:w="486" w:type="pct"/>
            <w:shd w:val="pct25" w:color="auto" w:fill="auto"/>
          </w:tcPr>
          <w:p w14:paraId="2FEBE694" w14:textId="77777777" w:rsidR="00FC027F" w:rsidRPr="00C2552D" w:rsidRDefault="00FC027F" w:rsidP="003F6A55">
            <w:pPr>
              <w:jc w:val="center"/>
              <w:rPr>
                <w:rFonts w:ascii="Times New Roman" w:hAnsi="Times New Roman" w:cs="Times New Roman"/>
                <w:b/>
              </w:rPr>
            </w:pPr>
            <w:r w:rsidRPr="00C2552D">
              <w:rPr>
                <w:rFonts w:ascii="Times New Roman" w:hAnsi="Times New Roman" w:cs="Times New Roman"/>
                <w:b/>
              </w:rPr>
              <w:t>Domaine</w:t>
            </w:r>
          </w:p>
        </w:tc>
        <w:tc>
          <w:tcPr>
            <w:tcW w:w="536" w:type="pct"/>
            <w:shd w:val="pct25" w:color="auto" w:fill="auto"/>
          </w:tcPr>
          <w:p w14:paraId="07F98EA4" w14:textId="77777777" w:rsidR="00FC027F" w:rsidRPr="00C2552D" w:rsidRDefault="00FC027F" w:rsidP="003F6A55">
            <w:pPr>
              <w:jc w:val="center"/>
              <w:rPr>
                <w:rFonts w:ascii="Times New Roman" w:hAnsi="Times New Roman" w:cs="Times New Roman"/>
                <w:b/>
              </w:rPr>
            </w:pPr>
            <w:r w:rsidRPr="00C2552D">
              <w:rPr>
                <w:rFonts w:ascii="Times New Roman" w:hAnsi="Times New Roman" w:cs="Times New Roman"/>
                <w:b/>
              </w:rPr>
              <w:t>Référence</w:t>
            </w:r>
          </w:p>
        </w:tc>
        <w:tc>
          <w:tcPr>
            <w:tcW w:w="731" w:type="pct"/>
            <w:shd w:val="pct25" w:color="auto" w:fill="auto"/>
          </w:tcPr>
          <w:p w14:paraId="0BE1D903" w14:textId="4510D852" w:rsidR="00FC027F" w:rsidRPr="00F84B4A" w:rsidRDefault="00FC027F" w:rsidP="003F6A55">
            <w:pPr>
              <w:jc w:val="center"/>
              <w:rPr>
                <w:rFonts w:ascii="Times New Roman" w:hAnsi="Times New Roman" w:cs="Times New Roman"/>
                <w:b/>
              </w:rPr>
            </w:pPr>
            <w:r w:rsidRPr="00F84B4A">
              <w:rPr>
                <w:rFonts w:ascii="Times New Roman" w:hAnsi="Times New Roman" w:cs="Times New Roman"/>
                <w:b/>
              </w:rPr>
              <w:t xml:space="preserve">Nom </w:t>
            </w:r>
            <w:r w:rsidRPr="0003712B">
              <w:rPr>
                <w:rFonts w:ascii="Times New Roman" w:hAnsi="Times New Roman" w:cs="Times New Roman"/>
                <w:b/>
              </w:rPr>
              <w:t>exigence</w:t>
            </w:r>
          </w:p>
        </w:tc>
        <w:tc>
          <w:tcPr>
            <w:tcW w:w="1647" w:type="pct"/>
            <w:shd w:val="pct25" w:color="auto" w:fill="auto"/>
          </w:tcPr>
          <w:p w14:paraId="724EFABD" w14:textId="77777777" w:rsidR="00FC027F" w:rsidRPr="00F84B4A" w:rsidRDefault="00FC027F" w:rsidP="003F6A55">
            <w:pPr>
              <w:jc w:val="center"/>
              <w:rPr>
                <w:rFonts w:ascii="Times New Roman" w:hAnsi="Times New Roman" w:cs="Times New Roman"/>
                <w:b/>
                <w:bCs/>
              </w:rPr>
            </w:pPr>
            <w:r w:rsidRPr="00F84B4A">
              <w:rPr>
                <w:rFonts w:ascii="Times New Roman" w:hAnsi="Times New Roman" w:cs="Times New Roman"/>
                <w:b/>
                <w:bCs/>
              </w:rPr>
              <w:t xml:space="preserve">Description </w:t>
            </w:r>
          </w:p>
        </w:tc>
        <w:tc>
          <w:tcPr>
            <w:tcW w:w="758" w:type="pct"/>
            <w:shd w:val="pct25" w:color="auto" w:fill="auto"/>
          </w:tcPr>
          <w:p w14:paraId="5AF61CC5" w14:textId="48B81F53" w:rsidR="00FC027F" w:rsidRPr="00F84B4A" w:rsidRDefault="000235FE" w:rsidP="003F6A55">
            <w:pPr>
              <w:jc w:val="center"/>
              <w:rPr>
                <w:rFonts w:ascii="Times New Roman" w:hAnsi="Times New Roman" w:cs="Times New Roman"/>
                <w:b/>
                <w:bCs/>
              </w:rPr>
            </w:pPr>
            <w:r w:rsidRPr="00F84B4A">
              <w:rPr>
                <w:rFonts w:ascii="Times New Roman" w:hAnsi="Times New Roman" w:cs="Times New Roman"/>
                <w:b/>
                <w:bCs/>
              </w:rPr>
              <w:t>Partie Prenante</w:t>
            </w:r>
          </w:p>
        </w:tc>
        <w:tc>
          <w:tcPr>
            <w:tcW w:w="841" w:type="pct"/>
            <w:shd w:val="pct25" w:color="auto" w:fill="auto"/>
          </w:tcPr>
          <w:p w14:paraId="2EBA9200" w14:textId="77777777" w:rsidR="00FC027F" w:rsidRPr="00F84B4A" w:rsidRDefault="00FC027F" w:rsidP="003F6A55">
            <w:pPr>
              <w:jc w:val="center"/>
              <w:rPr>
                <w:rFonts w:ascii="Times New Roman" w:hAnsi="Times New Roman" w:cs="Times New Roman"/>
                <w:b/>
                <w:bCs/>
              </w:rPr>
            </w:pPr>
            <w:r w:rsidRPr="00F84B4A">
              <w:rPr>
                <w:rFonts w:ascii="Times New Roman" w:hAnsi="Times New Roman" w:cs="Times New Roman"/>
                <w:b/>
                <w:bCs/>
              </w:rPr>
              <w:t>Ecarts d’application</w:t>
            </w:r>
          </w:p>
        </w:tc>
      </w:tr>
      <w:tr w:rsidR="000235FE" w:rsidRPr="00F84B4A" w14:paraId="02A002D3" w14:textId="77777777" w:rsidTr="00C2552D">
        <w:trPr>
          <w:trHeight w:val="340"/>
        </w:trPr>
        <w:tc>
          <w:tcPr>
            <w:tcW w:w="486" w:type="pct"/>
            <w:vAlign w:val="center"/>
          </w:tcPr>
          <w:p w14:paraId="32042FE9" w14:textId="613D4896" w:rsidR="000235FE" w:rsidRPr="00433329" w:rsidRDefault="000235FE" w:rsidP="003F6A55">
            <w:pPr>
              <w:pStyle w:val="Corpsdetexte"/>
              <w:spacing w:before="0"/>
              <w:jc w:val="center"/>
            </w:pPr>
          </w:p>
        </w:tc>
        <w:tc>
          <w:tcPr>
            <w:tcW w:w="536" w:type="pct"/>
            <w:vAlign w:val="center"/>
          </w:tcPr>
          <w:p w14:paraId="65AEC679" w14:textId="1A08DE1A" w:rsidR="000235FE" w:rsidRPr="00433329" w:rsidRDefault="000235FE" w:rsidP="003F6A55">
            <w:pPr>
              <w:pStyle w:val="Corpsdetexte"/>
              <w:spacing w:before="0"/>
              <w:jc w:val="center"/>
            </w:pPr>
          </w:p>
        </w:tc>
        <w:tc>
          <w:tcPr>
            <w:tcW w:w="731" w:type="pct"/>
            <w:vAlign w:val="center"/>
          </w:tcPr>
          <w:p w14:paraId="7D00FF13" w14:textId="67CC0C83" w:rsidR="000235FE" w:rsidRPr="00433329" w:rsidRDefault="000235FE" w:rsidP="003F6A55">
            <w:pPr>
              <w:pStyle w:val="Corpsdetexte"/>
              <w:spacing w:before="0"/>
              <w:jc w:val="center"/>
            </w:pPr>
          </w:p>
        </w:tc>
        <w:tc>
          <w:tcPr>
            <w:tcW w:w="1647" w:type="pct"/>
            <w:vAlign w:val="center"/>
          </w:tcPr>
          <w:p w14:paraId="2A46640E" w14:textId="01565373" w:rsidR="000235FE" w:rsidRPr="00433329" w:rsidRDefault="000235FE" w:rsidP="003F6A55">
            <w:pPr>
              <w:pStyle w:val="Corpsdetexte"/>
              <w:spacing w:before="0"/>
              <w:jc w:val="center"/>
            </w:pPr>
          </w:p>
        </w:tc>
        <w:tc>
          <w:tcPr>
            <w:tcW w:w="758" w:type="pct"/>
            <w:vAlign w:val="center"/>
          </w:tcPr>
          <w:p w14:paraId="69793324" w14:textId="6EEC7BCD" w:rsidR="000235FE" w:rsidRPr="00433329" w:rsidRDefault="000235FE" w:rsidP="003F6A55">
            <w:pPr>
              <w:pStyle w:val="Corpsdetexte"/>
              <w:spacing w:before="0"/>
              <w:jc w:val="center"/>
            </w:pPr>
          </w:p>
        </w:tc>
        <w:tc>
          <w:tcPr>
            <w:tcW w:w="841" w:type="pct"/>
            <w:vAlign w:val="center"/>
          </w:tcPr>
          <w:p w14:paraId="69ABE5E9" w14:textId="258EB618" w:rsidR="000235FE" w:rsidRPr="00433329" w:rsidRDefault="000235FE" w:rsidP="003F6A55">
            <w:pPr>
              <w:pStyle w:val="Corpsdetexte"/>
              <w:spacing w:before="0"/>
              <w:jc w:val="center"/>
            </w:pPr>
          </w:p>
        </w:tc>
      </w:tr>
      <w:tr w:rsidR="000235FE" w:rsidRPr="00F84B4A" w14:paraId="7991100C" w14:textId="77777777" w:rsidTr="00C2552D">
        <w:trPr>
          <w:trHeight w:val="340"/>
        </w:trPr>
        <w:tc>
          <w:tcPr>
            <w:tcW w:w="486" w:type="pct"/>
            <w:vAlign w:val="center"/>
          </w:tcPr>
          <w:p w14:paraId="7685CAC1" w14:textId="33FEC14B" w:rsidR="000235FE" w:rsidRPr="00433329" w:rsidRDefault="000235FE" w:rsidP="003F6A55">
            <w:pPr>
              <w:pStyle w:val="Corpsdetexte"/>
              <w:spacing w:before="0"/>
              <w:jc w:val="center"/>
            </w:pPr>
          </w:p>
        </w:tc>
        <w:tc>
          <w:tcPr>
            <w:tcW w:w="536" w:type="pct"/>
            <w:vAlign w:val="center"/>
          </w:tcPr>
          <w:p w14:paraId="05C035BE" w14:textId="09343C6C" w:rsidR="000235FE" w:rsidRPr="00433329" w:rsidRDefault="000235FE" w:rsidP="003F6A55">
            <w:pPr>
              <w:pStyle w:val="Corpsdetexte"/>
              <w:spacing w:before="0"/>
              <w:jc w:val="center"/>
            </w:pPr>
          </w:p>
        </w:tc>
        <w:tc>
          <w:tcPr>
            <w:tcW w:w="731" w:type="pct"/>
            <w:vAlign w:val="center"/>
          </w:tcPr>
          <w:p w14:paraId="39DA7598" w14:textId="723227F8" w:rsidR="000235FE" w:rsidRPr="00433329" w:rsidRDefault="000235FE" w:rsidP="003F6A55">
            <w:pPr>
              <w:pStyle w:val="Corpsdetexte"/>
              <w:spacing w:before="0"/>
              <w:jc w:val="center"/>
            </w:pPr>
          </w:p>
        </w:tc>
        <w:tc>
          <w:tcPr>
            <w:tcW w:w="1647" w:type="pct"/>
            <w:vAlign w:val="center"/>
          </w:tcPr>
          <w:p w14:paraId="0CDE0B35" w14:textId="2B80405E" w:rsidR="000235FE" w:rsidRPr="00433329" w:rsidRDefault="000235FE" w:rsidP="003F6A55">
            <w:pPr>
              <w:pStyle w:val="Corpsdetexte"/>
              <w:spacing w:before="0"/>
              <w:jc w:val="center"/>
            </w:pPr>
          </w:p>
        </w:tc>
        <w:tc>
          <w:tcPr>
            <w:tcW w:w="758" w:type="pct"/>
            <w:vAlign w:val="center"/>
          </w:tcPr>
          <w:p w14:paraId="3D60B291" w14:textId="05EE8C12" w:rsidR="000235FE" w:rsidRPr="00433329" w:rsidRDefault="000235FE" w:rsidP="003F6A55">
            <w:pPr>
              <w:pStyle w:val="Corpsdetexte"/>
              <w:spacing w:before="0"/>
              <w:jc w:val="center"/>
            </w:pPr>
          </w:p>
        </w:tc>
        <w:tc>
          <w:tcPr>
            <w:tcW w:w="841" w:type="pct"/>
            <w:vAlign w:val="center"/>
          </w:tcPr>
          <w:p w14:paraId="41AF3500" w14:textId="071684BA" w:rsidR="000235FE" w:rsidRPr="00433329" w:rsidRDefault="000235FE" w:rsidP="003F6A55">
            <w:pPr>
              <w:pStyle w:val="Corpsdetexte"/>
              <w:spacing w:before="0"/>
              <w:jc w:val="center"/>
            </w:pPr>
          </w:p>
        </w:tc>
      </w:tr>
      <w:tr w:rsidR="00433329" w:rsidRPr="00F84B4A" w14:paraId="31C671BE" w14:textId="77777777" w:rsidTr="00C2552D">
        <w:trPr>
          <w:trHeight w:val="340"/>
        </w:trPr>
        <w:tc>
          <w:tcPr>
            <w:tcW w:w="486" w:type="pct"/>
            <w:vAlign w:val="center"/>
          </w:tcPr>
          <w:p w14:paraId="2F257971" w14:textId="77777777" w:rsidR="00433329" w:rsidRPr="00433329" w:rsidRDefault="00433329" w:rsidP="003F6A55">
            <w:pPr>
              <w:pStyle w:val="Corpsdetexte"/>
              <w:spacing w:before="0"/>
              <w:jc w:val="center"/>
            </w:pPr>
          </w:p>
        </w:tc>
        <w:tc>
          <w:tcPr>
            <w:tcW w:w="536" w:type="pct"/>
            <w:vAlign w:val="center"/>
          </w:tcPr>
          <w:p w14:paraId="4BB0A7A3" w14:textId="77777777" w:rsidR="00433329" w:rsidRPr="00433329" w:rsidRDefault="00433329" w:rsidP="003F6A55">
            <w:pPr>
              <w:pStyle w:val="Corpsdetexte"/>
              <w:spacing w:before="0"/>
              <w:jc w:val="center"/>
            </w:pPr>
          </w:p>
        </w:tc>
        <w:tc>
          <w:tcPr>
            <w:tcW w:w="731" w:type="pct"/>
            <w:vAlign w:val="center"/>
          </w:tcPr>
          <w:p w14:paraId="531BEBE9" w14:textId="77777777" w:rsidR="00433329" w:rsidRPr="00433329" w:rsidRDefault="00433329" w:rsidP="003F6A55">
            <w:pPr>
              <w:pStyle w:val="Corpsdetexte"/>
              <w:spacing w:before="0"/>
              <w:jc w:val="center"/>
            </w:pPr>
          </w:p>
        </w:tc>
        <w:tc>
          <w:tcPr>
            <w:tcW w:w="1647" w:type="pct"/>
            <w:vAlign w:val="center"/>
          </w:tcPr>
          <w:p w14:paraId="71361F5C" w14:textId="77777777" w:rsidR="00433329" w:rsidRPr="00433329" w:rsidRDefault="00433329" w:rsidP="003F6A55">
            <w:pPr>
              <w:pStyle w:val="Corpsdetexte"/>
              <w:spacing w:before="0"/>
              <w:jc w:val="center"/>
            </w:pPr>
          </w:p>
        </w:tc>
        <w:tc>
          <w:tcPr>
            <w:tcW w:w="758" w:type="pct"/>
            <w:vAlign w:val="center"/>
          </w:tcPr>
          <w:p w14:paraId="445E04D5" w14:textId="77777777" w:rsidR="00433329" w:rsidRPr="00433329" w:rsidRDefault="00433329" w:rsidP="003F6A55">
            <w:pPr>
              <w:pStyle w:val="Corpsdetexte"/>
              <w:spacing w:before="0"/>
              <w:jc w:val="center"/>
            </w:pPr>
          </w:p>
        </w:tc>
        <w:tc>
          <w:tcPr>
            <w:tcW w:w="841" w:type="pct"/>
            <w:vAlign w:val="center"/>
          </w:tcPr>
          <w:p w14:paraId="65EC3552" w14:textId="77777777" w:rsidR="00433329" w:rsidRPr="00433329" w:rsidRDefault="00433329" w:rsidP="003F6A55">
            <w:pPr>
              <w:pStyle w:val="Corpsdetexte"/>
              <w:spacing w:before="0"/>
              <w:jc w:val="center"/>
            </w:pPr>
          </w:p>
        </w:tc>
      </w:tr>
    </w:tbl>
    <w:p w14:paraId="244A971D" w14:textId="008DE407" w:rsidR="00916FC2" w:rsidRPr="00F84B4A" w:rsidRDefault="00916FC2" w:rsidP="0041164A">
      <w:pPr>
        <w:pStyle w:val="Lgende"/>
        <w:keepNext/>
        <w:spacing w:after="0"/>
      </w:pPr>
      <w:r w:rsidRPr="00F84B4A">
        <w:lastRenderedPageBreak/>
        <w:t xml:space="preserve">Tableau </w:t>
      </w:r>
      <w:r w:rsidRPr="00F84B4A">
        <w:fldChar w:fldCharType="begin"/>
      </w:r>
      <w:r w:rsidRPr="00F84B4A">
        <w:instrText>SEQ Tableau \* ARABIC</w:instrText>
      </w:r>
      <w:r w:rsidRPr="00F84B4A">
        <w:fldChar w:fldCharType="separate"/>
      </w:r>
      <w:r w:rsidR="0027046F">
        <w:rPr>
          <w:noProof/>
        </w:rPr>
        <w:t>17</w:t>
      </w:r>
      <w:r w:rsidRPr="00F84B4A">
        <w:fldChar w:fldCharType="end"/>
      </w:r>
      <w:r w:rsidRPr="00F84B4A">
        <w:t xml:space="preserve"> </w:t>
      </w:r>
      <w:r w:rsidR="000A4074">
        <w:t xml:space="preserve">- </w:t>
      </w:r>
      <w:r w:rsidRPr="00F84B4A">
        <w:t xml:space="preserve">Mesures de sécurité permettant de réduire la menace représentée par les </w:t>
      </w:r>
      <w:r w:rsidR="00D71A0D">
        <w:t>parties prenantes (</w:t>
      </w:r>
      <w:r w:rsidRPr="00F84B4A">
        <w:t>PP</w:t>
      </w:r>
      <w:r w:rsidR="00D71A0D">
        <w:t>)</w:t>
      </w:r>
      <w:r w:rsidRPr="00F84B4A">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75"/>
        <w:gridCol w:w="3450"/>
        <w:gridCol w:w="3871"/>
        <w:gridCol w:w="5136"/>
      </w:tblGrid>
      <w:tr w:rsidR="007E7742" w:rsidRPr="00F84B4A" w14:paraId="225E4EF6" w14:textId="7D1648BA" w:rsidTr="003F6A55">
        <w:trPr>
          <w:cantSplit/>
          <w:trHeight w:hRule="exact" w:val="340"/>
          <w:tblHeader/>
        </w:trPr>
        <w:tc>
          <w:tcPr>
            <w:tcW w:w="5000" w:type="pct"/>
            <w:gridSpan w:val="4"/>
            <w:tcBorders>
              <w:bottom w:val="single" w:sz="4" w:space="0" w:color="auto"/>
            </w:tcBorders>
            <w:shd w:val="pct25" w:color="auto" w:fill="auto"/>
            <w:vAlign w:val="center"/>
          </w:tcPr>
          <w:p w14:paraId="79C69201" w14:textId="272D519D" w:rsidR="007E7742" w:rsidRPr="00F84B4A" w:rsidRDefault="007E7742" w:rsidP="003F6A55">
            <w:pPr>
              <w:spacing w:after="0"/>
              <w:jc w:val="center"/>
              <w:rPr>
                <w:rFonts w:ascii="Times New Roman" w:hAnsi="Times New Roman" w:cs="Times New Roman"/>
                <w:b/>
              </w:rPr>
            </w:pPr>
            <w:r w:rsidRPr="00F84B4A">
              <w:rPr>
                <w:rFonts w:ascii="Times New Roman" w:hAnsi="Times New Roman" w:cs="Times New Roman"/>
                <w:b/>
              </w:rPr>
              <w:t xml:space="preserve">Mesures de sécurité </w:t>
            </w:r>
            <w:r w:rsidR="0024486D" w:rsidRPr="00F84B4A">
              <w:rPr>
                <w:rFonts w:ascii="Times New Roman" w:hAnsi="Times New Roman" w:cs="Times New Roman"/>
                <w:b/>
              </w:rPr>
              <w:t>permettant de réduire la menace représentée par les PP</w:t>
            </w:r>
          </w:p>
        </w:tc>
      </w:tr>
      <w:tr w:rsidR="007E7742" w:rsidRPr="00F84B4A" w14:paraId="1BB291C9" w14:textId="56261578" w:rsidTr="003F6A55">
        <w:trPr>
          <w:cantSplit/>
          <w:trHeight w:hRule="exact" w:val="340"/>
          <w:tblHeader/>
        </w:trPr>
        <w:tc>
          <w:tcPr>
            <w:tcW w:w="714" w:type="pct"/>
            <w:shd w:val="pct25" w:color="auto" w:fill="auto"/>
            <w:vAlign w:val="center"/>
          </w:tcPr>
          <w:p w14:paraId="02ECFEFA" w14:textId="6B652D04" w:rsidR="007E7742" w:rsidRPr="00F84B4A" w:rsidRDefault="007E7742" w:rsidP="003F6A55">
            <w:pPr>
              <w:spacing w:after="0"/>
              <w:jc w:val="center"/>
              <w:rPr>
                <w:rFonts w:ascii="Times New Roman" w:hAnsi="Times New Roman" w:cs="Times New Roman"/>
                <w:b/>
              </w:rPr>
            </w:pPr>
            <w:r w:rsidRPr="00F84B4A">
              <w:rPr>
                <w:rFonts w:ascii="Times New Roman" w:hAnsi="Times New Roman" w:cs="Times New Roman"/>
                <w:b/>
              </w:rPr>
              <w:t>Nom</w:t>
            </w:r>
          </w:p>
        </w:tc>
        <w:tc>
          <w:tcPr>
            <w:tcW w:w="1187" w:type="pct"/>
            <w:shd w:val="pct25" w:color="auto" w:fill="auto"/>
            <w:vAlign w:val="center"/>
          </w:tcPr>
          <w:p w14:paraId="653C03CD" w14:textId="0ADD8FB6" w:rsidR="007E7742" w:rsidRPr="00F84B4A" w:rsidRDefault="007E7742" w:rsidP="003F6A55">
            <w:pPr>
              <w:spacing w:after="0"/>
              <w:jc w:val="center"/>
              <w:rPr>
                <w:rFonts w:ascii="Times New Roman" w:hAnsi="Times New Roman" w:cs="Times New Roman"/>
                <w:b/>
              </w:rPr>
            </w:pPr>
            <w:r w:rsidRPr="00F84B4A">
              <w:rPr>
                <w:rFonts w:ascii="Times New Roman" w:hAnsi="Times New Roman" w:cs="Times New Roman"/>
                <w:b/>
              </w:rPr>
              <w:t>Description</w:t>
            </w:r>
          </w:p>
        </w:tc>
        <w:tc>
          <w:tcPr>
            <w:tcW w:w="1332" w:type="pct"/>
            <w:shd w:val="pct25" w:color="auto" w:fill="auto"/>
            <w:vAlign w:val="center"/>
          </w:tcPr>
          <w:p w14:paraId="77223A9E" w14:textId="336971EB" w:rsidR="007E7742" w:rsidRPr="00F84B4A" w:rsidRDefault="007E7742" w:rsidP="003F6A55">
            <w:pPr>
              <w:spacing w:after="0"/>
              <w:jc w:val="center"/>
              <w:rPr>
                <w:rFonts w:ascii="Times New Roman" w:hAnsi="Times New Roman" w:cs="Times New Roman"/>
                <w:b/>
              </w:rPr>
            </w:pPr>
            <w:r w:rsidRPr="00F84B4A">
              <w:rPr>
                <w:rFonts w:ascii="Times New Roman" w:hAnsi="Times New Roman" w:cs="Times New Roman"/>
                <w:b/>
              </w:rPr>
              <w:t>Partie prenante</w:t>
            </w:r>
          </w:p>
        </w:tc>
        <w:tc>
          <w:tcPr>
            <w:tcW w:w="1767" w:type="pct"/>
            <w:shd w:val="pct25" w:color="auto" w:fill="auto"/>
            <w:vAlign w:val="center"/>
          </w:tcPr>
          <w:p w14:paraId="2F69DDAF" w14:textId="7FC7B10D" w:rsidR="00886C31" w:rsidRPr="00F84B4A" w:rsidRDefault="00A066DD" w:rsidP="003F6A55">
            <w:pPr>
              <w:spacing w:after="0"/>
              <w:jc w:val="center"/>
              <w:rPr>
                <w:rFonts w:ascii="Times New Roman" w:hAnsi="Times New Roman" w:cs="Times New Roman"/>
                <w:b/>
                <w:bCs/>
              </w:rPr>
            </w:pPr>
            <w:r w:rsidRPr="00F84B4A">
              <w:rPr>
                <w:rFonts w:ascii="Times New Roman" w:hAnsi="Times New Roman" w:cs="Times New Roman"/>
                <w:b/>
                <w:bCs/>
              </w:rPr>
              <w:t xml:space="preserve">Chemin d’attaque </w:t>
            </w:r>
          </w:p>
        </w:tc>
      </w:tr>
      <w:tr w:rsidR="007E7742" w:rsidRPr="00F84B4A" w14:paraId="0C178E9E" w14:textId="6CD0F1E8" w:rsidTr="003F6A55">
        <w:trPr>
          <w:cantSplit/>
          <w:trHeight w:hRule="exact" w:val="340"/>
        </w:trPr>
        <w:tc>
          <w:tcPr>
            <w:tcW w:w="714" w:type="pct"/>
            <w:shd w:val="clear" w:color="auto" w:fill="FFFFFF" w:themeFill="background1"/>
            <w:vAlign w:val="center"/>
          </w:tcPr>
          <w:p w14:paraId="3C0395D3" w14:textId="5B920073" w:rsidR="007E7742" w:rsidRPr="00F84B4A" w:rsidRDefault="007E7742" w:rsidP="003F6A55">
            <w:pPr>
              <w:pStyle w:val="Corpsdetexte"/>
              <w:spacing w:before="0"/>
              <w:jc w:val="center"/>
            </w:pPr>
          </w:p>
        </w:tc>
        <w:tc>
          <w:tcPr>
            <w:tcW w:w="1187" w:type="pct"/>
            <w:shd w:val="clear" w:color="auto" w:fill="FFFFFF" w:themeFill="background1"/>
            <w:vAlign w:val="center"/>
          </w:tcPr>
          <w:p w14:paraId="3254BC2F" w14:textId="2DBA350D" w:rsidR="007E7742" w:rsidRPr="00F84B4A" w:rsidRDefault="007E7742" w:rsidP="003F6A55">
            <w:pPr>
              <w:pStyle w:val="Corpsdetexte"/>
              <w:spacing w:before="0"/>
              <w:jc w:val="center"/>
            </w:pPr>
          </w:p>
        </w:tc>
        <w:tc>
          <w:tcPr>
            <w:tcW w:w="1332" w:type="pct"/>
            <w:shd w:val="clear" w:color="auto" w:fill="FFFFFF" w:themeFill="background1"/>
            <w:vAlign w:val="center"/>
          </w:tcPr>
          <w:p w14:paraId="651E9592" w14:textId="234BCB12" w:rsidR="007E7742" w:rsidRPr="00F84B4A" w:rsidRDefault="007E7742" w:rsidP="003F6A55">
            <w:pPr>
              <w:pStyle w:val="Corpsdetexte"/>
              <w:spacing w:before="0"/>
              <w:jc w:val="center"/>
            </w:pPr>
          </w:p>
        </w:tc>
        <w:tc>
          <w:tcPr>
            <w:tcW w:w="1767" w:type="pct"/>
            <w:shd w:val="clear" w:color="auto" w:fill="FFFFFF" w:themeFill="background1"/>
            <w:vAlign w:val="center"/>
          </w:tcPr>
          <w:p w14:paraId="269E314A" w14:textId="6A60EC07" w:rsidR="007E7742" w:rsidRPr="00F84B4A" w:rsidRDefault="007E7742" w:rsidP="003F6A55">
            <w:pPr>
              <w:pStyle w:val="Corpsdetexte"/>
              <w:spacing w:before="0"/>
              <w:jc w:val="center"/>
            </w:pPr>
          </w:p>
        </w:tc>
      </w:tr>
      <w:tr w:rsidR="00E61606" w:rsidRPr="00F84B4A" w14:paraId="4E22361B" w14:textId="0D1AC7D5" w:rsidTr="003F6A55">
        <w:trPr>
          <w:cantSplit/>
          <w:trHeight w:hRule="exact" w:val="340"/>
        </w:trPr>
        <w:tc>
          <w:tcPr>
            <w:tcW w:w="714" w:type="pct"/>
            <w:shd w:val="clear" w:color="auto" w:fill="FFFFFF" w:themeFill="background1"/>
            <w:vAlign w:val="center"/>
          </w:tcPr>
          <w:p w14:paraId="6C261035" w14:textId="181317B0" w:rsidR="00E61606" w:rsidRPr="00F84B4A" w:rsidRDefault="00E61606" w:rsidP="003F6A55">
            <w:pPr>
              <w:pStyle w:val="Corpsdetexte"/>
              <w:spacing w:before="0"/>
              <w:jc w:val="center"/>
            </w:pPr>
          </w:p>
        </w:tc>
        <w:tc>
          <w:tcPr>
            <w:tcW w:w="1187" w:type="pct"/>
            <w:shd w:val="clear" w:color="auto" w:fill="FFFFFF" w:themeFill="background1"/>
            <w:vAlign w:val="center"/>
          </w:tcPr>
          <w:p w14:paraId="0B48B612" w14:textId="67252BED" w:rsidR="00E61606" w:rsidRPr="00F84B4A" w:rsidRDefault="00E61606" w:rsidP="003F6A55">
            <w:pPr>
              <w:pStyle w:val="Corpsdetexte"/>
              <w:spacing w:before="0"/>
              <w:jc w:val="center"/>
            </w:pPr>
          </w:p>
        </w:tc>
        <w:tc>
          <w:tcPr>
            <w:tcW w:w="1332" w:type="pct"/>
            <w:shd w:val="clear" w:color="auto" w:fill="FFFFFF" w:themeFill="background1"/>
            <w:vAlign w:val="center"/>
          </w:tcPr>
          <w:p w14:paraId="7F7D8AE8" w14:textId="1BD22013" w:rsidR="00E61606" w:rsidRPr="00F84B4A" w:rsidRDefault="00E61606" w:rsidP="003F6A55">
            <w:pPr>
              <w:pStyle w:val="Corpsdetexte"/>
              <w:spacing w:before="0"/>
              <w:jc w:val="center"/>
            </w:pPr>
          </w:p>
        </w:tc>
        <w:tc>
          <w:tcPr>
            <w:tcW w:w="1767" w:type="pct"/>
            <w:shd w:val="clear" w:color="auto" w:fill="FFFFFF" w:themeFill="background1"/>
            <w:vAlign w:val="center"/>
          </w:tcPr>
          <w:p w14:paraId="0E46D33B" w14:textId="0B28159F" w:rsidR="00E61606" w:rsidRPr="00F84B4A" w:rsidRDefault="00E61606" w:rsidP="003F6A55">
            <w:pPr>
              <w:pStyle w:val="Corpsdetexte"/>
              <w:spacing w:before="0"/>
              <w:jc w:val="center"/>
            </w:pPr>
          </w:p>
        </w:tc>
      </w:tr>
      <w:tr w:rsidR="00433329" w:rsidRPr="00F84B4A" w14:paraId="5C0538DA" w14:textId="77777777" w:rsidTr="003F6A55">
        <w:trPr>
          <w:cantSplit/>
          <w:trHeight w:hRule="exact" w:val="340"/>
        </w:trPr>
        <w:tc>
          <w:tcPr>
            <w:tcW w:w="714" w:type="pct"/>
            <w:shd w:val="clear" w:color="auto" w:fill="FFFFFF" w:themeFill="background1"/>
            <w:vAlign w:val="center"/>
          </w:tcPr>
          <w:p w14:paraId="1F0B88A9" w14:textId="77777777" w:rsidR="00433329" w:rsidRPr="00F84B4A" w:rsidRDefault="00433329" w:rsidP="003F6A55">
            <w:pPr>
              <w:pStyle w:val="Corpsdetexte"/>
              <w:spacing w:before="0"/>
              <w:jc w:val="center"/>
            </w:pPr>
          </w:p>
        </w:tc>
        <w:tc>
          <w:tcPr>
            <w:tcW w:w="1187" w:type="pct"/>
            <w:shd w:val="clear" w:color="auto" w:fill="FFFFFF" w:themeFill="background1"/>
            <w:vAlign w:val="center"/>
          </w:tcPr>
          <w:p w14:paraId="188672D8" w14:textId="77777777" w:rsidR="00433329" w:rsidRPr="00F84B4A" w:rsidRDefault="00433329" w:rsidP="003F6A55">
            <w:pPr>
              <w:pStyle w:val="Corpsdetexte"/>
              <w:spacing w:before="0"/>
              <w:jc w:val="center"/>
            </w:pPr>
          </w:p>
        </w:tc>
        <w:tc>
          <w:tcPr>
            <w:tcW w:w="1332" w:type="pct"/>
            <w:shd w:val="clear" w:color="auto" w:fill="FFFFFF" w:themeFill="background1"/>
            <w:vAlign w:val="center"/>
          </w:tcPr>
          <w:p w14:paraId="78F08BD3" w14:textId="77777777" w:rsidR="00433329" w:rsidRPr="00F84B4A" w:rsidRDefault="00433329" w:rsidP="003F6A55">
            <w:pPr>
              <w:pStyle w:val="Corpsdetexte"/>
              <w:spacing w:before="0"/>
              <w:jc w:val="center"/>
            </w:pPr>
          </w:p>
        </w:tc>
        <w:tc>
          <w:tcPr>
            <w:tcW w:w="1767" w:type="pct"/>
            <w:shd w:val="clear" w:color="auto" w:fill="FFFFFF" w:themeFill="background1"/>
            <w:vAlign w:val="center"/>
          </w:tcPr>
          <w:p w14:paraId="3F31292B" w14:textId="77777777" w:rsidR="00433329" w:rsidRPr="00F84B4A" w:rsidRDefault="00433329" w:rsidP="003F6A55">
            <w:pPr>
              <w:pStyle w:val="Corpsdetexte"/>
              <w:spacing w:before="0"/>
              <w:jc w:val="center"/>
            </w:pPr>
          </w:p>
        </w:tc>
      </w:tr>
    </w:tbl>
    <w:p w14:paraId="4041A502" w14:textId="64182AFE" w:rsidR="00DD10C8" w:rsidRPr="00F84B4A" w:rsidRDefault="00A74BF5" w:rsidP="006468B0">
      <w:pPr>
        <w:pStyle w:val="Titre2"/>
      </w:pPr>
      <w:bookmarkStart w:id="46" w:name="_Toc71624325"/>
      <w:r w:rsidRPr="00F84B4A">
        <w:t>É</w:t>
      </w:r>
      <w:r w:rsidR="00DD10C8" w:rsidRPr="00F84B4A">
        <w:t>valuation du niveau de menace résiduelle des parties prenantes</w:t>
      </w:r>
      <w:bookmarkEnd w:id="46"/>
    </w:p>
    <w:p w14:paraId="1BFF5681" w14:textId="568FA183" w:rsidR="00DD10C8" w:rsidRPr="00F84B4A" w:rsidRDefault="1CB47320" w:rsidP="0059422B">
      <w:pPr>
        <w:pStyle w:val="Corpsdetexte"/>
      </w:pPr>
      <w:r w:rsidRPr="00F84B4A">
        <w:t>Les mesures de sécurité proposées précédemment ont principalement pour objectif d’augmenter la fiabilité cyber des parties prenantes</w:t>
      </w:r>
      <w:r w:rsidR="00D63E16" w:rsidRPr="00F84B4A">
        <w:t xml:space="preserve"> ou</w:t>
      </w:r>
      <w:r w:rsidR="002330F4" w:rsidRPr="00F84B4A">
        <w:t xml:space="preserve"> de</w:t>
      </w:r>
      <w:r w:rsidR="00D63E16" w:rsidRPr="00F84B4A">
        <w:t xml:space="preserve"> di</w:t>
      </w:r>
      <w:r w:rsidR="00295691" w:rsidRPr="00F84B4A">
        <w:t xml:space="preserve">minuer </w:t>
      </w:r>
      <w:r w:rsidR="006139E6" w:rsidRPr="00F84B4A">
        <w:t>l</w:t>
      </w:r>
      <w:r w:rsidR="00295691" w:rsidRPr="00F84B4A">
        <w:t>’exposition</w:t>
      </w:r>
      <w:r w:rsidR="00132829" w:rsidRPr="00F84B4A">
        <w:t xml:space="preserve"> du système aux partie</w:t>
      </w:r>
      <w:r w:rsidR="002330F4" w:rsidRPr="00F84B4A">
        <w:t>s</w:t>
      </w:r>
      <w:r w:rsidR="00132829" w:rsidRPr="00F84B4A">
        <w:t xml:space="preserve"> prenantes</w:t>
      </w:r>
      <w:r w:rsidRPr="00F84B4A">
        <w:t xml:space="preserve">. </w:t>
      </w:r>
      <w:r w:rsidR="00DD10C8" w:rsidRPr="00F84B4A">
        <w:t xml:space="preserve">Les valeurs modifiées sont indiquées </w:t>
      </w:r>
      <w:r w:rsidR="00DD10C8" w:rsidRPr="00F84B4A">
        <w:rPr>
          <w:b/>
          <w:bCs/>
        </w:rPr>
        <w:t>en gras</w:t>
      </w:r>
      <w:r w:rsidR="00A8311B" w:rsidRPr="00F84B4A">
        <w:rPr>
          <w:b/>
          <w:bCs/>
        </w:rPr>
        <w:t>.</w:t>
      </w:r>
    </w:p>
    <w:p w14:paraId="6ECAA116" w14:textId="56E8C1B7" w:rsidR="00FE4A47" w:rsidRPr="00F84B4A" w:rsidRDefault="2A271456" w:rsidP="003F6A55">
      <w:pPr>
        <w:pStyle w:val="Lgende"/>
        <w:keepNext/>
        <w:spacing w:before="120" w:after="0"/>
      </w:pPr>
      <w:r w:rsidRPr="00F84B4A">
        <w:t xml:space="preserve">Tableau </w:t>
      </w:r>
      <w:r w:rsidR="00FE4A47" w:rsidRPr="00F84B4A">
        <w:fldChar w:fldCharType="begin"/>
      </w:r>
      <w:r w:rsidR="00FE4A47" w:rsidRPr="00F84B4A">
        <w:instrText>SEQ Tableau \* ARABIC</w:instrText>
      </w:r>
      <w:r w:rsidR="00FE4A47" w:rsidRPr="00F84B4A">
        <w:fldChar w:fldCharType="separate"/>
      </w:r>
      <w:r w:rsidR="0027046F">
        <w:rPr>
          <w:noProof/>
        </w:rPr>
        <w:t>18</w:t>
      </w:r>
      <w:r w:rsidR="00FE4A47" w:rsidRPr="00F84B4A">
        <w:fldChar w:fldCharType="end"/>
      </w:r>
      <w:r w:rsidRPr="00F84B4A">
        <w:t xml:space="preserve"> </w:t>
      </w:r>
      <w:r w:rsidR="000A4074">
        <w:t xml:space="preserve">- </w:t>
      </w:r>
      <w:r w:rsidRPr="00F84B4A">
        <w:t>Evaluation des parties prenantes (après application du socle)</w:t>
      </w:r>
    </w:p>
    <w:tbl>
      <w:tblPr>
        <w:tblStyle w:val="Grilledutableau"/>
        <w:tblW w:w="5000" w:type="pct"/>
        <w:tblLook w:val="04A0" w:firstRow="1" w:lastRow="0" w:firstColumn="1" w:lastColumn="0" w:noHBand="0" w:noVBand="1"/>
      </w:tblPr>
      <w:tblGrid>
        <w:gridCol w:w="1873"/>
        <w:gridCol w:w="3276"/>
        <w:gridCol w:w="1680"/>
        <w:gridCol w:w="1401"/>
        <w:gridCol w:w="1261"/>
        <w:gridCol w:w="1258"/>
        <w:gridCol w:w="1261"/>
        <w:gridCol w:w="1261"/>
        <w:gridCol w:w="1261"/>
      </w:tblGrid>
      <w:tr w:rsidR="007E7742" w:rsidRPr="00F84B4A" w14:paraId="4BAF4684" w14:textId="77777777" w:rsidTr="003F6A55">
        <w:trPr>
          <w:cantSplit/>
          <w:trHeight w:val="340"/>
          <w:tblHeader/>
        </w:trPr>
        <w:tc>
          <w:tcPr>
            <w:tcW w:w="5000" w:type="pct"/>
            <w:gridSpan w:val="9"/>
            <w:tcBorders>
              <w:bottom w:val="single" w:sz="4" w:space="0" w:color="auto"/>
            </w:tcBorders>
            <w:shd w:val="pct25" w:color="auto" w:fill="auto"/>
            <w:vAlign w:val="center"/>
          </w:tcPr>
          <w:p w14:paraId="5D8DAC63" w14:textId="0EF8DB51" w:rsidR="007E7742" w:rsidRPr="00F84B4A" w:rsidRDefault="00A74BF5" w:rsidP="003F6A55">
            <w:pPr>
              <w:jc w:val="center"/>
              <w:rPr>
                <w:rFonts w:ascii="Times New Roman" w:hAnsi="Times New Roman" w:cs="Times New Roman"/>
                <w:b/>
              </w:rPr>
            </w:pPr>
            <w:r w:rsidRPr="00F84B4A">
              <w:rPr>
                <w:rFonts w:ascii="Times New Roman" w:hAnsi="Times New Roman" w:cs="Times New Roman"/>
                <w:b/>
              </w:rPr>
              <w:t>É</w:t>
            </w:r>
            <w:r w:rsidR="007E7742" w:rsidRPr="00F84B4A">
              <w:rPr>
                <w:rFonts w:ascii="Times New Roman" w:hAnsi="Times New Roman" w:cs="Times New Roman"/>
                <w:b/>
              </w:rPr>
              <w:t>valuation de la menace résiduelle des parties prenantes</w:t>
            </w:r>
          </w:p>
        </w:tc>
      </w:tr>
      <w:tr w:rsidR="009B69B6" w:rsidRPr="00F84B4A" w14:paraId="4B389BC8" w14:textId="77777777" w:rsidTr="003F6A55">
        <w:trPr>
          <w:cantSplit/>
          <w:trHeight w:val="340"/>
          <w:tblHeader/>
        </w:trPr>
        <w:tc>
          <w:tcPr>
            <w:tcW w:w="644" w:type="pct"/>
            <w:shd w:val="pct25" w:color="auto" w:fill="auto"/>
            <w:vAlign w:val="center"/>
          </w:tcPr>
          <w:p w14:paraId="12FC4B5B" w14:textId="6260DC96" w:rsidR="009B69B6" w:rsidRPr="00F84B4A" w:rsidRDefault="001D2C3D" w:rsidP="003F6A55">
            <w:pPr>
              <w:jc w:val="center"/>
              <w:rPr>
                <w:rFonts w:ascii="Times New Roman" w:hAnsi="Times New Roman" w:cs="Times New Roman"/>
                <w:b/>
              </w:rPr>
            </w:pPr>
            <w:r w:rsidRPr="00F84B4A">
              <w:rPr>
                <w:rFonts w:ascii="Times New Roman" w:hAnsi="Times New Roman" w:cs="Times New Roman"/>
                <w:b/>
              </w:rPr>
              <w:t>Partie Prenante</w:t>
            </w:r>
          </w:p>
        </w:tc>
        <w:tc>
          <w:tcPr>
            <w:tcW w:w="1127" w:type="pct"/>
            <w:shd w:val="pct25" w:color="auto" w:fill="auto"/>
            <w:vAlign w:val="center"/>
          </w:tcPr>
          <w:p w14:paraId="1E20E9BA" w14:textId="0B90054C" w:rsidR="00481627" w:rsidRPr="00F84B4A" w:rsidRDefault="001D2C3D" w:rsidP="003F6A55">
            <w:pPr>
              <w:jc w:val="center"/>
              <w:rPr>
                <w:rFonts w:ascii="Times New Roman" w:hAnsi="Times New Roman" w:cs="Times New Roman"/>
                <w:b/>
              </w:rPr>
            </w:pPr>
            <w:r w:rsidRPr="00F84B4A">
              <w:rPr>
                <w:rFonts w:ascii="Times New Roman" w:hAnsi="Times New Roman" w:cs="Times New Roman"/>
                <w:b/>
              </w:rPr>
              <w:t>Mesure de sécurité</w:t>
            </w:r>
          </w:p>
        </w:tc>
        <w:tc>
          <w:tcPr>
            <w:tcW w:w="578" w:type="pct"/>
            <w:shd w:val="pct25" w:color="auto" w:fill="auto"/>
            <w:vAlign w:val="center"/>
          </w:tcPr>
          <w:p w14:paraId="7A4F94B5" w14:textId="5DEB6EA2" w:rsidR="009B69B6" w:rsidRPr="00F84B4A" w:rsidRDefault="1F84A7D3" w:rsidP="003F6A55">
            <w:pPr>
              <w:jc w:val="center"/>
              <w:rPr>
                <w:rFonts w:ascii="Times New Roman" w:hAnsi="Times New Roman" w:cs="Times New Roman"/>
              </w:rPr>
            </w:pPr>
            <w:r w:rsidRPr="00F84B4A">
              <w:rPr>
                <w:rFonts w:ascii="Times New Roman" w:hAnsi="Times New Roman" w:cs="Times New Roman"/>
              </w:rPr>
              <w:t>Dépendance</w:t>
            </w:r>
          </w:p>
        </w:tc>
        <w:tc>
          <w:tcPr>
            <w:tcW w:w="482" w:type="pct"/>
            <w:shd w:val="pct25" w:color="auto" w:fill="auto"/>
            <w:vAlign w:val="center"/>
          </w:tcPr>
          <w:p w14:paraId="56CDED95" w14:textId="2C003663" w:rsidR="009B69B6" w:rsidRPr="00F84B4A" w:rsidRDefault="1F84A7D3" w:rsidP="003F6A55">
            <w:pPr>
              <w:jc w:val="center"/>
              <w:rPr>
                <w:rFonts w:ascii="Times New Roman" w:hAnsi="Times New Roman" w:cs="Times New Roman"/>
              </w:rPr>
            </w:pPr>
            <w:r w:rsidRPr="00F84B4A">
              <w:rPr>
                <w:rFonts w:ascii="Times New Roman" w:hAnsi="Times New Roman" w:cs="Times New Roman"/>
              </w:rPr>
              <w:t>Pénétration</w:t>
            </w:r>
          </w:p>
        </w:tc>
        <w:tc>
          <w:tcPr>
            <w:tcW w:w="434" w:type="pct"/>
            <w:tcBorders>
              <w:bottom w:val="single" w:sz="4" w:space="0" w:color="auto"/>
            </w:tcBorders>
            <w:shd w:val="pct25" w:color="auto" w:fill="auto"/>
            <w:vAlign w:val="center"/>
          </w:tcPr>
          <w:p w14:paraId="2EB3F73A" w14:textId="77777777" w:rsidR="009B69B6" w:rsidRPr="00F84B4A" w:rsidRDefault="009B69B6" w:rsidP="003F6A55">
            <w:pPr>
              <w:jc w:val="center"/>
              <w:rPr>
                <w:rFonts w:ascii="Times New Roman" w:hAnsi="Times New Roman" w:cs="Times New Roman"/>
                <w:b/>
              </w:rPr>
            </w:pPr>
            <w:r w:rsidRPr="00F84B4A">
              <w:rPr>
                <w:rFonts w:ascii="Times New Roman" w:hAnsi="Times New Roman" w:cs="Times New Roman"/>
                <w:b/>
              </w:rPr>
              <w:t>Exposition</w:t>
            </w:r>
          </w:p>
        </w:tc>
        <w:tc>
          <w:tcPr>
            <w:tcW w:w="433" w:type="pct"/>
            <w:shd w:val="pct25" w:color="auto" w:fill="auto"/>
            <w:vAlign w:val="center"/>
          </w:tcPr>
          <w:p w14:paraId="31873084" w14:textId="1F333F45" w:rsidR="009B69B6" w:rsidRPr="00F84B4A" w:rsidRDefault="1F84A7D3" w:rsidP="003F6A55">
            <w:pPr>
              <w:jc w:val="center"/>
              <w:rPr>
                <w:rFonts w:ascii="Times New Roman" w:hAnsi="Times New Roman" w:cs="Times New Roman"/>
              </w:rPr>
            </w:pPr>
            <w:r w:rsidRPr="00F84B4A">
              <w:rPr>
                <w:rFonts w:ascii="Times New Roman" w:hAnsi="Times New Roman" w:cs="Times New Roman"/>
              </w:rPr>
              <w:t>Maturité cyber</w:t>
            </w:r>
          </w:p>
        </w:tc>
        <w:tc>
          <w:tcPr>
            <w:tcW w:w="434" w:type="pct"/>
            <w:shd w:val="pct25" w:color="auto" w:fill="auto"/>
            <w:vAlign w:val="center"/>
          </w:tcPr>
          <w:p w14:paraId="3F1B660B" w14:textId="77777777" w:rsidR="009B69B6" w:rsidRPr="00F84B4A" w:rsidRDefault="1F84A7D3" w:rsidP="003F6A55">
            <w:pPr>
              <w:jc w:val="center"/>
              <w:rPr>
                <w:rFonts w:ascii="Times New Roman" w:hAnsi="Times New Roman" w:cs="Times New Roman"/>
              </w:rPr>
            </w:pPr>
            <w:r w:rsidRPr="00F84B4A">
              <w:rPr>
                <w:rFonts w:ascii="Times New Roman" w:hAnsi="Times New Roman" w:cs="Times New Roman"/>
              </w:rPr>
              <w:t>Confiance</w:t>
            </w:r>
          </w:p>
        </w:tc>
        <w:tc>
          <w:tcPr>
            <w:tcW w:w="434" w:type="pct"/>
            <w:tcBorders>
              <w:bottom w:val="single" w:sz="4" w:space="0" w:color="auto"/>
            </w:tcBorders>
            <w:shd w:val="pct25" w:color="auto" w:fill="auto"/>
            <w:vAlign w:val="center"/>
          </w:tcPr>
          <w:p w14:paraId="33C43568" w14:textId="77777777" w:rsidR="009B69B6" w:rsidRPr="00F84B4A" w:rsidRDefault="009B69B6" w:rsidP="003F6A55">
            <w:pPr>
              <w:jc w:val="center"/>
              <w:rPr>
                <w:rFonts w:ascii="Times New Roman" w:hAnsi="Times New Roman" w:cs="Times New Roman"/>
                <w:b/>
              </w:rPr>
            </w:pPr>
            <w:r w:rsidRPr="00F84B4A">
              <w:rPr>
                <w:rFonts w:ascii="Times New Roman" w:hAnsi="Times New Roman" w:cs="Times New Roman"/>
                <w:b/>
              </w:rPr>
              <w:t>Fiabilité Cyber</w:t>
            </w:r>
          </w:p>
        </w:tc>
        <w:tc>
          <w:tcPr>
            <w:tcW w:w="434" w:type="pct"/>
            <w:shd w:val="pct25" w:color="auto" w:fill="auto"/>
            <w:vAlign w:val="center"/>
          </w:tcPr>
          <w:p w14:paraId="0B075DF2" w14:textId="77777777" w:rsidR="009B69B6" w:rsidRPr="00F84B4A" w:rsidRDefault="009B69B6" w:rsidP="003F6A55">
            <w:pPr>
              <w:jc w:val="center"/>
              <w:rPr>
                <w:rFonts w:ascii="Times New Roman" w:hAnsi="Times New Roman" w:cs="Times New Roman"/>
                <w:b/>
              </w:rPr>
            </w:pPr>
            <w:r w:rsidRPr="00F84B4A">
              <w:rPr>
                <w:rFonts w:ascii="Times New Roman" w:hAnsi="Times New Roman" w:cs="Times New Roman"/>
                <w:b/>
              </w:rPr>
              <w:t>Menace</w:t>
            </w:r>
          </w:p>
        </w:tc>
      </w:tr>
      <w:tr w:rsidR="009B69B6" w:rsidRPr="00F84B4A" w14:paraId="4B4D7232" w14:textId="77777777" w:rsidTr="003F6A55">
        <w:trPr>
          <w:cantSplit/>
          <w:trHeight w:val="340"/>
        </w:trPr>
        <w:tc>
          <w:tcPr>
            <w:tcW w:w="644" w:type="pct"/>
            <w:vAlign w:val="center"/>
          </w:tcPr>
          <w:p w14:paraId="2093CA67" w14:textId="63B6ACFE" w:rsidR="009B69B6" w:rsidRPr="00F84B4A" w:rsidRDefault="009B69B6" w:rsidP="003F6A55">
            <w:pPr>
              <w:jc w:val="center"/>
              <w:rPr>
                <w:rFonts w:ascii="Times New Roman" w:hAnsi="Times New Roman" w:cs="Times New Roman"/>
                <w:sz w:val="20"/>
              </w:rPr>
            </w:pPr>
          </w:p>
        </w:tc>
        <w:tc>
          <w:tcPr>
            <w:tcW w:w="1127" w:type="pct"/>
            <w:vAlign w:val="center"/>
          </w:tcPr>
          <w:p w14:paraId="2503B197" w14:textId="358252FE" w:rsidR="009B69B6" w:rsidRPr="00F84B4A" w:rsidRDefault="009B69B6" w:rsidP="003F6A55">
            <w:pPr>
              <w:pStyle w:val="Paragraphedeliste"/>
              <w:ind w:left="0"/>
              <w:contextualSpacing w:val="0"/>
              <w:jc w:val="center"/>
              <w:rPr>
                <w:rFonts w:ascii="Times New Roman" w:hAnsi="Times New Roman" w:cs="Times New Roman"/>
              </w:rPr>
            </w:pPr>
          </w:p>
        </w:tc>
        <w:tc>
          <w:tcPr>
            <w:tcW w:w="578" w:type="pct"/>
            <w:vAlign w:val="center"/>
          </w:tcPr>
          <w:p w14:paraId="38288749" w14:textId="4895CA65" w:rsidR="009B69B6" w:rsidRPr="00F84B4A" w:rsidRDefault="009B69B6" w:rsidP="003F6A55">
            <w:pPr>
              <w:jc w:val="center"/>
              <w:rPr>
                <w:rFonts w:ascii="Times New Roman" w:hAnsi="Times New Roman" w:cs="Times New Roman"/>
                <w:highlight w:val="yellow"/>
              </w:rPr>
            </w:pPr>
          </w:p>
        </w:tc>
        <w:tc>
          <w:tcPr>
            <w:tcW w:w="482" w:type="pct"/>
            <w:vAlign w:val="center"/>
          </w:tcPr>
          <w:p w14:paraId="20BD9A1A" w14:textId="142773E5" w:rsidR="009B69B6" w:rsidRPr="00F84B4A" w:rsidRDefault="009B69B6" w:rsidP="003F6A55">
            <w:pPr>
              <w:jc w:val="center"/>
              <w:rPr>
                <w:rFonts w:ascii="Times New Roman" w:hAnsi="Times New Roman" w:cs="Times New Roman"/>
                <w:highlight w:val="yellow"/>
              </w:rPr>
            </w:pPr>
          </w:p>
        </w:tc>
        <w:tc>
          <w:tcPr>
            <w:tcW w:w="434" w:type="pct"/>
            <w:shd w:val="pct25" w:color="auto" w:fill="auto"/>
            <w:vAlign w:val="center"/>
          </w:tcPr>
          <w:p w14:paraId="0C136CF1" w14:textId="1CF23D54" w:rsidR="009B69B6" w:rsidRPr="00F84B4A" w:rsidRDefault="009B69B6" w:rsidP="003F6A55">
            <w:pPr>
              <w:jc w:val="center"/>
              <w:rPr>
                <w:rFonts w:ascii="Times New Roman" w:hAnsi="Times New Roman" w:cs="Times New Roman"/>
              </w:rPr>
            </w:pPr>
          </w:p>
        </w:tc>
        <w:tc>
          <w:tcPr>
            <w:tcW w:w="433" w:type="pct"/>
            <w:vAlign w:val="center"/>
          </w:tcPr>
          <w:p w14:paraId="0A392C6A" w14:textId="770F31B1" w:rsidR="009B69B6" w:rsidRPr="00F84B4A" w:rsidRDefault="009B69B6" w:rsidP="003F6A55">
            <w:pPr>
              <w:jc w:val="center"/>
              <w:rPr>
                <w:rFonts w:ascii="Times New Roman" w:hAnsi="Times New Roman" w:cs="Times New Roman"/>
                <w:highlight w:val="yellow"/>
              </w:rPr>
            </w:pPr>
          </w:p>
        </w:tc>
        <w:tc>
          <w:tcPr>
            <w:tcW w:w="434" w:type="pct"/>
            <w:vAlign w:val="center"/>
          </w:tcPr>
          <w:p w14:paraId="290583F9" w14:textId="1CEE2507" w:rsidR="009B69B6" w:rsidRPr="00F84B4A" w:rsidRDefault="009B69B6" w:rsidP="003F6A55">
            <w:pPr>
              <w:jc w:val="center"/>
              <w:rPr>
                <w:rFonts w:ascii="Times New Roman" w:hAnsi="Times New Roman" w:cs="Times New Roman"/>
                <w:highlight w:val="yellow"/>
              </w:rPr>
            </w:pPr>
          </w:p>
        </w:tc>
        <w:tc>
          <w:tcPr>
            <w:tcW w:w="434" w:type="pct"/>
            <w:shd w:val="pct25" w:color="auto" w:fill="auto"/>
            <w:vAlign w:val="center"/>
          </w:tcPr>
          <w:p w14:paraId="68F21D90" w14:textId="51289522" w:rsidR="009B69B6" w:rsidRPr="00F84B4A" w:rsidRDefault="009B69B6" w:rsidP="003F6A55">
            <w:pPr>
              <w:jc w:val="center"/>
              <w:rPr>
                <w:rFonts w:ascii="Times New Roman" w:hAnsi="Times New Roman" w:cs="Times New Roman"/>
              </w:rPr>
            </w:pPr>
          </w:p>
        </w:tc>
        <w:tc>
          <w:tcPr>
            <w:tcW w:w="434" w:type="pct"/>
            <w:shd w:val="clear" w:color="auto" w:fill="auto"/>
            <w:vAlign w:val="center"/>
          </w:tcPr>
          <w:p w14:paraId="13C326F3" w14:textId="50FE91B4" w:rsidR="009B69B6" w:rsidRPr="00F84B4A" w:rsidRDefault="009B69B6" w:rsidP="003F6A55">
            <w:pPr>
              <w:jc w:val="center"/>
              <w:rPr>
                <w:rFonts w:ascii="Times New Roman" w:hAnsi="Times New Roman" w:cs="Times New Roman"/>
              </w:rPr>
            </w:pPr>
          </w:p>
        </w:tc>
      </w:tr>
      <w:tr w:rsidR="00E61606" w:rsidRPr="00F84B4A" w14:paraId="00797660" w14:textId="77777777" w:rsidTr="003F6A55">
        <w:trPr>
          <w:cantSplit/>
          <w:trHeight w:val="340"/>
        </w:trPr>
        <w:tc>
          <w:tcPr>
            <w:tcW w:w="644" w:type="pct"/>
            <w:vAlign w:val="center"/>
          </w:tcPr>
          <w:p w14:paraId="61D5862E" w14:textId="48DD1DFB" w:rsidR="00E61606" w:rsidRPr="00F84B4A" w:rsidRDefault="00E61606" w:rsidP="003F6A55">
            <w:pPr>
              <w:jc w:val="center"/>
              <w:rPr>
                <w:rFonts w:ascii="Times New Roman" w:hAnsi="Times New Roman" w:cs="Times New Roman"/>
                <w:sz w:val="20"/>
              </w:rPr>
            </w:pPr>
          </w:p>
        </w:tc>
        <w:tc>
          <w:tcPr>
            <w:tcW w:w="1127" w:type="pct"/>
            <w:vAlign w:val="center"/>
          </w:tcPr>
          <w:p w14:paraId="57897371" w14:textId="7352C1AE" w:rsidR="00E61606" w:rsidRPr="00F84B4A" w:rsidRDefault="00E61606" w:rsidP="003F6A55">
            <w:pPr>
              <w:pStyle w:val="Paragraphedeliste"/>
              <w:ind w:left="0"/>
              <w:contextualSpacing w:val="0"/>
              <w:jc w:val="center"/>
              <w:rPr>
                <w:rFonts w:ascii="Times New Roman" w:hAnsi="Times New Roman" w:cs="Times New Roman"/>
              </w:rPr>
            </w:pPr>
          </w:p>
        </w:tc>
        <w:tc>
          <w:tcPr>
            <w:tcW w:w="578" w:type="pct"/>
            <w:vAlign w:val="center"/>
          </w:tcPr>
          <w:p w14:paraId="4F1EA2FF" w14:textId="4F7269D4" w:rsidR="00E61606" w:rsidRPr="00F84B4A" w:rsidRDefault="00E61606" w:rsidP="003F6A55">
            <w:pPr>
              <w:jc w:val="center"/>
              <w:rPr>
                <w:rFonts w:ascii="Times New Roman" w:hAnsi="Times New Roman" w:cs="Times New Roman"/>
                <w:highlight w:val="yellow"/>
              </w:rPr>
            </w:pPr>
          </w:p>
        </w:tc>
        <w:tc>
          <w:tcPr>
            <w:tcW w:w="482" w:type="pct"/>
            <w:vAlign w:val="center"/>
          </w:tcPr>
          <w:p w14:paraId="655FEE85" w14:textId="63F880CF" w:rsidR="00E61606" w:rsidRPr="00F84B4A" w:rsidRDefault="00E61606" w:rsidP="003F6A55">
            <w:pPr>
              <w:jc w:val="center"/>
              <w:rPr>
                <w:rFonts w:ascii="Times New Roman" w:hAnsi="Times New Roman" w:cs="Times New Roman"/>
                <w:highlight w:val="yellow"/>
              </w:rPr>
            </w:pPr>
          </w:p>
        </w:tc>
        <w:tc>
          <w:tcPr>
            <w:tcW w:w="434" w:type="pct"/>
            <w:shd w:val="pct25" w:color="auto" w:fill="auto"/>
            <w:vAlign w:val="center"/>
          </w:tcPr>
          <w:p w14:paraId="2C4E5503" w14:textId="2115FF86" w:rsidR="00E61606" w:rsidRPr="00F84B4A" w:rsidRDefault="00E61606" w:rsidP="003F6A55">
            <w:pPr>
              <w:jc w:val="center"/>
              <w:rPr>
                <w:rFonts w:ascii="Times New Roman" w:hAnsi="Times New Roman" w:cs="Times New Roman"/>
              </w:rPr>
            </w:pPr>
          </w:p>
        </w:tc>
        <w:tc>
          <w:tcPr>
            <w:tcW w:w="433" w:type="pct"/>
            <w:vAlign w:val="center"/>
          </w:tcPr>
          <w:p w14:paraId="54200EC2" w14:textId="5F6AD90F" w:rsidR="00E61606" w:rsidRPr="00F84B4A" w:rsidRDefault="00E61606" w:rsidP="003F6A55">
            <w:pPr>
              <w:jc w:val="center"/>
              <w:rPr>
                <w:rFonts w:ascii="Times New Roman" w:hAnsi="Times New Roman" w:cs="Times New Roman"/>
                <w:highlight w:val="yellow"/>
              </w:rPr>
            </w:pPr>
          </w:p>
        </w:tc>
        <w:tc>
          <w:tcPr>
            <w:tcW w:w="434" w:type="pct"/>
            <w:vAlign w:val="center"/>
          </w:tcPr>
          <w:p w14:paraId="6CE30AEE" w14:textId="1C0AA50E" w:rsidR="00E61606" w:rsidRPr="00F84B4A" w:rsidRDefault="00E61606" w:rsidP="003F6A55">
            <w:pPr>
              <w:jc w:val="center"/>
              <w:rPr>
                <w:rFonts w:ascii="Times New Roman" w:hAnsi="Times New Roman" w:cs="Times New Roman"/>
                <w:highlight w:val="yellow"/>
              </w:rPr>
            </w:pPr>
          </w:p>
        </w:tc>
        <w:tc>
          <w:tcPr>
            <w:tcW w:w="434" w:type="pct"/>
            <w:shd w:val="pct25" w:color="auto" w:fill="auto"/>
            <w:vAlign w:val="center"/>
          </w:tcPr>
          <w:p w14:paraId="5D274039" w14:textId="09C31509" w:rsidR="00E61606" w:rsidRPr="00F84B4A" w:rsidRDefault="00E61606" w:rsidP="003F6A55">
            <w:pPr>
              <w:jc w:val="center"/>
              <w:rPr>
                <w:rFonts w:ascii="Times New Roman" w:hAnsi="Times New Roman" w:cs="Times New Roman"/>
              </w:rPr>
            </w:pPr>
          </w:p>
        </w:tc>
        <w:tc>
          <w:tcPr>
            <w:tcW w:w="434" w:type="pct"/>
            <w:shd w:val="clear" w:color="auto" w:fill="auto"/>
            <w:vAlign w:val="center"/>
          </w:tcPr>
          <w:p w14:paraId="45D7BCF9" w14:textId="72177A7D" w:rsidR="00E61606" w:rsidRPr="00F84B4A" w:rsidRDefault="00E61606" w:rsidP="003F6A55">
            <w:pPr>
              <w:jc w:val="center"/>
              <w:rPr>
                <w:rFonts w:ascii="Times New Roman" w:hAnsi="Times New Roman" w:cs="Times New Roman"/>
              </w:rPr>
            </w:pPr>
          </w:p>
        </w:tc>
      </w:tr>
      <w:tr w:rsidR="00433329" w:rsidRPr="00F84B4A" w14:paraId="4296FEDA" w14:textId="77777777" w:rsidTr="003F6A55">
        <w:trPr>
          <w:cantSplit/>
          <w:trHeight w:val="340"/>
        </w:trPr>
        <w:tc>
          <w:tcPr>
            <w:tcW w:w="644" w:type="pct"/>
            <w:vAlign w:val="center"/>
          </w:tcPr>
          <w:p w14:paraId="23079279" w14:textId="77777777" w:rsidR="00433329" w:rsidRPr="00F84B4A" w:rsidRDefault="00433329" w:rsidP="003F6A55">
            <w:pPr>
              <w:jc w:val="center"/>
              <w:rPr>
                <w:rFonts w:ascii="Times New Roman" w:hAnsi="Times New Roman" w:cs="Times New Roman"/>
                <w:sz w:val="20"/>
              </w:rPr>
            </w:pPr>
          </w:p>
        </w:tc>
        <w:tc>
          <w:tcPr>
            <w:tcW w:w="1127" w:type="pct"/>
            <w:vAlign w:val="center"/>
          </w:tcPr>
          <w:p w14:paraId="748AF8D5" w14:textId="77777777" w:rsidR="00433329" w:rsidRPr="00F84B4A" w:rsidRDefault="00433329" w:rsidP="003F6A55">
            <w:pPr>
              <w:pStyle w:val="Paragraphedeliste"/>
              <w:ind w:left="0"/>
              <w:contextualSpacing w:val="0"/>
              <w:jc w:val="center"/>
              <w:rPr>
                <w:rFonts w:ascii="Times New Roman" w:hAnsi="Times New Roman" w:cs="Times New Roman"/>
              </w:rPr>
            </w:pPr>
          </w:p>
        </w:tc>
        <w:tc>
          <w:tcPr>
            <w:tcW w:w="578" w:type="pct"/>
            <w:vAlign w:val="center"/>
          </w:tcPr>
          <w:p w14:paraId="1278EB28" w14:textId="77777777" w:rsidR="00433329" w:rsidRPr="00F84B4A" w:rsidRDefault="00433329" w:rsidP="003F6A55">
            <w:pPr>
              <w:jc w:val="center"/>
              <w:rPr>
                <w:rFonts w:ascii="Times New Roman" w:hAnsi="Times New Roman" w:cs="Times New Roman"/>
                <w:highlight w:val="yellow"/>
              </w:rPr>
            </w:pPr>
          </w:p>
        </w:tc>
        <w:tc>
          <w:tcPr>
            <w:tcW w:w="482" w:type="pct"/>
            <w:vAlign w:val="center"/>
          </w:tcPr>
          <w:p w14:paraId="43E22709" w14:textId="77777777" w:rsidR="00433329" w:rsidRPr="00F84B4A" w:rsidRDefault="00433329" w:rsidP="003F6A55">
            <w:pPr>
              <w:jc w:val="center"/>
              <w:rPr>
                <w:rFonts w:ascii="Times New Roman" w:hAnsi="Times New Roman" w:cs="Times New Roman"/>
                <w:highlight w:val="yellow"/>
              </w:rPr>
            </w:pPr>
          </w:p>
        </w:tc>
        <w:tc>
          <w:tcPr>
            <w:tcW w:w="434" w:type="pct"/>
            <w:shd w:val="pct25" w:color="auto" w:fill="auto"/>
            <w:vAlign w:val="center"/>
          </w:tcPr>
          <w:p w14:paraId="56006560" w14:textId="77777777" w:rsidR="00433329" w:rsidRPr="00F84B4A" w:rsidRDefault="00433329" w:rsidP="003F6A55">
            <w:pPr>
              <w:jc w:val="center"/>
              <w:rPr>
                <w:rFonts w:ascii="Times New Roman" w:hAnsi="Times New Roman" w:cs="Times New Roman"/>
              </w:rPr>
            </w:pPr>
          </w:p>
        </w:tc>
        <w:tc>
          <w:tcPr>
            <w:tcW w:w="433" w:type="pct"/>
            <w:vAlign w:val="center"/>
          </w:tcPr>
          <w:p w14:paraId="683DFD4C" w14:textId="77777777" w:rsidR="00433329" w:rsidRPr="00F84B4A" w:rsidRDefault="00433329" w:rsidP="003F6A55">
            <w:pPr>
              <w:jc w:val="center"/>
              <w:rPr>
                <w:rFonts w:ascii="Times New Roman" w:hAnsi="Times New Roman" w:cs="Times New Roman"/>
                <w:highlight w:val="yellow"/>
              </w:rPr>
            </w:pPr>
          </w:p>
        </w:tc>
        <w:tc>
          <w:tcPr>
            <w:tcW w:w="434" w:type="pct"/>
            <w:vAlign w:val="center"/>
          </w:tcPr>
          <w:p w14:paraId="2D2B3C41" w14:textId="77777777" w:rsidR="00433329" w:rsidRPr="00F84B4A" w:rsidRDefault="00433329" w:rsidP="003F6A55">
            <w:pPr>
              <w:jc w:val="center"/>
              <w:rPr>
                <w:rFonts w:ascii="Times New Roman" w:hAnsi="Times New Roman" w:cs="Times New Roman"/>
                <w:highlight w:val="yellow"/>
              </w:rPr>
            </w:pPr>
          </w:p>
        </w:tc>
        <w:tc>
          <w:tcPr>
            <w:tcW w:w="434" w:type="pct"/>
            <w:shd w:val="pct25" w:color="auto" w:fill="auto"/>
            <w:vAlign w:val="center"/>
          </w:tcPr>
          <w:p w14:paraId="6EB355D0" w14:textId="77777777" w:rsidR="00433329" w:rsidRPr="00F84B4A" w:rsidRDefault="00433329" w:rsidP="003F6A55">
            <w:pPr>
              <w:jc w:val="center"/>
              <w:rPr>
                <w:rFonts w:ascii="Times New Roman" w:hAnsi="Times New Roman" w:cs="Times New Roman"/>
              </w:rPr>
            </w:pPr>
          </w:p>
        </w:tc>
        <w:tc>
          <w:tcPr>
            <w:tcW w:w="434" w:type="pct"/>
            <w:shd w:val="clear" w:color="auto" w:fill="auto"/>
            <w:vAlign w:val="center"/>
          </w:tcPr>
          <w:p w14:paraId="70F00259" w14:textId="77777777" w:rsidR="00433329" w:rsidRPr="00F84B4A" w:rsidRDefault="00433329" w:rsidP="003F6A55">
            <w:pPr>
              <w:jc w:val="center"/>
              <w:rPr>
                <w:rFonts w:ascii="Times New Roman" w:hAnsi="Times New Roman" w:cs="Times New Roman"/>
              </w:rPr>
            </w:pPr>
          </w:p>
        </w:tc>
      </w:tr>
    </w:tbl>
    <w:p w14:paraId="4853B841" w14:textId="1A5E0830" w:rsidR="00465C8A" w:rsidRPr="00F84B4A" w:rsidRDefault="00465C8A" w:rsidP="0059335A">
      <w:pPr>
        <w:pStyle w:val="Corpsdetexte"/>
        <w:sectPr w:rsidR="00465C8A" w:rsidRPr="00F84B4A" w:rsidSect="003D2A30">
          <w:pgSz w:w="16838" w:h="11906" w:orient="landscape"/>
          <w:pgMar w:top="1417" w:right="1332" w:bottom="964" w:left="964" w:header="709" w:footer="709" w:gutter="0"/>
          <w:cols w:space="708"/>
          <w:docGrid w:linePitch="360"/>
        </w:sectPr>
      </w:pPr>
    </w:p>
    <w:p w14:paraId="47DF5801" w14:textId="77777777" w:rsidR="0059422B" w:rsidRDefault="0059422B" w:rsidP="00896209">
      <w:pPr>
        <w:pStyle w:val="Corpsdetexte"/>
      </w:pPr>
      <w:r>
        <w:br w:type="page"/>
      </w:r>
    </w:p>
    <w:p w14:paraId="09CB8010" w14:textId="59A91D8C" w:rsidR="00DD10C8" w:rsidRPr="00F84B4A" w:rsidRDefault="00DD10C8" w:rsidP="006468B0">
      <w:pPr>
        <w:pStyle w:val="Titre2"/>
      </w:pPr>
      <w:bookmarkStart w:id="47" w:name="_Toc71624326"/>
      <w:r w:rsidRPr="00F84B4A">
        <w:lastRenderedPageBreak/>
        <w:t>Représentation de la cartographie de la menace numérique résiduelle de l’écosystème</w:t>
      </w:r>
      <w:bookmarkEnd w:id="47"/>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32"/>
      </w:tblGrid>
      <w:tr w:rsidR="00433329" w14:paraId="504BA1F6" w14:textId="77777777" w:rsidTr="00433329">
        <w:tc>
          <w:tcPr>
            <w:tcW w:w="14532" w:type="dxa"/>
          </w:tcPr>
          <w:p w14:paraId="69B7EEA8" w14:textId="6664E5F4" w:rsidR="00433329" w:rsidRDefault="0087673A" w:rsidP="0087673A">
            <w:pPr>
              <w:pStyle w:val="Corpsdetexte"/>
              <w:jc w:val="center"/>
            </w:pPr>
            <w:r w:rsidRPr="0087673A">
              <w:t>Cartographie de la menace résiduelle de l’écosystème</w:t>
            </w:r>
          </w:p>
        </w:tc>
      </w:tr>
      <w:tr w:rsidR="00433329" w14:paraId="5DF9E203" w14:textId="77777777" w:rsidTr="00433329">
        <w:tc>
          <w:tcPr>
            <w:tcW w:w="14532" w:type="dxa"/>
          </w:tcPr>
          <w:p w14:paraId="0091370F" w14:textId="194A5626" w:rsidR="00433329" w:rsidRDefault="00433329" w:rsidP="00433329">
            <w:pPr>
              <w:pStyle w:val="Lgende"/>
              <w:keepNext/>
            </w:pPr>
          </w:p>
        </w:tc>
      </w:tr>
    </w:tbl>
    <w:p w14:paraId="34C17CD7" w14:textId="69235A07" w:rsidR="00DD10C8" w:rsidRPr="00F84B4A" w:rsidRDefault="00DD10C8" w:rsidP="006468B0">
      <w:pPr>
        <w:pStyle w:val="Titre1"/>
      </w:pPr>
      <w:bookmarkStart w:id="48" w:name="_Ref54186776"/>
      <w:bookmarkStart w:id="49" w:name="_Toc71624327"/>
      <w:r w:rsidRPr="00F84B4A">
        <w:t>SC</w:t>
      </w:r>
      <w:r w:rsidR="00A74BF5" w:rsidRPr="00F84B4A">
        <w:t>ÉNARI</w:t>
      </w:r>
      <w:r w:rsidR="00A15E1F" w:rsidRPr="00F84B4A">
        <w:t>OS</w:t>
      </w:r>
      <w:r w:rsidRPr="00F84B4A">
        <w:t xml:space="preserve"> OP</w:t>
      </w:r>
      <w:r w:rsidR="00A74BF5" w:rsidRPr="00F84B4A">
        <w:t>É</w:t>
      </w:r>
      <w:r w:rsidRPr="00F84B4A">
        <w:t>RATIONNELS</w:t>
      </w:r>
      <w:bookmarkEnd w:id="48"/>
      <w:bookmarkEnd w:id="49"/>
    </w:p>
    <w:p w14:paraId="5CC65B4F" w14:textId="66781B17" w:rsidR="00AA5B5F" w:rsidRPr="00F84B4A" w:rsidRDefault="00A74BF5" w:rsidP="006468B0">
      <w:pPr>
        <w:pStyle w:val="Titre2"/>
      </w:pPr>
      <w:bookmarkStart w:id="50" w:name="_Ref58952556"/>
      <w:bookmarkStart w:id="51" w:name="_Toc71624328"/>
      <w:r w:rsidRPr="00F84B4A">
        <w:t>É</w:t>
      </w:r>
      <w:r w:rsidR="00AA5B5F" w:rsidRPr="00F84B4A">
        <w:t>laboration des scénarios opérationnels</w:t>
      </w:r>
      <w:bookmarkEnd w:id="50"/>
      <w:bookmarkEnd w:id="51"/>
    </w:p>
    <w:p w14:paraId="65BF248E" w14:textId="04EEB52B" w:rsidR="00886C31" w:rsidRPr="00F84B4A" w:rsidRDefault="1CB47320" w:rsidP="0059335A">
      <w:pPr>
        <w:pStyle w:val="Corpsdetexte"/>
      </w:pPr>
      <w:r w:rsidRPr="00F84B4A">
        <w:t xml:space="preserve">A chaque chemin d’attaque stratégique retenu dans l’atelier 3 correspond un scénario opérationnel permettant à la source de risque d’atteindre son objectif visé. </w:t>
      </w:r>
      <w:r w:rsidR="00D71A0D" w:rsidRPr="00F84B4A">
        <w:t>L</w:t>
      </w:r>
      <w:r w:rsidR="00D71A0D">
        <w:t>a finalité</w:t>
      </w:r>
      <w:r w:rsidR="00D71A0D" w:rsidRPr="00F84B4A">
        <w:t xml:space="preserve"> </w:t>
      </w:r>
      <w:r w:rsidRPr="00F84B4A">
        <w:t>de cet atelier est de modéliser le séquencement des actions élémentaires mises en œuvre par les sources de risque pour réaliser les scénarios stratégiques.</w:t>
      </w:r>
    </w:p>
    <w:p w14:paraId="79DCECB9" w14:textId="05FCC51C" w:rsidR="009B4DDD" w:rsidRPr="00F84B4A" w:rsidRDefault="2A271456" w:rsidP="0059335A">
      <w:pPr>
        <w:pStyle w:val="Corpsdetexte"/>
      </w:pPr>
      <w:r w:rsidRPr="00F84B4A">
        <w:t xml:space="preserve">Cette modélisation est réalisée pour chacun des chemins d’attaques (R1, R2, …) afin d’évaluer la vraisemblance des </w:t>
      </w:r>
      <w:r w:rsidR="002330F4" w:rsidRPr="00F84B4A">
        <w:t>scénarios de risque</w:t>
      </w:r>
      <w:r w:rsidRPr="00F84B4A">
        <w:t xml:space="preserve">. </w:t>
      </w:r>
    </w:p>
    <w:p w14:paraId="1F63CEE7" w14:textId="678CAA21" w:rsidR="00F13C42" w:rsidRPr="00F84B4A" w:rsidRDefault="00F13C42" w:rsidP="0059335A">
      <w:pPr>
        <w:pStyle w:val="Corpsdetexte"/>
        <w:rPr>
          <w:i/>
          <w:iCs/>
        </w:rPr>
      </w:pPr>
      <w:r w:rsidRPr="00F84B4A">
        <w:rPr>
          <w:i/>
          <w:iCs/>
        </w:rPr>
        <w:t>Nota : les types d’actions élémentaires utilisés sont ceux fournis</w:t>
      </w:r>
      <w:r w:rsidR="000E57FD" w:rsidRPr="00F84B4A">
        <w:rPr>
          <w:i/>
          <w:iCs/>
        </w:rPr>
        <w:t xml:space="preserve"> par</w:t>
      </w:r>
      <w:r w:rsidRPr="00F84B4A">
        <w:rPr>
          <w:i/>
          <w:iCs/>
        </w:rPr>
        <w:t xml:space="preserve"> </w:t>
      </w:r>
      <w:r w:rsidR="000E57FD" w:rsidRPr="00F84B4A">
        <w:rPr>
          <w:i/>
          <w:iCs/>
          <w:highlight w:val="darkGray"/>
        </w:rPr>
        <w:t>…….</w:t>
      </w:r>
    </w:p>
    <w:p w14:paraId="1E5CBA0F" w14:textId="77777777" w:rsidR="00285966" w:rsidRPr="00F84B4A" w:rsidRDefault="00F927D6">
      <w:pPr>
        <w:pStyle w:val="Corpsdetexte"/>
      </w:pPr>
      <w:r w:rsidRPr="00F84B4A">
        <w:t>L’ANSSI p</w:t>
      </w:r>
      <w:r w:rsidR="00A42460" w:rsidRPr="00F84B4A">
        <w:t>ropose</w:t>
      </w:r>
      <w:r w:rsidR="06441BBB" w:rsidRPr="00F84B4A">
        <w:t xml:space="preserve"> trois approches pour coter la vraisemblance du scénario opérationnel : (i) méthode expresse; (ii) méthode standard; (iii) méthode avancée. </w:t>
      </w:r>
    </w:p>
    <w:p w14:paraId="016EE4D6" w14:textId="1D19683D" w:rsidR="004C6FBF" w:rsidRPr="00F84B4A" w:rsidRDefault="06441BBB" w:rsidP="0059335A">
      <w:pPr>
        <w:pStyle w:val="Corpsdetexte"/>
      </w:pPr>
      <w:r w:rsidRPr="00F84B4A">
        <w:t xml:space="preserve">Il a été fait ici le choix de suivre </w:t>
      </w:r>
      <w:r w:rsidR="006E4944">
        <w:t>la méthode</w:t>
      </w:r>
      <w:r w:rsidR="006E4944" w:rsidRPr="00F84B4A">
        <w:t xml:space="preserve"> </w:t>
      </w:r>
      <w:r w:rsidR="000E57FD" w:rsidRPr="00F84B4A">
        <w:rPr>
          <w:highlight w:val="darkGray"/>
        </w:rPr>
        <w:t>…</w:t>
      </w:r>
      <w:proofErr w:type="gramStart"/>
      <w:r w:rsidR="000E57FD" w:rsidRPr="00F84B4A">
        <w:rPr>
          <w:highlight w:val="darkGray"/>
        </w:rPr>
        <w:t>…….</w:t>
      </w:r>
      <w:proofErr w:type="gramEnd"/>
      <w:r w:rsidR="000E57FD" w:rsidRPr="00F84B4A">
        <w:rPr>
          <w:highlight w:val="darkGray"/>
        </w:rPr>
        <w:t>.</w:t>
      </w:r>
    </w:p>
    <w:p w14:paraId="3B7FD67C" w14:textId="01FACF04" w:rsidR="009B69B6" w:rsidRPr="00F84B4A" w:rsidRDefault="075CA1ED" w:rsidP="0059335A">
      <w:pPr>
        <w:pStyle w:val="Corpsdetexte"/>
      </w:pPr>
      <w:r w:rsidRPr="00F84B4A">
        <w:t>L’</w:t>
      </w:r>
      <w:hyperlink w:anchor="Appendice_VI" w:history="1">
        <w:r w:rsidRPr="00F84B4A">
          <w:rPr>
            <w:rStyle w:val="Lienhypertexte"/>
          </w:rPr>
          <w:t>appendice VI</w:t>
        </w:r>
      </w:hyperlink>
      <w:r w:rsidRPr="00F84B4A">
        <w:t xml:space="preserve"> présente les métriques utilisées.</w:t>
      </w:r>
    </w:p>
    <w:p w14:paraId="6682516C" w14:textId="38033A1E" w:rsidR="00AA5B5F" w:rsidRDefault="06441BBB" w:rsidP="06441BBB">
      <w:pPr>
        <w:pStyle w:val="Titre3"/>
        <w:spacing w:after="120"/>
        <w:ind w:left="1287"/>
      </w:pPr>
      <w:bookmarkStart w:id="52" w:name="_Toc71624329"/>
      <w:r w:rsidRPr="00F84B4A">
        <w:t xml:space="preserve">Modélisation et évaluation des modes opératoires du chemin d’attaque </w:t>
      </w:r>
      <w:r w:rsidR="0087673A">
        <w:rPr>
          <w:highlight w:val="darkGray"/>
        </w:rPr>
        <w:t>R</w:t>
      </w:r>
      <w:bookmarkEnd w:id="52"/>
      <w:r w:rsidR="0087673A">
        <w:t>1</w:t>
      </w:r>
      <w:r w:rsidRPr="00F84B4A">
        <w:t xml:space="preserve"> </w:t>
      </w:r>
    </w:p>
    <w:tbl>
      <w:tblPr>
        <w:tblStyle w:val="Grilledutableau"/>
        <w:tblW w:w="0" w:type="auto"/>
        <w:tblLook w:val="04A0" w:firstRow="1" w:lastRow="0" w:firstColumn="1" w:lastColumn="0" w:noHBand="0" w:noVBand="1"/>
      </w:tblPr>
      <w:tblGrid>
        <w:gridCol w:w="14532"/>
      </w:tblGrid>
      <w:tr w:rsidR="0087673A" w14:paraId="2FC6047F" w14:textId="77777777" w:rsidTr="00543556">
        <w:tc>
          <w:tcPr>
            <w:tcW w:w="14532" w:type="dxa"/>
          </w:tcPr>
          <w:p w14:paraId="4820DCDE" w14:textId="561FAF01" w:rsidR="0087673A" w:rsidRPr="00543556" w:rsidRDefault="0087673A" w:rsidP="00C930FD">
            <w:pPr>
              <w:pStyle w:val="Corpsdetexte"/>
              <w:jc w:val="center"/>
            </w:pPr>
            <w:r w:rsidRPr="0087673A">
              <w:t>Illustration du scénario opérationnel</w:t>
            </w:r>
            <w:r>
              <w:t xml:space="preserve"> R1</w:t>
            </w:r>
          </w:p>
        </w:tc>
      </w:tr>
      <w:tr w:rsidR="0087673A" w14:paraId="5C52FAC4" w14:textId="77777777" w:rsidTr="00543556">
        <w:tc>
          <w:tcPr>
            <w:tcW w:w="14532" w:type="dxa"/>
          </w:tcPr>
          <w:p w14:paraId="5AA7396D" w14:textId="14977637" w:rsidR="0087673A" w:rsidRDefault="0087673A" w:rsidP="00C930FD">
            <w:pPr>
              <w:pStyle w:val="Corpsdetexte"/>
              <w:jc w:val="center"/>
              <w:rPr>
                <w:rFonts w:eastAsiaTheme="minorEastAsia"/>
              </w:rPr>
            </w:pPr>
          </w:p>
        </w:tc>
      </w:tr>
    </w:tbl>
    <w:p w14:paraId="55339502" w14:textId="670F4341" w:rsidR="0087673A" w:rsidRDefault="0087673A" w:rsidP="0087673A">
      <w:pPr>
        <w:pStyle w:val="Titre3"/>
        <w:numPr>
          <w:ilvl w:val="2"/>
          <w:numId w:val="16"/>
        </w:numPr>
        <w:spacing w:after="120"/>
      </w:pPr>
      <w:r w:rsidRPr="00F84B4A">
        <w:t xml:space="preserve">Modélisation et évaluation des modes opératoires du chemin d’attaque </w:t>
      </w:r>
      <w:r w:rsidRPr="0087673A">
        <w:rPr>
          <w:highlight w:val="darkGray"/>
        </w:rPr>
        <w:t>R</w:t>
      </w:r>
      <w:r>
        <w:t>2</w:t>
      </w:r>
      <w:r w:rsidRPr="00F84B4A">
        <w:t xml:space="preserve"> </w:t>
      </w:r>
    </w:p>
    <w:tbl>
      <w:tblPr>
        <w:tblStyle w:val="Grilledutableau"/>
        <w:tblW w:w="0" w:type="auto"/>
        <w:tblLook w:val="04A0" w:firstRow="1" w:lastRow="0" w:firstColumn="1" w:lastColumn="0" w:noHBand="0" w:noVBand="1"/>
      </w:tblPr>
      <w:tblGrid>
        <w:gridCol w:w="14532"/>
      </w:tblGrid>
      <w:tr w:rsidR="0087673A" w14:paraId="06E364CD" w14:textId="77777777" w:rsidTr="00E63E1A">
        <w:tc>
          <w:tcPr>
            <w:tcW w:w="14532" w:type="dxa"/>
          </w:tcPr>
          <w:p w14:paraId="36E83FC6" w14:textId="7300C9BC" w:rsidR="0087673A" w:rsidRPr="00543556" w:rsidRDefault="0087673A" w:rsidP="00C930FD">
            <w:pPr>
              <w:pStyle w:val="Corpsdetexte"/>
              <w:jc w:val="center"/>
            </w:pPr>
            <w:r w:rsidRPr="0087673A">
              <w:t>Illustration du scénario opérationnel</w:t>
            </w:r>
            <w:r>
              <w:t xml:space="preserve"> R2</w:t>
            </w:r>
          </w:p>
        </w:tc>
      </w:tr>
      <w:tr w:rsidR="0087673A" w14:paraId="52225458" w14:textId="77777777" w:rsidTr="00E63E1A">
        <w:tc>
          <w:tcPr>
            <w:tcW w:w="14532" w:type="dxa"/>
          </w:tcPr>
          <w:p w14:paraId="5C9EC617" w14:textId="77777777" w:rsidR="0087673A" w:rsidRPr="00C930FD" w:rsidRDefault="0087673A" w:rsidP="00C930FD">
            <w:pPr>
              <w:pStyle w:val="Corpsdetexte"/>
              <w:jc w:val="center"/>
            </w:pPr>
          </w:p>
        </w:tc>
      </w:tr>
    </w:tbl>
    <w:p w14:paraId="313D615A" w14:textId="023D87BA" w:rsidR="0087673A" w:rsidRDefault="0087673A" w:rsidP="0087673A">
      <w:pPr>
        <w:pStyle w:val="Titre3"/>
        <w:numPr>
          <w:ilvl w:val="2"/>
          <w:numId w:val="17"/>
        </w:numPr>
        <w:spacing w:after="120"/>
      </w:pPr>
      <w:r w:rsidRPr="00F84B4A">
        <w:t xml:space="preserve">Modélisation et évaluation des modes opératoires du chemin d’attaque </w:t>
      </w:r>
      <w:r w:rsidRPr="0087673A">
        <w:rPr>
          <w:highlight w:val="darkGray"/>
        </w:rPr>
        <w:t>R</w:t>
      </w:r>
      <w:r>
        <w:t>3</w:t>
      </w:r>
      <w:r w:rsidRPr="00F84B4A">
        <w:t xml:space="preserve"> </w:t>
      </w:r>
    </w:p>
    <w:tbl>
      <w:tblPr>
        <w:tblStyle w:val="Grilledutableau"/>
        <w:tblW w:w="0" w:type="auto"/>
        <w:tblLook w:val="04A0" w:firstRow="1" w:lastRow="0" w:firstColumn="1" w:lastColumn="0" w:noHBand="0" w:noVBand="1"/>
      </w:tblPr>
      <w:tblGrid>
        <w:gridCol w:w="14532"/>
      </w:tblGrid>
      <w:tr w:rsidR="0087673A" w14:paraId="360B1785" w14:textId="77777777" w:rsidTr="00E63E1A">
        <w:tc>
          <w:tcPr>
            <w:tcW w:w="14532" w:type="dxa"/>
          </w:tcPr>
          <w:p w14:paraId="1ACC98B5" w14:textId="37C6B79D" w:rsidR="0087673A" w:rsidRPr="00543556" w:rsidRDefault="0087673A" w:rsidP="00C930FD">
            <w:pPr>
              <w:pStyle w:val="Corpsdetexte"/>
              <w:jc w:val="center"/>
            </w:pPr>
            <w:r w:rsidRPr="0087673A">
              <w:t>Illustration du scénario opérationnel</w:t>
            </w:r>
            <w:r>
              <w:t xml:space="preserve"> R3</w:t>
            </w:r>
          </w:p>
        </w:tc>
      </w:tr>
      <w:tr w:rsidR="0087673A" w14:paraId="18EBC345" w14:textId="77777777" w:rsidTr="00E63E1A">
        <w:tc>
          <w:tcPr>
            <w:tcW w:w="14532" w:type="dxa"/>
          </w:tcPr>
          <w:p w14:paraId="629212E5" w14:textId="77777777" w:rsidR="0087673A" w:rsidRPr="00C930FD" w:rsidRDefault="0087673A" w:rsidP="00C930FD">
            <w:pPr>
              <w:pStyle w:val="Corpsdetexte"/>
              <w:jc w:val="center"/>
            </w:pPr>
          </w:p>
        </w:tc>
      </w:tr>
    </w:tbl>
    <w:p w14:paraId="30DB776A" w14:textId="62D9EA7F" w:rsidR="0087673A" w:rsidRDefault="0087673A" w:rsidP="0087673A">
      <w:pPr>
        <w:pStyle w:val="Titre3"/>
        <w:numPr>
          <w:ilvl w:val="2"/>
          <w:numId w:val="18"/>
        </w:numPr>
        <w:spacing w:after="120"/>
      </w:pPr>
      <w:r w:rsidRPr="00F84B4A">
        <w:lastRenderedPageBreak/>
        <w:t xml:space="preserve">Modélisation et évaluation des modes opératoires du chemin d’attaque </w:t>
      </w:r>
      <w:r w:rsidRPr="0087673A">
        <w:rPr>
          <w:highlight w:val="darkGray"/>
        </w:rPr>
        <w:t>R</w:t>
      </w:r>
      <w:r>
        <w:t>4</w:t>
      </w:r>
      <w:r w:rsidRPr="00F84B4A">
        <w:t xml:space="preserve"> </w:t>
      </w:r>
    </w:p>
    <w:tbl>
      <w:tblPr>
        <w:tblStyle w:val="Grilledutableau"/>
        <w:tblW w:w="0" w:type="auto"/>
        <w:tblLook w:val="04A0" w:firstRow="1" w:lastRow="0" w:firstColumn="1" w:lastColumn="0" w:noHBand="0" w:noVBand="1"/>
      </w:tblPr>
      <w:tblGrid>
        <w:gridCol w:w="14532"/>
      </w:tblGrid>
      <w:tr w:rsidR="0087673A" w14:paraId="6302D57F" w14:textId="77777777" w:rsidTr="00E63E1A">
        <w:tc>
          <w:tcPr>
            <w:tcW w:w="14532" w:type="dxa"/>
          </w:tcPr>
          <w:p w14:paraId="6E80ECA1" w14:textId="5D640CB4" w:rsidR="0087673A" w:rsidRPr="00543556" w:rsidRDefault="0087673A" w:rsidP="00C930FD">
            <w:pPr>
              <w:pStyle w:val="Corpsdetexte"/>
              <w:jc w:val="center"/>
            </w:pPr>
            <w:r w:rsidRPr="0087673A">
              <w:t>Illustration du scénario opérationnel</w:t>
            </w:r>
            <w:r>
              <w:t xml:space="preserve"> R4</w:t>
            </w:r>
          </w:p>
        </w:tc>
      </w:tr>
      <w:tr w:rsidR="0087673A" w14:paraId="72ACAB36" w14:textId="77777777" w:rsidTr="00E63E1A">
        <w:tc>
          <w:tcPr>
            <w:tcW w:w="14532" w:type="dxa"/>
          </w:tcPr>
          <w:p w14:paraId="7EC55076" w14:textId="77777777" w:rsidR="0087673A" w:rsidRPr="00C930FD" w:rsidRDefault="0087673A" w:rsidP="00C930FD">
            <w:pPr>
              <w:pStyle w:val="Corpsdetexte"/>
              <w:jc w:val="center"/>
            </w:pPr>
          </w:p>
        </w:tc>
      </w:tr>
    </w:tbl>
    <w:p w14:paraId="18545E76" w14:textId="3CE2D3F0" w:rsidR="0087673A" w:rsidRDefault="0087673A" w:rsidP="0087673A">
      <w:pPr>
        <w:pStyle w:val="Titre3"/>
        <w:numPr>
          <w:ilvl w:val="2"/>
          <w:numId w:val="19"/>
        </w:numPr>
        <w:spacing w:after="120"/>
      </w:pPr>
      <w:r w:rsidRPr="00F84B4A">
        <w:t xml:space="preserve">Modélisation et évaluation des modes opératoires du chemin d’attaque </w:t>
      </w:r>
      <w:r w:rsidRPr="0087673A">
        <w:rPr>
          <w:highlight w:val="darkGray"/>
        </w:rPr>
        <w:t>R</w:t>
      </w:r>
      <w:r>
        <w:t>5</w:t>
      </w:r>
    </w:p>
    <w:tbl>
      <w:tblPr>
        <w:tblStyle w:val="Grilledutableau"/>
        <w:tblW w:w="0" w:type="auto"/>
        <w:tblLook w:val="04A0" w:firstRow="1" w:lastRow="0" w:firstColumn="1" w:lastColumn="0" w:noHBand="0" w:noVBand="1"/>
      </w:tblPr>
      <w:tblGrid>
        <w:gridCol w:w="14532"/>
      </w:tblGrid>
      <w:tr w:rsidR="0087673A" w14:paraId="7E395F4B" w14:textId="77777777" w:rsidTr="00E63E1A">
        <w:tc>
          <w:tcPr>
            <w:tcW w:w="14532" w:type="dxa"/>
          </w:tcPr>
          <w:p w14:paraId="77B88E56" w14:textId="0A410F01" w:rsidR="0087673A" w:rsidRPr="00543556" w:rsidRDefault="0087673A" w:rsidP="00C930FD">
            <w:pPr>
              <w:pStyle w:val="Corpsdetexte"/>
              <w:jc w:val="center"/>
            </w:pPr>
            <w:r w:rsidRPr="0087673A">
              <w:t>Illustration du scénario opérationnel</w:t>
            </w:r>
            <w:r>
              <w:t xml:space="preserve"> R5</w:t>
            </w:r>
          </w:p>
        </w:tc>
      </w:tr>
      <w:tr w:rsidR="0087673A" w14:paraId="5FB3755B" w14:textId="77777777" w:rsidTr="00E63E1A">
        <w:tc>
          <w:tcPr>
            <w:tcW w:w="14532" w:type="dxa"/>
          </w:tcPr>
          <w:p w14:paraId="7A09A95E" w14:textId="77777777" w:rsidR="0087673A" w:rsidRPr="00C930FD" w:rsidRDefault="0087673A" w:rsidP="00C930FD">
            <w:pPr>
              <w:pStyle w:val="Corpsdetexte"/>
              <w:jc w:val="center"/>
            </w:pPr>
          </w:p>
        </w:tc>
      </w:tr>
    </w:tbl>
    <w:p w14:paraId="0B4BE9F4" w14:textId="77777777" w:rsidR="00543556" w:rsidRPr="00543556" w:rsidRDefault="00543556" w:rsidP="00543556">
      <w:pPr>
        <w:pStyle w:val="Corpsdetexte"/>
        <w:rPr>
          <w:rFonts w:eastAsiaTheme="minorEastAsia"/>
        </w:rPr>
      </w:pPr>
    </w:p>
    <w:p w14:paraId="66F3BC39" w14:textId="77777777" w:rsidR="003031B0" w:rsidRPr="00F84B4A" w:rsidRDefault="003031B0" w:rsidP="006468B0">
      <w:pPr>
        <w:pStyle w:val="Titre1"/>
        <w:sectPr w:rsidR="003031B0" w:rsidRPr="00F84B4A" w:rsidSect="0016211D">
          <w:type w:val="continuous"/>
          <w:pgSz w:w="16838" w:h="11906" w:orient="landscape"/>
          <w:pgMar w:top="1417" w:right="1332" w:bottom="964" w:left="964" w:header="709" w:footer="709" w:gutter="0"/>
          <w:cols w:space="708"/>
          <w:docGrid w:linePitch="360"/>
        </w:sectPr>
      </w:pPr>
    </w:p>
    <w:p w14:paraId="59E391F7" w14:textId="3BD7F58B" w:rsidR="00AA5B5F" w:rsidRPr="00F84B4A" w:rsidRDefault="00AA5B5F" w:rsidP="006468B0">
      <w:pPr>
        <w:pStyle w:val="Titre1"/>
      </w:pPr>
      <w:bookmarkStart w:id="53" w:name="_Toc71624330"/>
      <w:r w:rsidRPr="00F84B4A">
        <w:lastRenderedPageBreak/>
        <w:t>TRAITEMENT DU RISQUE</w:t>
      </w:r>
      <w:bookmarkEnd w:id="53"/>
    </w:p>
    <w:p w14:paraId="037A349D" w14:textId="395F08F7" w:rsidR="00C67DBE" w:rsidRPr="00F84B4A" w:rsidRDefault="00C67DBE" w:rsidP="006468B0">
      <w:pPr>
        <w:pStyle w:val="Titre2"/>
      </w:pPr>
      <w:bookmarkStart w:id="54" w:name="_Toc71624331"/>
      <w:r w:rsidRPr="00F84B4A">
        <w:t xml:space="preserve">Stratégie et </w:t>
      </w:r>
      <w:r w:rsidR="00A30815" w:rsidRPr="00F84B4A">
        <w:t>appétence</w:t>
      </w:r>
      <w:r w:rsidRPr="00F84B4A">
        <w:t xml:space="preserve"> au risque</w:t>
      </w:r>
      <w:r w:rsidR="00401CD0" w:rsidRPr="00F84B4A">
        <w:t xml:space="preserve"> et objectifs de sécurité</w:t>
      </w:r>
      <w:bookmarkEnd w:id="54"/>
    </w:p>
    <w:p w14:paraId="5447EC93" w14:textId="097CDE0A" w:rsidR="00CB75EE" w:rsidRDefault="00CB75EE" w:rsidP="00D50776">
      <w:pPr>
        <w:pStyle w:val="Corpsdetexte"/>
      </w:pPr>
      <w:r w:rsidRPr="00F84B4A">
        <w:t>Pour chaque scénario de risque, des seuils d’acceptation du risque et un niveau de sécurité à atteindre en cas de non acceptation ont été déterminés. Ces décisions se formalisent dans la stratégie de traitement du risque présentée ci-dessous.</w:t>
      </w:r>
    </w:p>
    <w:p w14:paraId="6CDC7DB4" w14:textId="45EE0EF0" w:rsidR="003031B0" w:rsidRPr="00F84B4A" w:rsidRDefault="003031B0" w:rsidP="00E91226">
      <w:pPr>
        <w:pStyle w:val="Lgende"/>
        <w:spacing w:after="0"/>
      </w:pPr>
      <w:r w:rsidRPr="00F84B4A">
        <w:t xml:space="preserve">Tableau </w:t>
      </w:r>
      <w:r w:rsidRPr="00F84B4A">
        <w:fldChar w:fldCharType="begin"/>
      </w:r>
      <w:r w:rsidRPr="00F84B4A">
        <w:instrText>SEQ Tableau \* ARABIC</w:instrText>
      </w:r>
      <w:r w:rsidRPr="00F84B4A">
        <w:fldChar w:fldCharType="separate"/>
      </w:r>
      <w:r w:rsidR="0027046F">
        <w:rPr>
          <w:noProof/>
        </w:rPr>
        <w:t>19</w:t>
      </w:r>
      <w:r w:rsidRPr="00F84B4A">
        <w:fldChar w:fldCharType="end"/>
      </w:r>
      <w:r w:rsidR="000A4074">
        <w:t xml:space="preserve"> - </w:t>
      </w:r>
      <w:r w:rsidR="00491A55" w:rsidRPr="00412BC2">
        <w:t>Niveaux</w:t>
      </w:r>
      <w:r w:rsidR="00491A55" w:rsidRPr="00F84B4A">
        <w:t xml:space="preserve"> de</w:t>
      </w:r>
      <w:r w:rsidRPr="00F84B4A">
        <w:t xml:space="preserve"> risques</w:t>
      </w:r>
    </w:p>
    <w:tbl>
      <w:tblPr>
        <w:tblStyle w:val="Grilledutableau"/>
        <w:tblW w:w="0" w:type="auto"/>
        <w:tblLook w:val="04A0" w:firstRow="1" w:lastRow="0" w:firstColumn="1" w:lastColumn="0" w:noHBand="0" w:noVBand="1"/>
      </w:tblPr>
      <w:tblGrid>
        <w:gridCol w:w="1192"/>
        <w:gridCol w:w="2064"/>
        <w:gridCol w:w="6259"/>
      </w:tblGrid>
      <w:tr w:rsidR="0016211D" w:rsidRPr="00F84B4A" w14:paraId="4B25A963" w14:textId="77777777" w:rsidTr="005B4EA7">
        <w:trPr>
          <w:trHeight w:val="340"/>
        </w:trPr>
        <w:tc>
          <w:tcPr>
            <w:tcW w:w="0" w:type="auto"/>
            <w:shd w:val="pct25" w:color="auto" w:fill="auto"/>
          </w:tcPr>
          <w:p w14:paraId="210A387B" w14:textId="7BF52168" w:rsidR="0016211D" w:rsidRPr="00D50776" w:rsidRDefault="0016211D" w:rsidP="00D50776">
            <w:pPr>
              <w:pStyle w:val="Corpsdetexte"/>
              <w:spacing w:before="0"/>
              <w:jc w:val="center"/>
              <w:rPr>
                <w:b/>
                <w:bCs/>
                <w:sz w:val="20"/>
                <w:szCs w:val="20"/>
              </w:rPr>
            </w:pPr>
            <w:r w:rsidRPr="00D50776">
              <w:rPr>
                <w:b/>
                <w:bCs/>
                <w:sz w:val="20"/>
                <w:szCs w:val="20"/>
              </w:rPr>
              <w:t>Niveau de risque</w:t>
            </w:r>
          </w:p>
        </w:tc>
        <w:tc>
          <w:tcPr>
            <w:tcW w:w="2064" w:type="dxa"/>
            <w:shd w:val="pct25" w:color="auto" w:fill="auto"/>
          </w:tcPr>
          <w:p w14:paraId="20258C72" w14:textId="6549CB47" w:rsidR="0016211D" w:rsidRPr="00D50776" w:rsidRDefault="0016211D" w:rsidP="00D50776">
            <w:pPr>
              <w:pStyle w:val="Corpsdetexte"/>
              <w:spacing w:before="0"/>
              <w:jc w:val="center"/>
              <w:rPr>
                <w:b/>
                <w:bCs/>
                <w:sz w:val="20"/>
                <w:szCs w:val="20"/>
              </w:rPr>
            </w:pPr>
            <w:r w:rsidRPr="00D50776">
              <w:rPr>
                <w:b/>
                <w:bCs/>
                <w:sz w:val="20"/>
                <w:szCs w:val="20"/>
              </w:rPr>
              <w:t>Acceptabilité du risque</w:t>
            </w:r>
          </w:p>
        </w:tc>
        <w:tc>
          <w:tcPr>
            <w:tcW w:w="6259" w:type="dxa"/>
            <w:shd w:val="pct25" w:color="auto" w:fill="auto"/>
            <w:vAlign w:val="center"/>
          </w:tcPr>
          <w:p w14:paraId="5B89A902" w14:textId="531090C5" w:rsidR="0016211D" w:rsidRPr="00D50776" w:rsidRDefault="0016211D" w:rsidP="005B4EA7">
            <w:pPr>
              <w:pStyle w:val="Corpsdetexte"/>
              <w:spacing w:before="0"/>
              <w:jc w:val="center"/>
              <w:rPr>
                <w:b/>
                <w:bCs/>
                <w:sz w:val="20"/>
                <w:szCs w:val="20"/>
              </w:rPr>
            </w:pPr>
            <w:r w:rsidRPr="00D50776">
              <w:rPr>
                <w:b/>
                <w:bCs/>
                <w:sz w:val="20"/>
                <w:szCs w:val="20"/>
              </w:rPr>
              <w:t>Intitulé des décisions et des action</w:t>
            </w:r>
            <w:r w:rsidR="003031B0" w:rsidRPr="00D50776">
              <w:rPr>
                <w:b/>
                <w:bCs/>
                <w:sz w:val="20"/>
                <w:szCs w:val="20"/>
              </w:rPr>
              <w:t>s</w:t>
            </w:r>
          </w:p>
        </w:tc>
      </w:tr>
      <w:tr w:rsidR="0016211D" w:rsidRPr="00F84B4A" w14:paraId="35D44BE2" w14:textId="77777777" w:rsidTr="00D50FD7">
        <w:trPr>
          <w:trHeight w:val="340"/>
        </w:trPr>
        <w:tc>
          <w:tcPr>
            <w:tcW w:w="0" w:type="auto"/>
            <w:shd w:val="clear" w:color="auto" w:fill="009900"/>
            <w:vAlign w:val="center"/>
          </w:tcPr>
          <w:p w14:paraId="7EE017DF" w14:textId="71122CA6" w:rsidR="0016211D" w:rsidRPr="00D50776" w:rsidRDefault="0016211D" w:rsidP="00D50776">
            <w:pPr>
              <w:pStyle w:val="Corpsdetexte"/>
              <w:spacing w:before="0"/>
              <w:jc w:val="center"/>
              <w:rPr>
                <w:sz w:val="20"/>
                <w:szCs w:val="20"/>
              </w:rPr>
            </w:pPr>
            <w:r w:rsidRPr="00D50776">
              <w:rPr>
                <w:sz w:val="20"/>
                <w:szCs w:val="20"/>
              </w:rPr>
              <w:t>Faible</w:t>
            </w:r>
          </w:p>
        </w:tc>
        <w:tc>
          <w:tcPr>
            <w:tcW w:w="2064" w:type="dxa"/>
            <w:vAlign w:val="center"/>
          </w:tcPr>
          <w:p w14:paraId="7600CF34" w14:textId="08AC93C1" w:rsidR="0016211D" w:rsidRPr="00D50776" w:rsidRDefault="0016211D" w:rsidP="00D50776">
            <w:pPr>
              <w:pStyle w:val="Corpsdetexte"/>
              <w:spacing w:before="0"/>
              <w:jc w:val="center"/>
              <w:rPr>
                <w:sz w:val="20"/>
                <w:szCs w:val="20"/>
              </w:rPr>
            </w:pPr>
            <w:r w:rsidRPr="00D50776">
              <w:rPr>
                <w:sz w:val="20"/>
                <w:szCs w:val="20"/>
              </w:rPr>
              <w:t>Acceptable en l’état</w:t>
            </w:r>
          </w:p>
        </w:tc>
        <w:tc>
          <w:tcPr>
            <w:tcW w:w="6259" w:type="dxa"/>
          </w:tcPr>
          <w:p w14:paraId="1819EE36" w14:textId="552EBD49" w:rsidR="0016211D" w:rsidRPr="00D50776" w:rsidRDefault="0016211D" w:rsidP="00D50776">
            <w:pPr>
              <w:pStyle w:val="Corpsdetexte"/>
              <w:spacing w:before="0"/>
              <w:rPr>
                <w:sz w:val="20"/>
                <w:szCs w:val="20"/>
              </w:rPr>
            </w:pPr>
            <w:r w:rsidRPr="00D50776">
              <w:rPr>
                <w:sz w:val="20"/>
                <w:szCs w:val="20"/>
              </w:rPr>
              <w:t>Aucune action n’est à entreprendre</w:t>
            </w:r>
            <w:r w:rsidR="00271187">
              <w:rPr>
                <w:sz w:val="20"/>
                <w:szCs w:val="20"/>
              </w:rPr>
              <w:t>.</w:t>
            </w:r>
          </w:p>
        </w:tc>
      </w:tr>
      <w:tr w:rsidR="0016211D" w:rsidRPr="00F84B4A" w14:paraId="38E549E9" w14:textId="77777777" w:rsidTr="00D50FD7">
        <w:trPr>
          <w:trHeight w:val="340"/>
        </w:trPr>
        <w:tc>
          <w:tcPr>
            <w:tcW w:w="0" w:type="auto"/>
            <w:shd w:val="clear" w:color="auto" w:fill="FFCC66"/>
            <w:vAlign w:val="center"/>
          </w:tcPr>
          <w:p w14:paraId="25314CE1" w14:textId="49066DC1" w:rsidR="0016211D" w:rsidRPr="00D50776" w:rsidRDefault="0016211D" w:rsidP="00D50776">
            <w:pPr>
              <w:pStyle w:val="Corpsdetexte"/>
              <w:spacing w:before="0"/>
              <w:jc w:val="center"/>
              <w:rPr>
                <w:sz w:val="20"/>
                <w:szCs w:val="20"/>
              </w:rPr>
            </w:pPr>
            <w:r w:rsidRPr="00D50776">
              <w:rPr>
                <w:sz w:val="20"/>
                <w:szCs w:val="20"/>
              </w:rPr>
              <w:t>Moyen</w:t>
            </w:r>
          </w:p>
        </w:tc>
        <w:tc>
          <w:tcPr>
            <w:tcW w:w="2064" w:type="dxa"/>
            <w:vAlign w:val="center"/>
          </w:tcPr>
          <w:p w14:paraId="6F5F1EAA" w14:textId="71D309B6" w:rsidR="0016211D" w:rsidRPr="00D50776" w:rsidRDefault="0016211D" w:rsidP="00D50776">
            <w:pPr>
              <w:pStyle w:val="Corpsdetexte"/>
              <w:spacing w:before="0"/>
              <w:jc w:val="center"/>
              <w:rPr>
                <w:sz w:val="20"/>
                <w:szCs w:val="20"/>
              </w:rPr>
            </w:pPr>
            <w:r w:rsidRPr="00D50776">
              <w:rPr>
                <w:sz w:val="20"/>
                <w:szCs w:val="20"/>
              </w:rPr>
              <w:t>Tolérable sous contrôle</w:t>
            </w:r>
          </w:p>
        </w:tc>
        <w:tc>
          <w:tcPr>
            <w:tcW w:w="6259" w:type="dxa"/>
          </w:tcPr>
          <w:p w14:paraId="2F28522D" w14:textId="7D206FC2" w:rsidR="0016211D" w:rsidRPr="00D50776" w:rsidRDefault="0016211D" w:rsidP="00D50776">
            <w:pPr>
              <w:pStyle w:val="Corpsdetexte"/>
              <w:spacing w:before="0"/>
              <w:rPr>
                <w:sz w:val="20"/>
                <w:szCs w:val="20"/>
              </w:rPr>
            </w:pPr>
            <w:r w:rsidRPr="00D50776">
              <w:rPr>
                <w:sz w:val="20"/>
                <w:szCs w:val="20"/>
              </w:rPr>
              <w:t>Un suivi en termes de gestion du risque est à mener et des actions sont à mettre en place dans le cadre d’une amélioration continue sur le moyen et long terme</w:t>
            </w:r>
            <w:r w:rsidR="00271187">
              <w:rPr>
                <w:sz w:val="20"/>
                <w:szCs w:val="20"/>
              </w:rPr>
              <w:t>.</w:t>
            </w:r>
          </w:p>
        </w:tc>
      </w:tr>
      <w:tr w:rsidR="0016211D" w:rsidRPr="00F84B4A" w14:paraId="71BF2ACD" w14:textId="77777777" w:rsidTr="00D50FD7">
        <w:trPr>
          <w:trHeight w:val="340"/>
        </w:trPr>
        <w:tc>
          <w:tcPr>
            <w:tcW w:w="0" w:type="auto"/>
            <w:shd w:val="clear" w:color="auto" w:fill="FF0000"/>
            <w:vAlign w:val="center"/>
          </w:tcPr>
          <w:p w14:paraId="524CFC14" w14:textId="0BE29E0A" w:rsidR="0016211D" w:rsidRPr="00D50776" w:rsidRDefault="0016211D" w:rsidP="00D50776">
            <w:pPr>
              <w:pStyle w:val="Corpsdetexte"/>
              <w:spacing w:before="0"/>
              <w:jc w:val="center"/>
              <w:rPr>
                <w:sz w:val="20"/>
                <w:szCs w:val="20"/>
              </w:rPr>
            </w:pPr>
            <w:r w:rsidRPr="00D50776">
              <w:rPr>
                <w:sz w:val="20"/>
                <w:szCs w:val="20"/>
              </w:rPr>
              <w:t>Elevé</w:t>
            </w:r>
          </w:p>
        </w:tc>
        <w:tc>
          <w:tcPr>
            <w:tcW w:w="2064" w:type="dxa"/>
            <w:vAlign w:val="center"/>
          </w:tcPr>
          <w:p w14:paraId="6E6F7A88" w14:textId="69A00FD8" w:rsidR="0016211D" w:rsidRPr="00D50776" w:rsidRDefault="0016211D" w:rsidP="00D50776">
            <w:pPr>
              <w:pStyle w:val="Corpsdetexte"/>
              <w:spacing w:before="0"/>
              <w:jc w:val="center"/>
              <w:rPr>
                <w:sz w:val="20"/>
                <w:szCs w:val="20"/>
              </w:rPr>
            </w:pPr>
            <w:r w:rsidRPr="00D50776">
              <w:rPr>
                <w:sz w:val="20"/>
                <w:szCs w:val="20"/>
              </w:rPr>
              <w:t>Inacceptable</w:t>
            </w:r>
          </w:p>
        </w:tc>
        <w:tc>
          <w:tcPr>
            <w:tcW w:w="6259" w:type="dxa"/>
          </w:tcPr>
          <w:p w14:paraId="45BCA97E" w14:textId="687A1267" w:rsidR="0016211D" w:rsidRPr="00D50776" w:rsidRDefault="0016211D" w:rsidP="00D50776">
            <w:pPr>
              <w:pStyle w:val="Corpsdetexte"/>
              <w:spacing w:before="0"/>
              <w:rPr>
                <w:sz w:val="20"/>
                <w:szCs w:val="20"/>
              </w:rPr>
            </w:pPr>
            <w:r w:rsidRPr="00D50776">
              <w:rPr>
                <w:sz w:val="20"/>
                <w:szCs w:val="20"/>
              </w:rPr>
              <w:t>Des mesures de réduction du risque doivent impérativement être prises à court terme. Dans le cas contraire, tout</w:t>
            </w:r>
            <w:r w:rsidR="00271187">
              <w:rPr>
                <w:sz w:val="20"/>
                <w:szCs w:val="20"/>
              </w:rPr>
              <w:t>e</w:t>
            </w:r>
            <w:r w:rsidRPr="00D50776">
              <w:rPr>
                <w:sz w:val="20"/>
                <w:szCs w:val="20"/>
              </w:rPr>
              <w:t xml:space="preserve"> ou </w:t>
            </w:r>
            <w:r w:rsidR="00271187">
              <w:rPr>
                <w:sz w:val="20"/>
                <w:szCs w:val="20"/>
              </w:rPr>
              <w:t xml:space="preserve">une </w:t>
            </w:r>
            <w:r w:rsidRPr="00D50776">
              <w:rPr>
                <w:sz w:val="20"/>
                <w:szCs w:val="20"/>
              </w:rPr>
              <w:t>partie de l’activité sera refusé</w:t>
            </w:r>
            <w:r w:rsidR="00271187">
              <w:rPr>
                <w:sz w:val="20"/>
                <w:szCs w:val="20"/>
              </w:rPr>
              <w:t>e</w:t>
            </w:r>
            <w:r w:rsidRPr="00D50776">
              <w:rPr>
                <w:sz w:val="20"/>
                <w:szCs w:val="20"/>
              </w:rPr>
              <w:t>.</w:t>
            </w:r>
          </w:p>
        </w:tc>
      </w:tr>
    </w:tbl>
    <w:p w14:paraId="10F6C2BF" w14:textId="3B01B210" w:rsidR="00F53E8A" w:rsidRPr="00F84B4A" w:rsidRDefault="00CB0056" w:rsidP="00D50FD7">
      <w:pPr>
        <w:pStyle w:val="Corpsdetexte"/>
        <w:spacing w:after="120"/>
      </w:pPr>
      <w:r w:rsidRPr="00F84B4A">
        <w:t>Le tableau ci-après présente la matrice d’appétence aux risques utilisée pour cette analyse.</w:t>
      </w:r>
    </w:p>
    <w:p w14:paraId="4B18E5FB" w14:textId="5500035D" w:rsidR="00491A55" w:rsidRPr="00F84B4A" w:rsidRDefault="00491A55" w:rsidP="00D50FD7">
      <w:pPr>
        <w:pStyle w:val="Lgende"/>
        <w:spacing w:after="0"/>
      </w:pPr>
      <w:r w:rsidRPr="00F84B4A">
        <w:t xml:space="preserve">Tableau </w:t>
      </w:r>
      <w:r w:rsidRPr="00F84B4A">
        <w:fldChar w:fldCharType="begin"/>
      </w:r>
      <w:r w:rsidRPr="00F84B4A">
        <w:instrText>SEQ Tableau \* ARABIC</w:instrText>
      </w:r>
      <w:r w:rsidRPr="00F84B4A">
        <w:fldChar w:fldCharType="separate"/>
      </w:r>
      <w:r w:rsidR="0027046F">
        <w:rPr>
          <w:noProof/>
        </w:rPr>
        <w:t>20</w:t>
      </w:r>
      <w:r w:rsidRPr="00F84B4A">
        <w:fldChar w:fldCharType="end"/>
      </w:r>
      <w:r w:rsidRPr="00F84B4A">
        <w:t xml:space="preserve"> </w:t>
      </w:r>
      <w:r w:rsidR="000A4074">
        <w:t xml:space="preserve">- </w:t>
      </w:r>
      <w:r w:rsidRPr="00F84B4A">
        <w:t>Matrice d’appétence aux risques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0"/>
        <w:gridCol w:w="1517"/>
        <w:gridCol w:w="1617"/>
        <w:gridCol w:w="1376"/>
        <w:gridCol w:w="1539"/>
        <w:gridCol w:w="1347"/>
        <w:gridCol w:w="1349"/>
      </w:tblGrid>
      <w:tr w:rsidR="003B0579" w:rsidRPr="00F84B4A" w14:paraId="5D638832" w14:textId="77777777" w:rsidTr="003F6A55">
        <w:trPr>
          <w:trHeight w:val="340"/>
        </w:trPr>
        <w:tc>
          <w:tcPr>
            <w:tcW w:w="398" w:type="pct"/>
            <w:vMerge w:val="restart"/>
            <w:tcMar>
              <w:left w:w="57" w:type="dxa"/>
              <w:right w:w="57" w:type="dxa"/>
            </w:tcMar>
            <w:vAlign w:val="center"/>
          </w:tcPr>
          <w:p w14:paraId="007946E4" w14:textId="77777777" w:rsidR="003B0579" w:rsidRPr="00D50776" w:rsidRDefault="003B0579" w:rsidP="00D50776">
            <w:pPr>
              <w:pStyle w:val="Corpsdetexte"/>
              <w:spacing w:before="0"/>
              <w:jc w:val="center"/>
              <w:rPr>
                <w:b/>
                <w:bCs/>
                <w:sz w:val="20"/>
                <w:szCs w:val="20"/>
              </w:rPr>
            </w:pPr>
            <w:r w:rsidRPr="00D50776">
              <w:rPr>
                <w:b/>
                <w:bCs/>
                <w:sz w:val="20"/>
                <w:szCs w:val="20"/>
              </w:rPr>
              <w:t>Gravité</w:t>
            </w:r>
          </w:p>
        </w:tc>
        <w:tc>
          <w:tcPr>
            <w:tcW w:w="798" w:type="pct"/>
            <w:tcMar>
              <w:left w:w="57" w:type="dxa"/>
              <w:right w:w="57" w:type="dxa"/>
            </w:tcMar>
            <w:vAlign w:val="center"/>
          </w:tcPr>
          <w:p w14:paraId="47A146E9" w14:textId="77777777" w:rsidR="003B0579" w:rsidRPr="009F616A" w:rsidRDefault="003B0579" w:rsidP="00D50776">
            <w:pPr>
              <w:pStyle w:val="Corpsdetexte"/>
              <w:spacing w:before="0"/>
              <w:rPr>
                <w:sz w:val="20"/>
                <w:szCs w:val="20"/>
              </w:rPr>
            </w:pPr>
            <w:r w:rsidRPr="009F616A">
              <w:rPr>
                <w:sz w:val="20"/>
                <w:szCs w:val="20"/>
              </w:rPr>
              <w:t>5. Catastrophique</w:t>
            </w:r>
          </w:p>
        </w:tc>
        <w:tc>
          <w:tcPr>
            <w:tcW w:w="851" w:type="pct"/>
            <w:tcBorders>
              <w:bottom w:val="single" w:sz="4" w:space="0" w:color="auto"/>
            </w:tcBorders>
            <w:shd w:val="clear" w:color="auto" w:fill="FFC000"/>
            <w:tcMar>
              <w:left w:w="57" w:type="dxa"/>
              <w:right w:w="57" w:type="dxa"/>
            </w:tcMar>
            <w:vAlign w:val="center"/>
          </w:tcPr>
          <w:p w14:paraId="112A2753" w14:textId="427C0BA8" w:rsidR="003B0579" w:rsidRPr="00D50776" w:rsidRDefault="003B0579" w:rsidP="00D50776">
            <w:pPr>
              <w:pStyle w:val="Corpsdetexte"/>
              <w:spacing w:before="0"/>
              <w:jc w:val="center"/>
              <w:rPr>
                <w:sz w:val="20"/>
                <w:szCs w:val="20"/>
              </w:rPr>
            </w:pPr>
          </w:p>
        </w:tc>
        <w:tc>
          <w:tcPr>
            <w:tcW w:w="724" w:type="pct"/>
            <w:tcBorders>
              <w:bottom w:val="single" w:sz="4" w:space="0" w:color="auto"/>
            </w:tcBorders>
            <w:shd w:val="clear" w:color="auto" w:fill="FFC000"/>
            <w:tcMar>
              <w:left w:w="57" w:type="dxa"/>
              <w:right w:w="57" w:type="dxa"/>
            </w:tcMar>
            <w:vAlign w:val="center"/>
          </w:tcPr>
          <w:p w14:paraId="19334F74" w14:textId="2BD8080B" w:rsidR="003B0579" w:rsidRPr="00D50776" w:rsidRDefault="003B0579" w:rsidP="00D50776">
            <w:pPr>
              <w:pStyle w:val="Corpsdetexte"/>
              <w:spacing w:before="0"/>
              <w:jc w:val="center"/>
              <w:rPr>
                <w:sz w:val="20"/>
                <w:szCs w:val="20"/>
              </w:rPr>
            </w:pPr>
          </w:p>
        </w:tc>
        <w:tc>
          <w:tcPr>
            <w:tcW w:w="810" w:type="pct"/>
            <w:tcBorders>
              <w:bottom w:val="single" w:sz="4" w:space="0" w:color="auto"/>
            </w:tcBorders>
            <w:shd w:val="clear" w:color="auto" w:fill="FF0000"/>
            <w:tcMar>
              <w:left w:w="57" w:type="dxa"/>
              <w:right w:w="57" w:type="dxa"/>
            </w:tcMar>
            <w:vAlign w:val="center"/>
          </w:tcPr>
          <w:p w14:paraId="607BE6BC" w14:textId="19B969F0" w:rsidR="003B0579" w:rsidRPr="00D50776" w:rsidRDefault="003B0579" w:rsidP="00D50776">
            <w:pPr>
              <w:pStyle w:val="Corpsdetexte"/>
              <w:spacing w:before="0"/>
              <w:jc w:val="center"/>
              <w:rPr>
                <w:sz w:val="20"/>
                <w:szCs w:val="20"/>
              </w:rPr>
            </w:pPr>
          </w:p>
        </w:tc>
        <w:tc>
          <w:tcPr>
            <w:tcW w:w="709" w:type="pct"/>
            <w:tcBorders>
              <w:bottom w:val="single" w:sz="4" w:space="0" w:color="auto"/>
            </w:tcBorders>
            <w:shd w:val="clear" w:color="auto" w:fill="FF0000"/>
            <w:tcMar>
              <w:left w:w="57" w:type="dxa"/>
              <w:right w:w="57" w:type="dxa"/>
            </w:tcMar>
            <w:vAlign w:val="center"/>
          </w:tcPr>
          <w:p w14:paraId="0C4FB316" w14:textId="7921CACA" w:rsidR="003B0579" w:rsidRPr="00D50776" w:rsidRDefault="003B0579" w:rsidP="00D50776">
            <w:pPr>
              <w:pStyle w:val="Corpsdetexte"/>
              <w:spacing w:before="0"/>
              <w:jc w:val="center"/>
              <w:rPr>
                <w:sz w:val="20"/>
                <w:szCs w:val="20"/>
              </w:rPr>
            </w:pPr>
          </w:p>
        </w:tc>
        <w:tc>
          <w:tcPr>
            <w:tcW w:w="710" w:type="pct"/>
            <w:tcBorders>
              <w:bottom w:val="single" w:sz="4" w:space="0" w:color="auto"/>
            </w:tcBorders>
            <w:shd w:val="clear" w:color="auto" w:fill="FF0000"/>
            <w:tcMar>
              <w:left w:w="57" w:type="dxa"/>
              <w:right w:w="57" w:type="dxa"/>
            </w:tcMar>
            <w:vAlign w:val="center"/>
          </w:tcPr>
          <w:p w14:paraId="6895FEF9" w14:textId="206DA6D7" w:rsidR="003B0579" w:rsidRPr="00D50776" w:rsidRDefault="003B0579" w:rsidP="00D50776">
            <w:pPr>
              <w:pStyle w:val="Corpsdetexte"/>
              <w:spacing w:before="0"/>
              <w:jc w:val="center"/>
              <w:rPr>
                <w:sz w:val="20"/>
                <w:szCs w:val="20"/>
              </w:rPr>
            </w:pPr>
          </w:p>
        </w:tc>
      </w:tr>
      <w:tr w:rsidR="003B0579" w:rsidRPr="00F84B4A" w14:paraId="18C9479F" w14:textId="77777777" w:rsidTr="003F6A55">
        <w:trPr>
          <w:trHeight w:val="340"/>
        </w:trPr>
        <w:tc>
          <w:tcPr>
            <w:tcW w:w="398" w:type="pct"/>
            <w:vMerge/>
          </w:tcPr>
          <w:p w14:paraId="4E6CDC07" w14:textId="77777777" w:rsidR="003B0579" w:rsidRPr="00D50776" w:rsidRDefault="003B0579" w:rsidP="00D50776">
            <w:pPr>
              <w:pStyle w:val="Corpsdetexte"/>
              <w:spacing w:before="0"/>
              <w:rPr>
                <w:sz w:val="20"/>
                <w:szCs w:val="20"/>
              </w:rPr>
            </w:pPr>
          </w:p>
        </w:tc>
        <w:tc>
          <w:tcPr>
            <w:tcW w:w="798" w:type="pct"/>
            <w:tcMar>
              <w:left w:w="57" w:type="dxa"/>
              <w:right w:w="57" w:type="dxa"/>
            </w:tcMar>
            <w:vAlign w:val="center"/>
          </w:tcPr>
          <w:p w14:paraId="4141C7AB" w14:textId="77777777" w:rsidR="003B0579" w:rsidRPr="009F616A" w:rsidRDefault="003B0579" w:rsidP="00D50776">
            <w:pPr>
              <w:pStyle w:val="Corpsdetexte"/>
              <w:spacing w:before="0"/>
              <w:rPr>
                <w:sz w:val="20"/>
                <w:szCs w:val="20"/>
              </w:rPr>
            </w:pPr>
            <w:r w:rsidRPr="009F616A">
              <w:rPr>
                <w:sz w:val="20"/>
                <w:szCs w:val="20"/>
              </w:rPr>
              <w:t>4. Critique</w:t>
            </w:r>
          </w:p>
        </w:tc>
        <w:tc>
          <w:tcPr>
            <w:tcW w:w="851" w:type="pct"/>
            <w:shd w:val="clear" w:color="auto" w:fill="FFC000"/>
            <w:tcMar>
              <w:left w:w="57" w:type="dxa"/>
              <w:right w:w="57" w:type="dxa"/>
            </w:tcMar>
            <w:vAlign w:val="center"/>
          </w:tcPr>
          <w:p w14:paraId="1395BDC5" w14:textId="29A63889" w:rsidR="003B0579" w:rsidRPr="00D50776" w:rsidRDefault="003B0579" w:rsidP="00D50776">
            <w:pPr>
              <w:pStyle w:val="Corpsdetexte"/>
              <w:spacing w:before="0"/>
              <w:jc w:val="center"/>
              <w:rPr>
                <w:sz w:val="20"/>
                <w:szCs w:val="20"/>
              </w:rPr>
            </w:pPr>
          </w:p>
        </w:tc>
        <w:tc>
          <w:tcPr>
            <w:tcW w:w="724" w:type="pct"/>
            <w:tcBorders>
              <w:bottom w:val="single" w:sz="4" w:space="0" w:color="auto"/>
            </w:tcBorders>
            <w:shd w:val="clear" w:color="auto" w:fill="FFC000"/>
            <w:tcMar>
              <w:left w:w="57" w:type="dxa"/>
              <w:right w:w="57" w:type="dxa"/>
            </w:tcMar>
            <w:vAlign w:val="center"/>
          </w:tcPr>
          <w:p w14:paraId="729DEF74" w14:textId="68D39C9C" w:rsidR="003B0579" w:rsidRPr="00D50776" w:rsidRDefault="003B0579" w:rsidP="00D50776">
            <w:pPr>
              <w:pStyle w:val="Corpsdetexte"/>
              <w:spacing w:before="0"/>
              <w:jc w:val="center"/>
              <w:rPr>
                <w:sz w:val="20"/>
                <w:szCs w:val="20"/>
              </w:rPr>
            </w:pPr>
          </w:p>
        </w:tc>
        <w:tc>
          <w:tcPr>
            <w:tcW w:w="810" w:type="pct"/>
            <w:tcBorders>
              <w:bottom w:val="single" w:sz="4" w:space="0" w:color="auto"/>
            </w:tcBorders>
            <w:shd w:val="clear" w:color="auto" w:fill="FFC000"/>
            <w:tcMar>
              <w:left w:w="57" w:type="dxa"/>
              <w:right w:w="57" w:type="dxa"/>
            </w:tcMar>
            <w:vAlign w:val="center"/>
          </w:tcPr>
          <w:p w14:paraId="2FF81A85" w14:textId="192BF965" w:rsidR="003B0579" w:rsidRPr="00D50776" w:rsidRDefault="003B0579" w:rsidP="00D50776">
            <w:pPr>
              <w:pStyle w:val="Corpsdetexte"/>
              <w:spacing w:before="0"/>
              <w:jc w:val="center"/>
              <w:rPr>
                <w:sz w:val="20"/>
                <w:szCs w:val="20"/>
              </w:rPr>
            </w:pPr>
          </w:p>
        </w:tc>
        <w:tc>
          <w:tcPr>
            <w:tcW w:w="709" w:type="pct"/>
            <w:tcBorders>
              <w:bottom w:val="single" w:sz="4" w:space="0" w:color="auto"/>
            </w:tcBorders>
            <w:shd w:val="clear" w:color="auto" w:fill="FF0000"/>
            <w:tcMar>
              <w:left w:w="57" w:type="dxa"/>
              <w:right w:w="57" w:type="dxa"/>
            </w:tcMar>
            <w:vAlign w:val="center"/>
          </w:tcPr>
          <w:p w14:paraId="5C1E3103" w14:textId="470B60AC" w:rsidR="003B0579" w:rsidRPr="00D50776" w:rsidRDefault="003B0579" w:rsidP="00D50776">
            <w:pPr>
              <w:pStyle w:val="Corpsdetexte"/>
              <w:spacing w:before="0"/>
              <w:jc w:val="center"/>
              <w:rPr>
                <w:sz w:val="20"/>
                <w:szCs w:val="20"/>
              </w:rPr>
            </w:pPr>
          </w:p>
        </w:tc>
        <w:tc>
          <w:tcPr>
            <w:tcW w:w="710" w:type="pct"/>
            <w:tcBorders>
              <w:bottom w:val="single" w:sz="4" w:space="0" w:color="auto"/>
            </w:tcBorders>
            <w:shd w:val="clear" w:color="auto" w:fill="FF0000"/>
            <w:tcMar>
              <w:left w:w="57" w:type="dxa"/>
              <w:right w:w="57" w:type="dxa"/>
            </w:tcMar>
            <w:vAlign w:val="center"/>
          </w:tcPr>
          <w:p w14:paraId="0D4B31FC" w14:textId="1A887D2E" w:rsidR="003B0579" w:rsidRPr="00D50776" w:rsidRDefault="003B0579" w:rsidP="00D50776">
            <w:pPr>
              <w:pStyle w:val="Corpsdetexte"/>
              <w:spacing w:before="0"/>
              <w:jc w:val="center"/>
              <w:rPr>
                <w:sz w:val="20"/>
                <w:szCs w:val="20"/>
              </w:rPr>
            </w:pPr>
          </w:p>
        </w:tc>
      </w:tr>
      <w:tr w:rsidR="003B0579" w:rsidRPr="00F84B4A" w14:paraId="168BCCC6" w14:textId="77777777" w:rsidTr="003F6A55">
        <w:trPr>
          <w:trHeight w:val="340"/>
        </w:trPr>
        <w:tc>
          <w:tcPr>
            <w:tcW w:w="398" w:type="pct"/>
            <w:vMerge/>
          </w:tcPr>
          <w:p w14:paraId="7CCD65A4" w14:textId="77777777" w:rsidR="003B0579" w:rsidRPr="00D50776" w:rsidRDefault="003B0579" w:rsidP="00D50776">
            <w:pPr>
              <w:pStyle w:val="Corpsdetexte"/>
              <w:spacing w:before="0"/>
              <w:rPr>
                <w:sz w:val="20"/>
                <w:szCs w:val="20"/>
              </w:rPr>
            </w:pPr>
          </w:p>
        </w:tc>
        <w:tc>
          <w:tcPr>
            <w:tcW w:w="798" w:type="pct"/>
            <w:tcMar>
              <w:left w:w="57" w:type="dxa"/>
              <w:right w:w="57" w:type="dxa"/>
            </w:tcMar>
            <w:vAlign w:val="center"/>
          </w:tcPr>
          <w:p w14:paraId="6EC13E56" w14:textId="77777777" w:rsidR="003B0579" w:rsidRPr="009F616A" w:rsidRDefault="003B0579" w:rsidP="00D50776">
            <w:pPr>
              <w:pStyle w:val="Corpsdetexte"/>
              <w:spacing w:before="0"/>
              <w:rPr>
                <w:sz w:val="20"/>
                <w:szCs w:val="20"/>
              </w:rPr>
            </w:pPr>
            <w:r w:rsidRPr="009F616A">
              <w:rPr>
                <w:sz w:val="20"/>
                <w:szCs w:val="20"/>
              </w:rPr>
              <w:t>3. Grave</w:t>
            </w:r>
          </w:p>
        </w:tc>
        <w:tc>
          <w:tcPr>
            <w:tcW w:w="851" w:type="pct"/>
            <w:shd w:val="clear" w:color="auto" w:fill="00B050"/>
            <w:tcMar>
              <w:left w:w="57" w:type="dxa"/>
              <w:right w:w="57" w:type="dxa"/>
            </w:tcMar>
            <w:vAlign w:val="center"/>
          </w:tcPr>
          <w:p w14:paraId="06814987" w14:textId="371E35A3" w:rsidR="003B0579" w:rsidRPr="00D50776" w:rsidRDefault="003B0579" w:rsidP="00D50776">
            <w:pPr>
              <w:pStyle w:val="Corpsdetexte"/>
              <w:spacing w:before="0"/>
              <w:jc w:val="center"/>
              <w:rPr>
                <w:sz w:val="20"/>
                <w:szCs w:val="20"/>
              </w:rPr>
            </w:pPr>
          </w:p>
        </w:tc>
        <w:tc>
          <w:tcPr>
            <w:tcW w:w="724" w:type="pct"/>
            <w:tcBorders>
              <w:bottom w:val="single" w:sz="4" w:space="0" w:color="auto"/>
            </w:tcBorders>
            <w:shd w:val="clear" w:color="auto" w:fill="FFC000"/>
            <w:tcMar>
              <w:left w:w="57" w:type="dxa"/>
              <w:right w:w="57" w:type="dxa"/>
            </w:tcMar>
            <w:vAlign w:val="center"/>
          </w:tcPr>
          <w:p w14:paraId="28EE8341" w14:textId="1CFC6CB5" w:rsidR="003B0579" w:rsidRPr="00D50776" w:rsidRDefault="003B0579" w:rsidP="00D50776">
            <w:pPr>
              <w:pStyle w:val="Corpsdetexte"/>
              <w:spacing w:before="0"/>
              <w:jc w:val="center"/>
              <w:rPr>
                <w:sz w:val="20"/>
                <w:szCs w:val="20"/>
              </w:rPr>
            </w:pPr>
          </w:p>
        </w:tc>
        <w:tc>
          <w:tcPr>
            <w:tcW w:w="810" w:type="pct"/>
            <w:tcBorders>
              <w:bottom w:val="single" w:sz="4" w:space="0" w:color="auto"/>
            </w:tcBorders>
            <w:shd w:val="clear" w:color="auto" w:fill="FFC000"/>
            <w:tcMar>
              <w:left w:w="57" w:type="dxa"/>
              <w:right w:w="57" w:type="dxa"/>
            </w:tcMar>
            <w:vAlign w:val="center"/>
          </w:tcPr>
          <w:p w14:paraId="612E2BD4" w14:textId="185287FD" w:rsidR="003B0579" w:rsidRPr="00D50776" w:rsidRDefault="003B0579" w:rsidP="00D50776">
            <w:pPr>
              <w:pStyle w:val="Corpsdetexte"/>
              <w:spacing w:before="0"/>
              <w:jc w:val="center"/>
              <w:rPr>
                <w:sz w:val="20"/>
                <w:szCs w:val="20"/>
              </w:rPr>
            </w:pPr>
          </w:p>
        </w:tc>
        <w:tc>
          <w:tcPr>
            <w:tcW w:w="709" w:type="pct"/>
            <w:tcBorders>
              <w:bottom w:val="single" w:sz="4" w:space="0" w:color="auto"/>
            </w:tcBorders>
            <w:shd w:val="clear" w:color="auto" w:fill="FFC000"/>
            <w:tcMar>
              <w:left w:w="57" w:type="dxa"/>
              <w:right w:w="57" w:type="dxa"/>
            </w:tcMar>
            <w:vAlign w:val="center"/>
          </w:tcPr>
          <w:p w14:paraId="43544E57" w14:textId="3137C323" w:rsidR="003B0579" w:rsidRPr="00D50776" w:rsidRDefault="003B0579" w:rsidP="00D50776">
            <w:pPr>
              <w:pStyle w:val="Corpsdetexte"/>
              <w:spacing w:before="0"/>
              <w:jc w:val="center"/>
              <w:rPr>
                <w:sz w:val="20"/>
                <w:szCs w:val="20"/>
              </w:rPr>
            </w:pPr>
          </w:p>
        </w:tc>
        <w:tc>
          <w:tcPr>
            <w:tcW w:w="710" w:type="pct"/>
            <w:tcBorders>
              <w:bottom w:val="single" w:sz="4" w:space="0" w:color="auto"/>
            </w:tcBorders>
            <w:shd w:val="clear" w:color="auto" w:fill="FF0000"/>
            <w:tcMar>
              <w:left w:w="57" w:type="dxa"/>
              <w:right w:w="57" w:type="dxa"/>
            </w:tcMar>
            <w:vAlign w:val="center"/>
          </w:tcPr>
          <w:p w14:paraId="144E2FC8" w14:textId="4345E178" w:rsidR="003B0579" w:rsidRPr="00D50776" w:rsidRDefault="003B0579" w:rsidP="00D50776">
            <w:pPr>
              <w:pStyle w:val="Corpsdetexte"/>
              <w:spacing w:before="0"/>
              <w:jc w:val="center"/>
              <w:rPr>
                <w:sz w:val="20"/>
                <w:szCs w:val="20"/>
              </w:rPr>
            </w:pPr>
          </w:p>
        </w:tc>
      </w:tr>
      <w:tr w:rsidR="003B0579" w:rsidRPr="00F84B4A" w14:paraId="6B5C5836" w14:textId="77777777" w:rsidTr="003F6A55">
        <w:trPr>
          <w:trHeight w:val="340"/>
        </w:trPr>
        <w:tc>
          <w:tcPr>
            <w:tcW w:w="398" w:type="pct"/>
            <w:vMerge/>
          </w:tcPr>
          <w:p w14:paraId="0C3B757D" w14:textId="77777777" w:rsidR="003B0579" w:rsidRPr="00D50776" w:rsidRDefault="003B0579" w:rsidP="00D50776">
            <w:pPr>
              <w:pStyle w:val="Corpsdetexte"/>
              <w:spacing w:before="0"/>
              <w:rPr>
                <w:sz w:val="20"/>
                <w:szCs w:val="20"/>
              </w:rPr>
            </w:pPr>
          </w:p>
        </w:tc>
        <w:tc>
          <w:tcPr>
            <w:tcW w:w="798" w:type="pct"/>
            <w:tcBorders>
              <w:bottom w:val="single" w:sz="4" w:space="0" w:color="auto"/>
            </w:tcBorders>
            <w:tcMar>
              <w:left w:w="57" w:type="dxa"/>
              <w:right w:w="57" w:type="dxa"/>
            </w:tcMar>
            <w:vAlign w:val="center"/>
          </w:tcPr>
          <w:p w14:paraId="601700AB" w14:textId="77777777" w:rsidR="003B0579" w:rsidRPr="009F616A" w:rsidRDefault="003B0579" w:rsidP="00D50776">
            <w:pPr>
              <w:pStyle w:val="Corpsdetexte"/>
              <w:spacing w:before="0"/>
              <w:rPr>
                <w:sz w:val="20"/>
                <w:szCs w:val="20"/>
              </w:rPr>
            </w:pPr>
            <w:r w:rsidRPr="009F616A">
              <w:rPr>
                <w:sz w:val="20"/>
                <w:szCs w:val="20"/>
              </w:rPr>
              <w:t>2. Significative</w:t>
            </w:r>
          </w:p>
        </w:tc>
        <w:tc>
          <w:tcPr>
            <w:tcW w:w="851" w:type="pct"/>
            <w:shd w:val="clear" w:color="auto" w:fill="00B050"/>
            <w:tcMar>
              <w:left w:w="57" w:type="dxa"/>
              <w:right w:w="57" w:type="dxa"/>
            </w:tcMar>
            <w:vAlign w:val="center"/>
          </w:tcPr>
          <w:p w14:paraId="6D818C2A" w14:textId="6AE78492" w:rsidR="003B0579" w:rsidRPr="00D50776" w:rsidRDefault="003B0579" w:rsidP="00D50776">
            <w:pPr>
              <w:pStyle w:val="Corpsdetexte"/>
              <w:spacing w:before="0"/>
              <w:jc w:val="center"/>
              <w:rPr>
                <w:sz w:val="20"/>
                <w:szCs w:val="20"/>
              </w:rPr>
            </w:pPr>
          </w:p>
        </w:tc>
        <w:tc>
          <w:tcPr>
            <w:tcW w:w="724" w:type="pct"/>
            <w:shd w:val="clear" w:color="auto" w:fill="00B050"/>
            <w:tcMar>
              <w:left w:w="57" w:type="dxa"/>
              <w:right w:w="57" w:type="dxa"/>
            </w:tcMar>
            <w:vAlign w:val="center"/>
          </w:tcPr>
          <w:p w14:paraId="1DEB249E" w14:textId="4ED5B5EC" w:rsidR="003B0579" w:rsidRPr="00D50776" w:rsidRDefault="003B0579" w:rsidP="00D50776">
            <w:pPr>
              <w:pStyle w:val="Corpsdetexte"/>
              <w:spacing w:before="0"/>
              <w:jc w:val="center"/>
              <w:rPr>
                <w:sz w:val="20"/>
                <w:szCs w:val="20"/>
              </w:rPr>
            </w:pPr>
          </w:p>
        </w:tc>
        <w:tc>
          <w:tcPr>
            <w:tcW w:w="810" w:type="pct"/>
            <w:tcBorders>
              <w:bottom w:val="single" w:sz="4" w:space="0" w:color="auto"/>
            </w:tcBorders>
            <w:shd w:val="clear" w:color="auto" w:fill="FFC000"/>
            <w:tcMar>
              <w:left w:w="57" w:type="dxa"/>
              <w:right w:w="57" w:type="dxa"/>
            </w:tcMar>
            <w:vAlign w:val="center"/>
          </w:tcPr>
          <w:p w14:paraId="60E87087" w14:textId="77B0F353" w:rsidR="003B0579" w:rsidRPr="00D50776" w:rsidRDefault="003B0579" w:rsidP="00D50776">
            <w:pPr>
              <w:pStyle w:val="Corpsdetexte"/>
              <w:spacing w:before="0"/>
              <w:jc w:val="center"/>
              <w:rPr>
                <w:sz w:val="20"/>
                <w:szCs w:val="20"/>
              </w:rPr>
            </w:pPr>
          </w:p>
        </w:tc>
        <w:tc>
          <w:tcPr>
            <w:tcW w:w="709" w:type="pct"/>
            <w:tcBorders>
              <w:bottom w:val="single" w:sz="4" w:space="0" w:color="auto"/>
            </w:tcBorders>
            <w:shd w:val="clear" w:color="auto" w:fill="FFC000"/>
            <w:tcMar>
              <w:left w:w="57" w:type="dxa"/>
              <w:right w:w="57" w:type="dxa"/>
            </w:tcMar>
            <w:vAlign w:val="center"/>
          </w:tcPr>
          <w:p w14:paraId="5031CE8C" w14:textId="5A73BA20" w:rsidR="003B0579" w:rsidRPr="00D50776" w:rsidRDefault="003B0579" w:rsidP="00D50776">
            <w:pPr>
              <w:pStyle w:val="Corpsdetexte"/>
              <w:spacing w:before="0"/>
              <w:jc w:val="center"/>
              <w:rPr>
                <w:sz w:val="20"/>
                <w:szCs w:val="20"/>
              </w:rPr>
            </w:pPr>
          </w:p>
        </w:tc>
        <w:tc>
          <w:tcPr>
            <w:tcW w:w="710" w:type="pct"/>
            <w:tcBorders>
              <w:bottom w:val="single" w:sz="4" w:space="0" w:color="auto"/>
            </w:tcBorders>
            <w:shd w:val="clear" w:color="auto" w:fill="FFCC00"/>
            <w:tcMar>
              <w:left w:w="57" w:type="dxa"/>
              <w:right w:w="57" w:type="dxa"/>
            </w:tcMar>
            <w:vAlign w:val="center"/>
          </w:tcPr>
          <w:p w14:paraId="21CDB318" w14:textId="24B84AF3" w:rsidR="003B0579" w:rsidRPr="00D50776" w:rsidRDefault="003B0579" w:rsidP="00D50776">
            <w:pPr>
              <w:pStyle w:val="Corpsdetexte"/>
              <w:spacing w:before="0"/>
              <w:jc w:val="center"/>
              <w:rPr>
                <w:sz w:val="20"/>
                <w:szCs w:val="20"/>
              </w:rPr>
            </w:pPr>
          </w:p>
        </w:tc>
      </w:tr>
      <w:tr w:rsidR="003B0579" w:rsidRPr="00F84B4A" w14:paraId="2F142B7B" w14:textId="77777777" w:rsidTr="003F6A55">
        <w:trPr>
          <w:trHeight w:val="340"/>
        </w:trPr>
        <w:tc>
          <w:tcPr>
            <w:tcW w:w="398" w:type="pct"/>
            <w:vMerge/>
          </w:tcPr>
          <w:p w14:paraId="50B10E2C" w14:textId="77777777" w:rsidR="003B0579" w:rsidRPr="00D50776" w:rsidRDefault="003B0579" w:rsidP="00D50776">
            <w:pPr>
              <w:pStyle w:val="Corpsdetexte"/>
              <w:spacing w:before="0"/>
              <w:rPr>
                <w:sz w:val="20"/>
                <w:szCs w:val="20"/>
              </w:rPr>
            </w:pPr>
          </w:p>
        </w:tc>
        <w:tc>
          <w:tcPr>
            <w:tcW w:w="798" w:type="pct"/>
            <w:tcBorders>
              <w:bottom w:val="single" w:sz="4" w:space="0" w:color="auto"/>
            </w:tcBorders>
            <w:tcMar>
              <w:left w:w="57" w:type="dxa"/>
              <w:right w:w="57" w:type="dxa"/>
            </w:tcMar>
            <w:vAlign w:val="center"/>
          </w:tcPr>
          <w:p w14:paraId="33797FE2" w14:textId="77777777" w:rsidR="003B0579" w:rsidRPr="009F616A" w:rsidRDefault="003B0579" w:rsidP="00D50776">
            <w:pPr>
              <w:pStyle w:val="Corpsdetexte"/>
              <w:spacing w:before="0"/>
              <w:rPr>
                <w:sz w:val="20"/>
                <w:szCs w:val="20"/>
              </w:rPr>
            </w:pPr>
            <w:r w:rsidRPr="009F616A">
              <w:rPr>
                <w:sz w:val="20"/>
                <w:szCs w:val="20"/>
              </w:rPr>
              <w:t>1. Mineure</w:t>
            </w:r>
          </w:p>
        </w:tc>
        <w:tc>
          <w:tcPr>
            <w:tcW w:w="851" w:type="pct"/>
            <w:tcBorders>
              <w:bottom w:val="single" w:sz="4" w:space="0" w:color="auto"/>
            </w:tcBorders>
            <w:shd w:val="clear" w:color="auto" w:fill="00B050"/>
            <w:tcMar>
              <w:left w:w="57" w:type="dxa"/>
              <w:right w:w="57" w:type="dxa"/>
            </w:tcMar>
            <w:vAlign w:val="center"/>
          </w:tcPr>
          <w:p w14:paraId="572BC908" w14:textId="4D200047" w:rsidR="003B0579" w:rsidRPr="00D50776" w:rsidRDefault="003B0579" w:rsidP="00D50776">
            <w:pPr>
              <w:pStyle w:val="Corpsdetexte"/>
              <w:spacing w:before="0"/>
              <w:jc w:val="center"/>
              <w:rPr>
                <w:sz w:val="20"/>
                <w:szCs w:val="20"/>
              </w:rPr>
            </w:pPr>
          </w:p>
        </w:tc>
        <w:tc>
          <w:tcPr>
            <w:tcW w:w="724" w:type="pct"/>
            <w:shd w:val="clear" w:color="auto" w:fill="00B050"/>
            <w:tcMar>
              <w:left w:w="57" w:type="dxa"/>
              <w:right w:w="57" w:type="dxa"/>
            </w:tcMar>
            <w:vAlign w:val="center"/>
          </w:tcPr>
          <w:p w14:paraId="45CC2022" w14:textId="5FB77FE1" w:rsidR="003B0579" w:rsidRPr="00D50776" w:rsidRDefault="003B0579" w:rsidP="00D50776">
            <w:pPr>
              <w:pStyle w:val="Corpsdetexte"/>
              <w:spacing w:before="0"/>
              <w:jc w:val="center"/>
              <w:rPr>
                <w:sz w:val="20"/>
                <w:szCs w:val="20"/>
              </w:rPr>
            </w:pPr>
          </w:p>
        </w:tc>
        <w:tc>
          <w:tcPr>
            <w:tcW w:w="810" w:type="pct"/>
            <w:shd w:val="clear" w:color="auto" w:fill="00B050"/>
            <w:tcMar>
              <w:left w:w="57" w:type="dxa"/>
              <w:right w:w="57" w:type="dxa"/>
            </w:tcMar>
            <w:vAlign w:val="center"/>
          </w:tcPr>
          <w:p w14:paraId="42F9853A" w14:textId="1DB1BDA5" w:rsidR="003B0579" w:rsidRPr="00D50776" w:rsidRDefault="003B0579" w:rsidP="00D50776">
            <w:pPr>
              <w:pStyle w:val="Corpsdetexte"/>
              <w:spacing w:before="0"/>
              <w:jc w:val="center"/>
              <w:rPr>
                <w:sz w:val="20"/>
                <w:szCs w:val="20"/>
              </w:rPr>
            </w:pPr>
          </w:p>
        </w:tc>
        <w:tc>
          <w:tcPr>
            <w:tcW w:w="709" w:type="pct"/>
            <w:shd w:val="clear" w:color="auto" w:fill="FFC000"/>
            <w:tcMar>
              <w:left w:w="57" w:type="dxa"/>
              <w:right w:w="57" w:type="dxa"/>
            </w:tcMar>
            <w:vAlign w:val="center"/>
          </w:tcPr>
          <w:p w14:paraId="7978E9D8" w14:textId="46C533CA" w:rsidR="003B0579" w:rsidRPr="00D50776" w:rsidRDefault="003B0579" w:rsidP="00D50776">
            <w:pPr>
              <w:pStyle w:val="Corpsdetexte"/>
              <w:spacing w:before="0"/>
              <w:jc w:val="center"/>
              <w:rPr>
                <w:sz w:val="20"/>
                <w:szCs w:val="20"/>
              </w:rPr>
            </w:pPr>
          </w:p>
        </w:tc>
        <w:tc>
          <w:tcPr>
            <w:tcW w:w="710" w:type="pct"/>
            <w:shd w:val="clear" w:color="auto" w:fill="FFC000"/>
            <w:tcMar>
              <w:left w:w="57" w:type="dxa"/>
              <w:right w:w="57" w:type="dxa"/>
            </w:tcMar>
            <w:vAlign w:val="center"/>
          </w:tcPr>
          <w:p w14:paraId="2EAFF343" w14:textId="1660A5DA" w:rsidR="003B0579" w:rsidRPr="00D50776" w:rsidRDefault="003B0579" w:rsidP="00D50776">
            <w:pPr>
              <w:pStyle w:val="Corpsdetexte"/>
              <w:spacing w:before="0"/>
              <w:jc w:val="center"/>
              <w:rPr>
                <w:sz w:val="20"/>
                <w:szCs w:val="20"/>
              </w:rPr>
            </w:pPr>
          </w:p>
        </w:tc>
      </w:tr>
      <w:tr w:rsidR="003B0579" w:rsidRPr="00F84B4A" w14:paraId="049D336B" w14:textId="77777777" w:rsidTr="003F6A55">
        <w:trPr>
          <w:trHeight w:val="340"/>
        </w:trPr>
        <w:tc>
          <w:tcPr>
            <w:tcW w:w="398" w:type="pct"/>
            <w:tcBorders>
              <w:top w:val="single" w:sz="4" w:space="0" w:color="auto"/>
              <w:left w:val="nil"/>
              <w:bottom w:val="nil"/>
              <w:right w:val="nil"/>
            </w:tcBorders>
            <w:tcMar>
              <w:left w:w="57" w:type="dxa"/>
              <w:right w:w="57" w:type="dxa"/>
            </w:tcMar>
            <w:vAlign w:val="center"/>
          </w:tcPr>
          <w:p w14:paraId="33D4D4DE" w14:textId="77777777" w:rsidR="003B0579" w:rsidRPr="00D50776" w:rsidRDefault="003B0579" w:rsidP="00D50776">
            <w:pPr>
              <w:pStyle w:val="Corpsdetexte"/>
              <w:spacing w:before="0"/>
              <w:rPr>
                <w:sz w:val="20"/>
                <w:szCs w:val="20"/>
              </w:rPr>
            </w:pPr>
          </w:p>
        </w:tc>
        <w:tc>
          <w:tcPr>
            <w:tcW w:w="798" w:type="pct"/>
            <w:tcBorders>
              <w:top w:val="single" w:sz="4" w:space="0" w:color="auto"/>
              <w:left w:val="nil"/>
              <w:bottom w:val="nil"/>
              <w:right w:val="single" w:sz="4" w:space="0" w:color="auto"/>
            </w:tcBorders>
            <w:tcMar>
              <w:left w:w="57" w:type="dxa"/>
              <w:right w:w="57" w:type="dxa"/>
            </w:tcMar>
            <w:vAlign w:val="center"/>
          </w:tcPr>
          <w:p w14:paraId="06F7118F" w14:textId="77777777" w:rsidR="003B0579" w:rsidRPr="00D50776" w:rsidRDefault="003B0579" w:rsidP="00D50776">
            <w:pPr>
              <w:pStyle w:val="Corpsdetexte"/>
              <w:spacing w:before="0"/>
              <w:rPr>
                <w:sz w:val="20"/>
                <w:szCs w:val="20"/>
              </w:rPr>
            </w:pPr>
          </w:p>
        </w:tc>
        <w:tc>
          <w:tcPr>
            <w:tcW w:w="851" w:type="pct"/>
            <w:tcBorders>
              <w:left w:val="single" w:sz="4" w:space="0" w:color="auto"/>
              <w:bottom w:val="single" w:sz="4" w:space="0" w:color="auto"/>
            </w:tcBorders>
            <w:tcMar>
              <w:left w:w="57" w:type="dxa"/>
              <w:right w:w="57" w:type="dxa"/>
            </w:tcMar>
            <w:vAlign w:val="center"/>
          </w:tcPr>
          <w:p w14:paraId="4F69444F" w14:textId="14C74B07" w:rsidR="003B0579" w:rsidRPr="009F616A" w:rsidRDefault="003B0579" w:rsidP="00D50776">
            <w:pPr>
              <w:pStyle w:val="Corpsdetexte"/>
              <w:spacing w:before="0"/>
              <w:jc w:val="center"/>
              <w:rPr>
                <w:sz w:val="20"/>
                <w:szCs w:val="20"/>
              </w:rPr>
            </w:pPr>
            <w:r w:rsidRPr="009F616A">
              <w:rPr>
                <w:sz w:val="20"/>
                <w:szCs w:val="20"/>
              </w:rPr>
              <w:t>0.</w:t>
            </w:r>
            <w:r w:rsidR="00242637" w:rsidRPr="009F616A">
              <w:rPr>
                <w:sz w:val="20"/>
                <w:szCs w:val="20"/>
              </w:rPr>
              <w:br/>
            </w:r>
            <w:r w:rsidRPr="009F616A">
              <w:rPr>
                <w:sz w:val="20"/>
                <w:szCs w:val="20"/>
              </w:rPr>
              <w:t>Invraisemblable</w:t>
            </w:r>
          </w:p>
        </w:tc>
        <w:tc>
          <w:tcPr>
            <w:tcW w:w="724" w:type="pct"/>
            <w:tcBorders>
              <w:bottom w:val="single" w:sz="4" w:space="0" w:color="auto"/>
            </w:tcBorders>
            <w:tcMar>
              <w:left w:w="57" w:type="dxa"/>
              <w:right w:w="57" w:type="dxa"/>
            </w:tcMar>
            <w:vAlign w:val="center"/>
          </w:tcPr>
          <w:p w14:paraId="146E6EBB" w14:textId="77777777" w:rsidR="003B0579" w:rsidRPr="009F616A" w:rsidRDefault="003B0579" w:rsidP="00D50776">
            <w:pPr>
              <w:pStyle w:val="Corpsdetexte"/>
              <w:spacing w:before="0"/>
              <w:jc w:val="center"/>
              <w:rPr>
                <w:sz w:val="20"/>
                <w:szCs w:val="20"/>
              </w:rPr>
            </w:pPr>
            <w:r w:rsidRPr="009F616A">
              <w:rPr>
                <w:sz w:val="20"/>
                <w:szCs w:val="20"/>
              </w:rPr>
              <w:t>1. Peu vraisemblable</w:t>
            </w:r>
          </w:p>
        </w:tc>
        <w:tc>
          <w:tcPr>
            <w:tcW w:w="810" w:type="pct"/>
            <w:tcBorders>
              <w:bottom w:val="single" w:sz="4" w:space="0" w:color="auto"/>
            </w:tcBorders>
            <w:tcMar>
              <w:left w:w="57" w:type="dxa"/>
              <w:right w:w="57" w:type="dxa"/>
            </w:tcMar>
            <w:vAlign w:val="center"/>
          </w:tcPr>
          <w:p w14:paraId="6B9AC237" w14:textId="3C96132D" w:rsidR="003B0579" w:rsidRPr="009F616A" w:rsidRDefault="003B0579" w:rsidP="00D50776">
            <w:pPr>
              <w:pStyle w:val="Corpsdetexte"/>
              <w:spacing w:before="0"/>
              <w:jc w:val="center"/>
              <w:rPr>
                <w:sz w:val="20"/>
                <w:szCs w:val="20"/>
              </w:rPr>
            </w:pPr>
            <w:r w:rsidRPr="009F616A">
              <w:rPr>
                <w:sz w:val="20"/>
                <w:szCs w:val="20"/>
              </w:rPr>
              <w:t>2.</w:t>
            </w:r>
            <w:r w:rsidR="00242637" w:rsidRPr="009F616A">
              <w:rPr>
                <w:sz w:val="20"/>
                <w:szCs w:val="20"/>
              </w:rPr>
              <w:br/>
            </w:r>
            <w:r w:rsidRPr="009F616A">
              <w:rPr>
                <w:sz w:val="20"/>
                <w:szCs w:val="20"/>
              </w:rPr>
              <w:t>Vraisemblable</w:t>
            </w:r>
          </w:p>
        </w:tc>
        <w:tc>
          <w:tcPr>
            <w:tcW w:w="709" w:type="pct"/>
            <w:tcBorders>
              <w:bottom w:val="single" w:sz="4" w:space="0" w:color="auto"/>
            </w:tcBorders>
            <w:tcMar>
              <w:left w:w="57" w:type="dxa"/>
              <w:right w:w="57" w:type="dxa"/>
            </w:tcMar>
            <w:vAlign w:val="center"/>
          </w:tcPr>
          <w:p w14:paraId="2B19A05B" w14:textId="77777777" w:rsidR="003B0579" w:rsidRPr="009F616A" w:rsidRDefault="003B0579" w:rsidP="00D50776">
            <w:pPr>
              <w:pStyle w:val="Corpsdetexte"/>
              <w:spacing w:before="0"/>
              <w:jc w:val="center"/>
              <w:rPr>
                <w:sz w:val="20"/>
                <w:szCs w:val="20"/>
              </w:rPr>
            </w:pPr>
            <w:r w:rsidRPr="009F616A">
              <w:rPr>
                <w:sz w:val="20"/>
                <w:szCs w:val="20"/>
              </w:rPr>
              <w:t>3. Très vraisemblable</w:t>
            </w:r>
          </w:p>
        </w:tc>
        <w:tc>
          <w:tcPr>
            <w:tcW w:w="710" w:type="pct"/>
            <w:tcBorders>
              <w:bottom w:val="single" w:sz="4" w:space="0" w:color="auto"/>
            </w:tcBorders>
            <w:tcMar>
              <w:left w:w="57" w:type="dxa"/>
              <w:right w:w="57" w:type="dxa"/>
            </w:tcMar>
            <w:vAlign w:val="center"/>
          </w:tcPr>
          <w:p w14:paraId="11299DF3" w14:textId="646A71B3" w:rsidR="003B0579" w:rsidRPr="009F616A" w:rsidRDefault="003B0579" w:rsidP="00D50776">
            <w:pPr>
              <w:pStyle w:val="Corpsdetexte"/>
              <w:spacing w:before="0"/>
              <w:jc w:val="center"/>
              <w:rPr>
                <w:sz w:val="20"/>
                <w:szCs w:val="20"/>
              </w:rPr>
            </w:pPr>
            <w:r w:rsidRPr="009F616A">
              <w:rPr>
                <w:sz w:val="20"/>
                <w:szCs w:val="20"/>
              </w:rPr>
              <w:t>4.</w:t>
            </w:r>
            <w:r w:rsidR="00242637" w:rsidRPr="009F616A">
              <w:rPr>
                <w:sz w:val="20"/>
                <w:szCs w:val="20"/>
              </w:rPr>
              <w:br/>
            </w:r>
            <w:r w:rsidRPr="009F616A">
              <w:rPr>
                <w:sz w:val="20"/>
                <w:szCs w:val="20"/>
              </w:rPr>
              <w:t>Quasi-certain</w:t>
            </w:r>
          </w:p>
        </w:tc>
      </w:tr>
      <w:tr w:rsidR="00D50FD7" w:rsidRPr="00C45B43" w14:paraId="5006C6B3" w14:textId="77777777" w:rsidTr="003F6A55">
        <w:trPr>
          <w:trHeight w:val="340"/>
        </w:trPr>
        <w:tc>
          <w:tcPr>
            <w:tcW w:w="398" w:type="pct"/>
            <w:tcBorders>
              <w:top w:val="nil"/>
              <w:left w:val="nil"/>
              <w:bottom w:val="nil"/>
              <w:right w:val="nil"/>
            </w:tcBorders>
            <w:tcMar>
              <w:left w:w="57" w:type="dxa"/>
              <w:right w:w="57" w:type="dxa"/>
            </w:tcMar>
          </w:tcPr>
          <w:p w14:paraId="1DCA55EE" w14:textId="77777777" w:rsidR="003B0579" w:rsidRPr="00D50FD7" w:rsidRDefault="003B0579" w:rsidP="00D50776">
            <w:pPr>
              <w:pStyle w:val="Corpsdetexte"/>
              <w:spacing w:before="0"/>
              <w:rPr>
                <w:i/>
                <w:iCs/>
                <w:color w:val="008000"/>
                <w:sz w:val="20"/>
                <w:szCs w:val="20"/>
              </w:rPr>
            </w:pPr>
          </w:p>
        </w:tc>
        <w:tc>
          <w:tcPr>
            <w:tcW w:w="798" w:type="pct"/>
            <w:tcBorders>
              <w:top w:val="nil"/>
              <w:left w:val="nil"/>
              <w:bottom w:val="nil"/>
              <w:right w:val="single" w:sz="4" w:space="0" w:color="auto"/>
            </w:tcBorders>
            <w:tcMar>
              <w:left w:w="57" w:type="dxa"/>
              <w:right w:w="57" w:type="dxa"/>
            </w:tcMar>
          </w:tcPr>
          <w:p w14:paraId="764F5EEE" w14:textId="77777777" w:rsidR="003B0579" w:rsidRPr="00D50FD7" w:rsidRDefault="003B0579" w:rsidP="00D50776">
            <w:pPr>
              <w:pStyle w:val="Corpsdetexte"/>
              <w:spacing w:before="0"/>
              <w:rPr>
                <w:i/>
                <w:iCs/>
                <w:color w:val="008000"/>
                <w:sz w:val="20"/>
                <w:szCs w:val="20"/>
              </w:rPr>
            </w:pPr>
          </w:p>
        </w:tc>
        <w:tc>
          <w:tcPr>
            <w:tcW w:w="3804" w:type="pct"/>
            <w:gridSpan w:val="5"/>
            <w:tcBorders>
              <w:left w:val="single" w:sz="4" w:space="0" w:color="auto"/>
            </w:tcBorders>
            <w:tcMar>
              <w:left w:w="57" w:type="dxa"/>
              <w:right w:w="57" w:type="dxa"/>
            </w:tcMar>
            <w:vAlign w:val="center"/>
          </w:tcPr>
          <w:p w14:paraId="5DF9B7A3" w14:textId="77777777" w:rsidR="003B0579" w:rsidRPr="000A4074" w:rsidRDefault="003B0579" w:rsidP="00D50776">
            <w:pPr>
              <w:pStyle w:val="Corpsdetexte"/>
              <w:spacing w:before="0"/>
              <w:jc w:val="center"/>
              <w:rPr>
                <w:b/>
                <w:bCs/>
                <w:iCs/>
                <w:color w:val="008000"/>
                <w:sz w:val="20"/>
                <w:szCs w:val="20"/>
              </w:rPr>
            </w:pPr>
            <w:r w:rsidRPr="000A4074">
              <w:rPr>
                <w:b/>
                <w:bCs/>
                <w:iCs/>
                <w:sz w:val="20"/>
                <w:szCs w:val="20"/>
              </w:rPr>
              <w:t>Vraisemblance</w:t>
            </w:r>
          </w:p>
        </w:tc>
      </w:tr>
    </w:tbl>
    <w:p w14:paraId="0C15C3D7" w14:textId="42AE58BA" w:rsidR="00AA5B5F" w:rsidRPr="00F84B4A" w:rsidRDefault="06441BBB" w:rsidP="006468B0">
      <w:pPr>
        <w:pStyle w:val="Titre2"/>
      </w:pPr>
      <w:bookmarkStart w:id="55" w:name="_Toc71624332"/>
      <w:r w:rsidRPr="00F84B4A">
        <w:t>Synthèse des scénarios de risques</w:t>
      </w:r>
      <w:bookmarkEnd w:id="55"/>
    </w:p>
    <w:p w14:paraId="726C8CA4" w14:textId="451B89D0" w:rsidR="00D4575C" w:rsidRDefault="00E96D09" w:rsidP="0059335A">
      <w:pPr>
        <w:pStyle w:val="Corpsdetexte"/>
      </w:pPr>
      <w:r w:rsidRPr="00F84B4A">
        <w:t>La synthèse de l’ensemble des scénarios de risques identifiés lors de l’étude (cf.</w:t>
      </w:r>
      <w:r w:rsidR="00995F04" w:rsidRPr="00F84B4A">
        <w:t xml:space="preserve"> </w:t>
      </w:r>
      <w:r w:rsidR="00995F04" w:rsidRPr="00F84B4A">
        <w:rPr>
          <w:color w:val="0000FF"/>
          <w:u w:val="single"/>
        </w:rPr>
        <w:fldChar w:fldCharType="begin"/>
      </w:r>
      <w:r w:rsidR="00995F04" w:rsidRPr="00F84B4A">
        <w:rPr>
          <w:color w:val="0000FF"/>
          <w:u w:val="single"/>
        </w:rPr>
        <w:instrText xml:space="preserve"> REF _Ref54186982 \r \h </w:instrText>
      </w:r>
      <w:r w:rsidR="00E23466" w:rsidRPr="00F84B4A">
        <w:rPr>
          <w:color w:val="0000FF"/>
          <w:u w:val="single"/>
        </w:rPr>
        <w:instrText xml:space="preserve"> \* MERGEFORMAT </w:instrText>
      </w:r>
      <w:r w:rsidR="00995F04" w:rsidRPr="00F84B4A">
        <w:rPr>
          <w:color w:val="0000FF"/>
          <w:u w:val="single"/>
        </w:rPr>
      </w:r>
      <w:r w:rsidR="00995F04" w:rsidRPr="00F84B4A">
        <w:rPr>
          <w:color w:val="0000FF"/>
          <w:u w:val="single"/>
        </w:rPr>
        <w:fldChar w:fldCharType="separate"/>
      </w:r>
      <w:r w:rsidR="00995F04" w:rsidRPr="00F84B4A">
        <w:rPr>
          <w:color w:val="0000FF"/>
          <w:u w:val="single"/>
        </w:rPr>
        <w:t>3.</w:t>
      </w:r>
      <w:r w:rsidR="0079377C" w:rsidRPr="00F84B4A">
        <w:rPr>
          <w:color w:val="0000FF"/>
          <w:u w:val="single"/>
        </w:rPr>
        <w:t>2.1</w:t>
      </w:r>
      <w:r w:rsidR="00995F04" w:rsidRPr="00F84B4A">
        <w:rPr>
          <w:color w:val="0000FF"/>
          <w:u w:val="single"/>
        </w:rPr>
        <w:fldChar w:fldCharType="end"/>
      </w:r>
      <w:r w:rsidR="00CC4598" w:rsidRPr="00F84B4A">
        <w:rPr>
          <w:color w:val="0000FF"/>
        </w:rPr>
        <w:t xml:space="preserve"> </w:t>
      </w:r>
      <w:r w:rsidR="00CC4598" w:rsidRPr="00F84B4A">
        <w:t>et</w:t>
      </w:r>
      <w:r w:rsidR="00325D2B" w:rsidRPr="00F84B4A">
        <w:rPr>
          <w:color w:val="0000FF"/>
        </w:rPr>
        <w:t xml:space="preserve"> </w:t>
      </w:r>
      <w:r w:rsidR="0079377C" w:rsidRPr="00F84B4A">
        <w:rPr>
          <w:color w:val="0000FF"/>
          <w:u w:val="single"/>
        </w:rPr>
        <w:fldChar w:fldCharType="begin"/>
      </w:r>
      <w:r w:rsidR="0079377C" w:rsidRPr="00F84B4A">
        <w:rPr>
          <w:color w:val="0000FF"/>
          <w:u w:val="single"/>
        </w:rPr>
        <w:instrText xml:space="preserve"> REF _Ref58952556 \r \h </w:instrText>
      </w:r>
      <w:r w:rsidR="0079377C" w:rsidRPr="00F84B4A">
        <w:rPr>
          <w:color w:val="0000FF"/>
          <w:u w:val="single"/>
        </w:rPr>
      </w:r>
      <w:r w:rsidR="0079377C" w:rsidRPr="00F84B4A">
        <w:rPr>
          <w:color w:val="0000FF"/>
          <w:u w:val="single"/>
        </w:rPr>
        <w:fldChar w:fldCharType="separate"/>
      </w:r>
      <w:r w:rsidR="0079377C" w:rsidRPr="00F84B4A">
        <w:rPr>
          <w:color w:val="0000FF"/>
          <w:u w:val="single"/>
        </w:rPr>
        <w:t>4.1</w:t>
      </w:r>
      <w:r w:rsidR="0079377C" w:rsidRPr="00F84B4A">
        <w:rPr>
          <w:color w:val="0000FF"/>
          <w:u w:val="single"/>
        </w:rPr>
        <w:fldChar w:fldCharType="end"/>
      </w:r>
      <w:r w:rsidR="006D261F" w:rsidRPr="00F84B4A">
        <w:t>)</w:t>
      </w:r>
      <w:r w:rsidRPr="00F84B4A">
        <w:t xml:space="preserve"> est représentée dans la grille donnée ci-dessous. Cette représentation constitue la </w:t>
      </w:r>
      <w:r w:rsidRPr="00F84B4A">
        <w:rPr>
          <w:b/>
          <w:bCs/>
        </w:rPr>
        <w:t>cartographie du risque initial</w:t>
      </w:r>
      <w:r w:rsidRPr="00F84B4A">
        <w:t xml:space="preserve"> avant </w:t>
      </w:r>
      <w:r w:rsidR="004C40AD">
        <w:t>application des mesures du PACS</w:t>
      </w:r>
      <w:r w:rsidRPr="00F84B4A">
        <w:t xml:space="preserve">. </w:t>
      </w:r>
    </w:p>
    <w:tbl>
      <w:tblPr>
        <w:tblStyle w:val="Grilledutableau"/>
        <w:tblW w:w="0" w:type="auto"/>
        <w:jc w:val="center"/>
        <w:tblLook w:val="04A0" w:firstRow="1" w:lastRow="0" w:firstColumn="1" w:lastColumn="0" w:noHBand="0" w:noVBand="1"/>
      </w:tblPr>
      <w:tblGrid>
        <w:gridCol w:w="9515"/>
      </w:tblGrid>
      <w:tr w:rsidR="00825DC8" w14:paraId="1D464E9A" w14:textId="77777777" w:rsidTr="00825DC8">
        <w:trPr>
          <w:jc w:val="center"/>
        </w:trPr>
        <w:tc>
          <w:tcPr>
            <w:tcW w:w="9515" w:type="dxa"/>
          </w:tcPr>
          <w:p w14:paraId="7FBD53D7" w14:textId="1211B6CA" w:rsidR="00825DC8" w:rsidRDefault="00C930FD" w:rsidP="00825DC8">
            <w:pPr>
              <w:pStyle w:val="Lgende"/>
              <w:keepNext/>
            </w:pPr>
            <w:r w:rsidRPr="00C930FD">
              <w:t>Cartographie du risque initial</w:t>
            </w:r>
          </w:p>
        </w:tc>
      </w:tr>
      <w:tr w:rsidR="00825DC8" w14:paraId="5E0D7748" w14:textId="77777777" w:rsidTr="00825DC8">
        <w:trPr>
          <w:jc w:val="center"/>
        </w:trPr>
        <w:tc>
          <w:tcPr>
            <w:tcW w:w="9515" w:type="dxa"/>
          </w:tcPr>
          <w:p w14:paraId="2D422836" w14:textId="4EE520E2" w:rsidR="00825DC8" w:rsidRDefault="00825DC8" w:rsidP="00825DC8">
            <w:pPr>
              <w:pStyle w:val="Corpsdetexte"/>
              <w:jc w:val="center"/>
            </w:pPr>
          </w:p>
        </w:tc>
      </w:tr>
    </w:tbl>
    <w:p w14:paraId="4C82DACF" w14:textId="77777777" w:rsidR="00825DC8" w:rsidRPr="00F84B4A" w:rsidRDefault="00825DC8" w:rsidP="0059335A">
      <w:pPr>
        <w:pStyle w:val="Corpsdetexte"/>
      </w:pPr>
    </w:p>
    <w:p w14:paraId="7EC75A13" w14:textId="601B660E" w:rsidR="06441BBB" w:rsidRPr="00F84B4A" w:rsidRDefault="06441BBB" w:rsidP="06441BBB">
      <w:pPr>
        <w:pStyle w:val="Lgende"/>
        <w:spacing w:after="0"/>
      </w:pPr>
      <w:r w:rsidRPr="00F84B4A">
        <w:t xml:space="preserve">Tableau </w:t>
      </w:r>
      <w:r w:rsidRPr="00F84B4A">
        <w:fldChar w:fldCharType="begin"/>
      </w:r>
      <w:r w:rsidRPr="00F84B4A">
        <w:instrText>SEQ Tableau \* ARABIC</w:instrText>
      </w:r>
      <w:r w:rsidRPr="00F84B4A">
        <w:fldChar w:fldCharType="separate"/>
      </w:r>
      <w:r w:rsidR="0027046F">
        <w:rPr>
          <w:noProof/>
        </w:rPr>
        <w:t>21</w:t>
      </w:r>
      <w:r w:rsidRPr="00F84B4A">
        <w:fldChar w:fldCharType="end"/>
      </w:r>
      <w:r w:rsidRPr="00F84B4A">
        <w:t xml:space="preserve"> </w:t>
      </w:r>
      <w:r w:rsidR="000A4074">
        <w:t xml:space="preserve">- </w:t>
      </w:r>
      <w:r w:rsidRPr="00F84B4A">
        <w:t>Liste des risques initiaux / inhérents</w:t>
      </w:r>
    </w:p>
    <w:tbl>
      <w:tblPr>
        <w:tblStyle w:val="Grilledutableau"/>
        <w:tblW w:w="5000" w:type="pct"/>
        <w:tblLook w:val="04A0" w:firstRow="1" w:lastRow="0" w:firstColumn="1" w:lastColumn="0" w:noHBand="0" w:noVBand="1"/>
      </w:tblPr>
      <w:tblGrid>
        <w:gridCol w:w="1203"/>
        <w:gridCol w:w="8312"/>
      </w:tblGrid>
      <w:tr w:rsidR="00FF73B4" w:rsidRPr="00F84B4A" w14:paraId="278E1A0C" w14:textId="77777777" w:rsidTr="005B4EA7">
        <w:trPr>
          <w:trHeight w:val="340"/>
        </w:trPr>
        <w:tc>
          <w:tcPr>
            <w:tcW w:w="5000" w:type="pct"/>
            <w:gridSpan w:val="2"/>
            <w:shd w:val="pct25" w:color="auto" w:fill="auto"/>
            <w:vAlign w:val="center"/>
          </w:tcPr>
          <w:p w14:paraId="513634A2" w14:textId="5A235880" w:rsidR="00FF73B4" w:rsidRPr="00D50776" w:rsidRDefault="00FF73B4" w:rsidP="005B4EA7">
            <w:pPr>
              <w:pStyle w:val="Lgende"/>
              <w:rPr>
                <w:sz w:val="20"/>
                <w:szCs w:val="20"/>
              </w:rPr>
            </w:pPr>
            <w:r w:rsidRPr="009F616A">
              <w:rPr>
                <w:rFonts w:ascii="Times New Roman" w:hAnsi="Times New Roman" w:cs="Times New Roman"/>
                <w:b/>
                <w:bCs/>
                <w:i w:val="0"/>
                <w:iCs w:val="0"/>
                <w:color w:val="auto"/>
                <w:sz w:val="20"/>
                <w:szCs w:val="20"/>
              </w:rPr>
              <w:t>Liste des risques initiaux / inhérents</w:t>
            </w:r>
          </w:p>
        </w:tc>
      </w:tr>
      <w:tr w:rsidR="00FF73B4" w:rsidRPr="00F84B4A" w14:paraId="50A78728" w14:textId="77777777" w:rsidTr="00D50FD7">
        <w:trPr>
          <w:trHeight w:val="340"/>
        </w:trPr>
        <w:tc>
          <w:tcPr>
            <w:tcW w:w="632" w:type="pct"/>
            <w:shd w:val="pct25" w:color="auto" w:fill="auto"/>
            <w:vAlign w:val="center"/>
          </w:tcPr>
          <w:p w14:paraId="7CB6F86F" w14:textId="4AFD7349" w:rsidR="00FF73B4" w:rsidRPr="00F84B4A" w:rsidRDefault="00FF73B4" w:rsidP="00D50FD7">
            <w:pPr>
              <w:jc w:val="center"/>
              <w:rPr>
                <w:rFonts w:ascii="Times New Roman" w:hAnsi="Times New Roman" w:cs="Times New Roman"/>
                <w:b/>
                <w:bCs/>
              </w:rPr>
            </w:pPr>
            <w:r w:rsidRPr="00F84B4A">
              <w:rPr>
                <w:rFonts w:ascii="Times New Roman" w:hAnsi="Times New Roman" w:cs="Times New Roman"/>
                <w:b/>
                <w:bCs/>
              </w:rPr>
              <w:t>Réf</w:t>
            </w:r>
            <w:r w:rsidR="001B361E">
              <w:rPr>
                <w:rFonts w:ascii="Times New Roman" w:hAnsi="Times New Roman" w:cs="Times New Roman"/>
                <w:b/>
                <w:bCs/>
              </w:rPr>
              <w:t>.</w:t>
            </w:r>
          </w:p>
        </w:tc>
        <w:tc>
          <w:tcPr>
            <w:tcW w:w="4368" w:type="pct"/>
            <w:shd w:val="pct25" w:color="auto" w:fill="auto"/>
            <w:vAlign w:val="center"/>
          </w:tcPr>
          <w:p w14:paraId="2583E9A8" w14:textId="59DD59BE" w:rsidR="00FF73B4" w:rsidRPr="00D50776" w:rsidRDefault="00FF73B4" w:rsidP="00D50FD7">
            <w:pPr>
              <w:jc w:val="center"/>
              <w:rPr>
                <w:rFonts w:ascii="Times New Roman" w:hAnsi="Times New Roman" w:cs="Times New Roman"/>
                <w:b/>
                <w:bCs/>
                <w:sz w:val="20"/>
                <w:szCs w:val="20"/>
              </w:rPr>
            </w:pPr>
            <w:r w:rsidRPr="00D50776">
              <w:rPr>
                <w:rFonts w:ascii="Times New Roman" w:hAnsi="Times New Roman" w:cs="Times New Roman"/>
                <w:b/>
                <w:bCs/>
                <w:sz w:val="20"/>
                <w:szCs w:val="20"/>
              </w:rPr>
              <w:t>Nom</w:t>
            </w:r>
          </w:p>
        </w:tc>
      </w:tr>
      <w:tr w:rsidR="00FF73B4" w:rsidRPr="00F84B4A" w14:paraId="5F0D867E" w14:textId="77777777" w:rsidTr="00D50FD7">
        <w:trPr>
          <w:trHeight w:val="340"/>
        </w:trPr>
        <w:tc>
          <w:tcPr>
            <w:tcW w:w="632" w:type="pct"/>
            <w:vAlign w:val="center"/>
          </w:tcPr>
          <w:p w14:paraId="28F24D38" w14:textId="78AEC22A" w:rsidR="00FF73B4" w:rsidRPr="00F84B4A" w:rsidRDefault="00FF73B4" w:rsidP="00D50FD7">
            <w:pPr>
              <w:pStyle w:val="Corpsdetexte"/>
              <w:spacing w:before="0"/>
              <w:jc w:val="center"/>
            </w:pPr>
          </w:p>
        </w:tc>
        <w:tc>
          <w:tcPr>
            <w:tcW w:w="4368" w:type="pct"/>
            <w:vAlign w:val="center"/>
          </w:tcPr>
          <w:p w14:paraId="250F827C" w14:textId="3FFA1970" w:rsidR="00FF73B4" w:rsidRPr="00D50776" w:rsidRDefault="00FF73B4" w:rsidP="00D50FD7">
            <w:pPr>
              <w:pStyle w:val="Corpsdetexte"/>
              <w:spacing w:before="0"/>
              <w:rPr>
                <w:sz w:val="20"/>
                <w:szCs w:val="20"/>
              </w:rPr>
            </w:pPr>
          </w:p>
        </w:tc>
      </w:tr>
      <w:tr w:rsidR="00FF73B4" w:rsidRPr="00F84B4A" w14:paraId="194EA7D8" w14:textId="77777777" w:rsidTr="00D50FD7">
        <w:trPr>
          <w:trHeight w:val="340"/>
        </w:trPr>
        <w:tc>
          <w:tcPr>
            <w:tcW w:w="632" w:type="pct"/>
            <w:vAlign w:val="center"/>
          </w:tcPr>
          <w:p w14:paraId="320C3446" w14:textId="50490D58" w:rsidR="00FF73B4" w:rsidRPr="00F84B4A" w:rsidRDefault="00FF73B4" w:rsidP="00D50FD7">
            <w:pPr>
              <w:pStyle w:val="Corpsdetexte"/>
              <w:spacing w:before="0"/>
              <w:jc w:val="center"/>
            </w:pPr>
          </w:p>
        </w:tc>
        <w:tc>
          <w:tcPr>
            <w:tcW w:w="4368" w:type="pct"/>
            <w:vAlign w:val="center"/>
          </w:tcPr>
          <w:p w14:paraId="09F1B8E4" w14:textId="635BB559" w:rsidR="00FF73B4" w:rsidRPr="00D50776" w:rsidRDefault="00FF73B4" w:rsidP="00D50FD7">
            <w:pPr>
              <w:pStyle w:val="Corpsdetexte"/>
              <w:spacing w:before="0"/>
              <w:rPr>
                <w:sz w:val="20"/>
                <w:szCs w:val="20"/>
              </w:rPr>
            </w:pPr>
          </w:p>
        </w:tc>
      </w:tr>
      <w:tr w:rsidR="00FF73B4" w:rsidRPr="00F84B4A" w14:paraId="2AB35D87" w14:textId="77777777" w:rsidTr="00D50FD7">
        <w:trPr>
          <w:trHeight w:val="340"/>
        </w:trPr>
        <w:tc>
          <w:tcPr>
            <w:tcW w:w="632" w:type="pct"/>
            <w:vAlign w:val="center"/>
          </w:tcPr>
          <w:p w14:paraId="70DAE29F" w14:textId="7C66EB4F" w:rsidR="00FF73B4" w:rsidRPr="00F84B4A" w:rsidRDefault="00FF73B4" w:rsidP="00D50FD7">
            <w:pPr>
              <w:pStyle w:val="Corpsdetexte"/>
              <w:spacing w:before="0"/>
              <w:jc w:val="center"/>
            </w:pPr>
          </w:p>
        </w:tc>
        <w:tc>
          <w:tcPr>
            <w:tcW w:w="4368" w:type="pct"/>
            <w:vAlign w:val="center"/>
          </w:tcPr>
          <w:p w14:paraId="259044FD" w14:textId="1D91C608" w:rsidR="00FF73B4" w:rsidRPr="00D50776" w:rsidRDefault="00FF73B4" w:rsidP="00D50FD7">
            <w:pPr>
              <w:pStyle w:val="Corpsdetexte"/>
              <w:spacing w:before="0"/>
              <w:rPr>
                <w:sz w:val="20"/>
                <w:szCs w:val="20"/>
              </w:rPr>
            </w:pPr>
          </w:p>
        </w:tc>
      </w:tr>
      <w:tr w:rsidR="00FF73B4" w:rsidRPr="00F84B4A" w14:paraId="1AC796C0" w14:textId="77777777" w:rsidTr="00D50FD7">
        <w:trPr>
          <w:trHeight w:val="340"/>
        </w:trPr>
        <w:tc>
          <w:tcPr>
            <w:tcW w:w="632" w:type="pct"/>
            <w:vAlign w:val="center"/>
          </w:tcPr>
          <w:p w14:paraId="70C91F04" w14:textId="1CA63A5D" w:rsidR="00FF73B4" w:rsidRPr="00F84B4A" w:rsidRDefault="00FF73B4" w:rsidP="00D50FD7">
            <w:pPr>
              <w:pStyle w:val="Corpsdetexte"/>
              <w:spacing w:before="0"/>
              <w:jc w:val="center"/>
            </w:pPr>
          </w:p>
        </w:tc>
        <w:tc>
          <w:tcPr>
            <w:tcW w:w="4368" w:type="pct"/>
            <w:vAlign w:val="center"/>
          </w:tcPr>
          <w:p w14:paraId="6EB7C32D" w14:textId="135E1DB4" w:rsidR="00FF73B4" w:rsidRPr="00D50776" w:rsidRDefault="00FF73B4" w:rsidP="00D50FD7">
            <w:pPr>
              <w:pStyle w:val="Corpsdetexte"/>
              <w:spacing w:before="0"/>
              <w:rPr>
                <w:sz w:val="20"/>
                <w:szCs w:val="20"/>
              </w:rPr>
            </w:pPr>
          </w:p>
        </w:tc>
      </w:tr>
      <w:tr w:rsidR="005E6816" w:rsidRPr="00F84B4A" w14:paraId="09286EAD" w14:textId="77777777" w:rsidTr="00D50FD7">
        <w:trPr>
          <w:trHeight w:val="340"/>
        </w:trPr>
        <w:tc>
          <w:tcPr>
            <w:tcW w:w="632" w:type="pct"/>
            <w:vAlign w:val="center"/>
          </w:tcPr>
          <w:p w14:paraId="004D3678" w14:textId="693C8F9E" w:rsidR="005E6816" w:rsidRPr="00F84B4A" w:rsidRDefault="005E6816" w:rsidP="00D50FD7">
            <w:pPr>
              <w:pStyle w:val="Corpsdetexte"/>
              <w:spacing w:before="0"/>
              <w:jc w:val="center"/>
            </w:pPr>
          </w:p>
        </w:tc>
        <w:tc>
          <w:tcPr>
            <w:tcW w:w="4368" w:type="pct"/>
            <w:vAlign w:val="center"/>
          </w:tcPr>
          <w:p w14:paraId="2D2F42F5" w14:textId="3019CF90" w:rsidR="005E6816" w:rsidRPr="00D50776" w:rsidRDefault="005E6816" w:rsidP="00D50FD7">
            <w:pPr>
              <w:pStyle w:val="Corpsdetexte"/>
              <w:spacing w:before="0"/>
              <w:rPr>
                <w:sz w:val="20"/>
                <w:szCs w:val="20"/>
              </w:rPr>
            </w:pPr>
          </w:p>
        </w:tc>
      </w:tr>
      <w:tr w:rsidR="00FF73B4" w:rsidRPr="00F84B4A" w14:paraId="72909152" w14:textId="77777777" w:rsidTr="00D50FD7">
        <w:trPr>
          <w:trHeight w:val="340"/>
        </w:trPr>
        <w:tc>
          <w:tcPr>
            <w:tcW w:w="632" w:type="pct"/>
            <w:vAlign w:val="center"/>
          </w:tcPr>
          <w:p w14:paraId="0BD066F0" w14:textId="6C251514" w:rsidR="00FF73B4" w:rsidRPr="00F84B4A" w:rsidRDefault="00FF73B4" w:rsidP="00D50FD7">
            <w:pPr>
              <w:pStyle w:val="Corpsdetexte"/>
              <w:spacing w:before="0"/>
              <w:jc w:val="center"/>
            </w:pPr>
          </w:p>
        </w:tc>
        <w:tc>
          <w:tcPr>
            <w:tcW w:w="4368" w:type="pct"/>
            <w:vAlign w:val="center"/>
          </w:tcPr>
          <w:p w14:paraId="5509C327" w14:textId="535E851A" w:rsidR="00FF73B4" w:rsidRPr="00D50776" w:rsidRDefault="00FF73B4" w:rsidP="00D50FD7">
            <w:pPr>
              <w:pStyle w:val="Corpsdetexte"/>
              <w:spacing w:before="0"/>
              <w:rPr>
                <w:sz w:val="20"/>
                <w:szCs w:val="20"/>
              </w:rPr>
            </w:pPr>
          </w:p>
        </w:tc>
      </w:tr>
    </w:tbl>
    <w:p w14:paraId="40C5B1B1" w14:textId="00EAA87D" w:rsidR="00FF73B4" w:rsidRPr="00F84B4A" w:rsidRDefault="00FF73B4" w:rsidP="00505BC6">
      <w:pPr>
        <w:sectPr w:rsidR="00FF73B4" w:rsidRPr="00F84B4A" w:rsidSect="00D50776">
          <w:pgSz w:w="11906" w:h="16838"/>
          <w:pgMar w:top="1332" w:right="964" w:bottom="964" w:left="1417" w:header="709" w:footer="709" w:gutter="0"/>
          <w:cols w:space="708"/>
          <w:docGrid w:linePitch="360"/>
        </w:sectPr>
      </w:pPr>
      <w:bookmarkStart w:id="56" w:name="_Ref54185122"/>
    </w:p>
    <w:p w14:paraId="6BDD555D" w14:textId="7DA73C1D" w:rsidR="00AA5B5F" w:rsidRPr="00F84B4A" w:rsidRDefault="035B12A3" w:rsidP="006468B0">
      <w:pPr>
        <w:pStyle w:val="Titre2"/>
      </w:pPr>
      <w:bookmarkStart w:id="57" w:name="_Ref54187014"/>
      <w:bookmarkStart w:id="58" w:name="_Toc71624333"/>
      <w:bookmarkEnd w:id="56"/>
      <w:r w:rsidRPr="00F84B4A">
        <w:lastRenderedPageBreak/>
        <w:t>Identification des mesures de sécurité de traitement du risque – Plan d’Amélioration Continue de la Sécurité (PACS)</w:t>
      </w:r>
      <w:bookmarkEnd w:id="57"/>
      <w:bookmarkEnd w:id="58"/>
    </w:p>
    <w:p w14:paraId="7A2D159A" w14:textId="1BDF9AB7" w:rsidR="008D167F" w:rsidRDefault="008D167F" w:rsidP="00603588">
      <w:pPr>
        <w:pStyle w:val="Corpsdetexte"/>
      </w:pPr>
      <w:r w:rsidRPr="00F84B4A">
        <w:t xml:space="preserve">L’objectif de ce paragraphe est d’identifier les mesures de sécurité </w:t>
      </w:r>
      <w:r w:rsidR="00F84B4A" w:rsidRPr="00F84B4A">
        <w:t xml:space="preserve">additionnelles (par rapport aux mesures issues des ateliers 1 et 3) </w:t>
      </w:r>
      <w:r w:rsidRPr="00F84B4A">
        <w:t xml:space="preserve">permettant de réduire </w:t>
      </w:r>
      <w:r w:rsidR="00F84B4A" w:rsidRPr="00F84B4A">
        <w:t>le risque</w:t>
      </w:r>
      <w:r w:rsidRPr="00F84B4A">
        <w:t>.</w:t>
      </w:r>
    </w:p>
    <w:p w14:paraId="57B8641C" w14:textId="68B3113B" w:rsidR="00A37C37" w:rsidRDefault="00A37C37" w:rsidP="00A37C37">
      <w:pPr>
        <w:pStyle w:val="Titre3"/>
      </w:pPr>
      <w:bookmarkStart w:id="59" w:name="_Toc71624334"/>
      <w:r>
        <w:t>C</w:t>
      </w:r>
      <w:r w:rsidRPr="00F84B4A">
        <w:t>ouverture des risques par les mesures</w:t>
      </w:r>
      <w:bookmarkEnd w:id="59"/>
      <w:r w:rsidR="0000075F">
        <w:t xml:space="preserve"> </w:t>
      </w:r>
    </w:p>
    <w:p w14:paraId="57E56A80" w14:textId="670AE374" w:rsidR="00A37C37" w:rsidRPr="00F84B4A" w:rsidRDefault="00A37C37" w:rsidP="00A37C37">
      <w:pPr>
        <w:pStyle w:val="Lgende"/>
        <w:keepNext/>
        <w:spacing w:after="0"/>
      </w:pPr>
      <w:r w:rsidRPr="00F84B4A">
        <w:t xml:space="preserve">Tableau </w:t>
      </w:r>
      <w:r w:rsidRPr="00F84B4A">
        <w:fldChar w:fldCharType="begin"/>
      </w:r>
      <w:r w:rsidRPr="00F84B4A">
        <w:instrText>SEQ Tableau \* ARABIC</w:instrText>
      </w:r>
      <w:r w:rsidRPr="00F84B4A">
        <w:fldChar w:fldCharType="separate"/>
      </w:r>
      <w:r w:rsidR="001E1626">
        <w:rPr>
          <w:noProof/>
        </w:rPr>
        <w:t>22</w:t>
      </w:r>
      <w:r w:rsidRPr="00F84B4A">
        <w:fldChar w:fldCharType="end"/>
      </w:r>
      <w:r w:rsidRPr="00F84B4A">
        <w:t xml:space="preserve"> </w:t>
      </w:r>
      <w:r w:rsidR="000A4074">
        <w:t xml:space="preserve">- </w:t>
      </w:r>
      <w:r>
        <w:t>Couverture des risques par les mesures</w:t>
      </w:r>
    </w:p>
    <w:tbl>
      <w:tblPr>
        <w:tblStyle w:val="Grilledutableau"/>
        <w:tblW w:w="5000" w:type="pct"/>
        <w:tblLook w:val="04A0" w:firstRow="1" w:lastRow="0" w:firstColumn="1" w:lastColumn="0" w:noHBand="0" w:noVBand="1"/>
      </w:tblPr>
      <w:tblGrid>
        <w:gridCol w:w="566"/>
        <w:gridCol w:w="2269"/>
        <w:gridCol w:w="1837"/>
        <w:gridCol w:w="1959"/>
        <w:gridCol w:w="1102"/>
        <w:gridCol w:w="3334"/>
        <w:gridCol w:w="986"/>
        <w:gridCol w:w="2479"/>
      </w:tblGrid>
      <w:tr w:rsidR="00526D60" w:rsidRPr="00F84B4A" w14:paraId="6EC7797E" w14:textId="77777777" w:rsidTr="00526D60">
        <w:trPr>
          <w:cantSplit/>
          <w:trHeight w:val="340"/>
          <w:tblHeader/>
        </w:trPr>
        <w:tc>
          <w:tcPr>
            <w:tcW w:w="5000" w:type="pct"/>
            <w:gridSpan w:val="8"/>
            <w:shd w:val="pct25" w:color="auto" w:fill="auto"/>
            <w:vAlign w:val="center"/>
          </w:tcPr>
          <w:p w14:paraId="7D277BDB" w14:textId="6186E83B" w:rsidR="00526D60" w:rsidRPr="00A44BB0" w:rsidRDefault="00526D60" w:rsidP="00A44BB0">
            <w:pPr>
              <w:jc w:val="center"/>
              <w:rPr>
                <w:rFonts w:ascii="Times New Roman" w:hAnsi="Times New Roman" w:cs="Times New Roman"/>
                <w:b/>
              </w:rPr>
            </w:pPr>
            <w:r w:rsidRPr="00A44BB0">
              <w:rPr>
                <w:rFonts w:ascii="Times New Roman" w:hAnsi="Times New Roman" w:cs="Times New Roman"/>
                <w:b/>
              </w:rPr>
              <w:t>Couverture des risques par les mesures</w:t>
            </w:r>
          </w:p>
        </w:tc>
      </w:tr>
      <w:tr w:rsidR="00E26C14" w:rsidRPr="00F84B4A" w14:paraId="3423EE2A" w14:textId="77777777" w:rsidTr="00526D60">
        <w:trPr>
          <w:cantSplit/>
          <w:trHeight w:val="340"/>
          <w:tblHeader/>
        </w:trPr>
        <w:tc>
          <w:tcPr>
            <w:tcW w:w="1607" w:type="pct"/>
            <w:gridSpan w:val="3"/>
            <w:shd w:val="pct25" w:color="auto" w:fill="auto"/>
            <w:vAlign w:val="center"/>
          </w:tcPr>
          <w:p w14:paraId="414C58DF" w14:textId="77777777" w:rsidR="00E26C14" w:rsidRPr="00F84B4A" w:rsidRDefault="00E26C14" w:rsidP="0098390C">
            <w:pPr>
              <w:pStyle w:val="Corpsdetexte"/>
              <w:spacing w:before="0"/>
              <w:jc w:val="center"/>
              <w:rPr>
                <w:b/>
                <w:bCs/>
              </w:rPr>
            </w:pPr>
            <w:r w:rsidRPr="00F84B4A">
              <w:rPr>
                <w:b/>
                <w:bCs/>
              </w:rPr>
              <w:t>Mesure de sécurité</w:t>
            </w:r>
          </w:p>
        </w:tc>
        <w:tc>
          <w:tcPr>
            <w:tcW w:w="674" w:type="pct"/>
            <w:vMerge w:val="restart"/>
            <w:shd w:val="pct25" w:color="auto" w:fill="auto"/>
            <w:vAlign w:val="center"/>
          </w:tcPr>
          <w:p w14:paraId="3F6DE917" w14:textId="1E711B7C" w:rsidR="00E26C14" w:rsidRDefault="00E26C14" w:rsidP="0098390C">
            <w:pPr>
              <w:pStyle w:val="Corpsdetexte"/>
              <w:spacing w:before="0"/>
              <w:jc w:val="center"/>
              <w:rPr>
                <w:b/>
                <w:bCs/>
              </w:rPr>
            </w:pPr>
            <w:r>
              <w:rPr>
                <w:b/>
                <w:bCs/>
              </w:rPr>
              <w:t>Eléments associés</w:t>
            </w:r>
            <w:r>
              <w:rPr>
                <w:rStyle w:val="Appelnotedebasdep"/>
                <w:b/>
                <w:bCs/>
              </w:rPr>
              <w:footnoteReference w:id="9"/>
            </w:r>
          </w:p>
          <w:p w14:paraId="173392A9" w14:textId="218B672C" w:rsidR="00E26C14" w:rsidRPr="00F84B4A" w:rsidRDefault="00E26C14" w:rsidP="0098390C">
            <w:pPr>
              <w:pStyle w:val="Corpsdetexte"/>
              <w:spacing w:before="0"/>
              <w:jc w:val="center"/>
              <w:rPr>
                <w:b/>
                <w:bCs/>
              </w:rPr>
            </w:pPr>
            <w:r>
              <w:rPr>
                <w:b/>
                <w:bCs/>
              </w:rPr>
              <w:t>(BS, PP, VM)</w:t>
            </w:r>
          </w:p>
        </w:tc>
        <w:tc>
          <w:tcPr>
            <w:tcW w:w="1526" w:type="pct"/>
            <w:gridSpan w:val="2"/>
            <w:shd w:val="pct25" w:color="auto" w:fill="auto"/>
            <w:vAlign w:val="center"/>
          </w:tcPr>
          <w:p w14:paraId="308E0EEC" w14:textId="77777777" w:rsidR="00E26C14" w:rsidRPr="00F84B4A" w:rsidRDefault="00E26C14" w:rsidP="0098390C">
            <w:pPr>
              <w:pStyle w:val="Corpsdetexte"/>
              <w:spacing w:before="0"/>
              <w:jc w:val="center"/>
              <w:rPr>
                <w:b/>
                <w:bCs/>
              </w:rPr>
            </w:pPr>
            <w:r w:rsidRPr="00F84B4A">
              <w:rPr>
                <w:b/>
                <w:bCs/>
              </w:rPr>
              <w:t>Scénarios de risques associés</w:t>
            </w:r>
          </w:p>
        </w:tc>
        <w:tc>
          <w:tcPr>
            <w:tcW w:w="339" w:type="pct"/>
            <w:vMerge w:val="restart"/>
            <w:shd w:val="pct25" w:color="auto" w:fill="auto"/>
            <w:vAlign w:val="center"/>
          </w:tcPr>
          <w:p w14:paraId="160EADCF" w14:textId="77777777" w:rsidR="00E26C14" w:rsidRPr="008F1613" w:rsidRDefault="00E26C14" w:rsidP="0098390C">
            <w:pPr>
              <w:pStyle w:val="Corpsdetexte"/>
              <w:spacing w:before="0"/>
              <w:jc w:val="center"/>
              <w:rPr>
                <w:b/>
                <w:bCs/>
              </w:rPr>
            </w:pPr>
            <w:r w:rsidRPr="008F1613">
              <w:rPr>
                <w:b/>
                <w:bCs/>
              </w:rPr>
              <w:t>Retenue</w:t>
            </w:r>
          </w:p>
        </w:tc>
        <w:tc>
          <w:tcPr>
            <w:tcW w:w="853" w:type="pct"/>
            <w:vMerge w:val="restart"/>
            <w:shd w:val="pct25" w:color="auto" w:fill="auto"/>
            <w:vAlign w:val="center"/>
          </w:tcPr>
          <w:p w14:paraId="4C2EA2AF" w14:textId="77777777" w:rsidR="00E26C14" w:rsidRPr="008F1613" w:rsidRDefault="00E26C14" w:rsidP="0098390C">
            <w:pPr>
              <w:pStyle w:val="Corpsdetexte"/>
              <w:spacing w:before="0"/>
              <w:jc w:val="center"/>
              <w:rPr>
                <w:b/>
                <w:bCs/>
              </w:rPr>
            </w:pPr>
            <w:r w:rsidRPr="008F1613">
              <w:rPr>
                <w:b/>
                <w:bCs/>
              </w:rPr>
              <w:t>Justification</w:t>
            </w:r>
          </w:p>
        </w:tc>
      </w:tr>
      <w:tr w:rsidR="00E26C14" w:rsidRPr="00F84B4A" w14:paraId="5C6F7E11" w14:textId="77777777" w:rsidTr="00BE2F99">
        <w:trPr>
          <w:cantSplit/>
          <w:trHeight w:val="340"/>
          <w:tblHeader/>
        </w:trPr>
        <w:tc>
          <w:tcPr>
            <w:tcW w:w="195" w:type="pct"/>
            <w:shd w:val="pct25" w:color="auto" w:fill="auto"/>
            <w:vAlign w:val="center"/>
          </w:tcPr>
          <w:p w14:paraId="61748BE2" w14:textId="77777777" w:rsidR="00E26C14" w:rsidRPr="00F84B4A" w:rsidRDefault="00E26C14" w:rsidP="0098390C">
            <w:pPr>
              <w:jc w:val="center"/>
              <w:rPr>
                <w:rFonts w:ascii="Times New Roman" w:hAnsi="Times New Roman" w:cs="Times New Roman"/>
                <w:b/>
              </w:rPr>
            </w:pPr>
            <w:r w:rsidRPr="00F84B4A">
              <w:rPr>
                <w:rFonts w:ascii="Times New Roman" w:hAnsi="Times New Roman" w:cs="Times New Roman"/>
                <w:b/>
              </w:rPr>
              <w:t>N°</w:t>
            </w:r>
          </w:p>
        </w:tc>
        <w:tc>
          <w:tcPr>
            <w:tcW w:w="781" w:type="pct"/>
            <w:shd w:val="pct25" w:color="auto" w:fill="auto"/>
            <w:vAlign w:val="center"/>
          </w:tcPr>
          <w:p w14:paraId="44AF2324" w14:textId="77777777" w:rsidR="00E26C14" w:rsidRPr="00F84B4A" w:rsidRDefault="00E26C14" w:rsidP="0098390C">
            <w:pPr>
              <w:pStyle w:val="Corpsdetexte"/>
              <w:spacing w:before="0"/>
              <w:jc w:val="center"/>
              <w:rPr>
                <w:b/>
              </w:rPr>
            </w:pPr>
            <w:r w:rsidRPr="00F84B4A">
              <w:rPr>
                <w:b/>
              </w:rPr>
              <w:t>Nom</w:t>
            </w:r>
          </w:p>
        </w:tc>
        <w:tc>
          <w:tcPr>
            <w:tcW w:w="632" w:type="pct"/>
            <w:shd w:val="pct25" w:color="auto" w:fill="auto"/>
            <w:vAlign w:val="center"/>
          </w:tcPr>
          <w:p w14:paraId="5C6E0120" w14:textId="2493498B" w:rsidR="00E26C14" w:rsidRPr="00F84B4A" w:rsidRDefault="00E26C14" w:rsidP="0098390C">
            <w:pPr>
              <w:pStyle w:val="Corpsdetexte"/>
              <w:spacing w:before="0"/>
              <w:jc w:val="center"/>
              <w:rPr>
                <w:b/>
              </w:rPr>
            </w:pPr>
            <w:r>
              <w:rPr>
                <w:b/>
              </w:rPr>
              <w:t>Domaine</w:t>
            </w:r>
          </w:p>
        </w:tc>
        <w:tc>
          <w:tcPr>
            <w:tcW w:w="674" w:type="pct"/>
            <w:vMerge/>
            <w:shd w:val="pct25" w:color="auto" w:fill="auto"/>
            <w:vAlign w:val="center"/>
          </w:tcPr>
          <w:p w14:paraId="4F275A02" w14:textId="15FE568B" w:rsidR="00E26C14" w:rsidRPr="00F84B4A" w:rsidRDefault="00E26C14" w:rsidP="0098390C">
            <w:pPr>
              <w:pStyle w:val="Corpsdetexte"/>
              <w:spacing w:before="0"/>
              <w:jc w:val="center"/>
              <w:rPr>
                <w:b/>
              </w:rPr>
            </w:pPr>
          </w:p>
        </w:tc>
        <w:tc>
          <w:tcPr>
            <w:tcW w:w="379" w:type="pct"/>
            <w:shd w:val="pct25" w:color="auto" w:fill="auto"/>
            <w:vAlign w:val="center"/>
          </w:tcPr>
          <w:p w14:paraId="33B4D0B3" w14:textId="77777777" w:rsidR="00E26C14" w:rsidRPr="00F84B4A" w:rsidRDefault="00E26C14" w:rsidP="0098390C">
            <w:pPr>
              <w:pStyle w:val="Corpsdetexte"/>
              <w:spacing w:before="0"/>
              <w:jc w:val="center"/>
              <w:rPr>
                <w:b/>
              </w:rPr>
            </w:pPr>
            <w:r w:rsidRPr="00F84B4A">
              <w:rPr>
                <w:b/>
              </w:rPr>
              <w:t>Réf°</w:t>
            </w:r>
          </w:p>
        </w:tc>
        <w:tc>
          <w:tcPr>
            <w:tcW w:w="1147" w:type="pct"/>
            <w:shd w:val="pct25" w:color="auto" w:fill="auto"/>
            <w:vAlign w:val="center"/>
          </w:tcPr>
          <w:p w14:paraId="3AB731ED" w14:textId="77777777" w:rsidR="00E26C14" w:rsidRPr="00F84B4A" w:rsidRDefault="00E26C14" w:rsidP="0098390C">
            <w:pPr>
              <w:pStyle w:val="Corpsdetexte"/>
              <w:spacing w:before="0"/>
              <w:jc w:val="center"/>
              <w:rPr>
                <w:b/>
              </w:rPr>
            </w:pPr>
            <w:r w:rsidRPr="00F84B4A">
              <w:rPr>
                <w:b/>
              </w:rPr>
              <w:t>Nom</w:t>
            </w:r>
          </w:p>
        </w:tc>
        <w:tc>
          <w:tcPr>
            <w:tcW w:w="339" w:type="pct"/>
            <w:vMerge/>
            <w:shd w:val="pct25" w:color="auto" w:fill="auto"/>
            <w:vAlign w:val="center"/>
          </w:tcPr>
          <w:p w14:paraId="131CD925" w14:textId="77777777" w:rsidR="00E26C14" w:rsidRPr="00F84B4A" w:rsidRDefault="00E26C14" w:rsidP="0098390C">
            <w:pPr>
              <w:pStyle w:val="Corpsdetexte"/>
              <w:spacing w:before="0"/>
              <w:jc w:val="center"/>
            </w:pPr>
          </w:p>
        </w:tc>
        <w:tc>
          <w:tcPr>
            <w:tcW w:w="853" w:type="pct"/>
            <w:vMerge/>
            <w:shd w:val="pct25" w:color="auto" w:fill="auto"/>
            <w:vAlign w:val="center"/>
          </w:tcPr>
          <w:p w14:paraId="54C31E55" w14:textId="77777777" w:rsidR="00E26C14" w:rsidRPr="00F84B4A" w:rsidRDefault="00E26C14" w:rsidP="0098390C">
            <w:pPr>
              <w:pStyle w:val="Corpsdetexte"/>
              <w:spacing w:before="0"/>
              <w:jc w:val="center"/>
            </w:pPr>
          </w:p>
        </w:tc>
      </w:tr>
      <w:tr w:rsidR="00E26C14" w:rsidRPr="007626A4" w14:paraId="7BE39C80" w14:textId="77777777" w:rsidTr="00BE2F99">
        <w:trPr>
          <w:cantSplit/>
          <w:trHeight w:val="340"/>
        </w:trPr>
        <w:tc>
          <w:tcPr>
            <w:tcW w:w="195" w:type="pct"/>
            <w:vAlign w:val="center"/>
          </w:tcPr>
          <w:p w14:paraId="3C442E30" w14:textId="3062D703" w:rsidR="00E26C14" w:rsidRPr="00543556" w:rsidRDefault="00E26C14" w:rsidP="0098390C">
            <w:pPr>
              <w:pStyle w:val="Corpsdetexte"/>
              <w:spacing w:before="0"/>
            </w:pPr>
          </w:p>
        </w:tc>
        <w:tc>
          <w:tcPr>
            <w:tcW w:w="781" w:type="pct"/>
            <w:vAlign w:val="center"/>
          </w:tcPr>
          <w:p w14:paraId="10F726A8" w14:textId="4A300CAB" w:rsidR="00E26C14" w:rsidRPr="00543556" w:rsidRDefault="00E26C14" w:rsidP="0098390C">
            <w:pPr>
              <w:pStyle w:val="Corpsdetexte"/>
              <w:spacing w:before="0"/>
            </w:pPr>
          </w:p>
        </w:tc>
        <w:tc>
          <w:tcPr>
            <w:tcW w:w="632" w:type="pct"/>
            <w:vAlign w:val="center"/>
          </w:tcPr>
          <w:p w14:paraId="7492B52C" w14:textId="4D0B6BB6" w:rsidR="00E26C14" w:rsidRPr="00543556" w:rsidRDefault="00E26C14" w:rsidP="0098390C">
            <w:pPr>
              <w:pStyle w:val="Corpsdetexte"/>
              <w:spacing w:before="0"/>
            </w:pPr>
          </w:p>
        </w:tc>
        <w:tc>
          <w:tcPr>
            <w:tcW w:w="674" w:type="pct"/>
            <w:vAlign w:val="center"/>
          </w:tcPr>
          <w:p w14:paraId="1EACC360" w14:textId="3A64EE01" w:rsidR="00E26C14" w:rsidRPr="00543556" w:rsidRDefault="00E26C14" w:rsidP="0098390C">
            <w:pPr>
              <w:pStyle w:val="Corpsdetexte"/>
              <w:spacing w:before="0"/>
            </w:pPr>
          </w:p>
        </w:tc>
        <w:tc>
          <w:tcPr>
            <w:tcW w:w="379" w:type="pct"/>
            <w:vAlign w:val="center"/>
          </w:tcPr>
          <w:p w14:paraId="64D00ED7" w14:textId="7A5F7052" w:rsidR="00E26C14" w:rsidRPr="00543556" w:rsidRDefault="00E26C14" w:rsidP="001E1626">
            <w:pPr>
              <w:pStyle w:val="Corpsdetexte"/>
              <w:spacing w:before="0"/>
              <w:jc w:val="center"/>
              <w:rPr>
                <w:highlight w:val="yellow"/>
              </w:rPr>
            </w:pPr>
          </w:p>
        </w:tc>
        <w:tc>
          <w:tcPr>
            <w:tcW w:w="1147" w:type="pct"/>
            <w:vAlign w:val="center"/>
          </w:tcPr>
          <w:p w14:paraId="1CD64D90" w14:textId="7B94110F" w:rsidR="00E26C14" w:rsidRPr="00543556" w:rsidRDefault="00E26C14" w:rsidP="0098390C">
            <w:pPr>
              <w:pStyle w:val="Corpsdetexte"/>
              <w:spacing w:before="0"/>
              <w:rPr>
                <w:highlight w:val="yellow"/>
              </w:rPr>
            </w:pPr>
          </w:p>
        </w:tc>
        <w:tc>
          <w:tcPr>
            <w:tcW w:w="339" w:type="pct"/>
            <w:vAlign w:val="center"/>
          </w:tcPr>
          <w:p w14:paraId="5B1938FE" w14:textId="540FC20B" w:rsidR="00E26C14" w:rsidRPr="00543556" w:rsidRDefault="00E26C14" w:rsidP="0098390C">
            <w:pPr>
              <w:pStyle w:val="Corpsdetexte"/>
              <w:spacing w:before="0"/>
              <w:jc w:val="center"/>
              <w:rPr>
                <w:highlight w:val="yellow"/>
              </w:rPr>
            </w:pPr>
          </w:p>
        </w:tc>
        <w:tc>
          <w:tcPr>
            <w:tcW w:w="853" w:type="pct"/>
            <w:vAlign w:val="center"/>
          </w:tcPr>
          <w:p w14:paraId="71AC591D" w14:textId="119674E9" w:rsidR="00E26C14" w:rsidRPr="00543556" w:rsidRDefault="00E26C14" w:rsidP="0098390C">
            <w:pPr>
              <w:pStyle w:val="Corpsdetexte"/>
              <w:spacing w:before="0"/>
              <w:jc w:val="center"/>
              <w:rPr>
                <w:highlight w:val="yellow"/>
              </w:rPr>
            </w:pPr>
          </w:p>
        </w:tc>
      </w:tr>
      <w:tr w:rsidR="00E26C14" w:rsidRPr="007626A4" w14:paraId="1F3577DE" w14:textId="77777777" w:rsidTr="00BE2F99">
        <w:trPr>
          <w:cantSplit/>
          <w:trHeight w:val="340"/>
        </w:trPr>
        <w:tc>
          <w:tcPr>
            <w:tcW w:w="195" w:type="pct"/>
            <w:vAlign w:val="center"/>
          </w:tcPr>
          <w:p w14:paraId="65F7DB26" w14:textId="4255754E" w:rsidR="00E26C14" w:rsidRPr="00543556" w:rsidRDefault="00E26C14" w:rsidP="0098390C">
            <w:pPr>
              <w:pStyle w:val="Corpsdetexte"/>
              <w:spacing w:before="0"/>
            </w:pPr>
          </w:p>
        </w:tc>
        <w:tc>
          <w:tcPr>
            <w:tcW w:w="781" w:type="pct"/>
            <w:vAlign w:val="center"/>
          </w:tcPr>
          <w:p w14:paraId="4E51580E" w14:textId="4DEE1982" w:rsidR="00E26C14" w:rsidRPr="00543556" w:rsidRDefault="00E26C14" w:rsidP="0098390C">
            <w:pPr>
              <w:pStyle w:val="Corpsdetexte"/>
              <w:spacing w:before="0"/>
            </w:pPr>
          </w:p>
        </w:tc>
        <w:tc>
          <w:tcPr>
            <w:tcW w:w="632" w:type="pct"/>
            <w:vAlign w:val="center"/>
          </w:tcPr>
          <w:p w14:paraId="21ABFD22" w14:textId="1F424F6F" w:rsidR="00E26C14" w:rsidRPr="00543556" w:rsidRDefault="00E26C14" w:rsidP="0098390C">
            <w:pPr>
              <w:pStyle w:val="Corpsdetexte"/>
              <w:spacing w:before="0"/>
            </w:pPr>
          </w:p>
        </w:tc>
        <w:tc>
          <w:tcPr>
            <w:tcW w:w="674" w:type="pct"/>
            <w:vAlign w:val="center"/>
          </w:tcPr>
          <w:p w14:paraId="709F3C5C" w14:textId="16C85A71" w:rsidR="00E26C14" w:rsidRPr="00543556" w:rsidRDefault="00E26C14" w:rsidP="0098390C">
            <w:pPr>
              <w:pStyle w:val="Corpsdetexte"/>
              <w:spacing w:before="0"/>
            </w:pPr>
          </w:p>
        </w:tc>
        <w:tc>
          <w:tcPr>
            <w:tcW w:w="379" w:type="pct"/>
            <w:vAlign w:val="center"/>
          </w:tcPr>
          <w:p w14:paraId="27DB836B" w14:textId="0BA6BDB4" w:rsidR="00E26C14" w:rsidRPr="00543556" w:rsidRDefault="00E26C14" w:rsidP="001E1626">
            <w:pPr>
              <w:pStyle w:val="Corpsdetexte"/>
              <w:spacing w:before="0"/>
              <w:jc w:val="center"/>
              <w:rPr>
                <w:highlight w:val="yellow"/>
              </w:rPr>
            </w:pPr>
          </w:p>
        </w:tc>
        <w:tc>
          <w:tcPr>
            <w:tcW w:w="1147" w:type="pct"/>
            <w:vAlign w:val="center"/>
          </w:tcPr>
          <w:p w14:paraId="2B4D6C3A" w14:textId="0F31FC3F" w:rsidR="00E26C14" w:rsidRPr="00543556" w:rsidRDefault="00E26C14" w:rsidP="0098390C">
            <w:pPr>
              <w:pStyle w:val="Corpsdetexte"/>
              <w:spacing w:before="0"/>
              <w:rPr>
                <w:highlight w:val="yellow"/>
              </w:rPr>
            </w:pPr>
          </w:p>
        </w:tc>
        <w:tc>
          <w:tcPr>
            <w:tcW w:w="339" w:type="pct"/>
            <w:vAlign w:val="center"/>
          </w:tcPr>
          <w:p w14:paraId="5BCC0674" w14:textId="43C8F37E" w:rsidR="00E26C14" w:rsidRPr="00543556" w:rsidRDefault="00E26C14" w:rsidP="0098390C">
            <w:pPr>
              <w:pStyle w:val="Corpsdetexte"/>
              <w:spacing w:before="0"/>
              <w:jc w:val="center"/>
              <w:rPr>
                <w:highlight w:val="yellow"/>
              </w:rPr>
            </w:pPr>
          </w:p>
        </w:tc>
        <w:tc>
          <w:tcPr>
            <w:tcW w:w="853" w:type="pct"/>
            <w:vAlign w:val="center"/>
          </w:tcPr>
          <w:p w14:paraId="3D2067A8" w14:textId="5ADF4E3A" w:rsidR="00E26C14" w:rsidRPr="00543556" w:rsidRDefault="00E26C14" w:rsidP="0098390C">
            <w:pPr>
              <w:pStyle w:val="Corpsdetexte"/>
              <w:spacing w:before="0"/>
              <w:jc w:val="center"/>
              <w:rPr>
                <w:highlight w:val="yellow"/>
              </w:rPr>
            </w:pPr>
          </w:p>
        </w:tc>
      </w:tr>
    </w:tbl>
    <w:p w14:paraId="428145FB" w14:textId="32C440BD" w:rsidR="005A3A32" w:rsidRPr="00F84B4A" w:rsidRDefault="007626A4" w:rsidP="00F75DDE">
      <w:pPr>
        <w:pStyle w:val="Titre3"/>
        <w:spacing w:after="120"/>
        <w:ind w:left="1287"/>
      </w:pPr>
      <w:bookmarkStart w:id="60" w:name="_Toc71624335"/>
      <w:r>
        <w:t>S</w:t>
      </w:r>
      <w:r w:rsidR="035B12A3" w:rsidRPr="00F84B4A">
        <w:t>uivi de la mise en œuvre des mesures de sécurité</w:t>
      </w:r>
      <w:bookmarkEnd w:id="60"/>
      <w:r w:rsidR="035B12A3" w:rsidRPr="00F84B4A">
        <w:t xml:space="preserve"> </w:t>
      </w:r>
    </w:p>
    <w:p w14:paraId="2CE37F13" w14:textId="433518B1" w:rsidR="00835885" w:rsidRPr="00F84B4A" w:rsidRDefault="16751B41" w:rsidP="00C45B43">
      <w:pPr>
        <w:pStyle w:val="Lgende"/>
        <w:keepNext/>
        <w:spacing w:after="0"/>
      </w:pPr>
      <w:r w:rsidRPr="00F84B4A">
        <w:t xml:space="preserve">Tableau </w:t>
      </w:r>
      <w:r w:rsidR="00835885" w:rsidRPr="00F84B4A">
        <w:fldChar w:fldCharType="begin"/>
      </w:r>
      <w:r w:rsidR="00835885" w:rsidRPr="00F84B4A">
        <w:instrText>SEQ Tableau \* ARABIC</w:instrText>
      </w:r>
      <w:r w:rsidR="00835885" w:rsidRPr="00F84B4A">
        <w:fldChar w:fldCharType="separate"/>
      </w:r>
      <w:r w:rsidR="00B4429C">
        <w:rPr>
          <w:noProof/>
        </w:rPr>
        <w:t>23</w:t>
      </w:r>
      <w:r w:rsidR="00835885" w:rsidRPr="00F84B4A">
        <w:fldChar w:fldCharType="end"/>
      </w:r>
      <w:r w:rsidRPr="00F84B4A">
        <w:t xml:space="preserve"> </w:t>
      </w:r>
      <w:r w:rsidR="000A4074">
        <w:t xml:space="preserve">- </w:t>
      </w:r>
      <w:r w:rsidRPr="00F84B4A">
        <w:t>Plan de</w:t>
      </w:r>
      <w:r w:rsidR="00F84B4A">
        <w:t xml:space="preserve"> mise en œuvre</w:t>
      </w:r>
      <w:r w:rsidRPr="00F84B4A">
        <w:t xml:space="preserve"> des mesures de sécurité additionnelles</w:t>
      </w:r>
    </w:p>
    <w:tbl>
      <w:tblPr>
        <w:tblStyle w:val="Grilledutableau"/>
        <w:tblW w:w="5000" w:type="pct"/>
        <w:tblLook w:val="04A0" w:firstRow="1" w:lastRow="0" w:firstColumn="1" w:lastColumn="0" w:noHBand="0" w:noVBand="1"/>
      </w:tblPr>
      <w:tblGrid>
        <w:gridCol w:w="463"/>
        <w:gridCol w:w="1967"/>
        <w:gridCol w:w="2744"/>
        <w:gridCol w:w="3342"/>
        <w:gridCol w:w="2252"/>
        <w:gridCol w:w="1985"/>
        <w:gridCol w:w="1779"/>
      </w:tblGrid>
      <w:tr w:rsidR="00526D60" w:rsidRPr="00F84B4A" w14:paraId="3BD9A376" w14:textId="77777777" w:rsidTr="00526D60">
        <w:trPr>
          <w:cantSplit/>
          <w:trHeight w:val="340"/>
          <w:tblHeader/>
        </w:trPr>
        <w:tc>
          <w:tcPr>
            <w:tcW w:w="5000" w:type="pct"/>
            <w:gridSpan w:val="7"/>
            <w:tcBorders>
              <w:bottom w:val="single" w:sz="4" w:space="0" w:color="auto"/>
            </w:tcBorders>
            <w:shd w:val="pct25" w:color="auto" w:fill="auto"/>
            <w:vAlign w:val="center"/>
          </w:tcPr>
          <w:p w14:paraId="671C1835" w14:textId="1B15F1E7" w:rsidR="00526D60" w:rsidRDefault="00526D60" w:rsidP="00E17EAE">
            <w:pPr>
              <w:jc w:val="center"/>
              <w:rPr>
                <w:rFonts w:ascii="Times New Roman" w:hAnsi="Times New Roman" w:cs="Times New Roman"/>
                <w:b/>
              </w:rPr>
            </w:pPr>
            <w:r w:rsidRPr="00526D60">
              <w:rPr>
                <w:rFonts w:ascii="Times New Roman" w:hAnsi="Times New Roman" w:cs="Times New Roman"/>
                <w:b/>
              </w:rPr>
              <w:t>Plan de mise en œuvre des mesures de sécurité additionnelles</w:t>
            </w:r>
          </w:p>
        </w:tc>
      </w:tr>
      <w:tr w:rsidR="00E26C14" w:rsidRPr="00F84B4A" w14:paraId="1C7E711E" w14:textId="204389E0" w:rsidTr="00E26C14">
        <w:trPr>
          <w:cantSplit/>
          <w:trHeight w:val="340"/>
          <w:tblHeader/>
        </w:trPr>
        <w:tc>
          <w:tcPr>
            <w:tcW w:w="836" w:type="pct"/>
            <w:gridSpan w:val="2"/>
            <w:tcBorders>
              <w:bottom w:val="single" w:sz="4" w:space="0" w:color="auto"/>
            </w:tcBorders>
            <w:shd w:val="pct25" w:color="auto" w:fill="auto"/>
            <w:vAlign w:val="center"/>
          </w:tcPr>
          <w:p w14:paraId="5CEF3173" w14:textId="77777777" w:rsidR="00E26C14" w:rsidRPr="00F84B4A" w:rsidRDefault="00E26C14" w:rsidP="007626A4">
            <w:pPr>
              <w:jc w:val="center"/>
              <w:rPr>
                <w:rFonts w:ascii="Times New Roman" w:hAnsi="Times New Roman" w:cs="Times New Roman"/>
                <w:b/>
              </w:rPr>
            </w:pPr>
            <w:r w:rsidRPr="00F84B4A">
              <w:rPr>
                <w:rFonts w:ascii="Times New Roman" w:hAnsi="Times New Roman" w:cs="Times New Roman"/>
                <w:b/>
              </w:rPr>
              <w:t>Mesure de sécurité</w:t>
            </w:r>
          </w:p>
        </w:tc>
        <w:tc>
          <w:tcPr>
            <w:tcW w:w="2094" w:type="pct"/>
            <w:gridSpan w:val="2"/>
            <w:tcBorders>
              <w:bottom w:val="single" w:sz="4" w:space="0" w:color="auto"/>
            </w:tcBorders>
            <w:shd w:val="pct25" w:color="auto" w:fill="auto"/>
            <w:vAlign w:val="center"/>
          </w:tcPr>
          <w:p w14:paraId="0EA88D55" w14:textId="146D62B5" w:rsidR="00E26C14" w:rsidRDefault="00E26C14" w:rsidP="00E17EAE">
            <w:pPr>
              <w:jc w:val="center"/>
              <w:rPr>
                <w:rFonts w:ascii="Times New Roman" w:hAnsi="Times New Roman" w:cs="Times New Roman"/>
                <w:b/>
              </w:rPr>
            </w:pPr>
            <w:r w:rsidRPr="00F84B4A">
              <w:rPr>
                <w:rFonts w:ascii="Times New Roman" w:hAnsi="Times New Roman" w:cs="Times New Roman"/>
                <w:b/>
              </w:rPr>
              <w:t xml:space="preserve">Eléments </w:t>
            </w:r>
            <w:r>
              <w:rPr>
                <w:rFonts w:ascii="Times New Roman" w:hAnsi="Times New Roman" w:cs="Times New Roman"/>
                <w:b/>
              </w:rPr>
              <w:t>d’appréciation</w:t>
            </w:r>
          </w:p>
        </w:tc>
        <w:tc>
          <w:tcPr>
            <w:tcW w:w="2070" w:type="pct"/>
            <w:gridSpan w:val="3"/>
            <w:tcBorders>
              <w:bottom w:val="single" w:sz="4" w:space="0" w:color="auto"/>
            </w:tcBorders>
            <w:shd w:val="pct25" w:color="auto" w:fill="auto"/>
            <w:vAlign w:val="center"/>
          </w:tcPr>
          <w:p w14:paraId="5A0D16E3" w14:textId="0A25E651" w:rsidR="00E26C14" w:rsidRDefault="00E26C14" w:rsidP="00E17EAE">
            <w:pPr>
              <w:jc w:val="center"/>
              <w:rPr>
                <w:rFonts w:ascii="Times New Roman" w:hAnsi="Times New Roman" w:cs="Times New Roman"/>
                <w:b/>
              </w:rPr>
            </w:pPr>
            <w:r>
              <w:rPr>
                <w:rFonts w:ascii="Times New Roman" w:hAnsi="Times New Roman" w:cs="Times New Roman"/>
                <w:b/>
              </w:rPr>
              <w:t>Mise en œuvre</w:t>
            </w:r>
          </w:p>
        </w:tc>
      </w:tr>
      <w:tr w:rsidR="0047018D" w:rsidRPr="00F84B4A" w14:paraId="497EE537" w14:textId="4333EB5D" w:rsidTr="0047018D">
        <w:trPr>
          <w:cantSplit/>
          <w:trHeight w:val="340"/>
          <w:tblHeader/>
        </w:trPr>
        <w:tc>
          <w:tcPr>
            <w:tcW w:w="159" w:type="pct"/>
            <w:shd w:val="pct25" w:color="auto" w:fill="auto"/>
            <w:vAlign w:val="center"/>
          </w:tcPr>
          <w:p w14:paraId="39C65DA5" w14:textId="77777777" w:rsidR="0047018D" w:rsidRPr="00F84B4A" w:rsidRDefault="0047018D" w:rsidP="007626A4">
            <w:pPr>
              <w:jc w:val="center"/>
              <w:rPr>
                <w:rFonts w:ascii="Times New Roman" w:hAnsi="Times New Roman" w:cs="Times New Roman"/>
                <w:b/>
              </w:rPr>
            </w:pPr>
            <w:r w:rsidRPr="00F84B4A">
              <w:rPr>
                <w:rFonts w:ascii="Times New Roman" w:hAnsi="Times New Roman" w:cs="Times New Roman"/>
                <w:b/>
              </w:rPr>
              <w:t>N°</w:t>
            </w:r>
          </w:p>
        </w:tc>
        <w:tc>
          <w:tcPr>
            <w:tcW w:w="677" w:type="pct"/>
            <w:shd w:val="pct25" w:color="auto" w:fill="auto"/>
            <w:vAlign w:val="center"/>
          </w:tcPr>
          <w:p w14:paraId="0A03634E" w14:textId="77777777" w:rsidR="0047018D" w:rsidRPr="00F84B4A" w:rsidRDefault="0047018D" w:rsidP="007626A4">
            <w:pPr>
              <w:jc w:val="center"/>
              <w:rPr>
                <w:rFonts w:ascii="Times New Roman" w:hAnsi="Times New Roman" w:cs="Times New Roman"/>
                <w:b/>
              </w:rPr>
            </w:pPr>
            <w:r w:rsidRPr="00F84B4A">
              <w:rPr>
                <w:rFonts w:ascii="Times New Roman" w:hAnsi="Times New Roman" w:cs="Times New Roman"/>
                <w:b/>
              </w:rPr>
              <w:t>Nom</w:t>
            </w:r>
          </w:p>
        </w:tc>
        <w:tc>
          <w:tcPr>
            <w:tcW w:w="944" w:type="pct"/>
            <w:shd w:val="pct25" w:color="auto" w:fill="auto"/>
            <w:vAlign w:val="center"/>
          </w:tcPr>
          <w:p w14:paraId="3F054B14" w14:textId="34EDAF52" w:rsidR="0047018D" w:rsidRPr="00F84B4A" w:rsidRDefault="0047018D" w:rsidP="007626A4">
            <w:pPr>
              <w:jc w:val="center"/>
              <w:rPr>
                <w:rFonts w:ascii="Times New Roman" w:hAnsi="Times New Roman" w:cs="Times New Roman"/>
                <w:b/>
              </w:rPr>
            </w:pPr>
            <w:r w:rsidRPr="00F84B4A">
              <w:rPr>
                <w:rFonts w:ascii="Times New Roman" w:hAnsi="Times New Roman" w:cs="Times New Roman"/>
                <w:b/>
              </w:rPr>
              <w:t>Freins / difficulté</w:t>
            </w:r>
          </w:p>
        </w:tc>
        <w:tc>
          <w:tcPr>
            <w:tcW w:w="1150" w:type="pct"/>
            <w:shd w:val="pct25" w:color="auto" w:fill="auto"/>
            <w:vAlign w:val="center"/>
          </w:tcPr>
          <w:p w14:paraId="603F7008" w14:textId="38FE6C59" w:rsidR="0047018D" w:rsidRPr="00F84B4A" w:rsidRDefault="0047018D" w:rsidP="008F1613">
            <w:pPr>
              <w:jc w:val="center"/>
              <w:rPr>
                <w:rFonts w:ascii="Times New Roman" w:hAnsi="Times New Roman" w:cs="Times New Roman"/>
                <w:b/>
              </w:rPr>
            </w:pPr>
            <w:r w:rsidRPr="00F84B4A">
              <w:rPr>
                <w:rFonts w:ascii="Times New Roman" w:hAnsi="Times New Roman" w:cs="Times New Roman"/>
                <w:b/>
                <w:bCs/>
              </w:rPr>
              <w:t>Coût / complexité</w:t>
            </w:r>
          </w:p>
        </w:tc>
        <w:tc>
          <w:tcPr>
            <w:tcW w:w="775" w:type="pct"/>
            <w:shd w:val="pct25" w:color="auto" w:fill="auto"/>
            <w:vAlign w:val="center"/>
          </w:tcPr>
          <w:p w14:paraId="20818D26" w14:textId="7342AEF9" w:rsidR="0047018D" w:rsidRPr="00F84B4A" w:rsidRDefault="0047018D" w:rsidP="008F1613">
            <w:pPr>
              <w:jc w:val="center"/>
              <w:rPr>
                <w:rFonts w:ascii="Times New Roman" w:hAnsi="Times New Roman" w:cs="Times New Roman"/>
                <w:b/>
              </w:rPr>
            </w:pPr>
            <w:r w:rsidRPr="00F84B4A">
              <w:rPr>
                <w:rFonts w:ascii="Times New Roman" w:hAnsi="Times New Roman" w:cs="Times New Roman"/>
                <w:b/>
              </w:rPr>
              <w:t>Responsable</w:t>
            </w:r>
          </w:p>
        </w:tc>
        <w:tc>
          <w:tcPr>
            <w:tcW w:w="683" w:type="pct"/>
            <w:shd w:val="pct25" w:color="auto" w:fill="auto"/>
            <w:vAlign w:val="center"/>
          </w:tcPr>
          <w:p w14:paraId="0D4C7706" w14:textId="12CFB509" w:rsidR="0047018D" w:rsidRPr="00F84B4A" w:rsidRDefault="0047018D" w:rsidP="007626A4">
            <w:pPr>
              <w:jc w:val="center"/>
              <w:rPr>
                <w:rFonts w:ascii="Times New Roman" w:hAnsi="Times New Roman" w:cs="Times New Roman"/>
                <w:b/>
              </w:rPr>
            </w:pPr>
            <w:r w:rsidRPr="00F84B4A">
              <w:rPr>
                <w:rFonts w:ascii="Times New Roman" w:hAnsi="Times New Roman" w:cs="Times New Roman"/>
                <w:b/>
              </w:rPr>
              <w:t>Echéance</w:t>
            </w:r>
          </w:p>
        </w:tc>
        <w:tc>
          <w:tcPr>
            <w:tcW w:w="612" w:type="pct"/>
            <w:shd w:val="pct25" w:color="auto" w:fill="auto"/>
          </w:tcPr>
          <w:p w14:paraId="39D93404" w14:textId="37D26870" w:rsidR="0047018D" w:rsidRPr="00F84B4A" w:rsidRDefault="0047018D" w:rsidP="007626A4">
            <w:pPr>
              <w:jc w:val="center"/>
              <w:rPr>
                <w:rFonts w:ascii="Times New Roman" w:hAnsi="Times New Roman" w:cs="Times New Roman"/>
                <w:b/>
              </w:rPr>
            </w:pPr>
            <w:r>
              <w:rPr>
                <w:rFonts w:ascii="Times New Roman" w:hAnsi="Times New Roman" w:cs="Times New Roman"/>
                <w:b/>
              </w:rPr>
              <w:t>Statut</w:t>
            </w:r>
          </w:p>
        </w:tc>
      </w:tr>
      <w:tr w:rsidR="0047018D" w:rsidRPr="00F84B4A" w14:paraId="78D6A366" w14:textId="5CAD4023" w:rsidTr="00264696">
        <w:trPr>
          <w:cantSplit/>
          <w:trHeight w:val="340"/>
        </w:trPr>
        <w:tc>
          <w:tcPr>
            <w:tcW w:w="159" w:type="pct"/>
            <w:vAlign w:val="center"/>
          </w:tcPr>
          <w:p w14:paraId="242C4620" w14:textId="4F25B1F2" w:rsidR="0047018D" w:rsidRPr="00543556" w:rsidRDefault="0047018D" w:rsidP="007626A4">
            <w:pPr>
              <w:pStyle w:val="Corpsdetexte"/>
              <w:spacing w:before="0"/>
            </w:pPr>
          </w:p>
        </w:tc>
        <w:tc>
          <w:tcPr>
            <w:tcW w:w="677" w:type="pct"/>
            <w:vAlign w:val="center"/>
          </w:tcPr>
          <w:p w14:paraId="518AF69E" w14:textId="547CB482" w:rsidR="0047018D" w:rsidRPr="00543556" w:rsidRDefault="0047018D" w:rsidP="007626A4">
            <w:pPr>
              <w:pStyle w:val="Corpsdetexte"/>
              <w:spacing w:before="0"/>
            </w:pPr>
          </w:p>
        </w:tc>
        <w:tc>
          <w:tcPr>
            <w:tcW w:w="944" w:type="pct"/>
            <w:vAlign w:val="center"/>
          </w:tcPr>
          <w:p w14:paraId="5B23DFB1" w14:textId="156811B9" w:rsidR="0047018D" w:rsidRPr="00543556" w:rsidRDefault="0047018D" w:rsidP="007626A4">
            <w:pPr>
              <w:pStyle w:val="Corpsdetexte"/>
              <w:spacing w:before="0"/>
              <w:rPr>
                <w:highlight w:val="yellow"/>
              </w:rPr>
            </w:pPr>
          </w:p>
        </w:tc>
        <w:tc>
          <w:tcPr>
            <w:tcW w:w="1" w:type="pct"/>
            <w:vAlign w:val="center"/>
          </w:tcPr>
          <w:p w14:paraId="7C290174" w14:textId="77777777" w:rsidR="0047018D" w:rsidRPr="00543556" w:rsidRDefault="0047018D" w:rsidP="0047018D">
            <w:pPr>
              <w:pStyle w:val="Corpsdetexte"/>
              <w:spacing w:before="0"/>
              <w:jc w:val="left"/>
            </w:pPr>
          </w:p>
        </w:tc>
        <w:tc>
          <w:tcPr>
            <w:tcW w:w="775" w:type="pct"/>
          </w:tcPr>
          <w:p w14:paraId="3E69F6DC" w14:textId="509F6407" w:rsidR="0047018D" w:rsidRPr="00543556" w:rsidRDefault="0047018D" w:rsidP="007626A4">
            <w:pPr>
              <w:pStyle w:val="Corpsdetexte"/>
              <w:spacing w:before="0"/>
              <w:rPr>
                <w:highlight w:val="yellow"/>
              </w:rPr>
            </w:pPr>
          </w:p>
        </w:tc>
        <w:tc>
          <w:tcPr>
            <w:tcW w:w="683" w:type="pct"/>
            <w:vAlign w:val="center"/>
          </w:tcPr>
          <w:p w14:paraId="0D7FBF32" w14:textId="698C90E4" w:rsidR="0047018D" w:rsidRPr="00543556" w:rsidRDefault="0047018D" w:rsidP="007626A4">
            <w:pPr>
              <w:pStyle w:val="Corpsdetexte"/>
              <w:spacing w:before="0"/>
              <w:rPr>
                <w:highlight w:val="yellow"/>
              </w:rPr>
            </w:pPr>
          </w:p>
        </w:tc>
        <w:tc>
          <w:tcPr>
            <w:tcW w:w="612" w:type="pct"/>
          </w:tcPr>
          <w:p w14:paraId="7D8271E0" w14:textId="1C1EED91" w:rsidR="0047018D" w:rsidRPr="00543556" w:rsidRDefault="0047018D" w:rsidP="007626A4">
            <w:pPr>
              <w:pStyle w:val="Corpsdetexte"/>
              <w:spacing w:before="0"/>
            </w:pPr>
          </w:p>
        </w:tc>
      </w:tr>
      <w:tr w:rsidR="0047018D" w:rsidRPr="00F84B4A" w14:paraId="3CDF5570" w14:textId="1057A58D" w:rsidTr="00936B89">
        <w:trPr>
          <w:cantSplit/>
          <w:trHeight w:val="340"/>
        </w:trPr>
        <w:tc>
          <w:tcPr>
            <w:tcW w:w="159" w:type="pct"/>
            <w:vAlign w:val="center"/>
          </w:tcPr>
          <w:p w14:paraId="5D4786C6" w14:textId="4CA1F1C6" w:rsidR="0047018D" w:rsidRPr="00543556" w:rsidRDefault="0047018D" w:rsidP="007626A4">
            <w:pPr>
              <w:pStyle w:val="Corpsdetexte"/>
              <w:spacing w:before="0"/>
            </w:pPr>
          </w:p>
        </w:tc>
        <w:tc>
          <w:tcPr>
            <w:tcW w:w="677" w:type="pct"/>
            <w:vAlign w:val="center"/>
          </w:tcPr>
          <w:p w14:paraId="1C0A4A8D" w14:textId="189FFC62" w:rsidR="0047018D" w:rsidRPr="00543556" w:rsidRDefault="0047018D" w:rsidP="007626A4">
            <w:pPr>
              <w:pStyle w:val="Corpsdetexte"/>
              <w:spacing w:before="0"/>
            </w:pPr>
          </w:p>
        </w:tc>
        <w:tc>
          <w:tcPr>
            <w:tcW w:w="944" w:type="pct"/>
            <w:vAlign w:val="center"/>
          </w:tcPr>
          <w:p w14:paraId="51DAB6EC" w14:textId="7058C58F" w:rsidR="0047018D" w:rsidRPr="00543556" w:rsidRDefault="0047018D" w:rsidP="007626A4">
            <w:pPr>
              <w:pStyle w:val="Corpsdetexte"/>
              <w:spacing w:before="0"/>
              <w:rPr>
                <w:highlight w:val="yellow"/>
              </w:rPr>
            </w:pPr>
          </w:p>
        </w:tc>
        <w:tc>
          <w:tcPr>
            <w:tcW w:w="1" w:type="pct"/>
            <w:vAlign w:val="center"/>
          </w:tcPr>
          <w:p w14:paraId="768D7C82" w14:textId="77777777" w:rsidR="0047018D" w:rsidRPr="00543556" w:rsidRDefault="0047018D" w:rsidP="0047018D">
            <w:pPr>
              <w:pStyle w:val="Corpsdetexte"/>
              <w:spacing w:before="0"/>
              <w:jc w:val="left"/>
            </w:pPr>
          </w:p>
        </w:tc>
        <w:tc>
          <w:tcPr>
            <w:tcW w:w="775" w:type="pct"/>
          </w:tcPr>
          <w:p w14:paraId="2CD06417" w14:textId="76305DD1" w:rsidR="0047018D" w:rsidRPr="00543556" w:rsidRDefault="0047018D" w:rsidP="007626A4">
            <w:pPr>
              <w:pStyle w:val="Corpsdetexte"/>
              <w:spacing w:before="0"/>
              <w:rPr>
                <w:highlight w:val="yellow"/>
              </w:rPr>
            </w:pPr>
          </w:p>
        </w:tc>
        <w:tc>
          <w:tcPr>
            <w:tcW w:w="683" w:type="pct"/>
            <w:vAlign w:val="center"/>
          </w:tcPr>
          <w:p w14:paraId="7F2801F0" w14:textId="50A21C9C" w:rsidR="0047018D" w:rsidRPr="00543556" w:rsidRDefault="0047018D" w:rsidP="007626A4">
            <w:pPr>
              <w:pStyle w:val="Corpsdetexte"/>
              <w:spacing w:before="0"/>
              <w:rPr>
                <w:highlight w:val="yellow"/>
              </w:rPr>
            </w:pPr>
          </w:p>
        </w:tc>
        <w:tc>
          <w:tcPr>
            <w:tcW w:w="612" w:type="pct"/>
          </w:tcPr>
          <w:p w14:paraId="0D76B96A" w14:textId="74287F21" w:rsidR="0047018D" w:rsidRPr="00543556" w:rsidRDefault="0047018D" w:rsidP="007626A4">
            <w:pPr>
              <w:pStyle w:val="Corpsdetexte"/>
              <w:spacing w:before="0"/>
            </w:pPr>
          </w:p>
        </w:tc>
      </w:tr>
    </w:tbl>
    <w:p w14:paraId="5852CEEC" w14:textId="77777777" w:rsidR="00C45B43" w:rsidRDefault="00C45B43" w:rsidP="00543556">
      <w:pPr>
        <w:pStyle w:val="Corpsdetexte"/>
        <w:sectPr w:rsidR="00C45B43" w:rsidSect="003D2A30">
          <w:pgSz w:w="16838" w:h="11906" w:orient="landscape"/>
          <w:pgMar w:top="1417" w:right="1332" w:bottom="964" w:left="964" w:header="709" w:footer="709" w:gutter="0"/>
          <w:cols w:space="708"/>
          <w:docGrid w:linePitch="360"/>
        </w:sectPr>
      </w:pPr>
      <w:bookmarkStart w:id="61" w:name="_GoBack"/>
      <w:bookmarkEnd w:id="61"/>
    </w:p>
    <w:p w14:paraId="539B51BF" w14:textId="17A714F7" w:rsidR="00DB1FF8" w:rsidRPr="00F84B4A" w:rsidRDefault="00C25002" w:rsidP="00C45B43">
      <w:pPr>
        <w:pStyle w:val="Titre3"/>
        <w:spacing w:after="120"/>
      </w:pPr>
      <w:bookmarkStart w:id="62" w:name="_Toc71624336"/>
      <w:r w:rsidRPr="00F84B4A">
        <w:lastRenderedPageBreak/>
        <w:t>Tableau des r</w:t>
      </w:r>
      <w:r w:rsidR="035B12A3" w:rsidRPr="00F84B4A">
        <w:t>isques résiduels</w:t>
      </w:r>
      <w:bookmarkEnd w:id="62"/>
      <w:r w:rsidR="035B12A3" w:rsidRPr="00F84B4A">
        <w:t xml:space="preserve"> </w:t>
      </w:r>
    </w:p>
    <w:p w14:paraId="2277D93A" w14:textId="14DF5941" w:rsidR="00CA6A83" w:rsidRPr="00F84B4A" w:rsidRDefault="00CA6A83" w:rsidP="00603588">
      <w:pPr>
        <w:pStyle w:val="Corpsdetexte"/>
        <w:spacing w:after="120"/>
      </w:pPr>
      <w:r w:rsidRPr="00F84B4A">
        <w:t xml:space="preserve">Les risques résiduels listés </w:t>
      </w:r>
      <w:r w:rsidR="00B941B7" w:rsidRPr="00F84B4A">
        <w:t>ci-après</w:t>
      </w:r>
      <w:r w:rsidRPr="00F84B4A">
        <w:t xml:space="preserve"> sont les risques </w:t>
      </w:r>
      <w:r w:rsidR="00B941B7" w:rsidRPr="00F84B4A">
        <w:t>persistant</w:t>
      </w:r>
      <w:r w:rsidRPr="00F84B4A">
        <w:t xml:space="preserve"> après application des mesures de sécurité </w:t>
      </w:r>
      <w:r w:rsidR="0030246D" w:rsidRPr="00F84B4A">
        <w:t>retenues.</w:t>
      </w:r>
    </w:p>
    <w:p w14:paraId="48C51D6C" w14:textId="6900B3BC" w:rsidR="002456E3" w:rsidRPr="00F84B4A" w:rsidRDefault="002456E3" w:rsidP="00C45B43">
      <w:pPr>
        <w:pStyle w:val="Lgende"/>
        <w:keepNext/>
        <w:spacing w:after="0"/>
      </w:pPr>
      <w:r w:rsidRPr="00F84B4A">
        <w:t xml:space="preserve">Tableau </w:t>
      </w:r>
      <w:r w:rsidR="00230927">
        <w:fldChar w:fldCharType="begin"/>
      </w:r>
      <w:r w:rsidR="00230927">
        <w:instrText xml:space="preserve"> SEQ Tableau \* ARABIC </w:instrText>
      </w:r>
      <w:r w:rsidR="00230927">
        <w:fldChar w:fldCharType="separate"/>
      </w:r>
      <w:r w:rsidR="00B4429C">
        <w:rPr>
          <w:noProof/>
        </w:rPr>
        <w:t>24</w:t>
      </w:r>
      <w:r w:rsidR="00230927">
        <w:rPr>
          <w:noProof/>
        </w:rPr>
        <w:fldChar w:fldCharType="end"/>
      </w:r>
      <w:r w:rsidRPr="00F84B4A">
        <w:t xml:space="preserve"> </w:t>
      </w:r>
      <w:r w:rsidR="000A4074">
        <w:t xml:space="preserve">- </w:t>
      </w:r>
      <w:r w:rsidRPr="00F84B4A">
        <w:t>Tableau des risques résiduels</w:t>
      </w:r>
    </w:p>
    <w:tbl>
      <w:tblPr>
        <w:tblStyle w:val="Grilledutableau"/>
        <w:tblW w:w="5000" w:type="pct"/>
        <w:tblLook w:val="04A0" w:firstRow="1" w:lastRow="0" w:firstColumn="1" w:lastColumn="0" w:noHBand="0" w:noVBand="1"/>
      </w:tblPr>
      <w:tblGrid>
        <w:gridCol w:w="1203"/>
        <w:gridCol w:w="8312"/>
      </w:tblGrid>
      <w:tr w:rsidR="00C565C5" w:rsidRPr="00F84B4A" w14:paraId="379BF2F7" w14:textId="77777777" w:rsidTr="009F616A">
        <w:trPr>
          <w:trHeight w:val="340"/>
        </w:trPr>
        <w:tc>
          <w:tcPr>
            <w:tcW w:w="5000" w:type="pct"/>
            <w:gridSpan w:val="2"/>
            <w:shd w:val="pct25" w:color="auto" w:fill="auto"/>
            <w:vAlign w:val="center"/>
          </w:tcPr>
          <w:p w14:paraId="087625FC" w14:textId="0C635E00" w:rsidR="00C565C5" w:rsidRPr="00F84B4A" w:rsidRDefault="00C565C5" w:rsidP="009F616A">
            <w:pPr>
              <w:pStyle w:val="Lgende"/>
            </w:pPr>
            <w:r w:rsidRPr="009F616A">
              <w:rPr>
                <w:rFonts w:ascii="Times New Roman" w:hAnsi="Times New Roman" w:cs="Times New Roman"/>
                <w:b/>
                <w:bCs/>
                <w:i w:val="0"/>
                <w:iCs w:val="0"/>
                <w:color w:val="auto"/>
                <w:sz w:val="22"/>
                <w:szCs w:val="22"/>
              </w:rPr>
              <w:t xml:space="preserve">Liste des risques </w:t>
            </w:r>
            <w:r w:rsidR="002456E3" w:rsidRPr="009F616A">
              <w:rPr>
                <w:rFonts w:ascii="Times New Roman" w:hAnsi="Times New Roman" w:cs="Times New Roman"/>
                <w:b/>
                <w:bCs/>
                <w:i w:val="0"/>
                <w:iCs w:val="0"/>
                <w:color w:val="auto"/>
                <w:sz w:val="22"/>
                <w:szCs w:val="22"/>
              </w:rPr>
              <w:t>résid</w:t>
            </w:r>
            <w:r w:rsidR="00E37279" w:rsidRPr="009F616A">
              <w:rPr>
                <w:rFonts w:ascii="Times New Roman" w:hAnsi="Times New Roman" w:cs="Times New Roman"/>
                <w:b/>
                <w:bCs/>
                <w:i w:val="0"/>
                <w:iCs w:val="0"/>
                <w:color w:val="auto"/>
                <w:sz w:val="22"/>
                <w:szCs w:val="22"/>
              </w:rPr>
              <w:t>u</w:t>
            </w:r>
            <w:r w:rsidR="002456E3" w:rsidRPr="009F616A">
              <w:rPr>
                <w:rFonts w:ascii="Times New Roman" w:hAnsi="Times New Roman" w:cs="Times New Roman"/>
                <w:b/>
                <w:bCs/>
                <w:i w:val="0"/>
                <w:iCs w:val="0"/>
                <w:color w:val="auto"/>
                <w:sz w:val="22"/>
                <w:szCs w:val="22"/>
              </w:rPr>
              <w:t>els</w:t>
            </w:r>
          </w:p>
        </w:tc>
      </w:tr>
      <w:tr w:rsidR="00C565C5" w:rsidRPr="00F84B4A" w14:paraId="1FF53166" w14:textId="77777777" w:rsidTr="00C45B43">
        <w:trPr>
          <w:trHeight w:val="340"/>
        </w:trPr>
        <w:tc>
          <w:tcPr>
            <w:tcW w:w="632" w:type="pct"/>
            <w:shd w:val="pct25" w:color="auto" w:fill="auto"/>
            <w:vAlign w:val="center"/>
          </w:tcPr>
          <w:p w14:paraId="74C4ACF8" w14:textId="77777777" w:rsidR="00C565C5" w:rsidRPr="00F84B4A" w:rsidRDefault="00C565C5" w:rsidP="00C45B43">
            <w:pPr>
              <w:jc w:val="center"/>
              <w:rPr>
                <w:rFonts w:ascii="Times New Roman" w:hAnsi="Times New Roman" w:cs="Times New Roman"/>
                <w:b/>
                <w:bCs/>
              </w:rPr>
            </w:pPr>
            <w:r w:rsidRPr="00F84B4A">
              <w:rPr>
                <w:rFonts w:ascii="Times New Roman" w:hAnsi="Times New Roman" w:cs="Times New Roman"/>
                <w:b/>
                <w:bCs/>
              </w:rPr>
              <w:t>Réf.</w:t>
            </w:r>
          </w:p>
        </w:tc>
        <w:tc>
          <w:tcPr>
            <w:tcW w:w="4368" w:type="pct"/>
            <w:shd w:val="pct25" w:color="auto" w:fill="auto"/>
            <w:vAlign w:val="center"/>
          </w:tcPr>
          <w:p w14:paraId="382C8B9F" w14:textId="77777777" w:rsidR="00C565C5" w:rsidRPr="00F84B4A" w:rsidRDefault="00C565C5" w:rsidP="00C45B43">
            <w:pPr>
              <w:jc w:val="center"/>
              <w:rPr>
                <w:rFonts w:ascii="Times New Roman" w:hAnsi="Times New Roman" w:cs="Times New Roman"/>
                <w:b/>
                <w:bCs/>
              </w:rPr>
            </w:pPr>
            <w:r w:rsidRPr="00F84B4A">
              <w:rPr>
                <w:rFonts w:ascii="Times New Roman" w:hAnsi="Times New Roman" w:cs="Times New Roman"/>
                <w:b/>
                <w:bCs/>
              </w:rPr>
              <w:t>Nom</w:t>
            </w:r>
          </w:p>
        </w:tc>
      </w:tr>
      <w:tr w:rsidR="00C565C5" w:rsidRPr="00F84B4A" w14:paraId="4ED17796" w14:textId="77777777" w:rsidTr="00C45B43">
        <w:trPr>
          <w:trHeight w:val="340"/>
        </w:trPr>
        <w:tc>
          <w:tcPr>
            <w:tcW w:w="632" w:type="pct"/>
            <w:vAlign w:val="center"/>
          </w:tcPr>
          <w:p w14:paraId="1C74D958" w14:textId="74A99EAC" w:rsidR="00C565C5" w:rsidRPr="00F84B4A" w:rsidRDefault="00C565C5" w:rsidP="00C45B43">
            <w:pPr>
              <w:pStyle w:val="Corpsdetexte"/>
              <w:spacing w:before="0"/>
              <w:jc w:val="center"/>
            </w:pPr>
          </w:p>
        </w:tc>
        <w:tc>
          <w:tcPr>
            <w:tcW w:w="4368" w:type="pct"/>
            <w:vAlign w:val="center"/>
          </w:tcPr>
          <w:p w14:paraId="49C2BCCA" w14:textId="3FECA603" w:rsidR="00C565C5" w:rsidRPr="00F84B4A" w:rsidRDefault="00C565C5" w:rsidP="00C45B43">
            <w:pPr>
              <w:pStyle w:val="Corpsdetexte"/>
              <w:spacing w:before="0"/>
            </w:pPr>
          </w:p>
        </w:tc>
      </w:tr>
      <w:tr w:rsidR="00C565C5" w:rsidRPr="00F84B4A" w14:paraId="28338D2C" w14:textId="77777777" w:rsidTr="00C45B43">
        <w:trPr>
          <w:trHeight w:val="340"/>
        </w:trPr>
        <w:tc>
          <w:tcPr>
            <w:tcW w:w="632" w:type="pct"/>
            <w:vAlign w:val="center"/>
          </w:tcPr>
          <w:p w14:paraId="54E5860A" w14:textId="6DB39646" w:rsidR="00C565C5" w:rsidRPr="00F84B4A" w:rsidRDefault="00C565C5" w:rsidP="00C45B43">
            <w:pPr>
              <w:pStyle w:val="Corpsdetexte"/>
              <w:spacing w:before="0"/>
              <w:jc w:val="center"/>
            </w:pPr>
          </w:p>
        </w:tc>
        <w:tc>
          <w:tcPr>
            <w:tcW w:w="4368" w:type="pct"/>
            <w:vAlign w:val="center"/>
          </w:tcPr>
          <w:p w14:paraId="04541197" w14:textId="2A3927AB" w:rsidR="00C565C5" w:rsidRPr="00F84B4A" w:rsidRDefault="00C565C5" w:rsidP="00C45B43">
            <w:pPr>
              <w:pStyle w:val="Corpsdetexte"/>
              <w:spacing w:before="0"/>
            </w:pPr>
          </w:p>
        </w:tc>
      </w:tr>
      <w:tr w:rsidR="00C565C5" w:rsidRPr="00F84B4A" w14:paraId="7A61AA4B" w14:textId="77777777" w:rsidTr="00C45B43">
        <w:trPr>
          <w:trHeight w:val="340"/>
        </w:trPr>
        <w:tc>
          <w:tcPr>
            <w:tcW w:w="632" w:type="pct"/>
            <w:vAlign w:val="center"/>
          </w:tcPr>
          <w:p w14:paraId="5CBB971E" w14:textId="0C4B9D9B" w:rsidR="00C565C5" w:rsidRPr="00F84B4A" w:rsidRDefault="00C565C5" w:rsidP="00C45B43">
            <w:pPr>
              <w:pStyle w:val="Corpsdetexte"/>
              <w:spacing w:before="0"/>
              <w:jc w:val="center"/>
            </w:pPr>
          </w:p>
        </w:tc>
        <w:tc>
          <w:tcPr>
            <w:tcW w:w="4368" w:type="pct"/>
            <w:vAlign w:val="center"/>
          </w:tcPr>
          <w:p w14:paraId="23A13457" w14:textId="1D98DC64" w:rsidR="00C565C5" w:rsidRPr="00F84B4A" w:rsidRDefault="00C565C5" w:rsidP="00C45B43">
            <w:pPr>
              <w:pStyle w:val="Corpsdetexte"/>
              <w:spacing w:before="0"/>
            </w:pPr>
          </w:p>
        </w:tc>
      </w:tr>
      <w:tr w:rsidR="00C565C5" w:rsidRPr="00F84B4A" w14:paraId="55EA31D2" w14:textId="77777777" w:rsidTr="00C45B43">
        <w:trPr>
          <w:trHeight w:val="340"/>
        </w:trPr>
        <w:tc>
          <w:tcPr>
            <w:tcW w:w="632" w:type="pct"/>
            <w:vAlign w:val="center"/>
          </w:tcPr>
          <w:p w14:paraId="0FCF0466" w14:textId="6A84E4FD" w:rsidR="00C565C5" w:rsidRPr="00F84B4A" w:rsidRDefault="00C565C5" w:rsidP="00C45B43">
            <w:pPr>
              <w:pStyle w:val="Corpsdetexte"/>
              <w:spacing w:before="0"/>
              <w:jc w:val="center"/>
            </w:pPr>
          </w:p>
        </w:tc>
        <w:tc>
          <w:tcPr>
            <w:tcW w:w="4368" w:type="pct"/>
            <w:vAlign w:val="center"/>
          </w:tcPr>
          <w:p w14:paraId="13E867FE" w14:textId="4BE9FC67" w:rsidR="00C565C5" w:rsidRPr="00F84B4A" w:rsidRDefault="00C565C5" w:rsidP="00C45B43">
            <w:pPr>
              <w:pStyle w:val="Corpsdetexte"/>
              <w:spacing w:before="0"/>
            </w:pPr>
          </w:p>
        </w:tc>
      </w:tr>
      <w:tr w:rsidR="00C565C5" w:rsidRPr="00F84B4A" w14:paraId="07BEFDAB" w14:textId="77777777" w:rsidTr="00C45B43">
        <w:trPr>
          <w:trHeight w:val="340"/>
        </w:trPr>
        <w:tc>
          <w:tcPr>
            <w:tcW w:w="632" w:type="pct"/>
            <w:vAlign w:val="center"/>
          </w:tcPr>
          <w:p w14:paraId="1486281F" w14:textId="659294BB" w:rsidR="00C565C5" w:rsidRPr="00F84B4A" w:rsidRDefault="00C565C5" w:rsidP="00C45B43">
            <w:pPr>
              <w:pStyle w:val="Corpsdetexte"/>
              <w:spacing w:before="0"/>
              <w:jc w:val="center"/>
            </w:pPr>
          </w:p>
        </w:tc>
        <w:tc>
          <w:tcPr>
            <w:tcW w:w="4368" w:type="pct"/>
            <w:vAlign w:val="center"/>
          </w:tcPr>
          <w:p w14:paraId="79BDF723" w14:textId="0751BB7E" w:rsidR="00C565C5" w:rsidRPr="00F84B4A" w:rsidRDefault="00C565C5" w:rsidP="00C45B43">
            <w:pPr>
              <w:pStyle w:val="Corpsdetexte"/>
              <w:spacing w:before="0"/>
            </w:pPr>
          </w:p>
        </w:tc>
      </w:tr>
      <w:tr w:rsidR="00C565C5" w:rsidRPr="00F84B4A" w14:paraId="4406C938" w14:textId="77777777" w:rsidTr="00C45B43">
        <w:trPr>
          <w:trHeight w:val="340"/>
        </w:trPr>
        <w:tc>
          <w:tcPr>
            <w:tcW w:w="632" w:type="pct"/>
            <w:vAlign w:val="center"/>
          </w:tcPr>
          <w:p w14:paraId="451637A7" w14:textId="71C4A311" w:rsidR="00C565C5" w:rsidRPr="00F84B4A" w:rsidRDefault="00C565C5" w:rsidP="00C45B43">
            <w:pPr>
              <w:pStyle w:val="Corpsdetexte"/>
              <w:spacing w:before="0"/>
              <w:jc w:val="center"/>
            </w:pPr>
          </w:p>
        </w:tc>
        <w:tc>
          <w:tcPr>
            <w:tcW w:w="4368" w:type="pct"/>
            <w:vAlign w:val="center"/>
          </w:tcPr>
          <w:p w14:paraId="0061D3CB" w14:textId="4360C078" w:rsidR="00C565C5" w:rsidRPr="00F84B4A" w:rsidRDefault="00C565C5" w:rsidP="00C45B43">
            <w:pPr>
              <w:pStyle w:val="Corpsdetexte"/>
              <w:spacing w:before="0"/>
            </w:pPr>
          </w:p>
        </w:tc>
      </w:tr>
    </w:tbl>
    <w:p w14:paraId="4986351F" w14:textId="31A6EC34" w:rsidR="00665AA1" w:rsidRPr="00F84B4A" w:rsidRDefault="00C25002" w:rsidP="00C45B43">
      <w:pPr>
        <w:pStyle w:val="Titre3"/>
        <w:spacing w:after="120"/>
      </w:pPr>
      <w:bookmarkStart w:id="63" w:name="_Toc71624337"/>
      <w:r w:rsidRPr="00F84B4A">
        <w:t>C</w:t>
      </w:r>
      <w:r w:rsidR="00DF033C" w:rsidRPr="00F84B4A">
        <w:t>artographie des risques résiduels</w:t>
      </w:r>
      <w:bookmarkEnd w:id="63"/>
      <w:r w:rsidR="00DF033C" w:rsidRPr="00F84B4A">
        <w:t xml:space="preserve"> </w:t>
      </w:r>
    </w:p>
    <w:tbl>
      <w:tblPr>
        <w:tblStyle w:val="Grilledutableau"/>
        <w:tblW w:w="0" w:type="auto"/>
        <w:tblLook w:val="04A0" w:firstRow="1" w:lastRow="0" w:firstColumn="1" w:lastColumn="0" w:noHBand="0" w:noVBand="1"/>
      </w:tblPr>
      <w:tblGrid>
        <w:gridCol w:w="9515"/>
      </w:tblGrid>
      <w:tr w:rsidR="00825DC8" w14:paraId="699EB460" w14:textId="77777777" w:rsidTr="00825DC8">
        <w:tc>
          <w:tcPr>
            <w:tcW w:w="9515" w:type="dxa"/>
          </w:tcPr>
          <w:p w14:paraId="6DFBA2BA" w14:textId="7AC2D5AC" w:rsidR="00825DC8" w:rsidRDefault="00C930FD" w:rsidP="00825DC8">
            <w:pPr>
              <w:pStyle w:val="Lgende"/>
              <w:keepNext/>
            </w:pPr>
            <w:r w:rsidRPr="00C930FD">
              <w:t>Cartographie du risque résiduel</w:t>
            </w:r>
          </w:p>
        </w:tc>
      </w:tr>
      <w:tr w:rsidR="00825DC8" w14:paraId="678AAF13" w14:textId="77777777" w:rsidTr="00825DC8">
        <w:tc>
          <w:tcPr>
            <w:tcW w:w="9515" w:type="dxa"/>
          </w:tcPr>
          <w:p w14:paraId="087ABBFE" w14:textId="6ED7BE30" w:rsidR="00825DC8" w:rsidRDefault="00825DC8" w:rsidP="000047E3"/>
        </w:tc>
      </w:tr>
    </w:tbl>
    <w:p w14:paraId="59BAE100" w14:textId="77777777" w:rsidR="00C25002" w:rsidRPr="00F84B4A" w:rsidRDefault="00C25002" w:rsidP="00603588">
      <w:pPr>
        <w:pStyle w:val="Corpsdetexte"/>
      </w:pPr>
      <w:r w:rsidRPr="00F84B4A">
        <w:t>Nota : les valeurs modifiées sont indiquées en gras</w:t>
      </w:r>
    </w:p>
    <w:p w14:paraId="66A1FAB9" w14:textId="1C74560D" w:rsidR="00C25002" w:rsidRPr="00F84B4A" w:rsidRDefault="00C25002" w:rsidP="00DB1FF8">
      <w:pPr>
        <w:sectPr w:rsidR="00C25002" w:rsidRPr="00F84B4A" w:rsidSect="00C45B43">
          <w:pgSz w:w="11906" w:h="16838"/>
          <w:pgMar w:top="1332" w:right="964" w:bottom="964" w:left="1417" w:header="709" w:footer="709" w:gutter="0"/>
          <w:cols w:space="708"/>
          <w:docGrid w:linePitch="360"/>
        </w:sectPr>
      </w:pPr>
    </w:p>
    <w:p w14:paraId="2F7AD5FC" w14:textId="79877C63" w:rsidR="00B72737" w:rsidRPr="00F84B4A" w:rsidRDefault="00B72737" w:rsidP="00B72737">
      <w:pPr>
        <w:pStyle w:val="TitreAnnexe"/>
        <w:rPr>
          <w:noProof w:val="0"/>
        </w:rPr>
      </w:pPr>
      <w:bookmarkStart w:id="64" w:name="_Toc71624338"/>
      <w:bookmarkStart w:id="65" w:name="Appendice_I"/>
      <w:r w:rsidRPr="00F84B4A">
        <w:rPr>
          <w:noProof w:val="0"/>
        </w:rPr>
        <w:lastRenderedPageBreak/>
        <w:t>Appendice I : Échelle</w:t>
      </w:r>
      <w:r w:rsidR="0065524C">
        <w:rPr>
          <w:noProof w:val="0"/>
        </w:rPr>
        <w:t>s</w:t>
      </w:r>
      <w:r w:rsidRPr="00F84B4A">
        <w:rPr>
          <w:noProof w:val="0"/>
        </w:rPr>
        <w:t xml:space="preserve"> des besoins de sécurité</w:t>
      </w:r>
      <w:bookmarkEnd w:id="64"/>
    </w:p>
    <w:bookmarkEnd w:id="65"/>
    <w:p w14:paraId="166FE8F6" w14:textId="77777777" w:rsidR="00B72737" w:rsidRPr="00F84B4A" w:rsidRDefault="00B72737" w:rsidP="00B72737">
      <w:pPr>
        <w:pStyle w:val="Corpsdetexte"/>
      </w:pPr>
      <w:r w:rsidRPr="00F84B4A">
        <w:t>Les échelles suivantes sont utilisées pour exprimer les besoins de sécurité en termes de confidentialité, intégrité et de disponibilité.</w:t>
      </w:r>
    </w:p>
    <w:p w14:paraId="2AC512E0" w14:textId="615E68D7" w:rsidR="00B72737" w:rsidRPr="00F84B4A" w:rsidRDefault="00B72737" w:rsidP="00E91226">
      <w:pPr>
        <w:pStyle w:val="Lgende"/>
        <w:spacing w:after="0"/>
      </w:pPr>
      <w:r w:rsidRPr="00F84B4A">
        <w:t xml:space="preserve">Tableau </w:t>
      </w:r>
      <w:r w:rsidRPr="00F84B4A">
        <w:fldChar w:fldCharType="begin"/>
      </w:r>
      <w:r w:rsidRPr="00F84B4A">
        <w:instrText>SEQ Tableau \* ARABIC</w:instrText>
      </w:r>
      <w:r w:rsidRPr="00F84B4A">
        <w:fldChar w:fldCharType="separate"/>
      </w:r>
      <w:r w:rsidR="00B4429C">
        <w:rPr>
          <w:noProof/>
        </w:rPr>
        <w:t>25</w:t>
      </w:r>
      <w:r w:rsidRPr="00F84B4A">
        <w:fldChar w:fldCharType="end"/>
      </w:r>
      <w:r w:rsidRPr="00F84B4A">
        <w:t xml:space="preserve"> </w:t>
      </w:r>
      <w:r w:rsidR="000A4074">
        <w:t xml:space="preserve">- </w:t>
      </w:r>
      <w:r w:rsidRPr="00F84B4A">
        <w:t>Echelle de confidentialité</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3"/>
        <w:gridCol w:w="7332"/>
      </w:tblGrid>
      <w:tr w:rsidR="00B72737" w:rsidRPr="00F84B4A" w14:paraId="09E66B6B" w14:textId="77777777" w:rsidTr="009A798D">
        <w:trPr>
          <w:trHeight w:val="458"/>
        </w:trPr>
        <w:tc>
          <w:tcPr>
            <w:tcW w:w="1147" w:type="pct"/>
            <w:shd w:val="pct25" w:color="auto" w:fill="auto"/>
            <w:vAlign w:val="center"/>
          </w:tcPr>
          <w:p w14:paraId="6571F18A" w14:textId="77777777" w:rsidR="00B72737" w:rsidRPr="00F84B4A" w:rsidRDefault="00B72737" w:rsidP="00377407">
            <w:pPr>
              <w:pStyle w:val="CEAM"/>
              <w:spacing w:before="0"/>
              <w:jc w:val="center"/>
              <w:rPr>
                <w:b/>
              </w:rPr>
            </w:pPr>
            <w:r w:rsidRPr="00F84B4A">
              <w:rPr>
                <w:b/>
              </w:rPr>
              <w:t>Niveau de l’échelle</w:t>
            </w:r>
          </w:p>
        </w:tc>
        <w:tc>
          <w:tcPr>
            <w:tcW w:w="3853" w:type="pct"/>
            <w:shd w:val="pct25" w:color="auto" w:fill="auto"/>
            <w:vAlign w:val="center"/>
          </w:tcPr>
          <w:p w14:paraId="5F4C36FD" w14:textId="77777777" w:rsidR="00B72737" w:rsidRPr="00F84B4A" w:rsidRDefault="00B72737" w:rsidP="00377407">
            <w:pPr>
              <w:pStyle w:val="CEAM"/>
              <w:spacing w:before="0"/>
              <w:jc w:val="center"/>
              <w:rPr>
                <w:b/>
              </w:rPr>
            </w:pPr>
            <w:r w:rsidRPr="00F84B4A">
              <w:rPr>
                <w:b/>
              </w:rPr>
              <w:t>Désignation détaillée</w:t>
            </w:r>
          </w:p>
        </w:tc>
      </w:tr>
      <w:tr w:rsidR="00B72737" w:rsidRPr="00F84B4A" w14:paraId="3EBF8E82" w14:textId="77777777" w:rsidTr="009A798D">
        <w:tc>
          <w:tcPr>
            <w:tcW w:w="1147" w:type="pct"/>
            <w:shd w:val="clear" w:color="auto" w:fill="auto"/>
            <w:vAlign w:val="center"/>
          </w:tcPr>
          <w:p w14:paraId="67B3A3BD" w14:textId="3930C13A" w:rsidR="00E9581F" w:rsidRPr="00F84B4A" w:rsidRDefault="00E9581F" w:rsidP="00E9581F">
            <w:pPr>
              <w:pStyle w:val="Corpsdetexte"/>
              <w:jc w:val="center"/>
            </w:pPr>
          </w:p>
        </w:tc>
        <w:tc>
          <w:tcPr>
            <w:tcW w:w="3853" w:type="pct"/>
            <w:shd w:val="clear" w:color="auto" w:fill="auto"/>
            <w:vAlign w:val="center"/>
          </w:tcPr>
          <w:p w14:paraId="719D6884" w14:textId="77777777" w:rsidR="00B72737" w:rsidRPr="00F84B4A" w:rsidRDefault="00B72737" w:rsidP="00E9581F">
            <w:pPr>
              <w:pStyle w:val="Corpsdetexte"/>
              <w:jc w:val="center"/>
            </w:pPr>
          </w:p>
        </w:tc>
      </w:tr>
      <w:tr w:rsidR="00B72737" w:rsidRPr="00F84B4A" w14:paraId="0F39D1D1" w14:textId="77777777" w:rsidTr="009A798D">
        <w:tc>
          <w:tcPr>
            <w:tcW w:w="1147" w:type="pct"/>
            <w:shd w:val="clear" w:color="auto" w:fill="auto"/>
            <w:vAlign w:val="center"/>
          </w:tcPr>
          <w:p w14:paraId="55CAE31F" w14:textId="1E7198A0" w:rsidR="00B72737" w:rsidRPr="00F84B4A" w:rsidRDefault="00B72737" w:rsidP="00E9581F">
            <w:pPr>
              <w:pStyle w:val="Corpsdetexte"/>
              <w:jc w:val="center"/>
            </w:pPr>
          </w:p>
        </w:tc>
        <w:tc>
          <w:tcPr>
            <w:tcW w:w="3853" w:type="pct"/>
            <w:shd w:val="clear" w:color="auto" w:fill="auto"/>
            <w:vAlign w:val="center"/>
          </w:tcPr>
          <w:p w14:paraId="63780A8E" w14:textId="77777777" w:rsidR="00B72737" w:rsidRPr="00F84B4A" w:rsidRDefault="00B72737" w:rsidP="00E9581F">
            <w:pPr>
              <w:pStyle w:val="Corpsdetexte"/>
              <w:jc w:val="center"/>
            </w:pPr>
          </w:p>
        </w:tc>
      </w:tr>
      <w:tr w:rsidR="00B72737" w:rsidRPr="00F84B4A" w14:paraId="6B0E5BA8" w14:textId="77777777" w:rsidTr="009A798D">
        <w:tc>
          <w:tcPr>
            <w:tcW w:w="1147" w:type="pct"/>
            <w:shd w:val="clear" w:color="auto" w:fill="auto"/>
            <w:vAlign w:val="center"/>
          </w:tcPr>
          <w:p w14:paraId="3832E571" w14:textId="06F901B4" w:rsidR="00B72737" w:rsidRPr="00F84B4A" w:rsidRDefault="00B72737" w:rsidP="00E9581F">
            <w:pPr>
              <w:pStyle w:val="Corpsdetexte"/>
              <w:jc w:val="center"/>
            </w:pPr>
          </w:p>
        </w:tc>
        <w:tc>
          <w:tcPr>
            <w:tcW w:w="3853" w:type="pct"/>
            <w:shd w:val="clear" w:color="auto" w:fill="auto"/>
            <w:vAlign w:val="center"/>
          </w:tcPr>
          <w:p w14:paraId="1398E177" w14:textId="77777777" w:rsidR="00B72737" w:rsidRPr="00F84B4A" w:rsidRDefault="00B72737" w:rsidP="00E9581F">
            <w:pPr>
              <w:pStyle w:val="Corpsdetexte"/>
              <w:jc w:val="center"/>
            </w:pPr>
          </w:p>
        </w:tc>
      </w:tr>
      <w:tr w:rsidR="00B72737" w:rsidRPr="00F84B4A" w14:paraId="1144AB8D" w14:textId="77777777" w:rsidTr="009A798D">
        <w:tc>
          <w:tcPr>
            <w:tcW w:w="1147" w:type="pct"/>
            <w:shd w:val="clear" w:color="auto" w:fill="auto"/>
            <w:vAlign w:val="center"/>
          </w:tcPr>
          <w:p w14:paraId="5283F379" w14:textId="19C3061F" w:rsidR="00B72737" w:rsidRPr="00F84B4A" w:rsidRDefault="00B72737" w:rsidP="00E9581F">
            <w:pPr>
              <w:pStyle w:val="Corpsdetexte"/>
              <w:jc w:val="center"/>
            </w:pPr>
          </w:p>
        </w:tc>
        <w:tc>
          <w:tcPr>
            <w:tcW w:w="3853" w:type="pct"/>
            <w:shd w:val="clear" w:color="auto" w:fill="auto"/>
            <w:vAlign w:val="center"/>
          </w:tcPr>
          <w:p w14:paraId="2B204D5D" w14:textId="77777777" w:rsidR="00B72737" w:rsidRPr="00F84B4A" w:rsidRDefault="00B72737" w:rsidP="00E9581F">
            <w:pPr>
              <w:pStyle w:val="Corpsdetexte"/>
              <w:jc w:val="center"/>
            </w:pPr>
          </w:p>
        </w:tc>
      </w:tr>
    </w:tbl>
    <w:p w14:paraId="512A162D" w14:textId="42AD4D38" w:rsidR="00B72737" w:rsidRPr="00F84B4A" w:rsidRDefault="00B72737" w:rsidP="00E91226">
      <w:pPr>
        <w:pStyle w:val="Lgende"/>
        <w:spacing w:before="120" w:after="0"/>
      </w:pPr>
      <w:r w:rsidRPr="00F84B4A">
        <w:t xml:space="preserve">Tableau </w:t>
      </w:r>
      <w:r w:rsidRPr="00F84B4A">
        <w:fldChar w:fldCharType="begin"/>
      </w:r>
      <w:r w:rsidRPr="00F84B4A">
        <w:instrText>SEQ Tableau \* ARABIC</w:instrText>
      </w:r>
      <w:r w:rsidRPr="00F84B4A">
        <w:fldChar w:fldCharType="separate"/>
      </w:r>
      <w:r w:rsidR="00B4429C">
        <w:rPr>
          <w:noProof/>
        </w:rPr>
        <w:t>26</w:t>
      </w:r>
      <w:r w:rsidRPr="00F84B4A">
        <w:fldChar w:fldCharType="end"/>
      </w:r>
      <w:r w:rsidRPr="00F84B4A">
        <w:t xml:space="preserve"> </w:t>
      </w:r>
      <w:r w:rsidR="000A4074">
        <w:t xml:space="preserve">- </w:t>
      </w:r>
      <w:r w:rsidRPr="00F84B4A">
        <w:t>Echelle d’intégrité</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3"/>
        <w:gridCol w:w="7332"/>
      </w:tblGrid>
      <w:tr w:rsidR="00B72737" w:rsidRPr="00F84B4A" w14:paraId="26A923F3" w14:textId="77777777" w:rsidTr="009A798D">
        <w:trPr>
          <w:trHeight w:val="458"/>
        </w:trPr>
        <w:tc>
          <w:tcPr>
            <w:tcW w:w="1147" w:type="pct"/>
            <w:shd w:val="pct25" w:color="auto" w:fill="auto"/>
            <w:vAlign w:val="center"/>
          </w:tcPr>
          <w:p w14:paraId="56A18A46" w14:textId="77777777" w:rsidR="00B72737" w:rsidRPr="00F84B4A" w:rsidRDefault="00B72737" w:rsidP="00377407">
            <w:pPr>
              <w:pStyle w:val="CEAM"/>
              <w:spacing w:before="0"/>
              <w:jc w:val="center"/>
              <w:rPr>
                <w:b/>
              </w:rPr>
            </w:pPr>
            <w:r w:rsidRPr="00F84B4A">
              <w:rPr>
                <w:b/>
              </w:rPr>
              <w:t>Niveau de l’échelle</w:t>
            </w:r>
          </w:p>
        </w:tc>
        <w:tc>
          <w:tcPr>
            <w:tcW w:w="3853" w:type="pct"/>
            <w:shd w:val="pct25" w:color="auto" w:fill="auto"/>
            <w:vAlign w:val="center"/>
          </w:tcPr>
          <w:p w14:paraId="0E4275AD" w14:textId="77777777" w:rsidR="00B72737" w:rsidRPr="00F84B4A" w:rsidRDefault="00B72737" w:rsidP="00377407">
            <w:pPr>
              <w:pStyle w:val="CEAM"/>
              <w:spacing w:before="0"/>
              <w:jc w:val="center"/>
              <w:rPr>
                <w:b/>
              </w:rPr>
            </w:pPr>
            <w:r w:rsidRPr="00F84B4A">
              <w:rPr>
                <w:b/>
              </w:rPr>
              <w:t>Désignation détaillée</w:t>
            </w:r>
          </w:p>
        </w:tc>
      </w:tr>
      <w:tr w:rsidR="00B72737" w:rsidRPr="00F84B4A" w14:paraId="085BB152" w14:textId="77777777" w:rsidTr="009A798D">
        <w:tc>
          <w:tcPr>
            <w:tcW w:w="1147" w:type="pct"/>
            <w:shd w:val="clear" w:color="auto" w:fill="auto"/>
            <w:vAlign w:val="center"/>
          </w:tcPr>
          <w:p w14:paraId="41D4DA4C" w14:textId="53C907A1" w:rsidR="00B72737" w:rsidRPr="00F84B4A" w:rsidRDefault="00B72737" w:rsidP="00E9581F">
            <w:pPr>
              <w:pStyle w:val="Corpsdetexte"/>
              <w:jc w:val="center"/>
            </w:pPr>
          </w:p>
        </w:tc>
        <w:tc>
          <w:tcPr>
            <w:tcW w:w="3853" w:type="pct"/>
            <w:shd w:val="clear" w:color="auto" w:fill="auto"/>
            <w:vAlign w:val="center"/>
          </w:tcPr>
          <w:p w14:paraId="1DC77838" w14:textId="77777777" w:rsidR="00B72737" w:rsidRPr="00F84B4A" w:rsidRDefault="00B72737" w:rsidP="00E9581F">
            <w:pPr>
              <w:pStyle w:val="Corpsdetexte"/>
              <w:jc w:val="center"/>
            </w:pPr>
          </w:p>
        </w:tc>
      </w:tr>
      <w:tr w:rsidR="00B72737" w:rsidRPr="00F84B4A" w14:paraId="255FFEC2" w14:textId="77777777" w:rsidTr="009A798D">
        <w:tc>
          <w:tcPr>
            <w:tcW w:w="1147" w:type="pct"/>
            <w:shd w:val="clear" w:color="auto" w:fill="auto"/>
            <w:vAlign w:val="center"/>
          </w:tcPr>
          <w:p w14:paraId="40AE5A60" w14:textId="62367B36" w:rsidR="00B72737" w:rsidRPr="00F84B4A" w:rsidRDefault="00B72737" w:rsidP="00E9581F">
            <w:pPr>
              <w:pStyle w:val="Corpsdetexte"/>
              <w:jc w:val="center"/>
            </w:pPr>
          </w:p>
        </w:tc>
        <w:tc>
          <w:tcPr>
            <w:tcW w:w="3853" w:type="pct"/>
            <w:shd w:val="clear" w:color="auto" w:fill="auto"/>
            <w:vAlign w:val="center"/>
          </w:tcPr>
          <w:p w14:paraId="7BCDE891" w14:textId="77777777" w:rsidR="00B72737" w:rsidRPr="00F84B4A" w:rsidRDefault="00B72737" w:rsidP="00E9581F">
            <w:pPr>
              <w:pStyle w:val="Corpsdetexte"/>
              <w:jc w:val="center"/>
            </w:pPr>
          </w:p>
        </w:tc>
      </w:tr>
      <w:tr w:rsidR="00B72737" w:rsidRPr="00F84B4A" w14:paraId="495AD6FE" w14:textId="77777777" w:rsidTr="009A798D">
        <w:tc>
          <w:tcPr>
            <w:tcW w:w="1147" w:type="pct"/>
            <w:shd w:val="clear" w:color="auto" w:fill="auto"/>
            <w:vAlign w:val="center"/>
          </w:tcPr>
          <w:p w14:paraId="6EBD2A85" w14:textId="5F21AAA5" w:rsidR="00B72737" w:rsidRPr="00F84B4A" w:rsidRDefault="00B72737" w:rsidP="00E9581F">
            <w:pPr>
              <w:pStyle w:val="Corpsdetexte"/>
              <w:jc w:val="center"/>
            </w:pPr>
          </w:p>
        </w:tc>
        <w:tc>
          <w:tcPr>
            <w:tcW w:w="3853" w:type="pct"/>
            <w:shd w:val="clear" w:color="auto" w:fill="auto"/>
            <w:vAlign w:val="center"/>
          </w:tcPr>
          <w:p w14:paraId="6A152C8C" w14:textId="77777777" w:rsidR="00B72737" w:rsidRPr="00F84B4A" w:rsidRDefault="00B72737" w:rsidP="00E9581F">
            <w:pPr>
              <w:pStyle w:val="Corpsdetexte"/>
              <w:jc w:val="center"/>
            </w:pPr>
          </w:p>
        </w:tc>
      </w:tr>
      <w:tr w:rsidR="00B72737" w:rsidRPr="00F84B4A" w14:paraId="34927821" w14:textId="77777777" w:rsidTr="009A798D">
        <w:tc>
          <w:tcPr>
            <w:tcW w:w="1147" w:type="pct"/>
            <w:shd w:val="clear" w:color="auto" w:fill="auto"/>
            <w:vAlign w:val="center"/>
          </w:tcPr>
          <w:p w14:paraId="3CF6A9D6" w14:textId="299C6897" w:rsidR="00B72737" w:rsidRPr="00F84B4A" w:rsidRDefault="00B72737" w:rsidP="00E9581F">
            <w:pPr>
              <w:pStyle w:val="Corpsdetexte"/>
              <w:jc w:val="center"/>
            </w:pPr>
          </w:p>
        </w:tc>
        <w:tc>
          <w:tcPr>
            <w:tcW w:w="3853" w:type="pct"/>
            <w:shd w:val="clear" w:color="auto" w:fill="auto"/>
            <w:vAlign w:val="center"/>
          </w:tcPr>
          <w:p w14:paraId="5DDE4F3B" w14:textId="77777777" w:rsidR="00B72737" w:rsidRPr="00F84B4A" w:rsidRDefault="00B72737" w:rsidP="00E9581F">
            <w:pPr>
              <w:pStyle w:val="Corpsdetexte"/>
              <w:jc w:val="center"/>
            </w:pPr>
          </w:p>
        </w:tc>
      </w:tr>
    </w:tbl>
    <w:p w14:paraId="05EA92DD" w14:textId="03128D25" w:rsidR="00B72737" w:rsidRPr="00F84B4A" w:rsidRDefault="00B72737" w:rsidP="00E91226">
      <w:pPr>
        <w:pStyle w:val="Lgende"/>
        <w:spacing w:before="120" w:after="0"/>
      </w:pPr>
      <w:r w:rsidRPr="00F84B4A">
        <w:t xml:space="preserve">Tableau </w:t>
      </w:r>
      <w:r w:rsidRPr="00F84B4A">
        <w:fldChar w:fldCharType="begin"/>
      </w:r>
      <w:r w:rsidRPr="00F84B4A">
        <w:instrText>SEQ Tableau \* ARABIC</w:instrText>
      </w:r>
      <w:r w:rsidRPr="00F84B4A">
        <w:fldChar w:fldCharType="separate"/>
      </w:r>
      <w:r w:rsidR="00B4429C">
        <w:rPr>
          <w:noProof/>
        </w:rPr>
        <w:t>27</w:t>
      </w:r>
      <w:r w:rsidRPr="00F84B4A">
        <w:fldChar w:fldCharType="end"/>
      </w:r>
      <w:r w:rsidRPr="00F84B4A">
        <w:t xml:space="preserve"> </w:t>
      </w:r>
      <w:r w:rsidR="000A4074">
        <w:t xml:space="preserve">- </w:t>
      </w:r>
      <w:r w:rsidRPr="00F84B4A">
        <w:t>Echelle de disponibilité</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3"/>
        <w:gridCol w:w="7332"/>
      </w:tblGrid>
      <w:tr w:rsidR="00B72737" w:rsidRPr="00F84B4A" w14:paraId="468247CC" w14:textId="77777777" w:rsidTr="009A798D">
        <w:trPr>
          <w:trHeight w:val="458"/>
        </w:trPr>
        <w:tc>
          <w:tcPr>
            <w:tcW w:w="1147" w:type="pct"/>
            <w:shd w:val="pct25" w:color="auto" w:fill="auto"/>
            <w:vAlign w:val="center"/>
          </w:tcPr>
          <w:p w14:paraId="1310E6DA" w14:textId="77777777" w:rsidR="00B72737" w:rsidRPr="00F84B4A" w:rsidRDefault="00B72737" w:rsidP="00377407">
            <w:pPr>
              <w:pStyle w:val="CEAM"/>
              <w:spacing w:before="0"/>
              <w:jc w:val="center"/>
              <w:rPr>
                <w:b/>
              </w:rPr>
            </w:pPr>
            <w:r w:rsidRPr="00F84B4A">
              <w:rPr>
                <w:b/>
              </w:rPr>
              <w:t>Niveau de l’échelle</w:t>
            </w:r>
          </w:p>
        </w:tc>
        <w:tc>
          <w:tcPr>
            <w:tcW w:w="3853" w:type="pct"/>
            <w:shd w:val="pct25" w:color="auto" w:fill="auto"/>
            <w:vAlign w:val="center"/>
          </w:tcPr>
          <w:p w14:paraId="0A750660" w14:textId="77777777" w:rsidR="00B72737" w:rsidRPr="00F84B4A" w:rsidRDefault="00B72737" w:rsidP="00377407">
            <w:pPr>
              <w:pStyle w:val="CEAM"/>
              <w:spacing w:before="0"/>
              <w:jc w:val="center"/>
              <w:rPr>
                <w:b/>
              </w:rPr>
            </w:pPr>
            <w:r w:rsidRPr="00F84B4A">
              <w:rPr>
                <w:b/>
              </w:rPr>
              <w:t>Désignation détaillée</w:t>
            </w:r>
          </w:p>
        </w:tc>
      </w:tr>
      <w:tr w:rsidR="00B72737" w:rsidRPr="00F84B4A" w14:paraId="22034AB0" w14:textId="77777777" w:rsidTr="009A798D">
        <w:tc>
          <w:tcPr>
            <w:tcW w:w="1147" w:type="pct"/>
            <w:shd w:val="clear" w:color="auto" w:fill="auto"/>
            <w:vAlign w:val="center"/>
          </w:tcPr>
          <w:p w14:paraId="0F093C6C" w14:textId="406C57E3" w:rsidR="00B72737" w:rsidRPr="00F84B4A" w:rsidRDefault="00B72737" w:rsidP="00E9581F">
            <w:pPr>
              <w:pStyle w:val="Corpsdetexte"/>
              <w:jc w:val="center"/>
            </w:pPr>
          </w:p>
        </w:tc>
        <w:tc>
          <w:tcPr>
            <w:tcW w:w="3853" w:type="pct"/>
            <w:shd w:val="clear" w:color="auto" w:fill="auto"/>
            <w:vAlign w:val="center"/>
          </w:tcPr>
          <w:p w14:paraId="705FB081" w14:textId="77777777" w:rsidR="00B72737" w:rsidRPr="00F84B4A" w:rsidRDefault="00B72737" w:rsidP="00377407">
            <w:pPr>
              <w:pStyle w:val="CEAM"/>
              <w:spacing w:after="120"/>
              <w:jc w:val="left"/>
            </w:pPr>
          </w:p>
        </w:tc>
      </w:tr>
      <w:tr w:rsidR="00B72737" w:rsidRPr="00F84B4A" w14:paraId="1B1E3013" w14:textId="77777777" w:rsidTr="009A798D">
        <w:tc>
          <w:tcPr>
            <w:tcW w:w="1147" w:type="pct"/>
            <w:shd w:val="clear" w:color="auto" w:fill="auto"/>
            <w:vAlign w:val="center"/>
          </w:tcPr>
          <w:p w14:paraId="7355054C" w14:textId="177484C5" w:rsidR="00B72737" w:rsidRPr="00F84B4A" w:rsidRDefault="00B72737" w:rsidP="00E9581F">
            <w:pPr>
              <w:pStyle w:val="Corpsdetexte"/>
              <w:jc w:val="center"/>
            </w:pPr>
          </w:p>
        </w:tc>
        <w:tc>
          <w:tcPr>
            <w:tcW w:w="3853" w:type="pct"/>
            <w:shd w:val="clear" w:color="auto" w:fill="auto"/>
            <w:vAlign w:val="center"/>
          </w:tcPr>
          <w:p w14:paraId="1FB919C4" w14:textId="77777777" w:rsidR="00B72737" w:rsidRPr="00F84B4A" w:rsidRDefault="00B72737" w:rsidP="00377407">
            <w:pPr>
              <w:pStyle w:val="CEAM"/>
              <w:spacing w:after="120"/>
              <w:jc w:val="left"/>
            </w:pPr>
          </w:p>
        </w:tc>
      </w:tr>
      <w:tr w:rsidR="00B72737" w:rsidRPr="00F84B4A" w14:paraId="3A9108C9" w14:textId="77777777" w:rsidTr="009A798D">
        <w:tc>
          <w:tcPr>
            <w:tcW w:w="1147" w:type="pct"/>
            <w:shd w:val="clear" w:color="auto" w:fill="auto"/>
            <w:vAlign w:val="center"/>
          </w:tcPr>
          <w:p w14:paraId="70270165" w14:textId="6C164338" w:rsidR="00B72737" w:rsidRPr="00F84B4A" w:rsidRDefault="00B72737" w:rsidP="00E9581F">
            <w:pPr>
              <w:pStyle w:val="Corpsdetexte"/>
              <w:jc w:val="center"/>
            </w:pPr>
          </w:p>
        </w:tc>
        <w:tc>
          <w:tcPr>
            <w:tcW w:w="3853" w:type="pct"/>
            <w:shd w:val="clear" w:color="auto" w:fill="auto"/>
            <w:vAlign w:val="center"/>
          </w:tcPr>
          <w:p w14:paraId="236D7E3F" w14:textId="77777777" w:rsidR="00B72737" w:rsidRPr="00F84B4A" w:rsidRDefault="00B72737" w:rsidP="00377407">
            <w:pPr>
              <w:pStyle w:val="CEAM"/>
              <w:spacing w:after="120"/>
              <w:jc w:val="left"/>
            </w:pPr>
          </w:p>
        </w:tc>
      </w:tr>
      <w:tr w:rsidR="00B72737" w:rsidRPr="00F84B4A" w14:paraId="73C8A9BD" w14:textId="77777777" w:rsidTr="009A798D">
        <w:tc>
          <w:tcPr>
            <w:tcW w:w="1147" w:type="pct"/>
            <w:shd w:val="clear" w:color="auto" w:fill="auto"/>
            <w:vAlign w:val="center"/>
          </w:tcPr>
          <w:p w14:paraId="690ACEF3" w14:textId="2D1DAA64" w:rsidR="00B72737" w:rsidRPr="00F84B4A" w:rsidRDefault="00B72737" w:rsidP="00E9581F">
            <w:pPr>
              <w:pStyle w:val="Corpsdetexte"/>
              <w:jc w:val="center"/>
            </w:pPr>
          </w:p>
        </w:tc>
        <w:tc>
          <w:tcPr>
            <w:tcW w:w="3853" w:type="pct"/>
            <w:shd w:val="clear" w:color="auto" w:fill="auto"/>
            <w:vAlign w:val="center"/>
          </w:tcPr>
          <w:p w14:paraId="5EB22880" w14:textId="77777777" w:rsidR="00B72737" w:rsidRPr="00F84B4A" w:rsidRDefault="00B72737" w:rsidP="00377407">
            <w:pPr>
              <w:pStyle w:val="CEAM"/>
              <w:spacing w:after="120"/>
              <w:jc w:val="left"/>
            </w:pPr>
          </w:p>
        </w:tc>
      </w:tr>
    </w:tbl>
    <w:p w14:paraId="7E7B04BB" w14:textId="77777777" w:rsidR="00B72737" w:rsidRPr="00F84B4A" w:rsidRDefault="00B72737" w:rsidP="00B92F3E">
      <w:pPr>
        <w:pStyle w:val="TitreAnnexe"/>
        <w:rPr>
          <w:noProof w:val="0"/>
        </w:rPr>
      </w:pPr>
      <w:r w:rsidRPr="00F84B4A">
        <w:rPr>
          <w:noProof w:val="0"/>
        </w:rPr>
        <w:br w:type="page"/>
      </w:r>
    </w:p>
    <w:p w14:paraId="1BB090AD" w14:textId="0B85F3D3" w:rsidR="00DD10C8" w:rsidRPr="00F84B4A" w:rsidRDefault="0025542C" w:rsidP="00AE6813">
      <w:pPr>
        <w:pStyle w:val="TitreAnnexe"/>
        <w:rPr>
          <w:noProof w:val="0"/>
        </w:rPr>
      </w:pPr>
      <w:bookmarkStart w:id="66" w:name="_Toc71624339"/>
      <w:bookmarkStart w:id="67" w:name="Appendice_II"/>
      <w:r w:rsidRPr="00F84B4A">
        <w:rPr>
          <w:noProof w:val="0"/>
        </w:rPr>
        <w:lastRenderedPageBreak/>
        <w:t>A</w:t>
      </w:r>
      <w:r w:rsidR="00A01659" w:rsidRPr="00F84B4A">
        <w:rPr>
          <w:noProof w:val="0"/>
        </w:rPr>
        <w:t>ppendice</w:t>
      </w:r>
      <w:r w:rsidR="004A1775" w:rsidRPr="00F84B4A">
        <w:rPr>
          <w:noProof w:val="0"/>
        </w:rPr>
        <w:t xml:space="preserve"> I</w:t>
      </w:r>
      <w:r w:rsidR="00377407" w:rsidRPr="00F84B4A">
        <w:rPr>
          <w:noProof w:val="0"/>
        </w:rPr>
        <w:t>I</w:t>
      </w:r>
      <w:r w:rsidR="004A1775" w:rsidRPr="00F84B4A">
        <w:rPr>
          <w:noProof w:val="0"/>
        </w:rPr>
        <w:t> :</w:t>
      </w:r>
      <w:r w:rsidRPr="00F84B4A">
        <w:rPr>
          <w:noProof w:val="0"/>
        </w:rPr>
        <w:t xml:space="preserve"> </w:t>
      </w:r>
      <w:r w:rsidR="00A74BF5" w:rsidRPr="00F84B4A">
        <w:rPr>
          <w:noProof w:val="0"/>
        </w:rPr>
        <w:t>É</w:t>
      </w:r>
      <w:r w:rsidRPr="00F84B4A">
        <w:rPr>
          <w:noProof w:val="0"/>
        </w:rPr>
        <w:t xml:space="preserve">chelle de </w:t>
      </w:r>
      <w:proofErr w:type="gramStart"/>
      <w:r w:rsidRPr="00F84B4A">
        <w:rPr>
          <w:noProof w:val="0"/>
        </w:rPr>
        <w:t>gravité</w:t>
      </w:r>
      <w:bookmarkEnd w:id="66"/>
      <w:proofErr w:type="gramEnd"/>
    </w:p>
    <w:bookmarkEnd w:id="67"/>
    <w:p w14:paraId="76BB753C" w14:textId="67FA80B4" w:rsidR="0025542C" w:rsidRPr="00F84B4A" w:rsidRDefault="16751B41" w:rsidP="00E91226">
      <w:pPr>
        <w:pStyle w:val="Lgende"/>
        <w:spacing w:after="0"/>
      </w:pPr>
      <w:r w:rsidRPr="00F84B4A">
        <w:t xml:space="preserve">Tableau </w:t>
      </w:r>
      <w:r w:rsidR="0025542C" w:rsidRPr="00F84B4A">
        <w:fldChar w:fldCharType="begin"/>
      </w:r>
      <w:r w:rsidR="0025542C" w:rsidRPr="00F84B4A">
        <w:instrText>SEQ Tableau \* ARABIC</w:instrText>
      </w:r>
      <w:r w:rsidR="0025542C" w:rsidRPr="00F84B4A">
        <w:fldChar w:fldCharType="separate"/>
      </w:r>
      <w:r w:rsidR="00B4429C">
        <w:rPr>
          <w:noProof/>
        </w:rPr>
        <w:t>28</w:t>
      </w:r>
      <w:r w:rsidR="0025542C" w:rsidRPr="00F84B4A">
        <w:fldChar w:fldCharType="end"/>
      </w:r>
      <w:r w:rsidRPr="00F84B4A">
        <w:t xml:space="preserve"> </w:t>
      </w:r>
      <w:r w:rsidR="000A4074">
        <w:t xml:space="preserve">- </w:t>
      </w:r>
      <w:r w:rsidRPr="00F84B4A">
        <w:t>Echelle de gravité</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9"/>
        <w:gridCol w:w="7426"/>
      </w:tblGrid>
      <w:tr w:rsidR="0025542C" w:rsidRPr="00F84B4A" w14:paraId="7B1A323E" w14:textId="77777777" w:rsidTr="009A798D">
        <w:trPr>
          <w:trHeight w:val="447"/>
        </w:trPr>
        <w:tc>
          <w:tcPr>
            <w:tcW w:w="1098" w:type="pct"/>
            <w:vAlign w:val="center"/>
          </w:tcPr>
          <w:p w14:paraId="3DAA886A" w14:textId="77777777" w:rsidR="0025542C" w:rsidRPr="00F84B4A" w:rsidRDefault="0025542C" w:rsidP="0025542C">
            <w:pPr>
              <w:autoSpaceDE w:val="0"/>
              <w:autoSpaceDN w:val="0"/>
              <w:adjustRightInd w:val="0"/>
              <w:spacing w:after="0"/>
              <w:jc w:val="center"/>
              <w:rPr>
                <w:rFonts w:ascii="Times New Roman" w:eastAsia="Calibri" w:hAnsi="Times New Roman" w:cs="Times New Roman"/>
                <w:b/>
              </w:rPr>
            </w:pPr>
            <w:r w:rsidRPr="00F84B4A">
              <w:rPr>
                <w:rFonts w:ascii="Times New Roman" w:eastAsia="Calibri" w:hAnsi="Times New Roman" w:cs="Times New Roman"/>
                <w:b/>
              </w:rPr>
              <w:t>Gravité</w:t>
            </w:r>
          </w:p>
        </w:tc>
        <w:tc>
          <w:tcPr>
            <w:tcW w:w="3902" w:type="pct"/>
            <w:vAlign w:val="center"/>
          </w:tcPr>
          <w:p w14:paraId="4945CFCB" w14:textId="77777777" w:rsidR="0025542C" w:rsidRPr="00F84B4A" w:rsidRDefault="0025542C" w:rsidP="0025542C">
            <w:pPr>
              <w:autoSpaceDE w:val="0"/>
              <w:autoSpaceDN w:val="0"/>
              <w:adjustRightInd w:val="0"/>
              <w:spacing w:after="0"/>
              <w:jc w:val="center"/>
              <w:rPr>
                <w:rFonts w:ascii="Times New Roman" w:eastAsia="Calibri" w:hAnsi="Times New Roman" w:cs="Times New Roman"/>
                <w:b/>
              </w:rPr>
            </w:pPr>
            <w:r w:rsidRPr="00F84B4A">
              <w:rPr>
                <w:rFonts w:ascii="Times New Roman" w:eastAsia="Calibri" w:hAnsi="Times New Roman" w:cs="Times New Roman"/>
                <w:b/>
              </w:rPr>
              <w:t>Description détaillée de l’échelle</w:t>
            </w:r>
          </w:p>
        </w:tc>
      </w:tr>
      <w:tr w:rsidR="0025542C" w:rsidRPr="00F84B4A" w14:paraId="21592D7E" w14:textId="77777777" w:rsidTr="00825DC8">
        <w:trPr>
          <w:trHeight w:val="1101"/>
        </w:trPr>
        <w:tc>
          <w:tcPr>
            <w:tcW w:w="1098" w:type="pct"/>
            <w:shd w:val="clear" w:color="auto" w:fill="auto"/>
            <w:vAlign w:val="center"/>
          </w:tcPr>
          <w:p w14:paraId="5517C22B" w14:textId="59F5659D" w:rsidR="00D72E7F" w:rsidRPr="00F84B4A" w:rsidRDefault="00D72E7F" w:rsidP="00141A11">
            <w:pPr>
              <w:pStyle w:val="Corpsdetexte"/>
              <w:jc w:val="center"/>
              <w:rPr>
                <w:rFonts w:eastAsia="Calibri"/>
                <w:b/>
                <w:bCs/>
              </w:rPr>
            </w:pPr>
          </w:p>
        </w:tc>
        <w:tc>
          <w:tcPr>
            <w:tcW w:w="3902" w:type="pct"/>
          </w:tcPr>
          <w:p w14:paraId="513DA1E0" w14:textId="77777777" w:rsidR="0025542C" w:rsidRPr="00F84B4A" w:rsidRDefault="0025542C" w:rsidP="0025542C">
            <w:pPr>
              <w:autoSpaceDE w:val="0"/>
              <w:autoSpaceDN w:val="0"/>
              <w:adjustRightInd w:val="0"/>
              <w:spacing w:before="120" w:after="120"/>
              <w:jc w:val="both"/>
              <w:rPr>
                <w:rFonts w:ascii="Times New Roman" w:eastAsia="Calibri" w:hAnsi="Times New Roman" w:cs="Times New Roman"/>
              </w:rPr>
            </w:pPr>
          </w:p>
        </w:tc>
      </w:tr>
      <w:tr w:rsidR="0025542C" w:rsidRPr="00F84B4A" w14:paraId="794BEA61" w14:textId="77777777" w:rsidTr="00825DC8">
        <w:trPr>
          <w:trHeight w:val="1216"/>
        </w:trPr>
        <w:tc>
          <w:tcPr>
            <w:tcW w:w="1098" w:type="pct"/>
            <w:shd w:val="clear" w:color="auto" w:fill="auto"/>
            <w:vAlign w:val="center"/>
          </w:tcPr>
          <w:p w14:paraId="778D18AF" w14:textId="36481759" w:rsidR="00D72E7F" w:rsidRPr="00F84B4A" w:rsidRDefault="00D72E7F" w:rsidP="00D72E7F">
            <w:pPr>
              <w:pStyle w:val="Corpsdetexte"/>
              <w:jc w:val="center"/>
              <w:rPr>
                <w:rFonts w:eastAsia="Calibri"/>
                <w:b/>
                <w:bCs/>
              </w:rPr>
            </w:pPr>
          </w:p>
        </w:tc>
        <w:tc>
          <w:tcPr>
            <w:tcW w:w="3902" w:type="pct"/>
          </w:tcPr>
          <w:p w14:paraId="75CAC6F5" w14:textId="77777777" w:rsidR="0025542C" w:rsidRPr="00F84B4A" w:rsidRDefault="0025542C" w:rsidP="0025542C">
            <w:pPr>
              <w:autoSpaceDE w:val="0"/>
              <w:autoSpaceDN w:val="0"/>
              <w:adjustRightInd w:val="0"/>
              <w:spacing w:before="120" w:after="120"/>
              <w:jc w:val="both"/>
              <w:rPr>
                <w:rFonts w:ascii="Times New Roman" w:eastAsia="Calibri" w:hAnsi="Times New Roman" w:cs="Times New Roman"/>
              </w:rPr>
            </w:pPr>
          </w:p>
        </w:tc>
      </w:tr>
      <w:tr w:rsidR="0025542C" w:rsidRPr="00F84B4A" w14:paraId="30903D61" w14:textId="77777777" w:rsidTr="00825DC8">
        <w:trPr>
          <w:trHeight w:val="1471"/>
        </w:trPr>
        <w:tc>
          <w:tcPr>
            <w:tcW w:w="1098" w:type="pct"/>
            <w:shd w:val="clear" w:color="auto" w:fill="auto"/>
            <w:vAlign w:val="center"/>
          </w:tcPr>
          <w:p w14:paraId="08648AD6" w14:textId="06B4743F" w:rsidR="00D72E7F" w:rsidRPr="00F84B4A" w:rsidRDefault="00D72E7F" w:rsidP="00D72E7F">
            <w:pPr>
              <w:pStyle w:val="Corpsdetexte"/>
              <w:jc w:val="center"/>
              <w:rPr>
                <w:rFonts w:eastAsia="Calibri"/>
                <w:b/>
                <w:bCs/>
              </w:rPr>
            </w:pPr>
          </w:p>
        </w:tc>
        <w:tc>
          <w:tcPr>
            <w:tcW w:w="3902" w:type="pct"/>
          </w:tcPr>
          <w:p w14:paraId="66060428" w14:textId="77777777" w:rsidR="0025542C" w:rsidRPr="00F84B4A" w:rsidRDefault="0025542C" w:rsidP="0025542C">
            <w:pPr>
              <w:autoSpaceDE w:val="0"/>
              <w:autoSpaceDN w:val="0"/>
              <w:adjustRightInd w:val="0"/>
              <w:spacing w:before="120" w:after="120"/>
              <w:jc w:val="both"/>
              <w:rPr>
                <w:rFonts w:ascii="Times New Roman" w:eastAsia="Calibri" w:hAnsi="Times New Roman" w:cs="Times New Roman"/>
              </w:rPr>
            </w:pPr>
          </w:p>
        </w:tc>
      </w:tr>
      <w:tr w:rsidR="0025542C" w:rsidRPr="00F84B4A" w14:paraId="77F6036F" w14:textId="77777777" w:rsidTr="00825DC8">
        <w:trPr>
          <w:trHeight w:val="1607"/>
        </w:trPr>
        <w:tc>
          <w:tcPr>
            <w:tcW w:w="1098" w:type="pct"/>
            <w:tcBorders>
              <w:bottom w:val="single" w:sz="4" w:space="0" w:color="auto"/>
            </w:tcBorders>
            <w:shd w:val="clear" w:color="auto" w:fill="auto"/>
            <w:vAlign w:val="center"/>
          </w:tcPr>
          <w:p w14:paraId="66C85F1B" w14:textId="53DC503B" w:rsidR="00D72E7F" w:rsidRPr="00F84B4A" w:rsidRDefault="00D72E7F" w:rsidP="00D72E7F">
            <w:pPr>
              <w:pStyle w:val="Corpsdetexte"/>
              <w:jc w:val="center"/>
              <w:rPr>
                <w:rFonts w:eastAsia="Calibri"/>
                <w:b/>
                <w:bCs/>
              </w:rPr>
            </w:pPr>
          </w:p>
        </w:tc>
        <w:tc>
          <w:tcPr>
            <w:tcW w:w="3902" w:type="pct"/>
          </w:tcPr>
          <w:p w14:paraId="1D0656FE" w14:textId="77777777" w:rsidR="0025542C" w:rsidRPr="00F84B4A" w:rsidRDefault="0025542C" w:rsidP="0025542C">
            <w:pPr>
              <w:autoSpaceDE w:val="0"/>
              <w:autoSpaceDN w:val="0"/>
              <w:adjustRightInd w:val="0"/>
              <w:spacing w:before="120" w:after="120"/>
              <w:jc w:val="both"/>
              <w:rPr>
                <w:rFonts w:ascii="Times New Roman" w:eastAsia="Calibri" w:hAnsi="Times New Roman" w:cs="Times New Roman"/>
              </w:rPr>
            </w:pPr>
          </w:p>
        </w:tc>
      </w:tr>
    </w:tbl>
    <w:p w14:paraId="394798F2" w14:textId="178C5397" w:rsidR="001148C7" w:rsidRDefault="001148C7" w:rsidP="0059335A">
      <w:pPr>
        <w:pStyle w:val="Corpsdetexte"/>
      </w:pPr>
      <w:r>
        <w:br w:type="page"/>
      </w:r>
    </w:p>
    <w:p w14:paraId="369B630E" w14:textId="28BDC2FD" w:rsidR="001148C7" w:rsidRPr="00F84B4A" w:rsidRDefault="001148C7" w:rsidP="001148C7">
      <w:pPr>
        <w:pStyle w:val="TitreAnnexe"/>
        <w:rPr>
          <w:noProof w:val="0"/>
        </w:rPr>
      </w:pPr>
      <w:bookmarkStart w:id="68" w:name="_Toc71624340"/>
      <w:bookmarkStart w:id="69" w:name="Appendice_III"/>
      <w:r w:rsidRPr="00F84B4A">
        <w:rPr>
          <w:noProof w:val="0"/>
        </w:rPr>
        <w:lastRenderedPageBreak/>
        <w:t>Appendice I</w:t>
      </w:r>
      <w:r w:rsidR="003355A4">
        <w:rPr>
          <w:noProof w:val="0"/>
        </w:rPr>
        <w:t>I</w:t>
      </w:r>
      <w:r w:rsidRPr="00F84B4A">
        <w:rPr>
          <w:noProof w:val="0"/>
        </w:rPr>
        <w:t xml:space="preserve">I : </w:t>
      </w:r>
      <w:r w:rsidR="001554CC">
        <w:rPr>
          <w:noProof w:val="0"/>
        </w:rPr>
        <w:t>Catégorie</w:t>
      </w:r>
      <w:r w:rsidR="0027046F">
        <w:rPr>
          <w:noProof w:val="0"/>
        </w:rPr>
        <w:t>s</w:t>
      </w:r>
      <w:r w:rsidR="001554CC">
        <w:rPr>
          <w:noProof w:val="0"/>
        </w:rPr>
        <w:t xml:space="preserve"> d</w:t>
      </w:r>
      <w:r w:rsidR="003355A4">
        <w:rPr>
          <w:noProof w:val="0"/>
        </w:rPr>
        <w:t>e sources de risque (SR) et d’objectifs visés (OV)</w:t>
      </w:r>
      <w:bookmarkEnd w:id="68"/>
    </w:p>
    <w:bookmarkEnd w:id="69"/>
    <w:p w14:paraId="47630768" w14:textId="7B8DCA7A" w:rsidR="0027046F" w:rsidRDefault="0027046F" w:rsidP="0027046F">
      <w:pPr>
        <w:pStyle w:val="Lgende"/>
        <w:keepNext/>
        <w:spacing w:after="0"/>
      </w:pPr>
      <w:r>
        <w:t xml:space="preserve">Tableau </w:t>
      </w:r>
      <w:r w:rsidR="00230927">
        <w:fldChar w:fldCharType="begin"/>
      </w:r>
      <w:r w:rsidR="00230927">
        <w:instrText xml:space="preserve"> SEQ Tableau \* ARABIC </w:instrText>
      </w:r>
      <w:r w:rsidR="00230927">
        <w:fldChar w:fldCharType="separate"/>
      </w:r>
      <w:r w:rsidR="00B4429C">
        <w:rPr>
          <w:noProof/>
        </w:rPr>
        <w:t>29</w:t>
      </w:r>
      <w:r w:rsidR="00230927">
        <w:rPr>
          <w:noProof/>
        </w:rPr>
        <w:fldChar w:fldCharType="end"/>
      </w:r>
      <w:r>
        <w:t xml:space="preserve"> </w:t>
      </w:r>
      <w:r w:rsidR="000A4074">
        <w:t xml:space="preserve">- </w:t>
      </w:r>
      <w:r>
        <w:t>Catégories de sources de risques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6"/>
        <w:gridCol w:w="6969"/>
      </w:tblGrid>
      <w:tr w:rsidR="001554CC" w:rsidRPr="00F84B4A" w14:paraId="3C1035BF" w14:textId="77777777" w:rsidTr="005A4B1A">
        <w:trPr>
          <w:trHeight w:val="447"/>
        </w:trPr>
        <w:tc>
          <w:tcPr>
            <w:tcW w:w="1338" w:type="pct"/>
            <w:shd w:val="pct25" w:color="auto" w:fill="auto"/>
          </w:tcPr>
          <w:p w14:paraId="6607ABE6" w14:textId="24512BA0" w:rsidR="001554CC" w:rsidRDefault="001554CC" w:rsidP="005E435F">
            <w:pPr>
              <w:autoSpaceDE w:val="0"/>
              <w:autoSpaceDN w:val="0"/>
              <w:adjustRightInd w:val="0"/>
              <w:spacing w:after="0"/>
              <w:jc w:val="center"/>
              <w:rPr>
                <w:rFonts w:ascii="Times New Roman" w:eastAsia="Calibri" w:hAnsi="Times New Roman" w:cs="Times New Roman"/>
                <w:b/>
              </w:rPr>
            </w:pPr>
            <w:r>
              <w:rPr>
                <w:rFonts w:ascii="Times New Roman" w:eastAsia="Calibri" w:hAnsi="Times New Roman" w:cs="Times New Roman"/>
                <w:b/>
              </w:rPr>
              <w:t>Catégorie</w:t>
            </w:r>
          </w:p>
          <w:p w14:paraId="47319E93" w14:textId="498AFA50" w:rsidR="001554CC" w:rsidRPr="00F84B4A" w:rsidRDefault="001554CC" w:rsidP="005E435F">
            <w:pPr>
              <w:autoSpaceDE w:val="0"/>
              <w:autoSpaceDN w:val="0"/>
              <w:adjustRightInd w:val="0"/>
              <w:spacing w:after="0"/>
              <w:jc w:val="center"/>
              <w:rPr>
                <w:rFonts w:ascii="Times New Roman" w:eastAsia="Calibri" w:hAnsi="Times New Roman" w:cs="Times New Roman"/>
                <w:b/>
              </w:rPr>
            </w:pPr>
            <w:r>
              <w:rPr>
                <w:rFonts w:ascii="Times New Roman" w:eastAsia="Calibri" w:hAnsi="Times New Roman" w:cs="Times New Roman"/>
                <w:b/>
              </w:rPr>
              <w:t>(profils d’attaquant</w:t>
            </w:r>
            <w:r w:rsidR="005E435F">
              <w:rPr>
                <w:rFonts w:ascii="Times New Roman" w:eastAsia="Calibri" w:hAnsi="Times New Roman" w:cs="Times New Roman"/>
                <w:b/>
              </w:rPr>
              <w:t>s</w:t>
            </w:r>
            <w:r>
              <w:rPr>
                <w:rFonts w:ascii="Times New Roman" w:eastAsia="Calibri" w:hAnsi="Times New Roman" w:cs="Times New Roman"/>
                <w:b/>
              </w:rPr>
              <w:t>)</w:t>
            </w:r>
          </w:p>
        </w:tc>
        <w:tc>
          <w:tcPr>
            <w:tcW w:w="3662" w:type="pct"/>
            <w:shd w:val="pct25" w:color="auto" w:fill="auto"/>
            <w:vAlign w:val="center"/>
          </w:tcPr>
          <w:p w14:paraId="1C31C2F0" w14:textId="7AD8CD61" w:rsidR="001554CC" w:rsidRPr="00F84B4A" w:rsidRDefault="001554CC" w:rsidP="005E435F">
            <w:pPr>
              <w:autoSpaceDE w:val="0"/>
              <w:autoSpaceDN w:val="0"/>
              <w:adjustRightInd w:val="0"/>
              <w:spacing w:after="0"/>
              <w:jc w:val="center"/>
              <w:rPr>
                <w:rFonts w:ascii="Times New Roman" w:eastAsia="Calibri" w:hAnsi="Times New Roman" w:cs="Times New Roman"/>
                <w:b/>
              </w:rPr>
            </w:pPr>
            <w:r w:rsidRPr="00F84B4A">
              <w:rPr>
                <w:rFonts w:ascii="Times New Roman" w:eastAsia="Calibri" w:hAnsi="Times New Roman" w:cs="Times New Roman"/>
                <w:b/>
              </w:rPr>
              <w:t>Description</w:t>
            </w:r>
          </w:p>
        </w:tc>
      </w:tr>
      <w:tr w:rsidR="001554CC" w:rsidRPr="00F84B4A" w14:paraId="69C2739E" w14:textId="77777777" w:rsidTr="0071038D">
        <w:trPr>
          <w:trHeight w:val="673"/>
        </w:trPr>
        <w:tc>
          <w:tcPr>
            <w:tcW w:w="1338" w:type="pct"/>
            <w:vAlign w:val="center"/>
          </w:tcPr>
          <w:p w14:paraId="0D3BCD47" w14:textId="77777777" w:rsidR="001554CC" w:rsidRPr="00F84B4A" w:rsidRDefault="001554CC" w:rsidP="0071038D">
            <w:pPr>
              <w:pStyle w:val="Corpsdetexte"/>
              <w:spacing w:before="0"/>
              <w:jc w:val="center"/>
              <w:rPr>
                <w:rFonts w:eastAsia="Calibri"/>
              </w:rPr>
            </w:pPr>
          </w:p>
        </w:tc>
        <w:tc>
          <w:tcPr>
            <w:tcW w:w="3662" w:type="pct"/>
          </w:tcPr>
          <w:p w14:paraId="3F383127" w14:textId="559D43B8" w:rsidR="001554CC" w:rsidRPr="00F84B4A" w:rsidRDefault="001554CC" w:rsidP="0071038D">
            <w:pPr>
              <w:pStyle w:val="Corpsdetexte"/>
              <w:spacing w:before="0"/>
              <w:jc w:val="left"/>
              <w:rPr>
                <w:rFonts w:eastAsia="Calibri"/>
              </w:rPr>
            </w:pPr>
          </w:p>
        </w:tc>
      </w:tr>
      <w:tr w:rsidR="001554CC" w:rsidRPr="00F84B4A" w14:paraId="5AF7ED3E" w14:textId="77777777" w:rsidTr="0071038D">
        <w:trPr>
          <w:trHeight w:val="689"/>
        </w:trPr>
        <w:tc>
          <w:tcPr>
            <w:tcW w:w="1338" w:type="pct"/>
            <w:vAlign w:val="center"/>
          </w:tcPr>
          <w:p w14:paraId="66FF5647" w14:textId="77777777" w:rsidR="001554CC" w:rsidRPr="00F84B4A" w:rsidRDefault="001554CC" w:rsidP="0071038D">
            <w:pPr>
              <w:pStyle w:val="Corpsdetexte"/>
              <w:spacing w:before="0"/>
              <w:jc w:val="center"/>
              <w:rPr>
                <w:rFonts w:eastAsia="Calibri"/>
              </w:rPr>
            </w:pPr>
          </w:p>
        </w:tc>
        <w:tc>
          <w:tcPr>
            <w:tcW w:w="3662" w:type="pct"/>
          </w:tcPr>
          <w:p w14:paraId="2B89A7D2" w14:textId="4A3ED1B1" w:rsidR="001554CC" w:rsidRPr="00F84B4A" w:rsidRDefault="001554CC" w:rsidP="0071038D">
            <w:pPr>
              <w:pStyle w:val="Corpsdetexte"/>
              <w:spacing w:before="0"/>
              <w:jc w:val="left"/>
              <w:rPr>
                <w:rFonts w:eastAsia="Calibri"/>
              </w:rPr>
            </w:pPr>
          </w:p>
        </w:tc>
      </w:tr>
      <w:tr w:rsidR="001554CC" w:rsidRPr="00F84B4A" w14:paraId="7B12C348" w14:textId="77777777" w:rsidTr="0071038D">
        <w:trPr>
          <w:trHeight w:val="692"/>
        </w:trPr>
        <w:tc>
          <w:tcPr>
            <w:tcW w:w="1338" w:type="pct"/>
            <w:vAlign w:val="center"/>
          </w:tcPr>
          <w:p w14:paraId="7FA628CC" w14:textId="77777777" w:rsidR="001554CC" w:rsidRPr="00F84B4A" w:rsidRDefault="001554CC" w:rsidP="0071038D">
            <w:pPr>
              <w:pStyle w:val="Corpsdetexte"/>
              <w:spacing w:before="0"/>
              <w:jc w:val="center"/>
              <w:rPr>
                <w:rFonts w:eastAsia="Calibri"/>
              </w:rPr>
            </w:pPr>
          </w:p>
        </w:tc>
        <w:tc>
          <w:tcPr>
            <w:tcW w:w="3662" w:type="pct"/>
          </w:tcPr>
          <w:p w14:paraId="4DC78A55" w14:textId="6C9DDFF8" w:rsidR="001554CC" w:rsidRPr="00F84B4A" w:rsidRDefault="001554CC" w:rsidP="0071038D">
            <w:pPr>
              <w:pStyle w:val="Corpsdetexte"/>
              <w:spacing w:before="0"/>
              <w:jc w:val="left"/>
              <w:rPr>
                <w:rFonts w:eastAsia="Calibri"/>
              </w:rPr>
            </w:pPr>
          </w:p>
        </w:tc>
      </w:tr>
      <w:tr w:rsidR="001554CC" w:rsidRPr="00F84B4A" w14:paraId="6ACC2DFC" w14:textId="77777777" w:rsidTr="0071038D">
        <w:trPr>
          <w:trHeight w:val="858"/>
        </w:trPr>
        <w:tc>
          <w:tcPr>
            <w:tcW w:w="1338" w:type="pct"/>
            <w:vAlign w:val="center"/>
          </w:tcPr>
          <w:p w14:paraId="2DF5480E" w14:textId="77777777" w:rsidR="001554CC" w:rsidRPr="00F84B4A" w:rsidRDefault="001554CC" w:rsidP="0071038D">
            <w:pPr>
              <w:pStyle w:val="Corpsdetexte"/>
              <w:spacing w:before="0"/>
              <w:jc w:val="center"/>
              <w:rPr>
                <w:rFonts w:eastAsia="Calibri"/>
              </w:rPr>
            </w:pPr>
          </w:p>
        </w:tc>
        <w:tc>
          <w:tcPr>
            <w:tcW w:w="3662" w:type="pct"/>
          </w:tcPr>
          <w:p w14:paraId="0E8DA3A8" w14:textId="2478161E" w:rsidR="001554CC" w:rsidRPr="00F84B4A" w:rsidRDefault="001554CC" w:rsidP="0071038D">
            <w:pPr>
              <w:pStyle w:val="Corpsdetexte"/>
              <w:spacing w:before="0"/>
              <w:jc w:val="left"/>
              <w:rPr>
                <w:rFonts w:eastAsia="Calibri"/>
              </w:rPr>
            </w:pPr>
          </w:p>
        </w:tc>
      </w:tr>
    </w:tbl>
    <w:p w14:paraId="535B04FB" w14:textId="18578B17" w:rsidR="001554CC" w:rsidRDefault="001554CC" w:rsidP="001148C7">
      <w:pPr>
        <w:pStyle w:val="Corpsdetexte"/>
      </w:pPr>
    </w:p>
    <w:p w14:paraId="466E7A02" w14:textId="0CAD0E58" w:rsidR="0027046F" w:rsidRDefault="0027046F" w:rsidP="0027046F">
      <w:pPr>
        <w:pStyle w:val="Lgende"/>
        <w:keepNext/>
        <w:spacing w:after="0"/>
      </w:pPr>
      <w:r>
        <w:t xml:space="preserve">Tableau </w:t>
      </w:r>
      <w:r w:rsidR="00230927">
        <w:fldChar w:fldCharType="begin"/>
      </w:r>
      <w:r w:rsidR="00230927">
        <w:instrText xml:space="preserve"> SEQ Tableau \* ARABIC </w:instrText>
      </w:r>
      <w:r w:rsidR="00230927">
        <w:fldChar w:fldCharType="separate"/>
      </w:r>
      <w:r w:rsidR="00B4429C">
        <w:rPr>
          <w:noProof/>
        </w:rPr>
        <w:t>30</w:t>
      </w:r>
      <w:r w:rsidR="00230927">
        <w:rPr>
          <w:noProof/>
        </w:rPr>
        <w:fldChar w:fldCharType="end"/>
      </w:r>
      <w:r w:rsidR="000A4074">
        <w:rPr>
          <w:noProof/>
        </w:rPr>
        <w:t xml:space="preserve"> - </w:t>
      </w:r>
      <w:r>
        <w:t>Catégorie d’objectifs visés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6"/>
        <w:gridCol w:w="6969"/>
      </w:tblGrid>
      <w:tr w:rsidR="005A4B1A" w:rsidRPr="00F84B4A" w14:paraId="3AC4BA1E" w14:textId="77777777" w:rsidTr="0098390C">
        <w:trPr>
          <w:trHeight w:val="447"/>
        </w:trPr>
        <w:tc>
          <w:tcPr>
            <w:tcW w:w="1338" w:type="pct"/>
            <w:shd w:val="pct25" w:color="auto" w:fill="auto"/>
          </w:tcPr>
          <w:p w14:paraId="4D1C206C" w14:textId="77777777" w:rsidR="005A4B1A" w:rsidRDefault="005A4B1A" w:rsidP="0098390C">
            <w:pPr>
              <w:autoSpaceDE w:val="0"/>
              <w:autoSpaceDN w:val="0"/>
              <w:adjustRightInd w:val="0"/>
              <w:spacing w:after="0"/>
              <w:jc w:val="center"/>
              <w:rPr>
                <w:rFonts w:ascii="Times New Roman" w:eastAsia="Calibri" w:hAnsi="Times New Roman" w:cs="Times New Roman"/>
                <w:b/>
              </w:rPr>
            </w:pPr>
            <w:r>
              <w:rPr>
                <w:rFonts w:ascii="Times New Roman" w:eastAsia="Calibri" w:hAnsi="Times New Roman" w:cs="Times New Roman"/>
                <w:b/>
              </w:rPr>
              <w:t>Catégorie</w:t>
            </w:r>
          </w:p>
          <w:p w14:paraId="4B14C027" w14:textId="38C0BDFF" w:rsidR="005A4B1A" w:rsidRPr="00F84B4A" w:rsidRDefault="005A4B1A" w:rsidP="0098390C">
            <w:pPr>
              <w:autoSpaceDE w:val="0"/>
              <w:autoSpaceDN w:val="0"/>
              <w:adjustRightInd w:val="0"/>
              <w:spacing w:after="0"/>
              <w:jc w:val="center"/>
              <w:rPr>
                <w:rFonts w:ascii="Times New Roman" w:eastAsia="Calibri" w:hAnsi="Times New Roman" w:cs="Times New Roman"/>
                <w:b/>
              </w:rPr>
            </w:pPr>
            <w:r>
              <w:rPr>
                <w:rFonts w:ascii="Times New Roman" w:eastAsia="Calibri" w:hAnsi="Times New Roman" w:cs="Times New Roman"/>
                <w:b/>
              </w:rPr>
              <w:t>(finalités poursuivies)</w:t>
            </w:r>
          </w:p>
        </w:tc>
        <w:tc>
          <w:tcPr>
            <w:tcW w:w="3662" w:type="pct"/>
            <w:shd w:val="pct25" w:color="auto" w:fill="auto"/>
            <w:vAlign w:val="center"/>
          </w:tcPr>
          <w:p w14:paraId="761C67BD" w14:textId="77777777" w:rsidR="005A4B1A" w:rsidRPr="00F84B4A" w:rsidRDefault="005A4B1A" w:rsidP="0098390C">
            <w:pPr>
              <w:autoSpaceDE w:val="0"/>
              <w:autoSpaceDN w:val="0"/>
              <w:adjustRightInd w:val="0"/>
              <w:spacing w:after="0"/>
              <w:jc w:val="center"/>
              <w:rPr>
                <w:rFonts w:ascii="Times New Roman" w:eastAsia="Calibri" w:hAnsi="Times New Roman" w:cs="Times New Roman"/>
                <w:b/>
              </w:rPr>
            </w:pPr>
            <w:r w:rsidRPr="00F84B4A">
              <w:rPr>
                <w:rFonts w:ascii="Times New Roman" w:eastAsia="Calibri" w:hAnsi="Times New Roman" w:cs="Times New Roman"/>
                <w:b/>
              </w:rPr>
              <w:t>Description</w:t>
            </w:r>
          </w:p>
        </w:tc>
      </w:tr>
      <w:tr w:rsidR="005A4B1A" w:rsidRPr="00F84B4A" w14:paraId="52DF58AB" w14:textId="77777777" w:rsidTr="0071038D">
        <w:trPr>
          <w:trHeight w:val="673"/>
        </w:trPr>
        <w:tc>
          <w:tcPr>
            <w:tcW w:w="1338" w:type="pct"/>
            <w:vAlign w:val="center"/>
          </w:tcPr>
          <w:p w14:paraId="2824DF80" w14:textId="77777777" w:rsidR="005A4B1A" w:rsidRPr="00F84B4A" w:rsidRDefault="005A4B1A" w:rsidP="0071038D">
            <w:pPr>
              <w:autoSpaceDE w:val="0"/>
              <w:autoSpaceDN w:val="0"/>
              <w:adjustRightInd w:val="0"/>
              <w:spacing w:after="0"/>
              <w:jc w:val="center"/>
              <w:rPr>
                <w:rFonts w:ascii="Times New Roman" w:eastAsia="Calibri" w:hAnsi="Times New Roman" w:cs="Times New Roman"/>
              </w:rPr>
            </w:pPr>
          </w:p>
        </w:tc>
        <w:tc>
          <w:tcPr>
            <w:tcW w:w="3662" w:type="pct"/>
          </w:tcPr>
          <w:p w14:paraId="299EF9BC" w14:textId="77777777" w:rsidR="005A4B1A" w:rsidRPr="00F84B4A" w:rsidRDefault="005A4B1A" w:rsidP="0071038D">
            <w:pPr>
              <w:autoSpaceDE w:val="0"/>
              <w:autoSpaceDN w:val="0"/>
              <w:adjustRightInd w:val="0"/>
              <w:spacing w:after="0"/>
              <w:jc w:val="both"/>
              <w:rPr>
                <w:rFonts w:ascii="Times New Roman" w:eastAsia="Calibri" w:hAnsi="Times New Roman" w:cs="Times New Roman"/>
              </w:rPr>
            </w:pPr>
          </w:p>
        </w:tc>
      </w:tr>
      <w:tr w:rsidR="005A4B1A" w:rsidRPr="00F84B4A" w14:paraId="4176DE03" w14:textId="77777777" w:rsidTr="0071038D">
        <w:trPr>
          <w:trHeight w:val="689"/>
        </w:trPr>
        <w:tc>
          <w:tcPr>
            <w:tcW w:w="1338" w:type="pct"/>
            <w:vAlign w:val="center"/>
          </w:tcPr>
          <w:p w14:paraId="5D597AE0" w14:textId="77777777" w:rsidR="005A4B1A" w:rsidRPr="00F84B4A" w:rsidRDefault="005A4B1A" w:rsidP="0071038D">
            <w:pPr>
              <w:autoSpaceDE w:val="0"/>
              <w:autoSpaceDN w:val="0"/>
              <w:adjustRightInd w:val="0"/>
              <w:spacing w:after="0"/>
              <w:jc w:val="center"/>
              <w:rPr>
                <w:rFonts w:ascii="Times New Roman" w:eastAsia="Calibri" w:hAnsi="Times New Roman" w:cs="Times New Roman"/>
              </w:rPr>
            </w:pPr>
          </w:p>
        </w:tc>
        <w:tc>
          <w:tcPr>
            <w:tcW w:w="3662" w:type="pct"/>
          </w:tcPr>
          <w:p w14:paraId="4CCBCCA6" w14:textId="77777777" w:rsidR="005A4B1A" w:rsidRPr="00F84B4A" w:rsidRDefault="005A4B1A" w:rsidP="0071038D">
            <w:pPr>
              <w:autoSpaceDE w:val="0"/>
              <w:autoSpaceDN w:val="0"/>
              <w:adjustRightInd w:val="0"/>
              <w:spacing w:after="0"/>
              <w:jc w:val="both"/>
              <w:rPr>
                <w:rFonts w:ascii="Times New Roman" w:eastAsia="Calibri" w:hAnsi="Times New Roman" w:cs="Times New Roman"/>
              </w:rPr>
            </w:pPr>
          </w:p>
        </w:tc>
      </w:tr>
      <w:tr w:rsidR="005A4B1A" w:rsidRPr="00F84B4A" w14:paraId="0B98379E" w14:textId="77777777" w:rsidTr="0071038D">
        <w:trPr>
          <w:trHeight w:val="692"/>
        </w:trPr>
        <w:tc>
          <w:tcPr>
            <w:tcW w:w="1338" w:type="pct"/>
            <w:vAlign w:val="center"/>
          </w:tcPr>
          <w:p w14:paraId="082FED8A" w14:textId="77777777" w:rsidR="005A4B1A" w:rsidRPr="00F84B4A" w:rsidRDefault="005A4B1A" w:rsidP="0071038D">
            <w:pPr>
              <w:autoSpaceDE w:val="0"/>
              <w:autoSpaceDN w:val="0"/>
              <w:adjustRightInd w:val="0"/>
              <w:spacing w:after="0"/>
              <w:jc w:val="center"/>
              <w:rPr>
                <w:rFonts w:ascii="Times New Roman" w:eastAsia="Calibri" w:hAnsi="Times New Roman" w:cs="Times New Roman"/>
              </w:rPr>
            </w:pPr>
          </w:p>
        </w:tc>
        <w:tc>
          <w:tcPr>
            <w:tcW w:w="3662" w:type="pct"/>
          </w:tcPr>
          <w:p w14:paraId="31B86F72" w14:textId="77777777" w:rsidR="005A4B1A" w:rsidRPr="00F84B4A" w:rsidRDefault="005A4B1A" w:rsidP="0071038D">
            <w:pPr>
              <w:autoSpaceDE w:val="0"/>
              <w:autoSpaceDN w:val="0"/>
              <w:adjustRightInd w:val="0"/>
              <w:spacing w:after="0"/>
              <w:jc w:val="both"/>
              <w:rPr>
                <w:rFonts w:ascii="Times New Roman" w:eastAsia="Calibri" w:hAnsi="Times New Roman" w:cs="Times New Roman"/>
              </w:rPr>
            </w:pPr>
          </w:p>
        </w:tc>
      </w:tr>
      <w:tr w:rsidR="005A4B1A" w:rsidRPr="00F84B4A" w14:paraId="5727D213" w14:textId="77777777" w:rsidTr="0071038D">
        <w:trPr>
          <w:trHeight w:val="858"/>
        </w:trPr>
        <w:tc>
          <w:tcPr>
            <w:tcW w:w="1338" w:type="pct"/>
            <w:vAlign w:val="center"/>
          </w:tcPr>
          <w:p w14:paraId="699A5BA6" w14:textId="77777777" w:rsidR="005A4B1A" w:rsidRPr="00F84B4A" w:rsidRDefault="005A4B1A" w:rsidP="0071038D">
            <w:pPr>
              <w:autoSpaceDE w:val="0"/>
              <w:autoSpaceDN w:val="0"/>
              <w:adjustRightInd w:val="0"/>
              <w:spacing w:after="0"/>
              <w:jc w:val="center"/>
              <w:rPr>
                <w:rFonts w:ascii="Times New Roman" w:eastAsia="Calibri" w:hAnsi="Times New Roman" w:cs="Times New Roman"/>
              </w:rPr>
            </w:pPr>
          </w:p>
        </w:tc>
        <w:tc>
          <w:tcPr>
            <w:tcW w:w="3662" w:type="pct"/>
          </w:tcPr>
          <w:p w14:paraId="61BAD26F" w14:textId="77777777" w:rsidR="005A4B1A" w:rsidRPr="00F84B4A" w:rsidRDefault="005A4B1A" w:rsidP="0071038D">
            <w:pPr>
              <w:autoSpaceDE w:val="0"/>
              <w:autoSpaceDN w:val="0"/>
              <w:adjustRightInd w:val="0"/>
              <w:spacing w:after="0"/>
              <w:jc w:val="both"/>
              <w:rPr>
                <w:rFonts w:ascii="Times New Roman" w:eastAsia="Calibri" w:hAnsi="Times New Roman" w:cs="Times New Roman"/>
              </w:rPr>
            </w:pPr>
          </w:p>
        </w:tc>
      </w:tr>
    </w:tbl>
    <w:p w14:paraId="717FC100" w14:textId="77777777" w:rsidR="005A4B1A" w:rsidRDefault="005A4B1A" w:rsidP="001148C7">
      <w:pPr>
        <w:pStyle w:val="Corpsdetexte"/>
      </w:pPr>
    </w:p>
    <w:p w14:paraId="5E390B58" w14:textId="108D53EB" w:rsidR="0025542C" w:rsidRDefault="001148C7" w:rsidP="0071038D">
      <w:pPr>
        <w:pStyle w:val="TitreAnnexe"/>
      </w:pPr>
      <w:r>
        <w:br w:type="page"/>
      </w:r>
      <w:bookmarkStart w:id="70" w:name="Appendice_IV"/>
      <w:bookmarkStart w:id="71" w:name="_Toc71624341"/>
      <w:r w:rsidR="0025542C" w:rsidRPr="00F84B4A">
        <w:lastRenderedPageBreak/>
        <w:t>A</w:t>
      </w:r>
      <w:r w:rsidR="00A01659" w:rsidRPr="00F84B4A">
        <w:t>ppendice</w:t>
      </w:r>
      <w:r w:rsidR="0025542C" w:rsidRPr="00F84B4A">
        <w:t xml:space="preserve"> I</w:t>
      </w:r>
      <w:r w:rsidR="007133A0">
        <w:t>V</w:t>
      </w:r>
      <w:r w:rsidR="003C4768" w:rsidRPr="00F84B4A">
        <w:t> :</w:t>
      </w:r>
      <w:r w:rsidR="0025542C" w:rsidRPr="00F84B4A">
        <w:t xml:space="preserve"> </w:t>
      </w:r>
      <w:r w:rsidR="1F84A7D3" w:rsidRPr="00F84B4A">
        <w:t>É</w:t>
      </w:r>
      <w:r w:rsidR="0025542C" w:rsidRPr="00F84B4A">
        <w:t>chelle d’évaluation des couples SR/OV</w:t>
      </w:r>
      <w:r w:rsidR="0025542C" w:rsidRPr="00F84B4A">
        <w:rPr>
          <w:rStyle w:val="Appelnotedebasdep"/>
        </w:rPr>
        <w:footnoteReference w:id="10"/>
      </w:r>
      <w:bookmarkEnd w:id="70"/>
      <w:bookmarkEnd w:id="71"/>
    </w:p>
    <w:p w14:paraId="24193EFB" w14:textId="77777777" w:rsidR="0065524C" w:rsidRPr="00F84B4A" w:rsidRDefault="0065524C" w:rsidP="00FA50D3">
      <w:pPr>
        <w:pStyle w:val="Corpsdetexte"/>
      </w:pPr>
    </w:p>
    <w:tbl>
      <w:tblPr>
        <w:tblW w:w="5000" w:type="pct"/>
        <w:jc w:val="center"/>
        <w:tblLayout w:type="fixed"/>
        <w:tblCellMar>
          <w:left w:w="0" w:type="dxa"/>
          <w:right w:w="0" w:type="dxa"/>
        </w:tblCellMar>
        <w:tblLook w:val="0600" w:firstRow="0" w:lastRow="0" w:firstColumn="0" w:lastColumn="0" w:noHBand="1" w:noVBand="1"/>
      </w:tblPr>
      <w:tblGrid>
        <w:gridCol w:w="586"/>
        <w:gridCol w:w="832"/>
        <w:gridCol w:w="1564"/>
        <w:gridCol w:w="1614"/>
        <w:gridCol w:w="1663"/>
        <w:gridCol w:w="1644"/>
        <w:gridCol w:w="1612"/>
      </w:tblGrid>
      <w:tr w:rsidR="00F527C0" w:rsidRPr="00F84B4A" w14:paraId="2BF040C2" w14:textId="77777777" w:rsidTr="00CA71B5">
        <w:trPr>
          <w:trHeight w:val="564"/>
          <w:jc w:val="center"/>
        </w:trPr>
        <w:tc>
          <w:tcPr>
            <w:tcW w:w="308" w:type="pct"/>
            <w:tcBorders>
              <w:top w:val="nil"/>
              <w:left w:val="nil"/>
              <w:bottom w:val="nil"/>
              <w:right w:val="nil"/>
            </w:tcBorders>
            <w:shd w:val="clear" w:color="auto" w:fill="auto"/>
            <w:tcMar>
              <w:top w:w="15" w:type="dxa"/>
              <w:left w:w="92" w:type="dxa"/>
              <w:bottom w:w="0" w:type="dxa"/>
              <w:right w:w="92" w:type="dxa"/>
            </w:tcMar>
            <w:vAlign w:val="center"/>
            <w:hideMark/>
          </w:tcPr>
          <w:p w14:paraId="66518E39" w14:textId="77777777" w:rsidR="00F527C0" w:rsidRPr="00F84B4A" w:rsidRDefault="00F527C0" w:rsidP="0059335A">
            <w:pPr>
              <w:pStyle w:val="Corpsdetexte"/>
            </w:pPr>
          </w:p>
        </w:tc>
        <w:tc>
          <w:tcPr>
            <w:tcW w:w="437" w:type="pct"/>
            <w:tcBorders>
              <w:top w:val="nil"/>
              <w:left w:val="nil"/>
              <w:bottom w:val="nil"/>
              <w:right w:val="nil"/>
            </w:tcBorders>
            <w:shd w:val="clear" w:color="auto" w:fill="auto"/>
            <w:tcMar>
              <w:top w:w="15" w:type="dxa"/>
              <w:left w:w="92" w:type="dxa"/>
              <w:bottom w:w="0" w:type="dxa"/>
              <w:right w:w="92" w:type="dxa"/>
            </w:tcMar>
            <w:vAlign w:val="center"/>
            <w:hideMark/>
          </w:tcPr>
          <w:p w14:paraId="7E75FCD0" w14:textId="77777777" w:rsidR="00F527C0" w:rsidRPr="00F84B4A" w:rsidRDefault="00F527C0" w:rsidP="0059335A">
            <w:pPr>
              <w:pStyle w:val="Corpsdetexte"/>
            </w:pPr>
          </w:p>
        </w:tc>
        <w:tc>
          <w:tcPr>
            <w:tcW w:w="822" w:type="pct"/>
            <w:tcBorders>
              <w:top w:val="nil"/>
              <w:left w:val="nil"/>
              <w:bottom w:val="nil"/>
              <w:right w:val="nil"/>
            </w:tcBorders>
            <w:shd w:val="clear" w:color="auto" w:fill="auto"/>
            <w:tcMar>
              <w:top w:w="15" w:type="dxa"/>
              <w:left w:w="92" w:type="dxa"/>
              <w:bottom w:w="0" w:type="dxa"/>
              <w:right w:w="92" w:type="dxa"/>
            </w:tcMar>
            <w:vAlign w:val="center"/>
            <w:hideMark/>
          </w:tcPr>
          <w:p w14:paraId="10FDAA0E" w14:textId="77777777" w:rsidR="00F527C0" w:rsidRPr="00F84B4A" w:rsidRDefault="00F527C0" w:rsidP="0059335A">
            <w:pPr>
              <w:pStyle w:val="Corpsdetexte"/>
            </w:pPr>
          </w:p>
        </w:tc>
        <w:tc>
          <w:tcPr>
            <w:tcW w:w="3433" w:type="pct"/>
            <w:gridSpan w:val="4"/>
            <w:tcBorders>
              <w:top w:val="single" w:sz="8" w:space="0" w:color="FFFFFF"/>
              <w:left w:val="nil"/>
              <w:bottom w:val="single" w:sz="8" w:space="0" w:color="FFFFFF"/>
              <w:right w:val="single" w:sz="8" w:space="0" w:color="FFFFFF"/>
            </w:tcBorders>
            <w:shd w:val="clear" w:color="auto" w:fill="849EC0"/>
            <w:tcMar>
              <w:top w:w="15" w:type="dxa"/>
              <w:left w:w="92" w:type="dxa"/>
              <w:bottom w:w="0" w:type="dxa"/>
              <w:right w:w="92" w:type="dxa"/>
            </w:tcMar>
            <w:vAlign w:val="center"/>
            <w:hideMark/>
          </w:tcPr>
          <w:p w14:paraId="5285B312" w14:textId="77777777" w:rsidR="00F527C0" w:rsidRPr="00F84B4A" w:rsidRDefault="00F527C0" w:rsidP="00B92F3E">
            <w:pPr>
              <w:pStyle w:val="Corpsdetexte"/>
              <w:jc w:val="center"/>
              <w:rPr>
                <w:b/>
                <w:bCs/>
              </w:rPr>
            </w:pPr>
            <w:r w:rsidRPr="00F84B4A">
              <w:rPr>
                <w:b/>
                <w:bCs/>
              </w:rPr>
              <w:t>Ressources</w:t>
            </w:r>
          </w:p>
        </w:tc>
      </w:tr>
      <w:tr w:rsidR="00F527C0" w:rsidRPr="00F84B4A" w14:paraId="0178BFFA" w14:textId="77777777" w:rsidTr="00CA71B5">
        <w:trPr>
          <w:trHeight w:val="683"/>
          <w:jc w:val="center"/>
        </w:trPr>
        <w:tc>
          <w:tcPr>
            <w:tcW w:w="308" w:type="pct"/>
            <w:tcBorders>
              <w:top w:val="nil"/>
              <w:left w:val="nil"/>
              <w:bottom w:val="nil"/>
              <w:right w:val="nil"/>
            </w:tcBorders>
            <w:shd w:val="clear" w:color="auto" w:fill="auto"/>
            <w:tcMar>
              <w:top w:w="15" w:type="dxa"/>
              <w:left w:w="92" w:type="dxa"/>
              <w:bottom w:w="0" w:type="dxa"/>
              <w:right w:w="92" w:type="dxa"/>
            </w:tcMar>
            <w:vAlign w:val="center"/>
            <w:hideMark/>
          </w:tcPr>
          <w:p w14:paraId="774AF2BF" w14:textId="77777777" w:rsidR="00F527C0" w:rsidRPr="00F84B4A" w:rsidRDefault="00F527C0" w:rsidP="0059335A">
            <w:pPr>
              <w:pStyle w:val="Corpsdetexte"/>
            </w:pPr>
          </w:p>
        </w:tc>
        <w:tc>
          <w:tcPr>
            <w:tcW w:w="437" w:type="pct"/>
            <w:tcBorders>
              <w:top w:val="nil"/>
              <w:left w:val="nil"/>
              <w:bottom w:val="nil"/>
              <w:right w:val="nil"/>
            </w:tcBorders>
            <w:shd w:val="clear" w:color="auto" w:fill="auto"/>
            <w:tcMar>
              <w:top w:w="15" w:type="dxa"/>
              <w:left w:w="92" w:type="dxa"/>
              <w:bottom w:w="0" w:type="dxa"/>
              <w:right w:w="92" w:type="dxa"/>
            </w:tcMar>
            <w:vAlign w:val="center"/>
            <w:hideMark/>
          </w:tcPr>
          <w:p w14:paraId="7A292896" w14:textId="77777777" w:rsidR="00F527C0" w:rsidRPr="00F84B4A" w:rsidRDefault="00F527C0" w:rsidP="0059335A">
            <w:pPr>
              <w:pStyle w:val="Corpsdetexte"/>
            </w:pPr>
          </w:p>
        </w:tc>
        <w:tc>
          <w:tcPr>
            <w:tcW w:w="822" w:type="pct"/>
            <w:tcBorders>
              <w:top w:val="nil"/>
              <w:left w:val="nil"/>
              <w:bottom w:val="nil"/>
              <w:right w:val="nil"/>
            </w:tcBorders>
            <w:shd w:val="clear" w:color="auto" w:fill="auto"/>
            <w:tcMar>
              <w:top w:w="15" w:type="dxa"/>
              <w:left w:w="92" w:type="dxa"/>
              <w:bottom w:w="0" w:type="dxa"/>
              <w:right w:w="92" w:type="dxa"/>
            </w:tcMar>
            <w:vAlign w:val="center"/>
            <w:hideMark/>
          </w:tcPr>
          <w:p w14:paraId="2191599E" w14:textId="77777777" w:rsidR="00F527C0" w:rsidRPr="00F84B4A" w:rsidRDefault="00F527C0" w:rsidP="0059335A">
            <w:pPr>
              <w:pStyle w:val="Corpsdetexte"/>
            </w:pPr>
          </w:p>
        </w:tc>
        <w:tc>
          <w:tcPr>
            <w:tcW w:w="3433" w:type="pct"/>
            <w:gridSpan w:val="4"/>
            <w:tcBorders>
              <w:top w:val="single" w:sz="8" w:space="0" w:color="FFFFFF"/>
              <w:left w:val="nil"/>
              <w:bottom w:val="single" w:sz="8" w:space="0" w:color="FFFFFF"/>
              <w:right w:val="single" w:sz="8" w:space="0" w:color="FFFFFF"/>
            </w:tcBorders>
            <w:shd w:val="clear" w:color="auto" w:fill="F2F2F2"/>
            <w:tcMar>
              <w:top w:w="15" w:type="dxa"/>
              <w:left w:w="92" w:type="dxa"/>
              <w:bottom w:w="0" w:type="dxa"/>
              <w:right w:w="92" w:type="dxa"/>
            </w:tcMar>
            <w:vAlign w:val="center"/>
            <w:hideMark/>
          </w:tcPr>
          <w:p w14:paraId="332FD87B" w14:textId="77777777" w:rsidR="00F527C0" w:rsidRPr="00F84B4A" w:rsidRDefault="00F527C0" w:rsidP="0059335A">
            <w:pPr>
              <w:pStyle w:val="Corpsdetexte"/>
            </w:pPr>
            <w:r w:rsidRPr="00F84B4A">
              <w:t>Incluant les ressources financières, le niveau de compétences cyber, l’outillage, le temps dont l’attaquant dispose pour réaliser l’attaque, etc.</w:t>
            </w:r>
          </w:p>
        </w:tc>
      </w:tr>
      <w:tr w:rsidR="00F527C0" w:rsidRPr="00F84B4A" w14:paraId="5FF87525" w14:textId="77777777" w:rsidTr="00CA71B5">
        <w:trPr>
          <w:trHeight w:val="954"/>
          <w:jc w:val="center"/>
        </w:trPr>
        <w:tc>
          <w:tcPr>
            <w:tcW w:w="308" w:type="pct"/>
            <w:tcBorders>
              <w:top w:val="nil"/>
              <w:left w:val="nil"/>
              <w:bottom w:val="nil"/>
              <w:right w:val="nil"/>
            </w:tcBorders>
            <w:shd w:val="clear" w:color="auto" w:fill="auto"/>
            <w:tcMar>
              <w:top w:w="15" w:type="dxa"/>
              <w:left w:w="92" w:type="dxa"/>
              <w:bottom w:w="0" w:type="dxa"/>
              <w:right w:w="92" w:type="dxa"/>
            </w:tcMar>
            <w:vAlign w:val="center"/>
            <w:hideMark/>
          </w:tcPr>
          <w:p w14:paraId="7673E5AE" w14:textId="77777777" w:rsidR="00F527C0" w:rsidRPr="00F84B4A" w:rsidRDefault="00F527C0" w:rsidP="0059335A">
            <w:pPr>
              <w:pStyle w:val="Corpsdetexte"/>
            </w:pPr>
          </w:p>
        </w:tc>
        <w:tc>
          <w:tcPr>
            <w:tcW w:w="437" w:type="pct"/>
            <w:tcBorders>
              <w:top w:val="nil"/>
              <w:left w:val="nil"/>
              <w:bottom w:val="nil"/>
              <w:right w:val="nil"/>
            </w:tcBorders>
            <w:shd w:val="clear" w:color="auto" w:fill="auto"/>
            <w:tcMar>
              <w:top w:w="15" w:type="dxa"/>
              <w:left w:w="92" w:type="dxa"/>
              <w:bottom w:w="0" w:type="dxa"/>
              <w:right w:w="92" w:type="dxa"/>
            </w:tcMar>
            <w:vAlign w:val="center"/>
            <w:hideMark/>
          </w:tcPr>
          <w:p w14:paraId="041D98D7" w14:textId="77777777" w:rsidR="00F527C0" w:rsidRPr="00F84B4A" w:rsidRDefault="00F527C0" w:rsidP="0059335A">
            <w:pPr>
              <w:pStyle w:val="Corpsdetexte"/>
            </w:pPr>
          </w:p>
        </w:tc>
        <w:tc>
          <w:tcPr>
            <w:tcW w:w="822" w:type="pct"/>
            <w:tcBorders>
              <w:top w:val="nil"/>
              <w:left w:val="nil"/>
              <w:bottom w:val="nil"/>
              <w:right w:val="nil"/>
            </w:tcBorders>
            <w:shd w:val="clear" w:color="auto" w:fill="auto"/>
            <w:tcMar>
              <w:top w:w="15" w:type="dxa"/>
              <w:left w:w="92" w:type="dxa"/>
              <w:bottom w:w="0" w:type="dxa"/>
              <w:right w:w="92" w:type="dxa"/>
            </w:tcMar>
            <w:vAlign w:val="center"/>
            <w:hideMark/>
          </w:tcPr>
          <w:p w14:paraId="5AB7C0C5" w14:textId="77777777" w:rsidR="00F527C0" w:rsidRPr="00F84B4A" w:rsidRDefault="00F527C0" w:rsidP="0059335A">
            <w:pPr>
              <w:pStyle w:val="Corpsdetexte"/>
            </w:pPr>
          </w:p>
        </w:tc>
        <w:tc>
          <w:tcPr>
            <w:tcW w:w="848" w:type="pct"/>
            <w:tcBorders>
              <w:top w:val="single" w:sz="8" w:space="0" w:color="FFFFFF"/>
              <w:left w:val="nil"/>
              <w:bottom w:val="single" w:sz="24" w:space="0" w:color="FFFFFF"/>
              <w:right w:val="single" w:sz="8" w:space="0" w:color="FFFFFF"/>
            </w:tcBorders>
            <w:shd w:val="clear" w:color="auto" w:fill="D9D9D9"/>
            <w:tcMar>
              <w:top w:w="15" w:type="dxa"/>
              <w:left w:w="92" w:type="dxa"/>
              <w:bottom w:w="0" w:type="dxa"/>
              <w:right w:w="92" w:type="dxa"/>
            </w:tcMar>
            <w:vAlign w:val="center"/>
          </w:tcPr>
          <w:p w14:paraId="6A9A6286" w14:textId="77777777" w:rsidR="00F527C0" w:rsidRPr="00F84B4A" w:rsidRDefault="00D21342" w:rsidP="00B92F3E">
            <w:pPr>
              <w:pStyle w:val="Corpsdetexte"/>
              <w:jc w:val="center"/>
            </w:pPr>
            <w:r w:rsidRPr="00F84B4A">
              <w:t>Ressources limitées</w:t>
            </w:r>
          </w:p>
        </w:tc>
        <w:tc>
          <w:tcPr>
            <w:tcW w:w="874" w:type="pct"/>
            <w:tcBorders>
              <w:top w:val="single" w:sz="8" w:space="0" w:color="FFFFFF"/>
              <w:left w:val="single" w:sz="8" w:space="0" w:color="FFFFFF"/>
              <w:bottom w:val="single" w:sz="24" w:space="0" w:color="FFFFFF"/>
              <w:right w:val="single" w:sz="8" w:space="0" w:color="FFFFFF"/>
            </w:tcBorders>
            <w:shd w:val="clear" w:color="auto" w:fill="D9D9D9"/>
            <w:tcMar>
              <w:top w:w="15" w:type="dxa"/>
              <w:left w:w="92" w:type="dxa"/>
              <w:bottom w:w="0" w:type="dxa"/>
              <w:right w:w="92" w:type="dxa"/>
            </w:tcMar>
            <w:vAlign w:val="center"/>
          </w:tcPr>
          <w:p w14:paraId="2C2B7740" w14:textId="77777777" w:rsidR="00F527C0" w:rsidRPr="00F84B4A" w:rsidRDefault="00D21342" w:rsidP="00B92F3E">
            <w:pPr>
              <w:pStyle w:val="Corpsdetexte"/>
              <w:jc w:val="center"/>
            </w:pPr>
            <w:r w:rsidRPr="00F84B4A">
              <w:t>Ressources significatives</w:t>
            </w:r>
          </w:p>
        </w:tc>
        <w:tc>
          <w:tcPr>
            <w:tcW w:w="864" w:type="pct"/>
            <w:tcBorders>
              <w:top w:val="single" w:sz="8" w:space="0" w:color="FFFFFF"/>
              <w:left w:val="single" w:sz="8" w:space="0" w:color="FFFFFF"/>
              <w:bottom w:val="single" w:sz="24" w:space="0" w:color="FFFFFF"/>
              <w:right w:val="single" w:sz="8" w:space="0" w:color="FFFFFF"/>
            </w:tcBorders>
            <w:shd w:val="clear" w:color="auto" w:fill="D9D9D9"/>
            <w:tcMar>
              <w:top w:w="15" w:type="dxa"/>
              <w:left w:w="92" w:type="dxa"/>
              <w:bottom w:w="0" w:type="dxa"/>
              <w:right w:w="92" w:type="dxa"/>
            </w:tcMar>
            <w:vAlign w:val="center"/>
          </w:tcPr>
          <w:p w14:paraId="49739800" w14:textId="77777777" w:rsidR="00F527C0" w:rsidRPr="00F84B4A" w:rsidRDefault="00D21342" w:rsidP="00B92F3E">
            <w:pPr>
              <w:pStyle w:val="Corpsdetexte"/>
              <w:jc w:val="center"/>
            </w:pPr>
            <w:r w:rsidRPr="00F84B4A">
              <w:t>Ressources importantes</w:t>
            </w:r>
          </w:p>
        </w:tc>
        <w:tc>
          <w:tcPr>
            <w:tcW w:w="848" w:type="pct"/>
            <w:tcBorders>
              <w:top w:val="single" w:sz="8" w:space="0" w:color="FFFFFF"/>
              <w:left w:val="single" w:sz="8" w:space="0" w:color="FFFFFF"/>
              <w:bottom w:val="single" w:sz="24" w:space="0" w:color="FFFFFF"/>
              <w:right w:val="single" w:sz="8" w:space="0" w:color="FFFFFF"/>
            </w:tcBorders>
            <w:shd w:val="clear" w:color="auto" w:fill="D9D9D9"/>
            <w:tcMar>
              <w:top w:w="15" w:type="dxa"/>
              <w:left w:w="92" w:type="dxa"/>
              <w:bottom w:w="0" w:type="dxa"/>
              <w:right w:w="92" w:type="dxa"/>
            </w:tcMar>
            <w:vAlign w:val="center"/>
          </w:tcPr>
          <w:p w14:paraId="05262764" w14:textId="77777777" w:rsidR="00F527C0" w:rsidRPr="00F84B4A" w:rsidRDefault="00D21342" w:rsidP="00B92F3E">
            <w:pPr>
              <w:pStyle w:val="Corpsdetexte"/>
              <w:jc w:val="center"/>
            </w:pPr>
            <w:r w:rsidRPr="00F84B4A">
              <w:t>Ressources illimitées</w:t>
            </w:r>
          </w:p>
        </w:tc>
      </w:tr>
      <w:tr w:rsidR="00FB2529" w:rsidRPr="00F84B4A" w14:paraId="304AFDA6" w14:textId="77777777" w:rsidTr="00CA71B5">
        <w:trPr>
          <w:trHeight w:val="954"/>
          <w:jc w:val="center"/>
        </w:trPr>
        <w:tc>
          <w:tcPr>
            <w:tcW w:w="308" w:type="pct"/>
            <w:vMerge w:val="restart"/>
            <w:tcBorders>
              <w:top w:val="nil"/>
              <w:left w:val="single" w:sz="8" w:space="0" w:color="FFFFFF"/>
              <w:bottom w:val="single" w:sz="8" w:space="0" w:color="FFFFFF"/>
              <w:right w:val="single" w:sz="8" w:space="0" w:color="FFFFFF"/>
            </w:tcBorders>
            <w:shd w:val="clear" w:color="auto" w:fill="849EC0"/>
            <w:tcMar>
              <w:top w:w="15" w:type="dxa"/>
              <w:left w:w="92" w:type="dxa"/>
              <w:bottom w:w="0" w:type="dxa"/>
              <w:right w:w="92" w:type="dxa"/>
            </w:tcMar>
            <w:textDirection w:val="btLr"/>
            <w:vAlign w:val="center"/>
            <w:hideMark/>
          </w:tcPr>
          <w:p w14:paraId="39D4A9CB" w14:textId="77777777" w:rsidR="00FB2529" w:rsidRPr="00F84B4A" w:rsidRDefault="00FB2529" w:rsidP="00B92F3E">
            <w:pPr>
              <w:pStyle w:val="Corpsdetexte"/>
              <w:jc w:val="center"/>
              <w:rPr>
                <w:b/>
                <w:bCs/>
              </w:rPr>
            </w:pPr>
            <w:r w:rsidRPr="00F84B4A">
              <w:rPr>
                <w:b/>
                <w:bCs/>
              </w:rPr>
              <w:t>Motivation</w:t>
            </w:r>
          </w:p>
        </w:tc>
        <w:tc>
          <w:tcPr>
            <w:tcW w:w="437" w:type="pct"/>
            <w:vMerge w:val="restart"/>
            <w:tcBorders>
              <w:top w:val="nil"/>
              <w:left w:val="single" w:sz="8" w:space="0" w:color="FFFFFF"/>
              <w:bottom w:val="single" w:sz="8" w:space="0" w:color="FFFFFF"/>
              <w:right w:val="single" w:sz="8" w:space="0" w:color="FFFFFF"/>
            </w:tcBorders>
            <w:shd w:val="clear" w:color="auto" w:fill="F2F2F2"/>
            <w:tcMar>
              <w:top w:w="15" w:type="dxa"/>
              <w:left w:w="92" w:type="dxa"/>
              <w:bottom w:w="0" w:type="dxa"/>
              <w:right w:w="92" w:type="dxa"/>
            </w:tcMar>
            <w:textDirection w:val="btLr"/>
            <w:vAlign w:val="center"/>
            <w:hideMark/>
          </w:tcPr>
          <w:p w14:paraId="64BF4641" w14:textId="529D098A" w:rsidR="00FB2529" w:rsidRPr="00F84B4A" w:rsidRDefault="00FB2529" w:rsidP="002C6A15">
            <w:pPr>
              <w:pStyle w:val="Corpsdetexte"/>
              <w:jc w:val="center"/>
            </w:pPr>
            <w:r w:rsidRPr="00F84B4A">
              <w:t xml:space="preserve">Intérêts, éléments qui poussent </w:t>
            </w:r>
            <w:r w:rsidR="0062095C" w:rsidRPr="00F84B4A">
              <w:t>la source</w:t>
            </w:r>
            <w:r w:rsidRPr="00F84B4A">
              <w:t xml:space="preserve"> de risque à atteindre son objectif</w:t>
            </w:r>
          </w:p>
        </w:tc>
        <w:tc>
          <w:tcPr>
            <w:tcW w:w="822" w:type="pct"/>
            <w:tcBorders>
              <w:top w:val="nil"/>
              <w:left w:val="single" w:sz="8" w:space="0" w:color="FFFFFF"/>
              <w:bottom w:val="single" w:sz="8" w:space="0" w:color="FFFFFF"/>
              <w:right w:val="single" w:sz="24" w:space="0" w:color="FFFFFF"/>
            </w:tcBorders>
            <w:shd w:val="clear" w:color="auto" w:fill="D9D9D9"/>
            <w:tcMar>
              <w:top w:w="15" w:type="dxa"/>
              <w:left w:w="92" w:type="dxa"/>
              <w:bottom w:w="0" w:type="dxa"/>
              <w:right w:w="92" w:type="dxa"/>
            </w:tcMar>
            <w:vAlign w:val="center"/>
          </w:tcPr>
          <w:p w14:paraId="286B0778" w14:textId="4825640F" w:rsidR="00FB2529" w:rsidRPr="00F84B4A" w:rsidRDefault="00FB2529" w:rsidP="00B92F3E">
            <w:pPr>
              <w:pStyle w:val="Corpsdetexte"/>
              <w:jc w:val="center"/>
            </w:pPr>
            <w:r w:rsidRPr="00F84B4A">
              <w:t>Fortement motivé</w:t>
            </w:r>
            <w:r w:rsidR="001E1626">
              <w:t>e</w:t>
            </w:r>
          </w:p>
        </w:tc>
        <w:tc>
          <w:tcPr>
            <w:tcW w:w="848" w:type="pct"/>
            <w:tcBorders>
              <w:top w:val="single" w:sz="24" w:space="0" w:color="FFFFFF"/>
              <w:left w:val="single" w:sz="24" w:space="0" w:color="FFFFFF"/>
              <w:bottom w:val="single" w:sz="8" w:space="0" w:color="FFFFFF"/>
              <w:right w:val="single" w:sz="8" w:space="0" w:color="FFFFFF"/>
            </w:tcBorders>
            <w:shd w:val="clear" w:color="auto" w:fill="FFFF66"/>
            <w:tcMar>
              <w:top w:w="15" w:type="dxa"/>
              <w:left w:w="92" w:type="dxa"/>
              <w:bottom w:w="0" w:type="dxa"/>
              <w:right w:w="92" w:type="dxa"/>
            </w:tcMar>
            <w:vAlign w:val="center"/>
          </w:tcPr>
          <w:p w14:paraId="6088B4D9" w14:textId="77777777" w:rsidR="00FB2529" w:rsidRPr="00F84B4A" w:rsidRDefault="00FB2529" w:rsidP="00B92F3E">
            <w:pPr>
              <w:pStyle w:val="Corpsdetexte"/>
              <w:jc w:val="center"/>
            </w:pPr>
            <w:r w:rsidRPr="00F84B4A">
              <w:t>Moyennement pertinent</w:t>
            </w:r>
          </w:p>
        </w:tc>
        <w:tc>
          <w:tcPr>
            <w:tcW w:w="874" w:type="pct"/>
            <w:tcBorders>
              <w:top w:val="single" w:sz="24" w:space="0" w:color="FFFFFF"/>
              <w:left w:val="single" w:sz="8" w:space="0" w:color="FFFFFF"/>
              <w:bottom w:val="single" w:sz="8" w:space="0" w:color="FFFFFF"/>
              <w:right w:val="single" w:sz="8" w:space="0" w:color="FFFFFF"/>
            </w:tcBorders>
            <w:shd w:val="clear" w:color="auto" w:fill="FF832F"/>
            <w:tcMar>
              <w:top w:w="15" w:type="dxa"/>
              <w:left w:w="92" w:type="dxa"/>
              <w:bottom w:w="0" w:type="dxa"/>
              <w:right w:w="92" w:type="dxa"/>
            </w:tcMar>
            <w:vAlign w:val="center"/>
          </w:tcPr>
          <w:p w14:paraId="0F255E2E" w14:textId="77777777" w:rsidR="00FB2529" w:rsidRPr="00F84B4A" w:rsidRDefault="00FB2529" w:rsidP="00B92F3E">
            <w:pPr>
              <w:pStyle w:val="Corpsdetexte"/>
              <w:jc w:val="center"/>
            </w:pPr>
            <w:r w:rsidRPr="00F84B4A">
              <w:t>Plutôt pertinent</w:t>
            </w:r>
          </w:p>
        </w:tc>
        <w:tc>
          <w:tcPr>
            <w:tcW w:w="864" w:type="pct"/>
            <w:tcBorders>
              <w:top w:val="single" w:sz="24" w:space="0" w:color="FFFFFF"/>
              <w:left w:val="single" w:sz="8" w:space="0" w:color="FFFFFF"/>
              <w:bottom w:val="single" w:sz="8" w:space="0" w:color="FFFFFF"/>
              <w:right w:val="single" w:sz="8" w:space="0" w:color="FFFFFF"/>
            </w:tcBorders>
            <w:shd w:val="clear" w:color="auto" w:fill="E22A37"/>
            <w:tcMar>
              <w:top w:w="15" w:type="dxa"/>
              <w:left w:w="92" w:type="dxa"/>
              <w:bottom w:w="0" w:type="dxa"/>
              <w:right w:w="92" w:type="dxa"/>
            </w:tcMar>
            <w:vAlign w:val="center"/>
          </w:tcPr>
          <w:p w14:paraId="4D739E7F" w14:textId="77777777" w:rsidR="00FB2529" w:rsidRPr="00F84B4A" w:rsidRDefault="00FB2529" w:rsidP="00B92F3E">
            <w:pPr>
              <w:pStyle w:val="Corpsdetexte"/>
              <w:jc w:val="center"/>
            </w:pPr>
            <w:r w:rsidRPr="00F84B4A">
              <w:t>Très pertinent</w:t>
            </w:r>
          </w:p>
        </w:tc>
        <w:tc>
          <w:tcPr>
            <w:tcW w:w="848" w:type="pct"/>
            <w:tcBorders>
              <w:top w:val="single" w:sz="24" w:space="0" w:color="FFFFFF"/>
              <w:left w:val="single" w:sz="8" w:space="0" w:color="FFFFFF"/>
              <w:bottom w:val="single" w:sz="8" w:space="0" w:color="FFFFFF"/>
              <w:right w:val="single" w:sz="8" w:space="0" w:color="FFFFFF"/>
            </w:tcBorders>
            <w:shd w:val="clear" w:color="auto" w:fill="E22A37"/>
            <w:tcMar>
              <w:top w:w="15" w:type="dxa"/>
              <w:left w:w="92" w:type="dxa"/>
              <w:bottom w:w="0" w:type="dxa"/>
              <w:right w:w="92" w:type="dxa"/>
            </w:tcMar>
            <w:vAlign w:val="center"/>
          </w:tcPr>
          <w:p w14:paraId="1A56B704" w14:textId="77777777" w:rsidR="00FB2529" w:rsidRPr="00F84B4A" w:rsidRDefault="00FB2529" w:rsidP="00B92F3E">
            <w:pPr>
              <w:pStyle w:val="Corpsdetexte"/>
              <w:jc w:val="center"/>
            </w:pPr>
            <w:r w:rsidRPr="00F84B4A">
              <w:t>Très pertinent</w:t>
            </w:r>
          </w:p>
        </w:tc>
      </w:tr>
      <w:tr w:rsidR="00FB2529" w:rsidRPr="00F84B4A" w14:paraId="0E456F6D" w14:textId="77777777" w:rsidTr="00CA71B5">
        <w:trPr>
          <w:trHeight w:val="954"/>
          <w:jc w:val="center"/>
        </w:trPr>
        <w:tc>
          <w:tcPr>
            <w:tcW w:w="308" w:type="pct"/>
            <w:vMerge/>
            <w:tcBorders>
              <w:top w:val="nil"/>
              <w:left w:val="single" w:sz="8" w:space="0" w:color="FFFFFF"/>
              <w:bottom w:val="single" w:sz="8" w:space="0" w:color="FFFFFF"/>
              <w:right w:val="single" w:sz="8" w:space="0" w:color="FFFFFF"/>
            </w:tcBorders>
            <w:vAlign w:val="center"/>
            <w:hideMark/>
          </w:tcPr>
          <w:p w14:paraId="55B33694" w14:textId="77777777" w:rsidR="00FB2529" w:rsidRPr="00F84B4A" w:rsidRDefault="00FB2529" w:rsidP="0059335A">
            <w:pPr>
              <w:pStyle w:val="Corpsdetexte"/>
            </w:pPr>
          </w:p>
        </w:tc>
        <w:tc>
          <w:tcPr>
            <w:tcW w:w="437" w:type="pct"/>
            <w:vMerge/>
            <w:tcBorders>
              <w:top w:val="nil"/>
              <w:left w:val="single" w:sz="8" w:space="0" w:color="FFFFFF"/>
              <w:bottom w:val="single" w:sz="8" w:space="0" w:color="FFFFFF"/>
              <w:right w:val="single" w:sz="8" w:space="0" w:color="FFFFFF"/>
            </w:tcBorders>
            <w:vAlign w:val="center"/>
            <w:hideMark/>
          </w:tcPr>
          <w:p w14:paraId="4455F193" w14:textId="77777777" w:rsidR="00FB2529" w:rsidRPr="00F84B4A" w:rsidRDefault="00FB2529" w:rsidP="0059335A">
            <w:pPr>
              <w:pStyle w:val="Corpsdetexte"/>
            </w:pPr>
          </w:p>
        </w:tc>
        <w:tc>
          <w:tcPr>
            <w:tcW w:w="822" w:type="pct"/>
            <w:tcBorders>
              <w:top w:val="single" w:sz="8" w:space="0" w:color="FFFFFF"/>
              <w:left w:val="single" w:sz="8" w:space="0" w:color="FFFFFF"/>
              <w:bottom w:val="single" w:sz="8" w:space="0" w:color="FFFFFF"/>
              <w:right w:val="single" w:sz="24" w:space="0" w:color="FFFFFF"/>
            </w:tcBorders>
            <w:shd w:val="clear" w:color="auto" w:fill="D9D9D9"/>
            <w:tcMar>
              <w:top w:w="15" w:type="dxa"/>
              <w:left w:w="92" w:type="dxa"/>
              <w:bottom w:w="0" w:type="dxa"/>
              <w:right w:w="92" w:type="dxa"/>
            </w:tcMar>
            <w:vAlign w:val="center"/>
          </w:tcPr>
          <w:p w14:paraId="4A2B0515" w14:textId="2A90AFBF" w:rsidR="00FB2529" w:rsidRPr="00F84B4A" w:rsidRDefault="00FB2529" w:rsidP="00B92F3E">
            <w:pPr>
              <w:pStyle w:val="Corpsdetexte"/>
              <w:jc w:val="center"/>
            </w:pPr>
            <w:r w:rsidRPr="00F84B4A">
              <w:t>Assez motivé</w:t>
            </w:r>
            <w:r w:rsidR="002C6A15">
              <w:t>e</w:t>
            </w:r>
          </w:p>
        </w:tc>
        <w:tc>
          <w:tcPr>
            <w:tcW w:w="848" w:type="pct"/>
            <w:tcBorders>
              <w:top w:val="single" w:sz="8" w:space="0" w:color="FFFFFF"/>
              <w:left w:val="single" w:sz="24" w:space="0" w:color="FFFFFF"/>
              <w:bottom w:val="single" w:sz="8" w:space="0" w:color="FFFFFF"/>
              <w:right w:val="single" w:sz="8" w:space="0" w:color="FFFFFF"/>
            </w:tcBorders>
            <w:shd w:val="clear" w:color="auto" w:fill="FFFF66"/>
            <w:tcMar>
              <w:top w:w="15" w:type="dxa"/>
              <w:left w:w="92" w:type="dxa"/>
              <w:bottom w:w="0" w:type="dxa"/>
              <w:right w:w="92" w:type="dxa"/>
            </w:tcMar>
            <w:vAlign w:val="center"/>
          </w:tcPr>
          <w:p w14:paraId="0141EAFE" w14:textId="77777777" w:rsidR="00FB2529" w:rsidRPr="00F84B4A" w:rsidRDefault="00FB2529" w:rsidP="00B92F3E">
            <w:pPr>
              <w:pStyle w:val="Corpsdetexte"/>
              <w:jc w:val="center"/>
            </w:pPr>
            <w:r w:rsidRPr="00F84B4A">
              <w:t>Moyennement pertinent</w:t>
            </w:r>
          </w:p>
        </w:tc>
        <w:tc>
          <w:tcPr>
            <w:tcW w:w="874" w:type="pct"/>
            <w:tcBorders>
              <w:top w:val="single" w:sz="8" w:space="0" w:color="FFFFFF"/>
              <w:left w:val="single" w:sz="8" w:space="0" w:color="FFFFFF"/>
              <w:bottom w:val="single" w:sz="8" w:space="0" w:color="FFFFFF"/>
              <w:right w:val="single" w:sz="8" w:space="0" w:color="FFFFFF"/>
            </w:tcBorders>
            <w:shd w:val="clear" w:color="auto" w:fill="FF832F"/>
            <w:tcMar>
              <w:top w:w="15" w:type="dxa"/>
              <w:left w:w="92" w:type="dxa"/>
              <w:bottom w:w="0" w:type="dxa"/>
              <w:right w:w="92" w:type="dxa"/>
            </w:tcMar>
            <w:vAlign w:val="center"/>
          </w:tcPr>
          <w:p w14:paraId="12E7283A" w14:textId="77777777" w:rsidR="00FB2529" w:rsidRPr="00F84B4A" w:rsidRDefault="00FB2529" w:rsidP="00B92F3E">
            <w:pPr>
              <w:pStyle w:val="Corpsdetexte"/>
              <w:jc w:val="center"/>
            </w:pPr>
            <w:r w:rsidRPr="00F84B4A">
              <w:t>Plutôt pertinent</w:t>
            </w:r>
          </w:p>
        </w:tc>
        <w:tc>
          <w:tcPr>
            <w:tcW w:w="864" w:type="pct"/>
            <w:tcBorders>
              <w:top w:val="single" w:sz="8" w:space="0" w:color="FFFFFF"/>
              <w:left w:val="single" w:sz="8" w:space="0" w:color="FFFFFF"/>
              <w:bottom w:val="single" w:sz="8" w:space="0" w:color="FFFFFF"/>
              <w:right w:val="single" w:sz="8" w:space="0" w:color="FFFFFF"/>
            </w:tcBorders>
            <w:shd w:val="clear" w:color="auto" w:fill="FF832F"/>
            <w:tcMar>
              <w:top w:w="15" w:type="dxa"/>
              <w:left w:w="92" w:type="dxa"/>
              <w:bottom w:w="0" w:type="dxa"/>
              <w:right w:w="92" w:type="dxa"/>
            </w:tcMar>
            <w:vAlign w:val="center"/>
          </w:tcPr>
          <w:p w14:paraId="6ED9E276" w14:textId="77777777" w:rsidR="00FB2529" w:rsidRPr="00F84B4A" w:rsidRDefault="00FB2529" w:rsidP="00B92F3E">
            <w:pPr>
              <w:pStyle w:val="Corpsdetexte"/>
              <w:jc w:val="center"/>
            </w:pPr>
            <w:r w:rsidRPr="00F84B4A">
              <w:t>Plutôt pertinent</w:t>
            </w:r>
          </w:p>
        </w:tc>
        <w:tc>
          <w:tcPr>
            <w:tcW w:w="848" w:type="pct"/>
            <w:tcBorders>
              <w:top w:val="single" w:sz="8" w:space="0" w:color="FFFFFF"/>
              <w:left w:val="single" w:sz="8" w:space="0" w:color="FFFFFF"/>
              <w:bottom w:val="single" w:sz="8" w:space="0" w:color="FFFFFF"/>
              <w:right w:val="single" w:sz="8" w:space="0" w:color="FFFFFF"/>
            </w:tcBorders>
            <w:shd w:val="clear" w:color="auto" w:fill="E22A37"/>
            <w:tcMar>
              <w:top w:w="15" w:type="dxa"/>
              <w:left w:w="92" w:type="dxa"/>
              <w:bottom w:w="0" w:type="dxa"/>
              <w:right w:w="92" w:type="dxa"/>
            </w:tcMar>
            <w:vAlign w:val="center"/>
          </w:tcPr>
          <w:p w14:paraId="0492EC6C" w14:textId="77777777" w:rsidR="00FB2529" w:rsidRPr="00F84B4A" w:rsidRDefault="00FB2529" w:rsidP="00B92F3E">
            <w:pPr>
              <w:pStyle w:val="Corpsdetexte"/>
              <w:jc w:val="center"/>
            </w:pPr>
            <w:r w:rsidRPr="00F84B4A">
              <w:t>Très pertinent</w:t>
            </w:r>
          </w:p>
        </w:tc>
      </w:tr>
      <w:tr w:rsidR="00FB2529" w:rsidRPr="00F84B4A" w14:paraId="77A38CA8" w14:textId="77777777" w:rsidTr="00CA71B5">
        <w:trPr>
          <w:trHeight w:val="954"/>
          <w:jc w:val="center"/>
        </w:trPr>
        <w:tc>
          <w:tcPr>
            <w:tcW w:w="308" w:type="pct"/>
            <w:vMerge/>
            <w:tcBorders>
              <w:top w:val="nil"/>
              <w:left w:val="single" w:sz="8" w:space="0" w:color="FFFFFF"/>
              <w:bottom w:val="single" w:sz="8" w:space="0" w:color="FFFFFF"/>
              <w:right w:val="single" w:sz="8" w:space="0" w:color="FFFFFF"/>
            </w:tcBorders>
            <w:vAlign w:val="center"/>
            <w:hideMark/>
          </w:tcPr>
          <w:p w14:paraId="1C2776EB" w14:textId="77777777" w:rsidR="00FB2529" w:rsidRPr="00F84B4A" w:rsidRDefault="00FB2529" w:rsidP="0059335A">
            <w:pPr>
              <w:pStyle w:val="Corpsdetexte"/>
            </w:pPr>
          </w:p>
        </w:tc>
        <w:tc>
          <w:tcPr>
            <w:tcW w:w="437" w:type="pct"/>
            <w:vMerge/>
            <w:tcBorders>
              <w:top w:val="nil"/>
              <w:left w:val="single" w:sz="8" w:space="0" w:color="FFFFFF"/>
              <w:bottom w:val="single" w:sz="8" w:space="0" w:color="FFFFFF"/>
              <w:right w:val="single" w:sz="8" w:space="0" w:color="FFFFFF"/>
            </w:tcBorders>
            <w:vAlign w:val="center"/>
            <w:hideMark/>
          </w:tcPr>
          <w:p w14:paraId="15342E60" w14:textId="77777777" w:rsidR="00FB2529" w:rsidRPr="00F84B4A" w:rsidRDefault="00FB2529" w:rsidP="0059335A">
            <w:pPr>
              <w:pStyle w:val="Corpsdetexte"/>
            </w:pPr>
          </w:p>
        </w:tc>
        <w:tc>
          <w:tcPr>
            <w:tcW w:w="822" w:type="pct"/>
            <w:tcBorders>
              <w:top w:val="single" w:sz="8" w:space="0" w:color="FFFFFF"/>
              <w:left w:val="single" w:sz="8" w:space="0" w:color="FFFFFF"/>
              <w:bottom w:val="single" w:sz="8" w:space="0" w:color="FFFFFF"/>
              <w:right w:val="single" w:sz="24" w:space="0" w:color="FFFFFF"/>
            </w:tcBorders>
            <w:shd w:val="clear" w:color="auto" w:fill="D9D9D9"/>
            <w:tcMar>
              <w:top w:w="15" w:type="dxa"/>
              <w:left w:w="92" w:type="dxa"/>
              <w:bottom w:w="0" w:type="dxa"/>
              <w:right w:w="92" w:type="dxa"/>
            </w:tcMar>
            <w:vAlign w:val="center"/>
          </w:tcPr>
          <w:p w14:paraId="31595AD4" w14:textId="0BB305EF" w:rsidR="00FB2529" w:rsidRPr="00F84B4A" w:rsidRDefault="00FB2529" w:rsidP="00B92F3E">
            <w:pPr>
              <w:pStyle w:val="Corpsdetexte"/>
              <w:jc w:val="center"/>
            </w:pPr>
            <w:r w:rsidRPr="00F84B4A">
              <w:t>Peu motivé</w:t>
            </w:r>
            <w:r w:rsidR="002C6A15">
              <w:t>e</w:t>
            </w:r>
          </w:p>
        </w:tc>
        <w:tc>
          <w:tcPr>
            <w:tcW w:w="848" w:type="pct"/>
            <w:tcBorders>
              <w:top w:val="single" w:sz="8" w:space="0" w:color="FFFFFF"/>
              <w:left w:val="single" w:sz="24" w:space="0" w:color="FFFFFF"/>
              <w:bottom w:val="single" w:sz="8" w:space="0" w:color="FFFFFF"/>
              <w:right w:val="single" w:sz="8" w:space="0" w:color="FFFFFF"/>
            </w:tcBorders>
            <w:shd w:val="clear" w:color="auto" w:fill="00A278"/>
            <w:tcMar>
              <w:top w:w="15" w:type="dxa"/>
              <w:left w:w="92" w:type="dxa"/>
              <w:bottom w:w="0" w:type="dxa"/>
              <w:right w:w="92" w:type="dxa"/>
            </w:tcMar>
            <w:vAlign w:val="center"/>
          </w:tcPr>
          <w:p w14:paraId="663C97E7" w14:textId="77777777" w:rsidR="00FB2529" w:rsidRPr="00F84B4A" w:rsidRDefault="00FB2529" w:rsidP="00B92F3E">
            <w:pPr>
              <w:pStyle w:val="Corpsdetexte"/>
              <w:jc w:val="center"/>
            </w:pPr>
            <w:r w:rsidRPr="00F84B4A">
              <w:t>Peu pertinent</w:t>
            </w:r>
          </w:p>
        </w:tc>
        <w:tc>
          <w:tcPr>
            <w:tcW w:w="874" w:type="pct"/>
            <w:tcBorders>
              <w:top w:val="single" w:sz="8" w:space="0" w:color="FFFFFF"/>
              <w:left w:val="single" w:sz="8" w:space="0" w:color="FFFFFF"/>
              <w:bottom w:val="single" w:sz="8" w:space="0" w:color="FFFFFF"/>
              <w:right w:val="single" w:sz="8" w:space="0" w:color="FFFFFF"/>
            </w:tcBorders>
            <w:shd w:val="clear" w:color="auto" w:fill="FFFF66"/>
            <w:tcMar>
              <w:top w:w="15" w:type="dxa"/>
              <w:left w:w="92" w:type="dxa"/>
              <w:bottom w:w="0" w:type="dxa"/>
              <w:right w:w="92" w:type="dxa"/>
            </w:tcMar>
            <w:vAlign w:val="center"/>
          </w:tcPr>
          <w:p w14:paraId="5FDBC622" w14:textId="77777777" w:rsidR="00FB2529" w:rsidRPr="00F84B4A" w:rsidRDefault="00FB2529" w:rsidP="00B92F3E">
            <w:pPr>
              <w:pStyle w:val="Corpsdetexte"/>
              <w:jc w:val="center"/>
            </w:pPr>
            <w:r w:rsidRPr="00F84B4A">
              <w:t>Moyennement pertinent</w:t>
            </w:r>
          </w:p>
        </w:tc>
        <w:tc>
          <w:tcPr>
            <w:tcW w:w="864" w:type="pct"/>
            <w:tcBorders>
              <w:top w:val="single" w:sz="8" w:space="0" w:color="FFFFFF"/>
              <w:left w:val="single" w:sz="8" w:space="0" w:color="FFFFFF"/>
              <w:bottom w:val="single" w:sz="8" w:space="0" w:color="FFFFFF"/>
              <w:right w:val="single" w:sz="8" w:space="0" w:color="FFFFFF"/>
            </w:tcBorders>
            <w:shd w:val="clear" w:color="auto" w:fill="FF832F"/>
            <w:tcMar>
              <w:top w:w="15" w:type="dxa"/>
              <w:left w:w="92" w:type="dxa"/>
              <w:bottom w:w="0" w:type="dxa"/>
              <w:right w:w="92" w:type="dxa"/>
            </w:tcMar>
            <w:vAlign w:val="center"/>
          </w:tcPr>
          <w:p w14:paraId="12456175" w14:textId="77777777" w:rsidR="00FB2529" w:rsidRPr="00F84B4A" w:rsidRDefault="00FB2529" w:rsidP="00B92F3E">
            <w:pPr>
              <w:pStyle w:val="Corpsdetexte"/>
              <w:jc w:val="center"/>
            </w:pPr>
            <w:r w:rsidRPr="00F84B4A">
              <w:t>Plutôt pertinent</w:t>
            </w:r>
          </w:p>
        </w:tc>
        <w:tc>
          <w:tcPr>
            <w:tcW w:w="848" w:type="pct"/>
            <w:tcBorders>
              <w:top w:val="single" w:sz="8" w:space="0" w:color="FFFFFF"/>
              <w:left w:val="single" w:sz="8" w:space="0" w:color="FFFFFF"/>
              <w:bottom w:val="single" w:sz="8" w:space="0" w:color="FFFFFF"/>
              <w:right w:val="single" w:sz="8" w:space="0" w:color="FFFFFF"/>
            </w:tcBorders>
            <w:shd w:val="clear" w:color="auto" w:fill="FF832F"/>
            <w:tcMar>
              <w:top w:w="15" w:type="dxa"/>
              <w:left w:w="92" w:type="dxa"/>
              <w:bottom w:w="0" w:type="dxa"/>
              <w:right w:w="92" w:type="dxa"/>
            </w:tcMar>
            <w:vAlign w:val="center"/>
          </w:tcPr>
          <w:p w14:paraId="75D0D1CD" w14:textId="77777777" w:rsidR="00FB2529" w:rsidRPr="00F84B4A" w:rsidRDefault="00FB2529" w:rsidP="00B92F3E">
            <w:pPr>
              <w:pStyle w:val="Corpsdetexte"/>
              <w:jc w:val="center"/>
            </w:pPr>
            <w:r w:rsidRPr="00F84B4A">
              <w:t>Plutôt pertinent</w:t>
            </w:r>
          </w:p>
        </w:tc>
      </w:tr>
      <w:tr w:rsidR="00FB2529" w:rsidRPr="00F84B4A" w14:paraId="1977FFC7" w14:textId="77777777" w:rsidTr="00CA71B5">
        <w:trPr>
          <w:trHeight w:val="954"/>
          <w:jc w:val="center"/>
        </w:trPr>
        <w:tc>
          <w:tcPr>
            <w:tcW w:w="308" w:type="pct"/>
            <w:vMerge/>
            <w:tcBorders>
              <w:top w:val="nil"/>
              <w:left w:val="single" w:sz="8" w:space="0" w:color="FFFFFF"/>
              <w:bottom w:val="single" w:sz="8" w:space="0" w:color="FFFFFF"/>
              <w:right w:val="single" w:sz="8" w:space="0" w:color="FFFFFF"/>
            </w:tcBorders>
            <w:vAlign w:val="center"/>
            <w:hideMark/>
          </w:tcPr>
          <w:p w14:paraId="5EB89DE8" w14:textId="77777777" w:rsidR="00FB2529" w:rsidRPr="00F84B4A" w:rsidRDefault="00FB2529" w:rsidP="0059335A">
            <w:pPr>
              <w:pStyle w:val="Corpsdetexte"/>
            </w:pPr>
          </w:p>
        </w:tc>
        <w:tc>
          <w:tcPr>
            <w:tcW w:w="437" w:type="pct"/>
            <w:vMerge/>
            <w:tcBorders>
              <w:top w:val="nil"/>
              <w:left w:val="single" w:sz="8" w:space="0" w:color="FFFFFF"/>
              <w:bottom w:val="single" w:sz="8" w:space="0" w:color="FFFFFF"/>
              <w:right w:val="single" w:sz="8" w:space="0" w:color="FFFFFF"/>
            </w:tcBorders>
            <w:vAlign w:val="center"/>
            <w:hideMark/>
          </w:tcPr>
          <w:p w14:paraId="7D62D461" w14:textId="77777777" w:rsidR="00FB2529" w:rsidRPr="00F84B4A" w:rsidRDefault="00FB2529" w:rsidP="0059335A">
            <w:pPr>
              <w:pStyle w:val="Corpsdetexte"/>
            </w:pPr>
          </w:p>
        </w:tc>
        <w:tc>
          <w:tcPr>
            <w:tcW w:w="822" w:type="pct"/>
            <w:tcBorders>
              <w:top w:val="single" w:sz="8" w:space="0" w:color="FFFFFF"/>
              <w:left w:val="single" w:sz="8" w:space="0" w:color="FFFFFF"/>
              <w:bottom w:val="single" w:sz="8" w:space="0" w:color="FFFFFF"/>
              <w:right w:val="single" w:sz="24" w:space="0" w:color="FFFFFF"/>
            </w:tcBorders>
            <w:shd w:val="clear" w:color="auto" w:fill="D9D9D9"/>
            <w:tcMar>
              <w:top w:w="15" w:type="dxa"/>
              <w:left w:w="92" w:type="dxa"/>
              <w:bottom w:w="0" w:type="dxa"/>
              <w:right w:w="92" w:type="dxa"/>
            </w:tcMar>
            <w:vAlign w:val="center"/>
          </w:tcPr>
          <w:p w14:paraId="68A8C06C" w14:textId="6DF7699A" w:rsidR="00FB2529" w:rsidRPr="00F84B4A" w:rsidRDefault="00FB2529" w:rsidP="00B92F3E">
            <w:pPr>
              <w:pStyle w:val="Corpsdetexte"/>
              <w:jc w:val="center"/>
            </w:pPr>
            <w:r w:rsidRPr="00F84B4A">
              <w:t>Très peu motivé</w:t>
            </w:r>
            <w:r w:rsidR="002C6A15">
              <w:t>e</w:t>
            </w:r>
          </w:p>
        </w:tc>
        <w:tc>
          <w:tcPr>
            <w:tcW w:w="848" w:type="pct"/>
            <w:tcBorders>
              <w:top w:val="single" w:sz="8" w:space="0" w:color="FFFFFF"/>
              <w:left w:val="single" w:sz="24" w:space="0" w:color="FFFFFF"/>
              <w:bottom w:val="single" w:sz="8" w:space="0" w:color="FFFFFF"/>
              <w:right w:val="single" w:sz="8" w:space="0" w:color="FFFFFF"/>
            </w:tcBorders>
            <w:shd w:val="clear" w:color="auto" w:fill="00A278"/>
            <w:tcMar>
              <w:top w:w="15" w:type="dxa"/>
              <w:left w:w="92" w:type="dxa"/>
              <w:bottom w:w="0" w:type="dxa"/>
              <w:right w:w="92" w:type="dxa"/>
            </w:tcMar>
            <w:vAlign w:val="center"/>
          </w:tcPr>
          <w:p w14:paraId="4949EC33" w14:textId="77777777" w:rsidR="00FB2529" w:rsidRPr="00F84B4A" w:rsidRDefault="00FB2529" w:rsidP="00B92F3E">
            <w:pPr>
              <w:pStyle w:val="Corpsdetexte"/>
              <w:jc w:val="center"/>
            </w:pPr>
            <w:r w:rsidRPr="00F84B4A">
              <w:t>Peu pertinent</w:t>
            </w:r>
          </w:p>
        </w:tc>
        <w:tc>
          <w:tcPr>
            <w:tcW w:w="874" w:type="pct"/>
            <w:tcBorders>
              <w:top w:val="single" w:sz="8" w:space="0" w:color="FFFFFF"/>
              <w:left w:val="single" w:sz="8" w:space="0" w:color="FFFFFF"/>
              <w:bottom w:val="single" w:sz="8" w:space="0" w:color="FFFFFF"/>
              <w:right w:val="single" w:sz="8" w:space="0" w:color="FFFFFF"/>
            </w:tcBorders>
            <w:shd w:val="clear" w:color="auto" w:fill="00A278"/>
            <w:tcMar>
              <w:top w:w="15" w:type="dxa"/>
              <w:left w:w="92" w:type="dxa"/>
              <w:bottom w:w="0" w:type="dxa"/>
              <w:right w:w="92" w:type="dxa"/>
            </w:tcMar>
            <w:vAlign w:val="center"/>
          </w:tcPr>
          <w:p w14:paraId="0E1EC04B" w14:textId="77777777" w:rsidR="00FB2529" w:rsidRPr="00F84B4A" w:rsidRDefault="00FB2529" w:rsidP="00B92F3E">
            <w:pPr>
              <w:pStyle w:val="Corpsdetexte"/>
              <w:jc w:val="center"/>
            </w:pPr>
            <w:r w:rsidRPr="00F84B4A">
              <w:t>Peu pertinent</w:t>
            </w:r>
          </w:p>
        </w:tc>
        <w:tc>
          <w:tcPr>
            <w:tcW w:w="864" w:type="pct"/>
            <w:tcBorders>
              <w:top w:val="single" w:sz="8" w:space="0" w:color="FFFFFF"/>
              <w:left w:val="single" w:sz="8" w:space="0" w:color="FFFFFF"/>
              <w:bottom w:val="single" w:sz="8" w:space="0" w:color="FFFFFF"/>
              <w:right w:val="single" w:sz="8" w:space="0" w:color="FFFFFF"/>
            </w:tcBorders>
            <w:shd w:val="clear" w:color="auto" w:fill="FFFF66"/>
            <w:tcMar>
              <w:top w:w="15" w:type="dxa"/>
              <w:left w:w="92" w:type="dxa"/>
              <w:bottom w:w="0" w:type="dxa"/>
              <w:right w:w="92" w:type="dxa"/>
            </w:tcMar>
            <w:vAlign w:val="center"/>
          </w:tcPr>
          <w:p w14:paraId="3B023A1D" w14:textId="77777777" w:rsidR="00FB2529" w:rsidRPr="00F84B4A" w:rsidRDefault="00FB2529" w:rsidP="00B92F3E">
            <w:pPr>
              <w:pStyle w:val="Corpsdetexte"/>
              <w:jc w:val="center"/>
            </w:pPr>
            <w:r w:rsidRPr="00F84B4A">
              <w:t>Moyennement pertinent</w:t>
            </w:r>
          </w:p>
        </w:tc>
        <w:tc>
          <w:tcPr>
            <w:tcW w:w="848" w:type="pct"/>
            <w:tcBorders>
              <w:top w:val="single" w:sz="8" w:space="0" w:color="FFFFFF"/>
              <w:left w:val="single" w:sz="8" w:space="0" w:color="FFFFFF"/>
              <w:bottom w:val="single" w:sz="8" w:space="0" w:color="FFFFFF"/>
              <w:right w:val="single" w:sz="8" w:space="0" w:color="FFFFFF"/>
            </w:tcBorders>
            <w:shd w:val="clear" w:color="auto" w:fill="FFFF66"/>
            <w:tcMar>
              <w:top w:w="15" w:type="dxa"/>
              <w:left w:w="92" w:type="dxa"/>
              <w:bottom w:w="0" w:type="dxa"/>
              <w:right w:w="92" w:type="dxa"/>
            </w:tcMar>
            <w:vAlign w:val="center"/>
          </w:tcPr>
          <w:p w14:paraId="53D89E6F" w14:textId="77777777" w:rsidR="00FB2529" w:rsidRPr="00F84B4A" w:rsidRDefault="00FB2529" w:rsidP="00B92F3E">
            <w:pPr>
              <w:pStyle w:val="Corpsdetexte"/>
              <w:jc w:val="center"/>
            </w:pPr>
            <w:r w:rsidRPr="00F84B4A">
              <w:t>Moyennement pertinent</w:t>
            </w:r>
          </w:p>
        </w:tc>
      </w:tr>
    </w:tbl>
    <w:p w14:paraId="078B034E" w14:textId="77777777" w:rsidR="00F527C0" w:rsidRPr="00F84B4A" w:rsidRDefault="00F527C0" w:rsidP="0059335A">
      <w:pPr>
        <w:pStyle w:val="Corpsdetexte"/>
      </w:pPr>
    </w:p>
    <w:p w14:paraId="492506DD" w14:textId="77777777" w:rsidR="0025542C" w:rsidRPr="00F84B4A" w:rsidRDefault="0025542C" w:rsidP="0059335A">
      <w:pPr>
        <w:pStyle w:val="Corpsdetexte"/>
        <w:sectPr w:rsidR="0025542C" w:rsidRPr="00F84B4A" w:rsidSect="003D2A30">
          <w:headerReference w:type="default" r:id="rId30"/>
          <w:pgSz w:w="11906" w:h="16838"/>
          <w:pgMar w:top="1332" w:right="964" w:bottom="964" w:left="1417" w:header="709" w:footer="709" w:gutter="0"/>
          <w:cols w:space="708"/>
          <w:docGrid w:linePitch="360"/>
        </w:sectPr>
      </w:pPr>
    </w:p>
    <w:p w14:paraId="721AEB06" w14:textId="18D91FF0" w:rsidR="00715A67" w:rsidRDefault="00A01659" w:rsidP="00B92F3E">
      <w:pPr>
        <w:pStyle w:val="TitreAnnexe"/>
        <w:rPr>
          <w:noProof w:val="0"/>
        </w:rPr>
      </w:pPr>
      <w:bookmarkStart w:id="72" w:name="_Toc71624342"/>
      <w:bookmarkStart w:id="73" w:name="Appendice_V"/>
      <w:r w:rsidRPr="00F84B4A">
        <w:rPr>
          <w:noProof w:val="0"/>
        </w:rPr>
        <w:lastRenderedPageBreak/>
        <w:t>Appendice</w:t>
      </w:r>
      <w:r w:rsidR="001B129D" w:rsidRPr="00F84B4A">
        <w:rPr>
          <w:noProof w:val="0"/>
        </w:rPr>
        <w:t xml:space="preserve"> </w:t>
      </w:r>
      <w:r w:rsidR="003C4768" w:rsidRPr="00F84B4A">
        <w:rPr>
          <w:noProof w:val="0"/>
        </w:rPr>
        <w:t>V :</w:t>
      </w:r>
      <w:r w:rsidR="00825D20" w:rsidRPr="00F84B4A">
        <w:rPr>
          <w:noProof w:val="0"/>
        </w:rPr>
        <w:t xml:space="preserve"> </w:t>
      </w:r>
      <w:r w:rsidR="00A74BF5" w:rsidRPr="00F84B4A">
        <w:rPr>
          <w:noProof w:val="0"/>
        </w:rPr>
        <w:t>É</w:t>
      </w:r>
      <w:r w:rsidR="00825D20" w:rsidRPr="00F84B4A">
        <w:rPr>
          <w:noProof w:val="0"/>
        </w:rPr>
        <w:t>chelle d’évaluation des parties prenantes</w:t>
      </w:r>
      <w:bookmarkEnd w:id="72"/>
    </w:p>
    <w:tbl>
      <w:tblPr>
        <w:tblStyle w:val="Grilledutableau"/>
        <w:tblW w:w="5000" w:type="pct"/>
        <w:tblLook w:val="04A0" w:firstRow="1" w:lastRow="0" w:firstColumn="1" w:lastColumn="0" w:noHBand="0" w:noVBand="1"/>
      </w:tblPr>
      <w:tblGrid>
        <w:gridCol w:w="704"/>
        <w:gridCol w:w="2409"/>
        <w:gridCol w:w="5316"/>
        <w:gridCol w:w="3566"/>
        <w:gridCol w:w="2537"/>
      </w:tblGrid>
      <w:tr w:rsidR="00D51483" w:rsidRPr="00F84B4A" w14:paraId="12D4B0D3" w14:textId="77777777" w:rsidTr="00D51483">
        <w:trPr>
          <w:trHeight w:val="377"/>
        </w:trPr>
        <w:tc>
          <w:tcPr>
            <w:tcW w:w="242" w:type="pct"/>
            <w:shd w:val="pct25" w:color="auto" w:fill="auto"/>
          </w:tcPr>
          <w:bookmarkEnd w:id="73"/>
          <w:p w14:paraId="1D70BFA6" w14:textId="16778783" w:rsidR="00D51483" w:rsidRPr="00F84B4A" w:rsidRDefault="00D51483" w:rsidP="00825D20">
            <w:pPr>
              <w:spacing w:before="120" w:after="120"/>
              <w:jc w:val="center"/>
              <w:rPr>
                <w:rFonts w:ascii="Times New Roman" w:hAnsi="Times New Roman" w:cs="Times New Roman"/>
                <w:b/>
              </w:rPr>
            </w:pPr>
            <w:proofErr w:type="spellStart"/>
            <w:r w:rsidRPr="00F84B4A">
              <w:rPr>
                <w:rFonts w:ascii="Times New Roman" w:hAnsi="Times New Roman" w:cs="Times New Roman"/>
                <w:b/>
              </w:rPr>
              <w:t>Niv</w:t>
            </w:r>
            <w:proofErr w:type="spellEnd"/>
            <w:r w:rsidRPr="00F84B4A">
              <w:rPr>
                <w:rFonts w:ascii="Times New Roman" w:hAnsi="Times New Roman" w:cs="Times New Roman"/>
                <w:b/>
              </w:rPr>
              <w:t>.</w:t>
            </w:r>
          </w:p>
        </w:tc>
        <w:tc>
          <w:tcPr>
            <w:tcW w:w="829" w:type="pct"/>
            <w:shd w:val="pct25" w:color="auto" w:fill="auto"/>
            <w:vAlign w:val="center"/>
          </w:tcPr>
          <w:p w14:paraId="552C62A4" w14:textId="40BC936E" w:rsidR="00D51483" w:rsidRPr="00F84B4A" w:rsidRDefault="00D51483" w:rsidP="00825D20">
            <w:pPr>
              <w:spacing w:before="120" w:after="120"/>
              <w:jc w:val="center"/>
              <w:rPr>
                <w:rFonts w:ascii="Times New Roman" w:hAnsi="Times New Roman" w:cs="Times New Roman"/>
                <w:b/>
              </w:rPr>
            </w:pPr>
            <w:r w:rsidRPr="00F84B4A">
              <w:rPr>
                <w:rFonts w:ascii="Times New Roman" w:hAnsi="Times New Roman" w:cs="Times New Roman"/>
                <w:b/>
              </w:rPr>
              <w:t xml:space="preserve">DÉPENDANCE </w:t>
            </w:r>
          </w:p>
        </w:tc>
        <w:tc>
          <w:tcPr>
            <w:tcW w:w="1829" w:type="pct"/>
            <w:shd w:val="pct25" w:color="auto" w:fill="auto"/>
            <w:vAlign w:val="center"/>
          </w:tcPr>
          <w:p w14:paraId="704C8BB1" w14:textId="539423FF" w:rsidR="00D51483" w:rsidRPr="00F84B4A" w:rsidRDefault="00D51483" w:rsidP="1F84A7D3">
            <w:pPr>
              <w:spacing w:before="120" w:after="120"/>
              <w:jc w:val="center"/>
              <w:rPr>
                <w:rFonts w:ascii="Times New Roman" w:hAnsi="Times New Roman" w:cs="Times New Roman"/>
                <w:b/>
                <w:bCs/>
              </w:rPr>
            </w:pPr>
            <w:r w:rsidRPr="00F84B4A">
              <w:rPr>
                <w:rFonts w:ascii="Times New Roman" w:hAnsi="Times New Roman" w:cs="Times New Roman"/>
                <w:b/>
                <w:bCs/>
              </w:rPr>
              <w:t>PÉNÉTRATION</w:t>
            </w:r>
          </w:p>
        </w:tc>
        <w:tc>
          <w:tcPr>
            <w:tcW w:w="1227" w:type="pct"/>
            <w:shd w:val="pct25" w:color="auto" w:fill="auto"/>
            <w:vAlign w:val="center"/>
          </w:tcPr>
          <w:p w14:paraId="30AB67D6" w14:textId="77777777" w:rsidR="00D51483" w:rsidRPr="00F84B4A" w:rsidRDefault="00D51483" w:rsidP="00825D20">
            <w:pPr>
              <w:spacing w:before="120" w:after="120"/>
              <w:jc w:val="center"/>
              <w:rPr>
                <w:rFonts w:ascii="Times New Roman" w:hAnsi="Times New Roman" w:cs="Times New Roman"/>
                <w:b/>
              </w:rPr>
            </w:pPr>
            <w:r w:rsidRPr="00F84B4A">
              <w:rPr>
                <w:rFonts w:ascii="Times New Roman" w:hAnsi="Times New Roman" w:cs="Times New Roman"/>
                <w:b/>
              </w:rPr>
              <w:t>MATURITÉ CYBER</w:t>
            </w:r>
          </w:p>
        </w:tc>
        <w:tc>
          <w:tcPr>
            <w:tcW w:w="873" w:type="pct"/>
            <w:shd w:val="pct25" w:color="auto" w:fill="auto"/>
            <w:vAlign w:val="center"/>
          </w:tcPr>
          <w:p w14:paraId="2810368B" w14:textId="77777777" w:rsidR="00D51483" w:rsidRPr="00F84B4A" w:rsidRDefault="00D51483" w:rsidP="00825D20">
            <w:pPr>
              <w:spacing w:before="120" w:after="120"/>
              <w:jc w:val="center"/>
              <w:rPr>
                <w:rFonts w:ascii="Times New Roman" w:hAnsi="Times New Roman" w:cs="Times New Roman"/>
                <w:b/>
              </w:rPr>
            </w:pPr>
            <w:r w:rsidRPr="00F84B4A">
              <w:rPr>
                <w:rFonts w:ascii="Times New Roman" w:hAnsi="Times New Roman" w:cs="Times New Roman"/>
                <w:b/>
              </w:rPr>
              <w:t>CONFIANCE</w:t>
            </w:r>
          </w:p>
        </w:tc>
      </w:tr>
      <w:tr w:rsidR="00D51483" w:rsidRPr="00F84B4A" w14:paraId="0CCB1549" w14:textId="77777777" w:rsidTr="00D51483">
        <w:trPr>
          <w:trHeight w:val="616"/>
        </w:trPr>
        <w:tc>
          <w:tcPr>
            <w:tcW w:w="242" w:type="pct"/>
            <w:vAlign w:val="center"/>
          </w:tcPr>
          <w:p w14:paraId="6B22DAAC" w14:textId="029675CD" w:rsidR="00D51483" w:rsidRPr="00F84B4A" w:rsidRDefault="00D51483" w:rsidP="00D51483">
            <w:pPr>
              <w:pStyle w:val="Corpsdetexte"/>
              <w:jc w:val="center"/>
            </w:pPr>
            <w:r w:rsidRPr="00F84B4A">
              <w:t>1</w:t>
            </w:r>
          </w:p>
        </w:tc>
        <w:tc>
          <w:tcPr>
            <w:tcW w:w="829" w:type="pct"/>
          </w:tcPr>
          <w:p w14:paraId="2A09A977" w14:textId="0975113C" w:rsidR="00D51483" w:rsidRPr="00F84B4A" w:rsidRDefault="00D51483" w:rsidP="00603588">
            <w:pPr>
              <w:pStyle w:val="Corpsdetexte"/>
              <w:jc w:val="left"/>
            </w:pPr>
            <w:r w:rsidRPr="00F84B4A">
              <w:t>Relation non nécessaire aux fonctions stratégiques.</w:t>
            </w:r>
          </w:p>
        </w:tc>
        <w:tc>
          <w:tcPr>
            <w:tcW w:w="1829" w:type="pct"/>
          </w:tcPr>
          <w:p w14:paraId="1E43E614" w14:textId="77777777" w:rsidR="00D51483" w:rsidRPr="00F84B4A" w:rsidRDefault="00D51483" w:rsidP="00603588">
            <w:pPr>
              <w:pStyle w:val="Corpsdetexte"/>
              <w:jc w:val="left"/>
            </w:pPr>
            <w:r w:rsidRPr="00F84B4A">
              <w:t>Pas d’accès ou accès avec privilèges de type utilisateur à des terminaux utilisateurs (poste de travail, téléphone mobile, etc.).</w:t>
            </w:r>
          </w:p>
        </w:tc>
        <w:tc>
          <w:tcPr>
            <w:tcW w:w="1227" w:type="pct"/>
          </w:tcPr>
          <w:p w14:paraId="07E2F672" w14:textId="77777777" w:rsidR="00D51483" w:rsidRPr="00F84B4A" w:rsidRDefault="00D51483" w:rsidP="00603588">
            <w:pPr>
              <w:pStyle w:val="Corpsdetexte"/>
              <w:jc w:val="left"/>
            </w:pPr>
            <w:r w:rsidRPr="00F84B4A">
              <w:t>Des règles d’hygiène informatique sont appliquées ponctuellement et non formalisées. La capacité de réaction sur incident est incertaine.</w:t>
            </w:r>
          </w:p>
        </w:tc>
        <w:tc>
          <w:tcPr>
            <w:tcW w:w="873" w:type="pct"/>
          </w:tcPr>
          <w:p w14:paraId="44846A5B" w14:textId="4902B007" w:rsidR="00D51483" w:rsidRPr="00F84B4A" w:rsidRDefault="00D51483" w:rsidP="00603588">
            <w:pPr>
              <w:pStyle w:val="Corpsdetexte"/>
              <w:jc w:val="left"/>
            </w:pPr>
            <w:r w:rsidRPr="00F84B4A">
              <w:t>Les intentions de la partie prenante peuvent être suspecte.</w:t>
            </w:r>
          </w:p>
        </w:tc>
      </w:tr>
      <w:tr w:rsidR="00D51483" w:rsidRPr="00F84B4A" w14:paraId="1451AA1B" w14:textId="77777777" w:rsidTr="00D51483">
        <w:trPr>
          <w:trHeight w:val="392"/>
        </w:trPr>
        <w:tc>
          <w:tcPr>
            <w:tcW w:w="242" w:type="pct"/>
            <w:vAlign w:val="center"/>
          </w:tcPr>
          <w:p w14:paraId="3954E53C" w14:textId="6131D857" w:rsidR="00D51483" w:rsidRPr="00F84B4A" w:rsidRDefault="00D51483" w:rsidP="00D51483">
            <w:pPr>
              <w:pStyle w:val="Corpsdetexte"/>
              <w:jc w:val="center"/>
            </w:pPr>
            <w:r w:rsidRPr="00F84B4A">
              <w:t>2</w:t>
            </w:r>
          </w:p>
        </w:tc>
        <w:tc>
          <w:tcPr>
            <w:tcW w:w="829" w:type="pct"/>
          </w:tcPr>
          <w:p w14:paraId="2FCDA230" w14:textId="332BFB4F" w:rsidR="00D51483" w:rsidRPr="00F84B4A" w:rsidRDefault="00D51483" w:rsidP="00603588">
            <w:pPr>
              <w:pStyle w:val="Corpsdetexte"/>
              <w:jc w:val="left"/>
            </w:pPr>
            <w:r w:rsidRPr="00F84B4A">
              <w:t>Relation utile aux fonctions stratégiques</w:t>
            </w:r>
          </w:p>
        </w:tc>
        <w:tc>
          <w:tcPr>
            <w:tcW w:w="1829" w:type="pct"/>
          </w:tcPr>
          <w:p w14:paraId="1A082160" w14:textId="77777777" w:rsidR="00D51483" w:rsidRPr="00F84B4A" w:rsidRDefault="00D51483" w:rsidP="00603588">
            <w:pPr>
              <w:pStyle w:val="Corpsdetexte"/>
              <w:jc w:val="left"/>
            </w:pPr>
            <w:r w:rsidRPr="00F84B4A">
              <w:t>Accès avec privilèges de type administrateur à des terminaux utilisateurs (parc informatique, flotte de terminaux mobiles, etc.) ou accès physique aux sites de l’organisation.</w:t>
            </w:r>
          </w:p>
        </w:tc>
        <w:tc>
          <w:tcPr>
            <w:tcW w:w="1227" w:type="pct"/>
          </w:tcPr>
          <w:p w14:paraId="4982AE02" w14:textId="77777777" w:rsidR="00D51483" w:rsidRPr="00F84B4A" w:rsidRDefault="00D51483" w:rsidP="00603588">
            <w:pPr>
              <w:pStyle w:val="Corpsdetexte"/>
              <w:jc w:val="left"/>
            </w:pPr>
            <w:r w:rsidRPr="00F84B4A">
              <w:t>Les règles d’hygiène et la réglementation sont prises en compte, sans intégration dans une politique globale. La sécurité numérique est conduite selon un mode réactif.</w:t>
            </w:r>
          </w:p>
        </w:tc>
        <w:tc>
          <w:tcPr>
            <w:tcW w:w="873" w:type="pct"/>
          </w:tcPr>
          <w:p w14:paraId="76F58CEE" w14:textId="77777777" w:rsidR="00D51483" w:rsidRPr="00F84B4A" w:rsidRDefault="00D51483" w:rsidP="00603588">
            <w:pPr>
              <w:pStyle w:val="Corpsdetexte"/>
              <w:jc w:val="left"/>
            </w:pPr>
            <w:r w:rsidRPr="00F84B4A">
              <w:t>Les intentions de la partie prenante sont considérées comme neutres.</w:t>
            </w:r>
          </w:p>
        </w:tc>
      </w:tr>
      <w:tr w:rsidR="00D51483" w:rsidRPr="00F84B4A" w14:paraId="1964FAC0" w14:textId="77777777" w:rsidTr="00D51483">
        <w:trPr>
          <w:trHeight w:val="567"/>
        </w:trPr>
        <w:tc>
          <w:tcPr>
            <w:tcW w:w="242" w:type="pct"/>
            <w:vAlign w:val="center"/>
          </w:tcPr>
          <w:p w14:paraId="395E61EB" w14:textId="50457B84" w:rsidR="00D51483" w:rsidRPr="00F84B4A" w:rsidRDefault="00D51483" w:rsidP="00D51483">
            <w:pPr>
              <w:pStyle w:val="Corpsdetexte"/>
              <w:jc w:val="center"/>
            </w:pPr>
            <w:r w:rsidRPr="00F84B4A">
              <w:t>3</w:t>
            </w:r>
          </w:p>
        </w:tc>
        <w:tc>
          <w:tcPr>
            <w:tcW w:w="829" w:type="pct"/>
          </w:tcPr>
          <w:p w14:paraId="1FC56DE5" w14:textId="08EAF8FB" w:rsidR="00D51483" w:rsidRPr="00F84B4A" w:rsidRDefault="00D51483" w:rsidP="00603588">
            <w:pPr>
              <w:pStyle w:val="Corpsdetexte"/>
              <w:jc w:val="left"/>
            </w:pPr>
            <w:r w:rsidRPr="00F84B4A">
              <w:t>Relation indispensable mais non exclusive.</w:t>
            </w:r>
          </w:p>
        </w:tc>
        <w:tc>
          <w:tcPr>
            <w:tcW w:w="1829" w:type="pct"/>
          </w:tcPr>
          <w:p w14:paraId="3D9E98AE" w14:textId="77777777" w:rsidR="00D51483" w:rsidRPr="00F84B4A" w:rsidRDefault="00D51483" w:rsidP="00603588">
            <w:pPr>
              <w:pStyle w:val="Corpsdetexte"/>
              <w:jc w:val="left"/>
            </w:pPr>
            <w:r w:rsidRPr="00F84B4A">
              <w:t>Accès avec privilèges de type administrateur à des serveurs « métier » (serveur de fichiers, bases de données, serveur web, serveur d’application, etc.).</w:t>
            </w:r>
          </w:p>
        </w:tc>
        <w:tc>
          <w:tcPr>
            <w:tcW w:w="1227" w:type="pct"/>
          </w:tcPr>
          <w:p w14:paraId="4073D7FD" w14:textId="77777777" w:rsidR="00D51483" w:rsidRPr="00F84B4A" w:rsidRDefault="00D51483" w:rsidP="00603588">
            <w:pPr>
              <w:pStyle w:val="Corpsdetexte"/>
              <w:jc w:val="left"/>
            </w:pPr>
            <w:r w:rsidRPr="00F84B4A">
              <w:t>Une politique globale est appliquée en matière de sécurité numérique. Celle-ci est assurée selon un mode réactif, avec une recherche de centralisation et d’anticipation sur certains risques.</w:t>
            </w:r>
          </w:p>
        </w:tc>
        <w:tc>
          <w:tcPr>
            <w:tcW w:w="873" w:type="pct"/>
          </w:tcPr>
          <w:p w14:paraId="1F3B9DDA" w14:textId="77777777" w:rsidR="00D51483" w:rsidRPr="00F84B4A" w:rsidRDefault="00D51483" w:rsidP="00603588">
            <w:pPr>
              <w:pStyle w:val="Corpsdetexte"/>
              <w:jc w:val="left"/>
            </w:pPr>
            <w:r w:rsidRPr="00F84B4A">
              <w:t>Les intentions de la partie prenante sont connues et probablement positives.</w:t>
            </w:r>
          </w:p>
        </w:tc>
      </w:tr>
      <w:tr w:rsidR="00D51483" w:rsidRPr="00F84B4A" w14:paraId="2F97B429" w14:textId="77777777" w:rsidTr="00D51483">
        <w:trPr>
          <w:trHeight w:val="452"/>
        </w:trPr>
        <w:tc>
          <w:tcPr>
            <w:tcW w:w="242" w:type="pct"/>
            <w:vAlign w:val="center"/>
          </w:tcPr>
          <w:p w14:paraId="328F4468" w14:textId="14A055BE" w:rsidR="00D51483" w:rsidRPr="00F84B4A" w:rsidRDefault="00D51483" w:rsidP="00D51483">
            <w:pPr>
              <w:pStyle w:val="Corpsdetexte"/>
              <w:jc w:val="center"/>
            </w:pPr>
            <w:r w:rsidRPr="00F84B4A">
              <w:t>4</w:t>
            </w:r>
          </w:p>
        </w:tc>
        <w:tc>
          <w:tcPr>
            <w:tcW w:w="829" w:type="pct"/>
          </w:tcPr>
          <w:p w14:paraId="6FBE8B36" w14:textId="74DF38B4" w:rsidR="00D51483" w:rsidRPr="00F84B4A" w:rsidRDefault="00D51483" w:rsidP="00603588">
            <w:pPr>
              <w:pStyle w:val="Corpsdetexte"/>
              <w:jc w:val="left"/>
            </w:pPr>
            <w:r w:rsidRPr="00F84B4A">
              <w:t>Relation indispensable et unique (pas de substitution possible à court terme).</w:t>
            </w:r>
          </w:p>
        </w:tc>
        <w:tc>
          <w:tcPr>
            <w:tcW w:w="1829" w:type="pct"/>
          </w:tcPr>
          <w:p w14:paraId="790ED1DF" w14:textId="59CDFF01" w:rsidR="00D51483" w:rsidRPr="00F84B4A" w:rsidRDefault="00D51483" w:rsidP="00603588">
            <w:pPr>
              <w:pStyle w:val="Corpsdetexte"/>
              <w:jc w:val="left"/>
            </w:pPr>
            <w:r w:rsidRPr="00F84B4A">
              <w:t>Accès avec privilèges de type administrateur à des équipements d’infrastructure (annuaires, DNS, DHCP, commutateurs, pare-feu, hyperviseurs, baies de stockage, etc.) ou accès physique aux salles serveurs de l’organisation.</w:t>
            </w:r>
          </w:p>
        </w:tc>
        <w:tc>
          <w:tcPr>
            <w:tcW w:w="1227" w:type="pct"/>
          </w:tcPr>
          <w:p w14:paraId="44B1BAAD" w14:textId="77777777" w:rsidR="00D51483" w:rsidRPr="00F84B4A" w:rsidRDefault="00D51483" w:rsidP="00603588">
            <w:pPr>
              <w:pStyle w:val="Corpsdetexte"/>
              <w:jc w:val="left"/>
            </w:pPr>
            <w:r w:rsidRPr="00F84B4A">
              <w:t>La partie prenante met en œuvre une politique de management du risque. La politique est intégrée et se réalise de manière proactive.</w:t>
            </w:r>
          </w:p>
        </w:tc>
        <w:tc>
          <w:tcPr>
            <w:tcW w:w="873" w:type="pct"/>
          </w:tcPr>
          <w:p w14:paraId="110C8FBD" w14:textId="77777777" w:rsidR="00D51483" w:rsidRPr="00F84B4A" w:rsidRDefault="00D51483" w:rsidP="00603588">
            <w:pPr>
              <w:pStyle w:val="Corpsdetexte"/>
              <w:jc w:val="left"/>
            </w:pPr>
            <w:r w:rsidRPr="00F84B4A">
              <w:t>Les intentions de la partie prenante sont parfaitement connues et pleinement compatibles avec celles de l’organisation étudiée.</w:t>
            </w:r>
          </w:p>
        </w:tc>
      </w:tr>
    </w:tbl>
    <w:p w14:paraId="60EDCC55" w14:textId="77777777" w:rsidR="005469F0" w:rsidRPr="00F84B4A" w:rsidRDefault="005469F0" w:rsidP="005469F0">
      <w:pPr>
        <w:spacing w:before="120" w:after="120"/>
        <w:rPr>
          <w:rFonts w:ascii="Marianne" w:hAnsi="Marianne"/>
        </w:rPr>
      </w:pPr>
    </w:p>
    <w:p w14:paraId="3BBB8815" w14:textId="77777777" w:rsidR="00DB32EF" w:rsidRPr="00F84B4A" w:rsidRDefault="00DB32EF" w:rsidP="00896209">
      <w:pPr>
        <w:pStyle w:val="Paragraphedeliste"/>
        <w:numPr>
          <w:ilvl w:val="0"/>
          <w:numId w:val="6"/>
        </w:numPr>
        <w:spacing w:before="120" w:after="120"/>
        <w:rPr>
          <w:rFonts w:ascii="Marianne" w:hAnsi="Marianne"/>
          <w:color w:val="FF0000"/>
        </w:rPr>
        <w:sectPr w:rsidR="00DB32EF" w:rsidRPr="00F84B4A" w:rsidSect="003D2A30">
          <w:headerReference w:type="default" r:id="rId31"/>
          <w:pgSz w:w="16838" w:h="11906" w:orient="landscape"/>
          <w:pgMar w:top="1417" w:right="1332" w:bottom="964" w:left="964" w:header="709" w:footer="709" w:gutter="0"/>
          <w:cols w:space="708"/>
          <w:docGrid w:linePitch="360"/>
        </w:sectPr>
      </w:pPr>
    </w:p>
    <w:p w14:paraId="38699E34" w14:textId="5CAAEB30" w:rsidR="00791583" w:rsidRDefault="06441BBB" w:rsidP="00B92F3E">
      <w:pPr>
        <w:pStyle w:val="TitreAnnexe"/>
        <w:rPr>
          <w:noProof w:val="0"/>
        </w:rPr>
      </w:pPr>
      <w:bookmarkStart w:id="74" w:name="_Toc71624343"/>
      <w:bookmarkStart w:id="75" w:name="Appendice_VI"/>
      <w:bookmarkStart w:id="76" w:name="_Toc43798626"/>
      <w:r w:rsidRPr="00F84B4A">
        <w:rPr>
          <w:noProof w:val="0"/>
        </w:rPr>
        <w:lastRenderedPageBreak/>
        <w:t>Appendice V</w:t>
      </w:r>
      <w:r w:rsidR="007133A0">
        <w:rPr>
          <w:noProof w:val="0"/>
        </w:rPr>
        <w:t>I</w:t>
      </w:r>
      <w:r w:rsidRPr="00F84B4A">
        <w:rPr>
          <w:noProof w:val="0"/>
        </w:rPr>
        <w:t> : Échelles pour le calcul de la vraisemblance d’un scénario opérationnel</w:t>
      </w:r>
      <w:bookmarkEnd w:id="74"/>
    </w:p>
    <w:bookmarkEnd w:id="75"/>
    <w:p w14:paraId="0EED6A2E" w14:textId="0E835CAD" w:rsidR="00791583" w:rsidRPr="00F84B4A" w:rsidRDefault="00633D59" w:rsidP="0059335A">
      <w:pPr>
        <w:pStyle w:val="Corpsdetexte"/>
        <w:rPr>
          <w:b/>
          <w:bCs/>
        </w:rPr>
      </w:pPr>
      <w:r w:rsidRPr="00F84B4A">
        <w:t xml:space="preserve">1. </w:t>
      </w:r>
      <w:r w:rsidRPr="00F84B4A">
        <w:rPr>
          <w:b/>
          <w:bCs/>
        </w:rPr>
        <w:t>Cotation des actions élémentaires d’un scénario opérationnel</w:t>
      </w:r>
    </w:p>
    <w:p w14:paraId="2BA6A75A" w14:textId="741E9BAB" w:rsidR="00633D59" w:rsidRPr="00F84B4A" w:rsidRDefault="00633D59" w:rsidP="00B92F3E">
      <w:pPr>
        <w:pStyle w:val="Corpsdetexte"/>
        <w:spacing w:after="120"/>
      </w:pPr>
      <w:r w:rsidRPr="00F84B4A">
        <w:t xml:space="preserve">1.1 </w:t>
      </w:r>
      <w:r w:rsidR="00A74BF5" w:rsidRPr="00F84B4A">
        <w:t>É</w:t>
      </w:r>
      <w:r w:rsidRPr="00F84B4A">
        <w:t xml:space="preserve">chelle de </w:t>
      </w:r>
      <w:r w:rsidR="003D2A30" w:rsidRPr="00F84B4A">
        <w:t>probabilité</w:t>
      </w:r>
      <w:r w:rsidRPr="00F84B4A">
        <w:t xml:space="preserve"> de </w:t>
      </w:r>
      <w:r w:rsidR="003D2A30" w:rsidRPr="00F84B4A">
        <w:t>succès</w:t>
      </w:r>
      <w:r w:rsidRPr="00F84B4A">
        <w:t xml:space="preserve"> d’une action élémentaire</w:t>
      </w:r>
    </w:p>
    <w:tbl>
      <w:tblPr>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left w:w="0" w:type="dxa"/>
          <w:right w:w="0" w:type="dxa"/>
        </w:tblCellMar>
        <w:tblLook w:val="0420" w:firstRow="1" w:lastRow="0" w:firstColumn="0" w:lastColumn="0" w:noHBand="0" w:noVBand="1"/>
      </w:tblPr>
      <w:tblGrid>
        <w:gridCol w:w="2262"/>
        <w:gridCol w:w="7243"/>
      </w:tblGrid>
      <w:tr w:rsidR="00791FFC" w:rsidRPr="00F84B4A" w14:paraId="207A1CA9" w14:textId="77777777" w:rsidTr="009A798D">
        <w:trPr>
          <w:trHeight w:val="351"/>
        </w:trPr>
        <w:tc>
          <w:tcPr>
            <w:tcW w:w="1190" w:type="pct"/>
            <w:shd w:val="clear" w:color="auto" w:fill="1F497D" w:themeFill="text2"/>
            <w:tcMar>
              <w:top w:w="72" w:type="dxa"/>
              <w:left w:w="144" w:type="dxa"/>
              <w:bottom w:w="72" w:type="dxa"/>
              <w:right w:w="144" w:type="dxa"/>
            </w:tcMar>
            <w:vAlign w:val="center"/>
          </w:tcPr>
          <w:p w14:paraId="58A532D2" w14:textId="3F5D8D78" w:rsidR="00791FFC" w:rsidRPr="00F84B4A" w:rsidRDefault="00791FFC" w:rsidP="00B72DD8">
            <w:pPr>
              <w:pStyle w:val="Corpsdetexte"/>
              <w:spacing w:before="80" w:after="80"/>
            </w:pPr>
            <w:r w:rsidRPr="00F84B4A">
              <w:t>V</w:t>
            </w:r>
            <w:r w:rsidR="005E6816" w:rsidRPr="00F84B4A">
              <w:t>5</w:t>
            </w:r>
            <w:r w:rsidRPr="00F84B4A">
              <w:t xml:space="preserve"> – Quasi certaine</w:t>
            </w:r>
          </w:p>
        </w:tc>
        <w:tc>
          <w:tcPr>
            <w:tcW w:w="3810" w:type="pct"/>
            <w:shd w:val="clear" w:color="auto" w:fill="F2F2F2"/>
            <w:tcMar>
              <w:top w:w="15" w:type="dxa"/>
              <w:left w:w="15" w:type="dxa"/>
              <w:bottom w:w="0" w:type="dxa"/>
              <w:right w:w="15" w:type="dxa"/>
            </w:tcMar>
            <w:vAlign w:val="center"/>
          </w:tcPr>
          <w:p w14:paraId="1DEB6055" w14:textId="77777777" w:rsidR="00791FFC" w:rsidRPr="00F84B4A" w:rsidRDefault="00791FFC" w:rsidP="00B72DD8">
            <w:pPr>
              <w:pStyle w:val="Corpsdetexte"/>
              <w:spacing w:before="80" w:after="80"/>
            </w:pPr>
            <w:r w:rsidRPr="00F84B4A">
              <w:t xml:space="preserve">Probabilité de succès quasi-certaine </w:t>
            </w:r>
            <w:r w:rsidRPr="00F84B4A">
              <w:rPr>
                <w:i/>
                <w:iCs/>
              </w:rPr>
              <w:t>&gt;90%</w:t>
            </w:r>
          </w:p>
        </w:tc>
      </w:tr>
      <w:tr w:rsidR="00791FFC" w:rsidRPr="00F84B4A" w14:paraId="7F735D87" w14:textId="77777777" w:rsidTr="009A798D">
        <w:trPr>
          <w:trHeight w:val="510"/>
        </w:trPr>
        <w:tc>
          <w:tcPr>
            <w:tcW w:w="1190" w:type="pct"/>
            <w:shd w:val="clear" w:color="auto" w:fill="365F91" w:themeFill="accent1" w:themeFillShade="BF"/>
            <w:tcMar>
              <w:top w:w="72" w:type="dxa"/>
              <w:left w:w="144" w:type="dxa"/>
              <w:bottom w:w="72" w:type="dxa"/>
              <w:right w:w="144" w:type="dxa"/>
            </w:tcMar>
            <w:vAlign w:val="center"/>
          </w:tcPr>
          <w:p w14:paraId="06E7B89E" w14:textId="030909B7" w:rsidR="00791FFC" w:rsidRPr="00F84B4A" w:rsidRDefault="00791FFC" w:rsidP="00B72DD8">
            <w:pPr>
              <w:pStyle w:val="Corpsdetexte"/>
              <w:spacing w:before="80" w:after="80"/>
            </w:pPr>
            <w:r w:rsidRPr="00F84B4A">
              <w:t>V</w:t>
            </w:r>
            <w:r w:rsidR="005E6816" w:rsidRPr="00F84B4A">
              <w:t>4</w:t>
            </w:r>
            <w:r w:rsidRPr="00F84B4A">
              <w:t xml:space="preserve"> – Très élevée</w:t>
            </w:r>
          </w:p>
        </w:tc>
        <w:tc>
          <w:tcPr>
            <w:tcW w:w="3810" w:type="pct"/>
            <w:shd w:val="clear" w:color="auto" w:fill="F2F2F2"/>
            <w:tcMar>
              <w:top w:w="15" w:type="dxa"/>
              <w:left w:w="15" w:type="dxa"/>
              <w:bottom w:w="0" w:type="dxa"/>
              <w:right w:w="15" w:type="dxa"/>
            </w:tcMar>
            <w:vAlign w:val="center"/>
          </w:tcPr>
          <w:p w14:paraId="6B658A17" w14:textId="77777777" w:rsidR="00791FFC" w:rsidRPr="00F84B4A" w:rsidRDefault="00791FFC" w:rsidP="00B72DD8">
            <w:pPr>
              <w:pStyle w:val="Corpsdetexte"/>
              <w:spacing w:before="80" w:after="80"/>
            </w:pPr>
            <w:r w:rsidRPr="00F84B4A">
              <w:t xml:space="preserve">Probabilité de succès très élevée </w:t>
            </w:r>
            <w:r w:rsidRPr="00F84B4A">
              <w:rPr>
                <w:i/>
                <w:iCs/>
              </w:rPr>
              <w:t>&gt;60%</w:t>
            </w:r>
          </w:p>
        </w:tc>
      </w:tr>
      <w:tr w:rsidR="00791FFC" w:rsidRPr="00F84B4A" w14:paraId="5735F3D4" w14:textId="77777777" w:rsidTr="009A798D">
        <w:trPr>
          <w:trHeight w:val="549"/>
        </w:trPr>
        <w:tc>
          <w:tcPr>
            <w:tcW w:w="1190" w:type="pct"/>
            <w:tcBorders>
              <w:bottom w:val="single" w:sz="8" w:space="0" w:color="FFFFFF"/>
            </w:tcBorders>
            <w:shd w:val="clear" w:color="auto" w:fill="548DD4" w:themeFill="text2" w:themeFillTint="99"/>
            <w:tcMar>
              <w:top w:w="72" w:type="dxa"/>
              <w:left w:w="144" w:type="dxa"/>
              <w:bottom w:w="72" w:type="dxa"/>
              <w:right w:w="144" w:type="dxa"/>
            </w:tcMar>
            <w:vAlign w:val="center"/>
          </w:tcPr>
          <w:p w14:paraId="70D5EA5C" w14:textId="0CC67226" w:rsidR="00791FFC" w:rsidRPr="00F84B4A" w:rsidRDefault="00791FFC" w:rsidP="00B72DD8">
            <w:pPr>
              <w:pStyle w:val="Corpsdetexte"/>
              <w:spacing w:before="80" w:after="80"/>
            </w:pPr>
            <w:r w:rsidRPr="00F84B4A">
              <w:t>V</w:t>
            </w:r>
            <w:r w:rsidR="005E6816" w:rsidRPr="00F84B4A">
              <w:t>3</w:t>
            </w:r>
            <w:r w:rsidRPr="00F84B4A">
              <w:t xml:space="preserve"> – Significative</w:t>
            </w:r>
          </w:p>
        </w:tc>
        <w:tc>
          <w:tcPr>
            <w:tcW w:w="3810" w:type="pct"/>
            <w:shd w:val="clear" w:color="auto" w:fill="F2F2F2"/>
            <w:tcMar>
              <w:top w:w="15" w:type="dxa"/>
              <w:left w:w="15" w:type="dxa"/>
              <w:bottom w:w="0" w:type="dxa"/>
              <w:right w:w="15" w:type="dxa"/>
            </w:tcMar>
            <w:vAlign w:val="center"/>
          </w:tcPr>
          <w:p w14:paraId="4AAD716A" w14:textId="77777777" w:rsidR="00791FFC" w:rsidRPr="00F84B4A" w:rsidRDefault="00791FFC" w:rsidP="00B72DD8">
            <w:pPr>
              <w:pStyle w:val="Corpsdetexte"/>
              <w:spacing w:before="80" w:after="80"/>
            </w:pPr>
            <w:r w:rsidRPr="00F84B4A">
              <w:t>Probabilité de succès significative</w:t>
            </w:r>
            <w:r w:rsidRPr="00F84B4A">
              <w:rPr>
                <w:i/>
                <w:iCs/>
              </w:rPr>
              <w:t xml:space="preserve"> &gt; 20%</w:t>
            </w:r>
          </w:p>
        </w:tc>
      </w:tr>
      <w:tr w:rsidR="00791FFC" w:rsidRPr="00F84B4A" w14:paraId="6E12182E" w14:textId="77777777" w:rsidTr="009A798D">
        <w:trPr>
          <w:trHeight w:val="351"/>
        </w:trPr>
        <w:tc>
          <w:tcPr>
            <w:tcW w:w="1190" w:type="pct"/>
            <w:tcBorders>
              <w:bottom w:val="single" w:sz="8" w:space="0" w:color="FFFFFF"/>
            </w:tcBorders>
            <w:shd w:val="clear" w:color="auto" w:fill="8DB3E2" w:themeFill="text2" w:themeFillTint="66"/>
            <w:tcMar>
              <w:top w:w="72" w:type="dxa"/>
              <w:left w:w="144" w:type="dxa"/>
              <w:bottom w:w="72" w:type="dxa"/>
              <w:right w:w="144" w:type="dxa"/>
            </w:tcMar>
            <w:vAlign w:val="center"/>
            <w:hideMark/>
          </w:tcPr>
          <w:p w14:paraId="560CD8B4" w14:textId="3415C5EB" w:rsidR="00791FFC" w:rsidRPr="00F84B4A" w:rsidRDefault="00791FFC" w:rsidP="00B72DD8">
            <w:pPr>
              <w:pStyle w:val="Corpsdetexte"/>
              <w:spacing w:before="80" w:after="80"/>
            </w:pPr>
            <w:r w:rsidRPr="00F84B4A">
              <w:t>V</w:t>
            </w:r>
            <w:r w:rsidR="005E6816" w:rsidRPr="00F84B4A">
              <w:t>2</w:t>
            </w:r>
            <w:r w:rsidRPr="00F84B4A">
              <w:t xml:space="preserve"> – Faible</w:t>
            </w:r>
          </w:p>
        </w:tc>
        <w:tc>
          <w:tcPr>
            <w:tcW w:w="3810" w:type="pct"/>
            <w:shd w:val="clear" w:color="auto" w:fill="F2F2F2"/>
            <w:tcMar>
              <w:top w:w="15" w:type="dxa"/>
              <w:left w:w="15" w:type="dxa"/>
              <w:bottom w:w="0" w:type="dxa"/>
              <w:right w:w="15" w:type="dxa"/>
            </w:tcMar>
            <w:vAlign w:val="center"/>
            <w:hideMark/>
          </w:tcPr>
          <w:p w14:paraId="3A36FA3E" w14:textId="77777777" w:rsidR="00791FFC" w:rsidRPr="00F84B4A" w:rsidRDefault="00791FFC" w:rsidP="00B72DD8">
            <w:pPr>
              <w:pStyle w:val="Corpsdetexte"/>
              <w:spacing w:before="80" w:after="80"/>
              <w:rPr>
                <w:szCs w:val="36"/>
              </w:rPr>
            </w:pPr>
            <w:r w:rsidRPr="00F84B4A">
              <w:t>Probabilité de succès faible</w:t>
            </w:r>
            <w:r w:rsidRPr="00F84B4A">
              <w:rPr>
                <w:i/>
                <w:iCs/>
              </w:rPr>
              <w:t xml:space="preserve"> &lt; 20%</w:t>
            </w:r>
          </w:p>
        </w:tc>
      </w:tr>
      <w:tr w:rsidR="00791FFC" w:rsidRPr="00F84B4A" w14:paraId="316BFE6A" w14:textId="77777777" w:rsidTr="009A798D">
        <w:trPr>
          <w:trHeight w:val="539"/>
        </w:trPr>
        <w:tc>
          <w:tcPr>
            <w:tcW w:w="1190" w:type="pct"/>
            <w:shd w:val="clear" w:color="auto" w:fill="B8CCE4" w:themeFill="accent1" w:themeFillTint="66"/>
            <w:tcMar>
              <w:top w:w="72" w:type="dxa"/>
              <w:left w:w="144" w:type="dxa"/>
              <w:bottom w:w="72" w:type="dxa"/>
              <w:right w:w="144" w:type="dxa"/>
            </w:tcMar>
            <w:vAlign w:val="center"/>
          </w:tcPr>
          <w:p w14:paraId="42EEB368" w14:textId="425695FD" w:rsidR="00791FFC" w:rsidRPr="00F84B4A" w:rsidRDefault="00791FFC" w:rsidP="00B72DD8">
            <w:pPr>
              <w:pStyle w:val="Corpsdetexte"/>
              <w:spacing w:before="80" w:after="80"/>
            </w:pPr>
            <w:r w:rsidRPr="00F84B4A">
              <w:t>V</w:t>
            </w:r>
            <w:r w:rsidR="005E6816" w:rsidRPr="00F84B4A">
              <w:t>1</w:t>
            </w:r>
            <w:r w:rsidRPr="00F84B4A">
              <w:t xml:space="preserve"> – </w:t>
            </w:r>
            <w:r w:rsidR="00B72DD8" w:rsidRPr="00F84B4A">
              <w:t>Négligeable</w:t>
            </w:r>
          </w:p>
        </w:tc>
        <w:tc>
          <w:tcPr>
            <w:tcW w:w="3810" w:type="pct"/>
            <w:shd w:val="clear" w:color="auto" w:fill="F2F2F2"/>
            <w:tcMar>
              <w:top w:w="15" w:type="dxa"/>
              <w:left w:w="15" w:type="dxa"/>
              <w:bottom w:w="0" w:type="dxa"/>
              <w:right w:w="15" w:type="dxa"/>
            </w:tcMar>
            <w:vAlign w:val="center"/>
          </w:tcPr>
          <w:p w14:paraId="45C2BC47" w14:textId="77777777" w:rsidR="00791FFC" w:rsidRPr="00F84B4A" w:rsidRDefault="00791FFC" w:rsidP="00B72DD8">
            <w:pPr>
              <w:pStyle w:val="Corpsdetexte"/>
              <w:spacing w:before="80" w:after="80"/>
            </w:pPr>
            <w:r w:rsidRPr="00F84B4A">
              <w:t>Probabilité de succès très faible</w:t>
            </w:r>
            <w:r w:rsidRPr="00F84B4A">
              <w:rPr>
                <w:i/>
                <w:iCs/>
              </w:rPr>
              <w:t xml:space="preserve"> &lt;3%</w:t>
            </w:r>
          </w:p>
        </w:tc>
      </w:tr>
    </w:tbl>
    <w:p w14:paraId="1591618E" w14:textId="5546EAD4" w:rsidR="00633D59" w:rsidRPr="00F84B4A" w:rsidRDefault="00633D59" w:rsidP="00B92F3E">
      <w:pPr>
        <w:pStyle w:val="Corpsdetexte"/>
        <w:spacing w:after="120"/>
      </w:pPr>
      <w:r w:rsidRPr="00F84B4A">
        <w:t xml:space="preserve">1.2 </w:t>
      </w:r>
      <w:r w:rsidR="00A74BF5" w:rsidRPr="00F84B4A">
        <w:t>É</w:t>
      </w:r>
      <w:r w:rsidRPr="00F84B4A">
        <w:t>chelle de difficulté technique d’une action élémentaire</w:t>
      </w:r>
    </w:p>
    <w:tbl>
      <w:tblPr>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left w:w="0" w:type="dxa"/>
          <w:right w:w="0" w:type="dxa"/>
        </w:tblCellMar>
        <w:tblLook w:val="0420" w:firstRow="1" w:lastRow="0" w:firstColumn="0" w:lastColumn="0" w:noHBand="0" w:noVBand="1"/>
      </w:tblPr>
      <w:tblGrid>
        <w:gridCol w:w="2262"/>
        <w:gridCol w:w="7243"/>
      </w:tblGrid>
      <w:tr w:rsidR="00791FFC" w:rsidRPr="00F84B4A" w14:paraId="11D0E07C" w14:textId="77777777" w:rsidTr="009A798D">
        <w:trPr>
          <w:trHeight w:val="351"/>
        </w:trPr>
        <w:tc>
          <w:tcPr>
            <w:tcW w:w="1190" w:type="pct"/>
            <w:shd w:val="clear" w:color="auto" w:fill="1F497D" w:themeFill="text2"/>
            <w:tcMar>
              <w:top w:w="72" w:type="dxa"/>
              <w:left w:w="144" w:type="dxa"/>
              <w:bottom w:w="72" w:type="dxa"/>
              <w:right w:w="144" w:type="dxa"/>
            </w:tcMar>
            <w:vAlign w:val="center"/>
          </w:tcPr>
          <w:p w14:paraId="54FE8C80" w14:textId="05EA0486" w:rsidR="00791FFC" w:rsidRPr="00F84B4A" w:rsidRDefault="00791FFC" w:rsidP="00B72DD8">
            <w:pPr>
              <w:pStyle w:val="Corpsdetexte"/>
              <w:spacing w:before="80" w:after="80"/>
            </w:pPr>
            <w:r w:rsidRPr="00F84B4A">
              <w:t>D</w:t>
            </w:r>
            <w:r w:rsidR="005E6816" w:rsidRPr="00F84B4A">
              <w:t>5</w:t>
            </w:r>
            <w:r w:rsidRPr="00F84B4A">
              <w:t xml:space="preserve"> – Très élevée</w:t>
            </w:r>
          </w:p>
        </w:tc>
        <w:tc>
          <w:tcPr>
            <w:tcW w:w="3810" w:type="pct"/>
            <w:shd w:val="clear" w:color="auto" w:fill="F2F2F2"/>
            <w:tcMar>
              <w:top w:w="15" w:type="dxa"/>
              <w:left w:w="15" w:type="dxa"/>
              <w:bottom w:w="0" w:type="dxa"/>
              <w:right w:w="15" w:type="dxa"/>
            </w:tcMar>
            <w:vAlign w:val="center"/>
          </w:tcPr>
          <w:p w14:paraId="131311C1" w14:textId="77777777" w:rsidR="00791FFC" w:rsidRPr="00F84B4A" w:rsidRDefault="00907BFB" w:rsidP="00B72DD8">
            <w:pPr>
              <w:pStyle w:val="Corpsdetexte"/>
              <w:spacing w:before="80" w:after="80"/>
            </w:pPr>
            <w:r w:rsidRPr="00F84B4A">
              <w:t>Difficulté très élevée : l’attaquant engagera des ressources très importantes pour mener à bien son action.</w:t>
            </w:r>
          </w:p>
        </w:tc>
      </w:tr>
      <w:tr w:rsidR="00791FFC" w:rsidRPr="00F84B4A" w14:paraId="5F280096" w14:textId="77777777" w:rsidTr="009A798D">
        <w:trPr>
          <w:trHeight w:val="351"/>
        </w:trPr>
        <w:tc>
          <w:tcPr>
            <w:tcW w:w="1190" w:type="pct"/>
            <w:shd w:val="clear" w:color="auto" w:fill="365F91" w:themeFill="accent1" w:themeFillShade="BF"/>
            <w:tcMar>
              <w:top w:w="72" w:type="dxa"/>
              <w:left w:w="144" w:type="dxa"/>
              <w:bottom w:w="72" w:type="dxa"/>
              <w:right w:w="144" w:type="dxa"/>
            </w:tcMar>
            <w:vAlign w:val="center"/>
          </w:tcPr>
          <w:p w14:paraId="0C73A825" w14:textId="7DBC3329" w:rsidR="00791FFC" w:rsidRPr="00F84B4A" w:rsidRDefault="00791FFC" w:rsidP="00B72DD8">
            <w:pPr>
              <w:pStyle w:val="Corpsdetexte"/>
              <w:spacing w:before="80" w:after="80"/>
            </w:pPr>
            <w:r w:rsidRPr="00F84B4A">
              <w:t>D</w:t>
            </w:r>
            <w:r w:rsidR="005E6816" w:rsidRPr="00F84B4A">
              <w:t>4</w:t>
            </w:r>
            <w:r w:rsidRPr="00F84B4A">
              <w:t xml:space="preserve"> – </w:t>
            </w:r>
            <w:r w:rsidR="00A74BF5" w:rsidRPr="00F84B4A">
              <w:t>É</w:t>
            </w:r>
            <w:r w:rsidRPr="00F84B4A">
              <w:t>levée</w:t>
            </w:r>
          </w:p>
        </w:tc>
        <w:tc>
          <w:tcPr>
            <w:tcW w:w="3810" w:type="pct"/>
            <w:shd w:val="clear" w:color="auto" w:fill="F2F2F2"/>
            <w:tcMar>
              <w:top w:w="15" w:type="dxa"/>
              <w:left w:w="15" w:type="dxa"/>
              <w:bottom w:w="0" w:type="dxa"/>
              <w:right w:w="15" w:type="dxa"/>
            </w:tcMar>
            <w:vAlign w:val="center"/>
          </w:tcPr>
          <w:p w14:paraId="5A88F085" w14:textId="77777777" w:rsidR="00791FFC" w:rsidRPr="00F84B4A" w:rsidRDefault="00907BFB" w:rsidP="00B72DD8">
            <w:pPr>
              <w:pStyle w:val="Corpsdetexte"/>
              <w:spacing w:before="80" w:after="80"/>
            </w:pPr>
            <w:r w:rsidRPr="00F84B4A">
              <w:t>Difficulté élevée : l’attaquant engagera des ressources importantes pour mener à bien son action.</w:t>
            </w:r>
          </w:p>
        </w:tc>
      </w:tr>
      <w:tr w:rsidR="00791FFC" w:rsidRPr="00F84B4A" w14:paraId="5CC94EF8" w14:textId="77777777" w:rsidTr="009A798D">
        <w:trPr>
          <w:trHeight w:val="351"/>
        </w:trPr>
        <w:tc>
          <w:tcPr>
            <w:tcW w:w="1190" w:type="pct"/>
            <w:tcBorders>
              <w:bottom w:val="single" w:sz="8" w:space="0" w:color="FFFFFF"/>
            </w:tcBorders>
            <w:shd w:val="clear" w:color="auto" w:fill="548DD4" w:themeFill="text2" w:themeFillTint="99"/>
            <w:tcMar>
              <w:top w:w="72" w:type="dxa"/>
              <w:left w:w="144" w:type="dxa"/>
              <w:bottom w:w="72" w:type="dxa"/>
              <w:right w:w="144" w:type="dxa"/>
            </w:tcMar>
            <w:vAlign w:val="center"/>
          </w:tcPr>
          <w:p w14:paraId="3250E1CE" w14:textId="3803ABB9" w:rsidR="00791FFC" w:rsidRPr="00F84B4A" w:rsidRDefault="00791FFC" w:rsidP="00B72DD8">
            <w:pPr>
              <w:pStyle w:val="Corpsdetexte"/>
              <w:spacing w:before="80" w:after="80"/>
            </w:pPr>
            <w:r w:rsidRPr="00F84B4A">
              <w:t>D</w:t>
            </w:r>
            <w:r w:rsidR="005E6816" w:rsidRPr="00F84B4A">
              <w:t>3</w:t>
            </w:r>
            <w:r w:rsidRPr="00F84B4A">
              <w:t xml:space="preserve"> – Modérée</w:t>
            </w:r>
          </w:p>
        </w:tc>
        <w:tc>
          <w:tcPr>
            <w:tcW w:w="3810" w:type="pct"/>
            <w:shd w:val="clear" w:color="auto" w:fill="F2F2F2"/>
            <w:tcMar>
              <w:top w:w="15" w:type="dxa"/>
              <w:left w:w="15" w:type="dxa"/>
              <w:bottom w:w="0" w:type="dxa"/>
              <w:right w:w="15" w:type="dxa"/>
            </w:tcMar>
            <w:vAlign w:val="center"/>
          </w:tcPr>
          <w:p w14:paraId="561F36F7" w14:textId="77777777" w:rsidR="00791FFC" w:rsidRPr="00F84B4A" w:rsidRDefault="00907BFB" w:rsidP="00B72DD8">
            <w:pPr>
              <w:pStyle w:val="Corpsdetexte"/>
              <w:spacing w:before="80" w:after="80"/>
            </w:pPr>
            <w:r w:rsidRPr="00F84B4A">
              <w:t>Difficulté modérée : l’attaquant engagera des ressources significatives pour mener à bien son action.</w:t>
            </w:r>
          </w:p>
        </w:tc>
      </w:tr>
      <w:tr w:rsidR="00791FFC" w:rsidRPr="00F84B4A" w14:paraId="60F436B4" w14:textId="77777777" w:rsidTr="009A798D">
        <w:trPr>
          <w:trHeight w:val="351"/>
        </w:trPr>
        <w:tc>
          <w:tcPr>
            <w:tcW w:w="1190" w:type="pct"/>
            <w:tcBorders>
              <w:bottom w:val="single" w:sz="8" w:space="0" w:color="FFFFFF"/>
            </w:tcBorders>
            <w:shd w:val="clear" w:color="auto" w:fill="8DB3E2" w:themeFill="text2" w:themeFillTint="66"/>
            <w:tcMar>
              <w:top w:w="72" w:type="dxa"/>
              <w:left w:w="144" w:type="dxa"/>
              <w:bottom w:w="72" w:type="dxa"/>
              <w:right w:w="144" w:type="dxa"/>
            </w:tcMar>
            <w:vAlign w:val="center"/>
            <w:hideMark/>
          </w:tcPr>
          <w:p w14:paraId="676F887C" w14:textId="7FDFAD8C" w:rsidR="00791FFC" w:rsidRPr="00F84B4A" w:rsidRDefault="00791FFC" w:rsidP="00B72DD8">
            <w:pPr>
              <w:pStyle w:val="Corpsdetexte"/>
              <w:spacing w:before="80" w:after="80"/>
            </w:pPr>
            <w:r w:rsidRPr="00F84B4A">
              <w:t>D</w:t>
            </w:r>
            <w:r w:rsidR="005E6816" w:rsidRPr="00F84B4A">
              <w:t>2</w:t>
            </w:r>
            <w:r w:rsidRPr="00F84B4A">
              <w:t xml:space="preserve"> – Faible</w:t>
            </w:r>
          </w:p>
        </w:tc>
        <w:tc>
          <w:tcPr>
            <w:tcW w:w="3810" w:type="pct"/>
            <w:shd w:val="clear" w:color="auto" w:fill="F2F2F2"/>
            <w:tcMar>
              <w:top w:w="15" w:type="dxa"/>
              <w:left w:w="15" w:type="dxa"/>
              <w:bottom w:w="0" w:type="dxa"/>
              <w:right w:w="15" w:type="dxa"/>
            </w:tcMar>
            <w:vAlign w:val="center"/>
            <w:hideMark/>
          </w:tcPr>
          <w:p w14:paraId="6D58B60B" w14:textId="77777777" w:rsidR="00791FFC" w:rsidRPr="00F84B4A" w:rsidRDefault="00907BFB" w:rsidP="00B72DD8">
            <w:pPr>
              <w:pStyle w:val="Corpsdetexte"/>
              <w:spacing w:before="80" w:after="80"/>
              <w:rPr>
                <w:szCs w:val="36"/>
              </w:rPr>
            </w:pPr>
            <w:r w:rsidRPr="00F84B4A">
              <w:t>Difficulté faible : les ressources engagées par l’attaquant seront faibles.</w:t>
            </w:r>
          </w:p>
        </w:tc>
      </w:tr>
      <w:tr w:rsidR="00791FFC" w:rsidRPr="00F84B4A" w14:paraId="33CF9D7F" w14:textId="77777777" w:rsidTr="009A798D">
        <w:trPr>
          <w:trHeight w:val="351"/>
        </w:trPr>
        <w:tc>
          <w:tcPr>
            <w:tcW w:w="1190" w:type="pct"/>
            <w:shd w:val="clear" w:color="auto" w:fill="B8CCE4" w:themeFill="accent1" w:themeFillTint="66"/>
            <w:tcMar>
              <w:top w:w="72" w:type="dxa"/>
              <w:left w:w="144" w:type="dxa"/>
              <w:bottom w:w="72" w:type="dxa"/>
              <w:right w:w="144" w:type="dxa"/>
            </w:tcMar>
            <w:vAlign w:val="center"/>
          </w:tcPr>
          <w:p w14:paraId="2C54E028" w14:textId="4311CFCA" w:rsidR="00791FFC" w:rsidRPr="00F84B4A" w:rsidRDefault="00791FFC" w:rsidP="00B72DD8">
            <w:pPr>
              <w:pStyle w:val="Corpsdetexte"/>
              <w:spacing w:before="80" w:after="80"/>
            </w:pPr>
            <w:r w:rsidRPr="00F84B4A">
              <w:t>D</w:t>
            </w:r>
            <w:r w:rsidR="005E6816" w:rsidRPr="00F84B4A">
              <w:t>1</w:t>
            </w:r>
            <w:r w:rsidRPr="00F84B4A">
              <w:t xml:space="preserve"> – Négligeable</w:t>
            </w:r>
          </w:p>
        </w:tc>
        <w:tc>
          <w:tcPr>
            <w:tcW w:w="3810" w:type="pct"/>
            <w:shd w:val="clear" w:color="auto" w:fill="F2F2F2"/>
            <w:tcMar>
              <w:top w:w="15" w:type="dxa"/>
              <w:left w:w="15" w:type="dxa"/>
              <w:bottom w:w="0" w:type="dxa"/>
              <w:right w:w="15" w:type="dxa"/>
            </w:tcMar>
            <w:vAlign w:val="center"/>
          </w:tcPr>
          <w:p w14:paraId="6C877831" w14:textId="77777777" w:rsidR="00791FFC" w:rsidRPr="00F84B4A" w:rsidRDefault="00907BFB" w:rsidP="00B72DD8">
            <w:pPr>
              <w:pStyle w:val="Corpsdetexte"/>
              <w:spacing w:before="80" w:after="80"/>
            </w:pPr>
            <w:r w:rsidRPr="00F84B4A">
              <w:t>Difficulté négligeable, voire nulle : les ressources engagées par l’attaquant seront négligeables ou déjà disponibles.</w:t>
            </w:r>
          </w:p>
        </w:tc>
      </w:tr>
    </w:tbl>
    <w:p w14:paraId="61650A8E" w14:textId="7EA5CA78" w:rsidR="00633D59" w:rsidRPr="00F84B4A" w:rsidRDefault="00633D59" w:rsidP="0059335A">
      <w:pPr>
        <w:pStyle w:val="Corpsdetexte"/>
        <w:rPr>
          <w:b/>
          <w:bCs/>
        </w:rPr>
      </w:pPr>
      <w:r w:rsidRPr="00F84B4A">
        <w:t xml:space="preserve">2. </w:t>
      </w:r>
      <w:r w:rsidRPr="00F84B4A">
        <w:rPr>
          <w:b/>
          <w:bCs/>
        </w:rPr>
        <w:t>Cotation des actions élémentaires d’un scénario opérationnel</w:t>
      </w:r>
    </w:p>
    <w:p w14:paraId="7CEABF14" w14:textId="77777777" w:rsidR="00633D59" w:rsidRPr="00F84B4A" w:rsidRDefault="00633D59" w:rsidP="00B92F3E">
      <w:pPr>
        <w:pStyle w:val="Corpsdetexte"/>
        <w:spacing w:after="120"/>
      </w:pPr>
      <w:r w:rsidRPr="00F84B4A">
        <w:t>2.1 Matrice</w:t>
      </w:r>
    </w:p>
    <w:tbl>
      <w:tblPr>
        <w:tblW w:w="5000" w:type="pct"/>
        <w:tblCellMar>
          <w:left w:w="0" w:type="dxa"/>
          <w:right w:w="0" w:type="dxa"/>
        </w:tblCellMar>
        <w:tblLook w:val="0600" w:firstRow="0" w:lastRow="0" w:firstColumn="0" w:lastColumn="0" w:noHBand="1" w:noVBand="1"/>
      </w:tblPr>
      <w:tblGrid>
        <w:gridCol w:w="863"/>
        <w:gridCol w:w="1835"/>
        <w:gridCol w:w="1636"/>
        <w:gridCol w:w="1222"/>
        <w:gridCol w:w="1346"/>
        <w:gridCol w:w="1236"/>
        <w:gridCol w:w="1382"/>
      </w:tblGrid>
      <w:tr w:rsidR="00EB7B24" w:rsidRPr="00F84B4A" w14:paraId="6303CC31" w14:textId="77777777" w:rsidTr="009A798D">
        <w:trPr>
          <w:trHeight w:val="625"/>
        </w:trPr>
        <w:tc>
          <w:tcPr>
            <w:tcW w:w="453" w:type="pct"/>
            <w:tcBorders>
              <w:top w:val="nil"/>
              <w:left w:val="nil"/>
              <w:bottom w:val="nil"/>
              <w:right w:val="nil"/>
            </w:tcBorders>
            <w:shd w:val="clear" w:color="auto" w:fill="auto"/>
            <w:tcMar>
              <w:top w:w="57" w:type="dxa"/>
              <w:left w:w="113" w:type="dxa"/>
              <w:bottom w:w="57" w:type="dxa"/>
              <w:right w:w="113" w:type="dxa"/>
            </w:tcMar>
            <w:vAlign w:val="center"/>
            <w:hideMark/>
          </w:tcPr>
          <w:p w14:paraId="55B91B0D" w14:textId="77777777" w:rsidR="00633D59" w:rsidRPr="00F84B4A" w:rsidRDefault="00633D59" w:rsidP="00633D59">
            <w:pPr>
              <w:pStyle w:val="CEAM"/>
            </w:pPr>
          </w:p>
        </w:tc>
        <w:tc>
          <w:tcPr>
            <w:tcW w:w="964" w:type="pct"/>
            <w:tcBorders>
              <w:top w:val="nil"/>
              <w:left w:val="nil"/>
              <w:bottom w:val="nil"/>
              <w:right w:val="single" w:sz="4" w:space="0" w:color="000000"/>
            </w:tcBorders>
            <w:shd w:val="clear" w:color="auto" w:fill="auto"/>
            <w:tcMar>
              <w:top w:w="57" w:type="dxa"/>
              <w:left w:w="113" w:type="dxa"/>
              <w:bottom w:w="57" w:type="dxa"/>
              <w:right w:w="113" w:type="dxa"/>
            </w:tcMar>
            <w:vAlign w:val="center"/>
            <w:hideMark/>
          </w:tcPr>
          <w:p w14:paraId="6810F0D1" w14:textId="77777777" w:rsidR="00633D59" w:rsidRPr="00F84B4A" w:rsidRDefault="00633D59" w:rsidP="00633D59">
            <w:pPr>
              <w:pStyle w:val="CEAM"/>
            </w:pPr>
          </w:p>
        </w:tc>
        <w:tc>
          <w:tcPr>
            <w:tcW w:w="3583" w:type="pct"/>
            <w:gridSpan w:val="5"/>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hideMark/>
          </w:tcPr>
          <w:p w14:paraId="0821BBAF" w14:textId="77777777" w:rsidR="00633D59" w:rsidRPr="00F84B4A" w:rsidRDefault="00633D59" w:rsidP="00B92F3E">
            <w:pPr>
              <w:pStyle w:val="Corpsdetexte"/>
              <w:jc w:val="center"/>
              <w:rPr>
                <w:b/>
                <w:bCs/>
              </w:rPr>
            </w:pPr>
            <w:r w:rsidRPr="00F84B4A">
              <w:rPr>
                <w:b/>
                <w:bCs/>
              </w:rPr>
              <w:t>Difficulté technique du scénario opérationnel</w:t>
            </w:r>
          </w:p>
        </w:tc>
      </w:tr>
      <w:tr w:rsidR="00EB7B24" w:rsidRPr="00F84B4A" w14:paraId="237070DC" w14:textId="77777777" w:rsidTr="009A798D">
        <w:trPr>
          <w:trHeight w:val="751"/>
        </w:trPr>
        <w:tc>
          <w:tcPr>
            <w:tcW w:w="453" w:type="pct"/>
            <w:tcBorders>
              <w:top w:val="nil"/>
              <w:left w:val="nil"/>
              <w:bottom w:val="single" w:sz="4" w:space="0" w:color="000000"/>
              <w:right w:val="nil"/>
            </w:tcBorders>
            <w:shd w:val="clear" w:color="auto" w:fill="auto"/>
            <w:tcMar>
              <w:top w:w="57" w:type="dxa"/>
              <w:left w:w="113" w:type="dxa"/>
              <w:bottom w:w="57" w:type="dxa"/>
              <w:right w:w="113" w:type="dxa"/>
            </w:tcMar>
            <w:vAlign w:val="center"/>
            <w:hideMark/>
          </w:tcPr>
          <w:p w14:paraId="74E797DC" w14:textId="77777777" w:rsidR="00633D59" w:rsidRPr="00F84B4A" w:rsidRDefault="00633D59" w:rsidP="00633D59">
            <w:pPr>
              <w:pStyle w:val="CEAM"/>
            </w:pPr>
          </w:p>
        </w:tc>
        <w:tc>
          <w:tcPr>
            <w:tcW w:w="964" w:type="pct"/>
            <w:tcBorders>
              <w:top w:val="nil"/>
              <w:left w:val="nil"/>
              <w:bottom w:val="single" w:sz="4" w:space="0" w:color="000000"/>
              <w:right w:val="single" w:sz="4" w:space="0" w:color="000000"/>
            </w:tcBorders>
            <w:shd w:val="clear" w:color="auto" w:fill="auto"/>
            <w:tcMar>
              <w:top w:w="57" w:type="dxa"/>
              <w:left w:w="113" w:type="dxa"/>
              <w:bottom w:w="57" w:type="dxa"/>
              <w:right w:w="113" w:type="dxa"/>
            </w:tcMar>
            <w:vAlign w:val="center"/>
            <w:hideMark/>
          </w:tcPr>
          <w:p w14:paraId="25AF7EAE" w14:textId="77777777" w:rsidR="00633D59" w:rsidRPr="00F84B4A" w:rsidRDefault="00633D59" w:rsidP="00633D59">
            <w:pPr>
              <w:pStyle w:val="CEAM"/>
            </w:pPr>
          </w:p>
        </w:tc>
        <w:tc>
          <w:tcPr>
            <w:tcW w:w="859" w:type="pct"/>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tcPr>
          <w:p w14:paraId="53798D49" w14:textId="67B8D16B" w:rsidR="00633D59" w:rsidRPr="00F84B4A" w:rsidRDefault="005E6816" w:rsidP="00633D59">
            <w:pPr>
              <w:pStyle w:val="CEAM"/>
            </w:pPr>
            <w:r w:rsidRPr="00F84B4A">
              <w:rPr>
                <w:i/>
                <w:iCs/>
                <w:color w:val="000000"/>
                <w:kern w:val="24"/>
              </w:rPr>
              <w:t>1</w:t>
            </w:r>
            <w:r w:rsidR="00633D59" w:rsidRPr="00F84B4A">
              <w:rPr>
                <w:i/>
                <w:iCs/>
                <w:color w:val="000000"/>
                <w:kern w:val="24"/>
              </w:rPr>
              <w:t xml:space="preserve"> - </w:t>
            </w:r>
            <w:r w:rsidR="00EB7B24" w:rsidRPr="00F84B4A">
              <w:rPr>
                <w:i/>
                <w:iCs/>
                <w:color w:val="000000"/>
                <w:kern w:val="24"/>
              </w:rPr>
              <w:t>Négligeable</w:t>
            </w:r>
          </w:p>
        </w:tc>
        <w:tc>
          <w:tcPr>
            <w:tcW w:w="642" w:type="pct"/>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tcPr>
          <w:p w14:paraId="771FEF17" w14:textId="3846D40F" w:rsidR="00633D59" w:rsidRPr="00F84B4A" w:rsidRDefault="005E6816" w:rsidP="00633D59">
            <w:pPr>
              <w:pStyle w:val="CEAM"/>
            </w:pPr>
            <w:r w:rsidRPr="00F84B4A">
              <w:rPr>
                <w:i/>
                <w:iCs/>
                <w:color w:val="000000"/>
                <w:kern w:val="24"/>
              </w:rPr>
              <w:t>2</w:t>
            </w:r>
            <w:r w:rsidR="00633D59" w:rsidRPr="00F84B4A">
              <w:rPr>
                <w:i/>
                <w:iCs/>
                <w:color w:val="000000"/>
                <w:kern w:val="24"/>
              </w:rPr>
              <w:t xml:space="preserve"> - </w:t>
            </w:r>
            <w:r w:rsidR="00EB7B24" w:rsidRPr="00F84B4A">
              <w:rPr>
                <w:i/>
                <w:iCs/>
                <w:color w:val="000000"/>
                <w:kern w:val="24"/>
              </w:rPr>
              <w:t>Faible</w:t>
            </w:r>
          </w:p>
        </w:tc>
        <w:tc>
          <w:tcPr>
            <w:tcW w:w="707" w:type="pct"/>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tcPr>
          <w:p w14:paraId="262B33D2" w14:textId="1042034B" w:rsidR="00633D59" w:rsidRPr="00F84B4A" w:rsidRDefault="005E6816" w:rsidP="00633D59">
            <w:pPr>
              <w:pStyle w:val="CEAM"/>
            </w:pPr>
            <w:r w:rsidRPr="00F84B4A">
              <w:rPr>
                <w:i/>
                <w:iCs/>
                <w:color w:val="000000"/>
                <w:kern w:val="24"/>
              </w:rPr>
              <w:t>3</w:t>
            </w:r>
            <w:r w:rsidR="00633D59" w:rsidRPr="00F84B4A">
              <w:rPr>
                <w:i/>
                <w:iCs/>
                <w:color w:val="000000"/>
                <w:kern w:val="24"/>
              </w:rPr>
              <w:t xml:space="preserve"> - </w:t>
            </w:r>
            <w:r w:rsidR="00EB7B24" w:rsidRPr="00F84B4A">
              <w:rPr>
                <w:i/>
                <w:iCs/>
                <w:color w:val="000000"/>
                <w:kern w:val="24"/>
              </w:rPr>
              <w:t>Modéré</w:t>
            </w:r>
          </w:p>
        </w:tc>
        <w:tc>
          <w:tcPr>
            <w:tcW w:w="649" w:type="pct"/>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tcPr>
          <w:p w14:paraId="5BD476D5" w14:textId="4F84FE6E" w:rsidR="00633D59" w:rsidRPr="00F84B4A" w:rsidRDefault="005E6816" w:rsidP="00633D59">
            <w:pPr>
              <w:pStyle w:val="CEAM"/>
            </w:pPr>
            <w:r w:rsidRPr="00F84B4A">
              <w:rPr>
                <w:i/>
                <w:iCs/>
                <w:color w:val="000000"/>
                <w:kern w:val="24"/>
              </w:rPr>
              <w:t>4</w:t>
            </w:r>
            <w:r w:rsidR="00633D59" w:rsidRPr="00F84B4A">
              <w:rPr>
                <w:i/>
                <w:iCs/>
                <w:color w:val="000000"/>
                <w:kern w:val="24"/>
              </w:rPr>
              <w:t xml:space="preserve"> - </w:t>
            </w:r>
            <w:r w:rsidR="00EB7B24" w:rsidRPr="00F84B4A">
              <w:rPr>
                <w:i/>
                <w:iCs/>
                <w:color w:val="000000"/>
                <w:kern w:val="24"/>
              </w:rPr>
              <w:t>Elevée</w:t>
            </w:r>
          </w:p>
        </w:tc>
        <w:tc>
          <w:tcPr>
            <w:tcW w:w="727"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1CF0BF00" w14:textId="3C21A5EA" w:rsidR="00633D59" w:rsidRPr="00F84B4A" w:rsidRDefault="005E6816" w:rsidP="00633D59">
            <w:pPr>
              <w:pStyle w:val="CEAM"/>
            </w:pPr>
            <w:r w:rsidRPr="00F84B4A">
              <w:rPr>
                <w:i/>
                <w:iCs/>
                <w:color w:val="000000"/>
                <w:kern w:val="24"/>
              </w:rPr>
              <w:t>5</w:t>
            </w:r>
            <w:r w:rsidR="00633D59" w:rsidRPr="00F84B4A">
              <w:rPr>
                <w:i/>
                <w:iCs/>
                <w:color w:val="000000"/>
                <w:kern w:val="24"/>
              </w:rPr>
              <w:t xml:space="preserve"> </w:t>
            </w:r>
            <w:r w:rsidR="00EB7B24" w:rsidRPr="00F84B4A">
              <w:rPr>
                <w:i/>
                <w:iCs/>
                <w:color w:val="000000"/>
                <w:kern w:val="24"/>
              </w:rPr>
              <w:t>–</w:t>
            </w:r>
            <w:r w:rsidR="00633D59" w:rsidRPr="00F84B4A">
              <w:rPr>
                <w:i/>
                <w:iCs/>
                <w:color w:val="000000"/>
                <w:kern w:val="24"/>
              </w:rPr>
              <w:t xml:space="preserve"> </w:t>
            </w:r>
            <w:r w:rsidR="00EB7B24" w:rsidRPr="00F84B4A">
              <w:rPr>
                <w:i/>
                <w:iCs/>
                <w:color w:val="000000"/>
                <w:kern w:val="24"/>
              </w:rPr>
              <w:t>Très élevé</w:t>
            </w:r>
          </w:p>
        </w:tc>
      </w:tr>
      <w:tr w:rsidR="00EB7B24" w:rsidRPr="00F84B4A" w14:paraId="39A7C779" w14:textId="77777777" w:rsidTr="009A798D">
        <w:trPr>
          <w:trHeight w:val="387"/>
        </w:trPr>
        <w:tc>
          <w:tcPr>
            <w:tcW w:w="453" w:type="pct"/>
            <w:vMerge w:val="restart"/>
            <w:tcBorders>
              <w:top w:val="single" w:sz="4" w:space="0" w:color="000000"/>
              <w:left w:val="single" w:sz="4" w:space="0" w:color="auto"/>
              <w:right w:val="single" w:sz="4" w:space="0" w:color="000000"/>
            </w:tcBorders>
            <w:shd w:val="clear" w:color="auto" w:fill="D9D9D9"/>
            <w:tcMar>
              <w:top w:w="57" w:type="dxa"/>
              <w:left w:w="113" w:type="dxa"/>
              <w:bottom w:w="57" w:type="dxa"/>
              <w:right w:w="113" w:type="dxa"/>
            </w:tcMar>
            <w:textDirection w:val="btLr"/>
            <w:vAlign w:val="center"/>
          </w:tcPr>
          <w:p w14:paraId="49CD269C" w14:textId="77777777" w:rsidR="00633D59" w:rsidRPr="00F84B4A" w:rsidRDefault="00633D59" w:rsidP="001E471F">
            <w:pPr>
              <w:pStyle w:val="CEAM"/>
              <w:spacing w:before="0"/>
              <w:jc w:val="center"/>
              <w:rPr>
                <w:b/>
                <w:bCs/>
                <w:color w:val="000000"/>
                <w:kern w:val="24"/>
              </w:rPr>
            </w:pPr>
            <w:r w:rsidRPr="00F84B4A">
              <w:rPr>
                <w:b/>
                <w:bCs/>
                <w:color w:val="000000"/>
                <w:kern w:val="24"/>
              </w:rPr>
              <w:t>Probabilité de succès du scénario opérationnel</w:t>
            </w:r>
          </w:p>
        </w:tc>
        <w:tc>
          <w:tcPr>
            <w:tcW w:w="964" w:type="pct"/>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tcPr>
          <w:p w14:paraId="74A4C6EE" w14:textId="71E6E7AF" w:rsidR="00633D59" w:rsidRPr="00F84B4A" w:rsidRDefault="005E6816" w:rsidP="00633D59">
            <w:pPr>
              <w:pStyle w:val="CEAM"/>
            </w:pPr>
            <w:r w:rsidRPr="00F84B4A">
              <w:rPr>
                <w:i/>
                <w:iCs/>
                <w:color w:val="000000"/>
                <w:kern w:val="24"/>
              </w:rPr>
              <w:t>5</w:t>
            </w:r>
            <w:r w:rsidR="00633D59" w:rsidRPr="00F84B4A">
              <w:rPr>
                <w:i/>
                <w:iCs/>
                <w:color w:val="000000"/>
                <w:kern w:val="24"/>
              </w:rPr>
              <w:t xml:space="preserve"> </w:t>
            </w:r>
            <w:r w:rsidR="00EB7B24" w:rsidRPr="00F84B4A">
              <w:rPr>
                <w:i/>
                <w:iCs/>
                <w:color w:val="000000"/>
                <w:kern w:val="24"/>
              </w:rPr>
              <w:t>- Quasi Certaine</w:t>
            </w:r>
          </w:p>
        </w:tc>
        <w:tc>
          <w:tcPr>
            <w:tcW w:w="859" w:type="pct"/>
            <w:tcBorders>
              <w:top w:val="single" w:sz="4" w:space="0" w:color="000000"/>
              <w:left w:val="single" w:sz="4" w:space="0" w:color="000000"/>
              <w:bottom w:val="single" w:sz="4" w:space="0" w:color="000000"/>
              <w:right w:val="single" w:sz="4" w:space="0" w:color="000000"/>
            </w:tcBorders>
            <w:shd w:val="clear" w:color="auto" w:fill="0F243E"/>
            <w:tcMar>
              <w:top w:w="57" w:type="dxa"/>
              <w:left w:w="113" w:type="dxa"/>
              <w:bottom w:w="57" w:type="dxa"/>
              <w:right w:w="113" w:type="dxa"/>
            </w:tcMar>
            <w:vAlign w:val="center"/>
          </w:tcPr>
          <w:p w14:paraId="22C3D751" w14:textId="77777777" w:rsidR="00633D59" w:rsidRPr="00F84B4A" w:rsidRDefault="00633D59" w:rsidP="00633D59">
            <w:pPr>
              <w:pStyle w:val="CEAM"/>
              <w:jc w:val="center"/>
              <w:rPr>
                <w:kern w:val="24"/>
              </w:rPr>
            </w:pPr>
            <w:r w:rsidRPr="00F84B4A">
              <w:rPr>
                <w:kern w:val="24"/>
              </w:rPr>
              <w:t>4</w:t>
            </w:r>
          </w:p>
        </w:tc>
        <w:tc>
          <w:tcPr>
            <w:tcW w:w="642" w:type="pct"/>
            <w:tcBorders>
              <w:top w:val="single" w:sz="4" w:space="0" w:color="000000"/>
              <w:left w:val="single" w:sz="4" w:space="0" w:color="000000"/>
              <w:bottom w:val="single" w:sz="4" w:space="0" w:color="000000"/>
              <w:right w:val="single" w:sz="4" w:space="0" w:color="000000"/>
            </w:tcBorders>
            <w:shd w:val="clear" w:color="auto" w:fill="0F243E"/>
            <w:tcMar>
              <w:top w:w="57" w:type="dxa"/>
              <w:left w:w="113" w:type="dxa"/>
              <w:bottom w:w="57" w:type="dxa"/>
              <w:right w:w="113" w:type="dxa"/>
            </w:tcMar>
            <w:vAlign w:val="center"/>
          </w:tcPr>
          <w:p w14:paraId="5055DCC4" w14:textId="77777777" w:rsidR="00633D59" w:rsidRPr="00F84B4A" w:rsidRDefault="00633D59" w:rsidP="00633D59">
            <w:pPr>
              <w:pStyle w:val="CEAM"/>
              <w:jc w:val="center"/>
              <w:rPr>
                <w:kern w:val="24"/>
              </w:rPr>
            </w:pPr>
            <w:r w:rsidRPr="00F84B4A">
              <w:rPr>
                <w:kern w:val="24"/>
              </w:rPr>
              <w:t>4</w:t>
            </w:r>
          </w:p>
        </w:tc>
        <w:tc>
          <w:tcPr>
            <w:tcW w:w="707" w:type="pct"/>
            <w:tcBorders>
              <w:top w:val="single" w:sz="4" w:space="0" w:color="000000"/>
              <w:left w:val="single" w:sz="4" w:space="0" w:color="000000"/>
              <w:bottom w:val="single" w:sz="4" w:space="0" w:color="000000"/>
              <w:right w:val="single" w:sz="4" w:space="0" w:color="000000"/>
            </w:tcBorders>
            <w:shd w:val="clear" w:color="auto" w:fill="365F91"/>
            <w:tcMar>
              <w:top w:w="57" w:type="dxa"/>
              <w:left w:w="113" w:type="dxa"/>
              <w:bottom w:w="57" w:type="dxa"/>
              <w:right w:w="113" w:type="dxa"/>
            </w:tcMar>
            <w:vAlign w:val="center"/>
          </w:tcPr>
          <w:p w14:paraId="57AB7477" w14:textId="77777777" w:rsidR="00633D59" w:rsidRPr="00F84B4A" w:rsidRDefault="00633D59" w:rsidP="00633D59">
            <w:pPr>
              <w:pStyle w:val="CEAM"/>
              <w:jc w:val="center"/>
              <w:rPr>
                <w:kern w:val="24"/>
              </w:rPr>
            </w:pPr>
            <w:r w:rsidRPr="00F84B4A">
              <w:rPr>
                <w:kern w:val="24"/>
              </w:rPr>
              <w:t>3</w:t>
            </w:r>
          </w:p>
        </w:tc>
        <w:tc>
          <w:tcPr>
            <w:tcW w:w="649" w:type="pct"/>
            <w:tcBorders>
              <w:top w:val="single" w:sz="4" w:space="0" w:color="000000"/>
              <w:left w:val="single" w:sz="4" w:space="0" w:color="000000"/>
              <w:bottom w:val="single" w:sz="4" w:space="0" w:color="000000"/>
              <w:right w:val="single" w:sz="4" w:space="0" w:color="000000"/>
            </w:tcBorders>
            <w:shd w:val="clear" w:color="auto" w:fill="548DD4"/>
            <w:tcMar>
              <w:top w:w="57" w:type="dxa"/>
              <w:left w:w="113" w:type="dxa"/>
              <w:bottom w:w="57" w:type="dxa"/>
              <w:right w:w="113" w:type="dxa"/>
            </w:tcMar>
            <w:vAlign w:val="center"/>
          </w:tcPr>
          <w:p w14:paraId="2CC21B90" w14:textId="77777777" w:rsidR="00633D59" w:rsidRPr="00F84B4A" w:rsidRDefault="00633D59" w:rsidP="00633D59">
            <w:pPr>
              <w:pStyle w:val="CEAM"/>
              <w:jc w:val="center"/>
              <w:rPr>
                <w:kern w:val="24"/>
              </w:rPr>
            </w:pPr>
            <w:r w:rsidRPr="00F84B4A">
              <w:rPr>
                <w:kern w:val="24"/>
              </w:rPr>
              <w:t>2</w:t>
            </w:r>
          </w:p>
        </w:tc>
        <w:tc>
          <w:tcPr>
            <w:tcW w:w="727" w:type="pct"/>
            <w:tcBorders>
              <w:top w:val="single" w:sz="4" w:space="0" w:color="000000"/>
              <w:left w:val="single" w:sz="4" w:space="0" w:color="000000"/>
              <w:bottom w:val="single" w:sz="4" w:space="0" w:color="000000"/>
              <w:right w:val="single" w:sz="4" w:space="0" w:color="000000"/>
            </w:tcBorders>
            <w:shd w:val="clear" w:color="auto" w:fill="95B3D7"/>
            <w:vAlign w:val="center"/>
          </w:tcPr>
          <w:p w14:paraId="065D2414" w14:textId="77777777" w:rsidR="00633D59" w:rsidRPr="00F84B4A" w:rsidRDefault="00633D59" w:rsidP="00633D59">
            <w:pPr>
              <w:pStyle w:val="CEAM"/>
              <w:jc w:val="center"/>
              <w:rPr>
                <w:kern w:val="24"/>
              </w:rPr>
            </w:pPr>
            <w:r w:rsidRPr="00F84B4A">
              <w:rPr>
                <w:kern w:val="24"/>
              </w:rPr>
              <w:t>1</w:t>
            </w:r>
          </w:p>
        </w:tc>
      </w:tr>
      <w:tr w:rsidR="00EB7B24" w:rsidRPr="00F84B4A" w14:paraId="42788A4C" w14:textId="77777777" w:rsidTr="009A798D">
        <w:trPr>
          <w:trHeight w:val="387"/>
        </w:trPr>
        <w:tc>
          <w:tcPr>
            <w:tcW w:w="453" w:type="pct"/>
            <w:vMerge/>
            <w:tcBorders>
              <w:left w:val="single" w:sz="4" w:space="0" w:color="auto"/>
              <w:right w:val="single" w:sz="4" w:space="0" w:color="000000"/>
            </w:tcBorders>
            <w:shd w:val="clear" w:color="auto" w:fill="D9D9D9"/>
            <w:tcMar>
              <w:top w:w="57" w:type="dxa"/>
              <w:left w:w="113" w:type="dxa"/>
              <w:bottom w:w="57" w:type="dxa"/>
              <w:right w:w="113" w:type="dxa"/>
            </w:tcMar>
            <w:textDirection w:val="btLr"/>
            <w:vAlign w:val="center"/>
            <w:hideMark/>
          </w:tcPr>
          <w:p w14:paraId="2633CEB9" w14:textId="77777777" w:rsidR="00633D59" w:rsidRPr="00F84B4A" w:rsidRDefault="00633D59" w:rsidP="00633D59">
            <w:pPr>
              <w:pStyle w:val="CEAM"/>
            </w:pPr>
          </w:p>
        </w:tc>
        <w:tc>
          <w:tcPr>
            <w:tcW w:w="964" w:type="pct"/>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tcPr>
          <w:p w14:paraId="19FFB419" w14:textId="42531112" w:rsidR="00633D59" w:rsidRPr="00F84B4A" w:rsidRDefault="005E6816" w:rsidP="00633D59">
            <w:pPr>
              <w:pStyle w:val="CEAM"/>
            </w:pPr>
            <w:r w:rsidRPr="00F84B4A">
              <w:rPr>
                <w:i/>
                <w:iCs/>
                <w:color w:val="000000"/>
                <w:kern w:val="24"/>
              </w:rPr>
              <w:t>4</w:t>
            </w:r>
            <w:r w:rsidR="00633D59" w:rsidRPr="00F84B4A">
              <w:rPr>
                <w:i/>
                <w:iCs/>
                <w:color w:val="000000"/>
                <w:kern w:val="24"/>
              </w:rPr>
              <w:t xml:space="preserve"> -</w:t>
            </w:r>
            <w:r w:rsidR="00EB7B24" w:rsidRPr="00F84B4A">
              <w:rPr>
                <w:i/>
                <w:iCs/>
                <w:color w:val="000000"/>
                <w:kern w:val="24"/>
              </w:rPr>
              <w:t>Très élevée</w:t>
            </w:r>
            <w:r w:rsidR="00BA344F" w:rsidRPr="00F84B4A">
              <w:rPr>
                <w:i/>
                <w:iCs/>
                <w:color w:val="000000"/>
                <w:kern w:val="24"/>
              </w:rPr>
              <w:t>.</w:t>
            </w:r>
          </w:p>
        </w:tc>
        <w:tc>
          <w:tcPr>
            <w:tcW w:w="859" w:type="pct"/>
            <w:tcBorders>
              <w:top w:val="single" w:sz="4" w:space="0" w:color="000000"/>
              <w:left w:val="single" w:sz="4" w:space="0" w:color="000000"/>
              <w:bottom w:val="single" w:sz="4" w:space="0" w:color="000000"/>
              <w:right w:val="single" w:sz="4" w:space="0" w:color="000000"/>
            </w:tcBorders>
            <w:shd w:val="clear" w:color="auto" w:fill="0F243E"/>
            <w:tcMar>
              <w:top w:w="57" w:type="dxa"/>
              <w:left w:w="113" w:type="dxa"/>
              <w:bottom w:w="57" w:type="dxa"/>
              <w:right w:w="113" w:type="dxa"/>
            </w:tcMar>
            <w:vAlign w:val="center"/>
          </w:tcPr>
          <w:p w14:paraId="3BC2995D" w14:textId="77777777" w:rsidR="00633D59" w:rsidRPr="00F84B4A" w:rsidRDefault="00633D59" w:rsidP="00633D59">
            <w:pPr>
              <w:pStyle w:val="CEAM"/>
              <w:jc w:val="center"/>
            </w:pPr>
            <w:r w:rsidRPr="00F84B4A">
              <w:t>4</w:t>
            </w:r>
          </w:p>
        </w:tc>
        <w:tc>
          <w:tcPr>
            <w:tcW w:w="642" w:type="pct"/>
            <w:tcBorders>
              <w:top w:val="single" w:sz="4" w:space="0" w:color="000000"/>
              <w:left w:val="single" w:sz="4" w:space="0" w:color="000000"/>
              <w:bottom w:val="single" w:sz="4" w:space="0" w:color="000000"/>
              <w:right w:val="single" w:sz="4" w:space="0" w:color="000000"/>
            </w:tcBorders>
            <w:shd w:val="clear" w:color="auto" w:fill="365F91"/>
            <w:tcMar>
              <w:top w:w="57" w:type="dxa"/>
              <w:left w:w="113" w:type="dxa"/>
              <w:bottom w:w="57" w:type="dxa"/>
              <w:right w:w="113" w:type="dxa"/>
            </w:tcMar>
            <w:vAlign w:val="center"/>
          </w:tcPr>
          <w:p w14:paraId="297C039E" w14:textId="77777777" w:rsidR="00633D59" w:rsidRPr="00F84B4A" w:rsidRDefault="00633D59" w:rsidP="00633D59">
            <w:pPr>
              <w:pStyle w:val="CEAM"/>
              <w:jc w:val="center"/>
            </w:pPr>
            <w:r w:rsidRPr="00F84B4A">
              <w:t>3</w:t>
            </w:r>
          </w:p>
        </w:tc>
        <w:tc>
          <w:tcPr>
            <w:tcW w:w="707" w:type="pct"/>
            <w:tcBorders>
              <w:top w:val="single" w:sz="4" w:space="0" w:color="000000"/>
              <w:left w:val="single" w:sz="4" w:space="0" w:color="000000"/>
              <w:bottom w:val="single" w:sz="4" w:space="0" w:color="000000"/>
              <w:right w:val="single" w:sz="4" w:space="0" w:color="000000"/>
            </w:tcBorders>
            <w:shd w:val="clear" w:color="auto" w:fill="365F91"/>
            <w:tcMar>
              <w:top w:w="57" w:type="dxa"/>
              <w:left w:w="113" w:type="dxa"/>
              <w:bottom w:w="57" w:type="dxa"/>
              <w:right w:w="113" w:type="dxa"/>
            </w:tcMar>
            <w:vAlign w:val="center"/>
          </w:tcPr>
          <w:p w14:paraId="2A2176D0" w14:textId="77777777" w:rsidR="00633D59" w:rsidRPr="00F84B4A" w:rsidRDefault="00633D59" w:rsidP="00633D59">
            <w:pPr>
              <w:pStyle w:val="CEAM"/>
              <w:jc w:val="center"/>
            </w:pPr>
            <w:r w:rsidRPr="00F84B4A">
              <w:rPr>
                <w:kern w:val="24"/>
              </w:rPr>
              <w:t>3</w:t>
            </w:r>
          </w:p>
        </w:tc>
        <w:tc>
          <w:tcPr>
            <w:tcW w:w="649" w:type="pct"/>
            <w:tcBorders>
              <w:top w:val="single" w:sz="4" w:space="0" w:color="000000"/>
              <w:left w:val="single" w:sz="4" w:space="0" w:color="000000"/>
              <w:bottom w:val="single" w:sz="4" w:space="0" w:color="000000"/>
              <w:right w:val="single" w:sz="4" w:space="0" w:color="000000"/>
            </w:tcBorders>
            <w:shd w:val="clear" w:color="auto" w:fill="548DD4"/>
            <w:tcMar>
              <w:top w:w="57" w:type="dxa"/>
              <w:left w:w="113" w:type="dxa"/>
              <w:bottom w:w="57" w:type="dxa"/>
              <w:right w:w="113" w:type="dxa"/>
            </w:tcMar>
            <w:vAlign w:val="center"/>
          </w:tcPr>
          <w:p w14:paraId="138328F9" w14:textId="77777777" w:rsidR="00633D59" w:rsidRPr="00F84B4A" w:rsidRDefault="00633D59" w:rsidP="00633D59">
            <w:pPr>
              <w:pStyle w:val="CEAM"/>
              <w:jc w:val="center"/>
            </w:pPr>
            <w:r w:rsidRPr="00F84B4A">
              <w:rPr>
                <w:kern w:val="24"/>
              </w:rPr>
              <w:t>2</w:t>
            </w:r>
          </w:p>
        </w:tc>
        <w:tc>
          <w:tcPr>
            <w:tcW w:w="727" w:type="pct"/>
            <w:tcBorders>
              <w:top w:val="single" w:sz="4" w:space="0" w:color="000000"/>
              <w:left w:val="single" w:sz="4" w:space="0" w:color="000000"/>
              <w:bottom w:val="single" w:sz="4" w:space="0" w:color="000000"/>
              <w:right w:val="single" w:sz="4" w:space="0" w:color="000000"/>
            </w:tcBorders>
            <w:shd w:val="clear" w:color="auto" w:fill="95B3D7"/>
            <w:vAlign w:val="center"/>
          </w:tcPr>
          <w:p w14:paraId="2E32D521" w14:textId="77777777" w:rsidR="00633D59" w:rsidRPr="00F84B4A" w:rsidRDefault="00633D59" w:rsidP="00633D59">
            <w:pPr>
              <w:pStyle w:val="CEAM"/>
              <w:jc w:val="center"/>
            </w:pPr>
            <w:r w:rsidRPr="00F84B4A">
              <w:rPr>
                <w:kern w:val="24"/>
              </w:rPr>
              <w:t>1</w:t>
            </w:r>
          </w:p>
        </w:tc>
      </w:tr>
      <w:tr w:rsidR="00EB7B24" w:rsidRPr="00F84B4A" w14:paraId="6C2AAB29" w14:textId="77777777" w:rsidTr="009A798D">
        <w:trPr>
          <w:trHeight w:val="387"/>
        </w:trPr>
        <w:tc>
          <w:tcPr>
            <w:tcW w:w="453" w:type="pct"/>
            <w:vMerge/>
            <w:tcBorders>
              <w:left w:val="single" w:sz="4" w:space="0" w:color="auto"/>
              <w:right w:val="single" w:sz="4" w:space="0" w:color="000000"/>
            </w:tcBorders>
            <w:vAlign w:val="center"/>
            <w:hideMark/>
          </w:tcPr>
          <w:p w14:paraId="4B1D477B" w14:textId="77777777" w:rsidR="00633D59" w:rsidRPr="00F84B4A" w:rsidRDefault="00633D59" w:rsidP="00633D59">
            <w:pPr>
              <w:pStyle w:val="CEAM"/>
            </w:pPr>
          </w:p>
        </w:tc>
        <w:tc>
          <w:tcPr>
            <w:tcW w:w="964" w:type="pct"/>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tcPr>
          <w:p w14:paraId="58229BFD" w14:textId="07C2B9FB" w:rsidR="00633D59" w:rsidRPr="00F84B4A" w:rsidRDefault="005E6816" w:rsidP="00633D59">
            <w:pPr>
              <w:pStyle w:val="CEAM"/>
            </w:pPr>
            <w:r w:rsidRPr="00F84B4A">
              <w:rPr>
                <w:i/>
                <w:iCs/>
                <w:color w:val="000000"/>
                <w:kern w:val="24"/>
              </w:rPr>
              <w:t>3</w:t>
            </w:r>
            <w:r w:rsidR="00633D59" w:rsidRPr="00F84B4A">
              <w:rPr>
                <w:i/>
                <w:iCs/>
                <w:color w:val="000000"/>
                <w:kern w:val="24"/>
              </w:rPr>
              <w:t xml:space="preserve"> - </w:t>
            </w:r>
            <w:r w:rsidR="00EB7B24" w:rsidRPr="00F84B4A">
              <w:rPr>
                <w:i/>
                <w:iCs/>
                <w:color w:val="000000"/>
                <w:kern w:val="24"/>
              </w:rPr>
              <w:t>Significative</w:t>
            </w:r>
          </w:p>
        </w:tc>
        <w:tc>
          <w:tcPr>
            <w:tcW w:w="859" w:type="pct"/>
            <w:tcBorders>
              <w:top w:val="single" w:sz="4" w:space="0" w:color="000000"/>
              <w:left w:val="single" w:sz="4" w:space="0" w:color="000000"/>
              <w:bottom w:val="single" w:sz="4" w:space="0" w:color="000000"/>
              <w:right w:val="single" w:sz="4" w:space="0" w:color="000000"/>
            </w:tcBorders>
            <w:shd w:val="clear" w:color="auto" w:fill="365F91"/>
            <w:tcMar>
              <w:top w:w="57" w:type="dxa"/>
              <w:left w:w="113" w:type="dxa"/>
              <w:bottom w:w="57" w:type="dxa"/>
              <w:right w:w="113" w:type="dxa"/>
            </w:tcMar>
            <w:vAlign w:val="center"/>
          </w:tcPr>
          <w:p w14:paraId="3C1ED14B" w14:textId="77777777" w:rsidR="00633D59" w:rsidRPr="00F84B4A" w:rsidRDefault="00633D59" w:rsidP="00633D59">
            <w:pPr>
              <w:pStyle w:val="CEAM"/>
              <w:jc w:val="center"/>
            </w:pPr>
            <w:r w:rsidRPr="00F84B4A">
              <w:t>3</w:t>
            </w:r>
          </w:p>
        </w:tc>
        <w:tc>
          <w:tcPr>
            <w:tcW w:w="642" w:type="pct"/>
            <w:tcBorders>
              <w:top w:val="single" w:sz="4" w:space="0" w:color="000000"/>
              <w:left w:val="single" w:sz="4" w:space="0" w:color="000000"/>
              <w:bottom w:val="single" w:sz="4" w:space="0" w:color="000000"/>
              <w:right w:val="single" w:sz="4" w:space="0" w:color="000000"/>
            </w:tcBorders>
            <w:shd w:val="clear" w:color="auto" w:fill="365F91"/>
            <w:tcMar>
              <w:top w:w="57" w:type="dxa"/>
              <w:left w:w="113" w:type="dxa"/>
              <w:bottom w:w="57" w:type="dxa"/>
              <w:right w:w="113" w:type="dxa"/>
            </w:tcMar>
            <w:vAlign w:val="center"/>
          </w:tcPr>
          <w:p w14:paraId="54A90BE3" w14:textId="77777777" w:rsidR="00633D59" w:rsidRPr="00F84B4A" w:rsidRDefault="00633D59" w:rsidP="00633D59">
            <w:pPr>
              <w:pStyle w:val="CEAM"/>
              <w:jc w:val="center"/>
            </w:pPr>
            <w:r w:rsidRPr="00F84B4A">
              <w:rPr>
                <w:kern w:val="24"/>
              </w:rPr>
              <w:t>3</w:t>
            </w:r>
          </w:p>
        </w:tc>
        <w:tc>
          <w:tcPr>
            <w:tcW w:w="707" w:type="pct"/>
            <w:tcBorders>
              <w:top w:val="single" w:sz="4" w:space="0" w:color="000000"/>
              <w:left w:val="single" w:sz="4" w:space="0" w:color="000000"/>
              <w:bottom w:val="single" w:sz="4" w:space="0" w:color="000000"/>
              <w:right w:val="single" w:sz="4" w:space="0" w:color="000000"/>
            </w:tcBorders>
            <w:shd w:val="clear" w:color="auto" w:fill="548DD4"/>
            <w:tcMar>
              <w:top w:w="57" w:type="dxa"/>
              <w:left w:w="113" w:type="dxa"/>
              <w:bottom w:w="57" w:type="dxa"/>
              <w:right w:w="113" w:type="dxa"/>
            </w:tcMar>
            <w:vAlign w:val="center"/>
          </w:tcPr>
          <w:p w14:paraId="54B6C890" w14:textId="77777777" w:rsidR="00633D59" w:rsidRPr="00F84B4A" w:rsidRDefault="00633D59" w:rsidP="00633D59">
            <w:pPr>
              <w:pStyle w:val="CEAM"/>
              <w:jc w:val="center"/>
              <w:rPr>
                <w:b/>
              </w:rPr>
            </w:pPr>
            <w:r w:rsidRPr="00F84B4A">
              <w:rPr>
                <w:kern w:val="24"/>
              </w:rPr>
              <w:t>2</w:t>
            </w:r>
          </w:p>
        </w:tc>
        <w:tc>
          <w:tcPr>
            <w:tcW w:w="649" w:type="pct"/>
            <w:tcBorders>
              <w:top w:val="single" w:sz="4" w:space="0" w:color="000000"/>
              <w:left w:val="single" w:sz="4" w:space="0" w:color="000000"/>
              <w:bottom w:val="single" w:sz="4" w:space="0" w:color="000000"/>
              <w:right w:val="single" w:sz="4" w:space="0" w:color="000000"/>
            </w:tcBorders>
            <w:shd w:val="clear" w:color="auto" w:fill="548DD4"/>
            <w:tcMar>
              <w:top w:w="57" w:type="dxa"/>
              <w:left w:w="113" w:type="dxa"/>
              <w:bottom w:w="57" w:type="dxa"/>
              <w:right w:w="113" w:type="dxa"/>
            </w:tcMar>
            <w:vAlign w:val="center"/>
          </w:tcPr>
          <w:p w14:paraId="58A8CB7E" w14:textId="77777777" w:rsidR="00633D59" w:rsidRPr="00F84B4A" w:rsidRDefault="00633D59" w:rsidP="00633D59">
            <w:pPr>
              <w:pStyle w:val="CEAM"/>
              <w:jc w:val="center"/>
            </w:pPr>
            <w:r w:rsidRPr="00F84B4A">
              <w:rPr>
                <w:kern w:val="24"/>
              </w:rPr>
              <w:t>2</w:t>
            </w:r>
          </w:p>
        </w:tc>
        <w:tc>
          <w:tcPr>
            <w:tcW w:w="727" w:type="pct"/>
            <w:tcBorders>
              <w:top w:val="single" w:sz="4" w:space="0" w:color="000000"/>
              <w:left w:val="single" w:sz="4" w:space="0" w:color="000000"/>
              <w:bottom w:val="single" w:sz="4" w:space="0" w:color="000000"/>
              <w:right w:val="single" w:sz="4" w:space="0" w:color="000000"/>
            </w:tcBorders>
            <w:shd w:val="clear" w:color="auto" w:fill="95B3D7"/>
            <w:vAlign w:val="center"/>
          </w:tcPr>
          <w:p w14:paraId="0C50080F" w14:textId="77777777" w:rsidR="00633D59" w:rsidRPr="00F84B4A" w:rsidRDefault="00633D59" w:rsidP="00633D59">
            <w:pPr>
              <w:pStyle w:val="CEAM"/>
              <w:jc w:val="center"/>
            </w:pPr>
            <w:r w:rsidRPr="00F84B4A">
              <w:rPr>
                <w:kern w:val="24"/>
              </w:rPr>
              <w:t>1</w:t>
            </w:r>
          </w:p>
        </w:tc>
      </w:tr>
      <w:tr w:rsidR="00EB7B24" w:rsidRPr="00F84B4A" w14:paraId="7DC8604A" w14:textId="77777777" w:rsidTr="009A798D">
        <w:trPr>
          <w:trHeight w:val="387"/>
        </w:trPr>
        <w:tc>
          <w:tcPr>
            <w:tcW w:w="453" w:type="pct"/>
            <w:vMerge/>
            <w:tcBorders>
              <w:left w:val="single" w:sz="4" w:space="0" w:color="auto"/>
              <w:right w:val="single" w:sz="4" w:space="0" w:color="000000"/>
            </w:tcBorders>
            <w:vAlign w:val="center"/>
            <w:hideMark/>
          </w:tcPr>
          <w:p w14:paraId="65BE1F1D" w14:textId="77777777" w:rsidR="00633D59" w:rsidRPr="00F84B4A" w:rsidRDefault="00633D59" w:rsidP="00633D59">
            <w:pPr>
              <w:pStyle w:val="CEAM"/>
            </w:pPr>
          </w:p>
        </w:tc>
        <w:tc>
          <w:tcPr>
            <w:tcW w:w="964" w:type="pct"/>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tcPr>
          <w:p w14:paraId="529E2BCE" w14:textId="54658EE0" w:rsidR="00633D59" w:rsidRPr="00F84B4A" w:rsidRDefault="005E6816" w:rsidP="00633D59">
            <w:pPr>
              <w:pStyle w:val="CEAM"/>
            </w:pPr>
            <w:r w:rsidRPr="00F84B4A">
              <w:rPr>
                <w:i/>
                <w:iCs/>
                <w:color w:val="000000"/>
                <w:kern w:val="24"/>
              </w:rPr>
              <w:t>2</w:t>
            </w:r>
            <w:r w:rsidR="00633D59" w:rsidRPr="00F84B4A">
              <w:rPr>
                <w:i/>
                <w:iCs/>
                <w:color w:val="000000"/>
                <w:kern w:val="24"/>
              </w:rPr>
              <w:t xml:space="preserve"> </w:t>
            </w:r>
            <w:r w:rsidR="006905EC" w:rsidRPr="00F84B4A">
              <w:rPr>
                <w:i/>
                <w:iCs/>
                <w:color w:val="000000"/>
                <w:kern w:val="24"/>
              </w:rPr>
              <w:t>–</w:t>
            </w:r>
            <w:r w:rsidR="00633D59" w:rsidRPr="00F84B4A">
              <w:rPr>
                <w:i/>
                <w:iCs/>
                <w:color w:val="000000"/>
                <w:kern w:val="24"/>
              </w:rPr>
              <w:t xml:space="preserve"> </w:t>
            </w:r>
            <w:r w:rsidR="00EB7B24" w:rsidRPr="00F84B4A">
              <w:rPr>
                <w:i/>
                <w:iCs/>
                <w:color w:val="000000"/>
                <w:kern w:val="24"/>
              </w:rPr>
              <w:t>Faible</w:t>
            </w:r>
          </w:p>
        </w:tc>
        <w:tc>
          <w:tcPr>
            <w:tcW w:w="859" w:type="pct"/>
            <w:tcBorders>
              <w:top w:val="single" w:sz="4" w:space="0" w:color="000000"/>
              <w:left w:val="single" w:sz="4" w:space="0" w:color="000000"/>
              <w:bottom w:val="single" w:sz="4" w:space="0" w:color="000000"/>
              <w:right w:val="single" w:sz="4" w:space="0" w:color="000000"/>
            </w:tcBorders>
            <w:shd w:val="clear" w:color="auto" w:fill="548DD4"/>
            <w:tcMar>
              <w:top w:w="57" w:type="dxa"/>
              <w:left w:w="113" w:type="dxa"/>
              <w:bottom w:w="57" w:type="dxa"/>
              <w:right w:w="113" w:type="dxa"/>
            </w:tcMar>
            <w:vAlign w:val="center"/>
          </w:tcPr>
          <w:p w14:paraId="2E643A39" w14:textId="77777777" w:rsidR="00633D59" w:rsidRPr="00F84B4A" w:rsidRDefault="00633D59" w:rsidP="00633D59">
            <w:pPr>
              <w:pStyle w:val="CEAM"/>
              <w:jc w:val="center"/>
            </w:pPr>
            <w:r w:rsidRPr="00F84B4A">
              <w:t>2</w:t>
            </w:r>
          </w:p>
        </w:tc>
        <w:tc>
          <w:tcPr>
            <w:tcW w:w="642" w:type="pct"/>
            <w:tcBorders>
              <w:top w:val="single" w:sz="4" w:space="0" w:color="000000"/>
              <w:left w:val="single" w:sz="4" w:space="0" w:color="000000"/>
              <w:bottom w:val="single" w:sz="4" w:space="0" w:color="000000"/>
              <w:right w:val="single" w:sz="4" w:space="0" w:color="000000"/>
            </w:tcBorders>
            <w:shd w:val="clear" w:color="auto" w:fill="548DD4"/>
            <w:tcMar>
              <w:top w:w="57" w:type="dxa"/>
              <w:left w:w="113" w:type="dxa"/>
              <w:bottom w:w="57" w:type="dxa"/>
              <w:right w:w="113" w:type="dxa"/>
            </w:tcMar>
            <w:vAlign w:val="center"/>
          </w:tcPr>
          <w:p w14:paraId="5A9DB5E7" w14:textId="77777777" w:rsidR="00633D59" w:rsidRPr="00F84B4A" w:rsidRDefault="00633D59" w:rsidP="00633D59">
            <w:pPr>
              <w:pStyle w:val="CEAM"/>
              <w:jc w:val="center"/>
            </w:pPr>
            <w:r w:rsidRPr="00F84B4A">
              <w:rPr>
                <w:kern w:val="24"/>
              </w:rPr>
              <w:t>2</w:t>
            </w:r>
          </w:p>
        </w:tc>
        <w:tc>
          <w:tcPr>
            <w:tcW w:w="707" w:type="pct"/>
            <w:tcBorders>
              <w:top w:val="single" w:sz="4" w:space="0" w:color="000000"/>
              <w:left w:val="single" w:sz="4" w:space="0" w:color="000000"/>
              <w:bottom w:val="single" w:sz="4" w:space="0" w:color="000000"/>
              <w:right w:val="single" w:sz="4" w:space="0" w:color="000000"/>
            </w:tcBorders>
            <w:shd w:val="clear" w:color="auto" w:fill="548DD4"/>
            <w:tcMar>
              <w:top w:w="57" w:type="dxa"/>
              <w:left w:w="113" w:type="dxa"/>
              <w:bottom w:w="57" w:type="dxa"/>
              <w:right w:w="113" w:type="dxa"/>
            </w:tcMar>
            <w:vAlign w:val="center"/>
          </w:tcPr>
          <w:p w14:paraId="1BC03362" w14:textId="77777777" w:rsidR="00633D59" w:rsidRPr="00F84B4A" w:rsidRDefault="00633D59" w:rsidP="00633D59">
            <w:pPr>
              <w:pStyle w:val="CEAM"/>
              <w:jc w:val="center"/>
            </w:pPr>
            <w:r w:rsidRPr="00F84B4A">
              <w:rPr>
                <w:kern w:val="24"/>
              </w:rPr>
              <w:t>2</w:t>
            </w:r>
          </w:p>
        </w:tc>
        <w:tc>
          <w:tcPr>
            <w:tcW w:w="649" w:type="pct"/>
            <w:tcBorders>
              <w:top w:val="single" w:sz="4" w:space="0" w:color="000000"/>
              <w:left w:val="single" w:sz="4" w:space="0" w:color="000000"/>
              <w:bottom w:val="single" w:sz="4" w:space="0" w:color="000000"/>
              <w:right w:val="single" w:sz="4" w:space="0" w:color="000000"/>
            </w:tcBorders>
            <w:shd w:val="clear" w:color="auto" w:fill="95B3D7"/>
            <w:tcMar>
              <w:top w:w="57" w:type="dxa"/>
              <w:left w:w="113" w:type="dxa"/>
              <w:bottom w:w="57" w:type="dxa"/>
              <w:right w:w="113" w:type="dxa"/>
            </w:tcMar>
            <w:vAlign w:val="center"/>
          </w:tcPr>
          <w:p w14:paraId="050B3AD0" w14:textId="77777777" w:rsidR="00633D59" w:rsidRPr="00F84B4A" w:rsidRDefault="00633D59" w:rsidP="00633D59">
            <w:pPr>
              <w:pStyle w:val="CEAM"/>
              <w:jc w:val="center"/>
            </w:pPr>
            <w:r w:rsidRPr="00F84B4A">
              <w:rPr>
                <w:kern w:val="24"/>
              </w:rPr>
              <w:t>1</w:t>
            </w:r>
          </w:p>
        </w:tc>
        <w:tc>
          <w:tcPr>
            <w:tcW w:w="727" w:type="pct"/>
            <w:tcBorders>
              <w:top w:val="single" w:sz="4" w:space="0" w:color="000000"/>
              <w:left w:val="single" w:sz="4" w:space="0" w:color="000000"/>
              <w:bottom w:val="single" w:sz="4" w:space="0" w:color="000000"/>
              <w:right w:val="single" w:sz="4" w:space="0" w:color="000000"/>
            </w:tcBorders>
            <w:shd w:val="clear" w:color="auto" w:fill="DBE5F1"/>
            <w:vAlign w:val="center"/>
          </w:tcPr>
          <w:p w14:paraId="2322F001" w14:textId="77777777" w:rsidR="00633D59" w:rsidRPr="00F84B4A" w:rsidRDefault="00633D59" w:rsidP="00633D59">
            <w:pPr>
              <w:pStyle w:val="CEAM"/>
              <w:jc w:val="center"/>
            </w:pPr>
            <w:r w:rsidRPr="00F84B4A">
              <w:rPr>
                <w:kern w:val="24"/>
              </w:rPr>
              <w:t>0</w:t>
            </w:r>
          </w:p>
        </w:tc>
      </w:tr>
      <w:tr w:rsidR="00EB7B24" w:rsidRPr="00F84B4A" w14:paraId="629A6055" w14:textId="77777777" w:rsidTr="009A798D">
        <w:trPr>
          <w:trHeight w:val="387"/>
        </w:trPr>
        <w:tc>
          <w:tcPr>
            <w:tcW w:w="453" w:type="pct"/>
            <w:vMerge/>
            <w:tcBorders>
              <w:left w:val="single" w:sz="4" w:space="0" w:color="auto"/>
              <w:bottom w:val="single" w:sz="4" w:space="0" w:color="000000"/>
              <w:right w:val="single" w:sz="4" w:space="0" w:color="000000"/>
            </w:tcBorders>
            <w:vAlign w:val="center"/>
            <w:hideMark/>
          </w:tcPr>
          <w:p w14:paraId="6AFAB436" w14:textId="77777777" w:rsidR="00633D59" w:rsidRPr="00F84B4A" w:rsidRDefault="00633D59" w:rsidP="00633D59">
            <w:pPr>
              <w:pStyle w:val="CEAM"/>
            </w:pPr>
          </w:p>
        </w:tc>
        <w:tc>
          <w:tcPr>
            <w:tcW w:w="964" w:type="pct"/>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tcPr>
          <w:p w14:paraId="3FAD9445" w14:textId="57270628" w:rsidR="00633D59" w:rsidRPr="00F84B4A" w:rsidRDefault="005E6816" w:rsidP="00633D59">
            <w:pPr>
              <w:pStyle w:val="CEAM"/>
            </w:pPr>
            <w:r w:rsidRPr="00F84B4A">
              <w:rPr>
                <w:i/>
                <w:iCs/>
                <w:color w:val="000000"/>
                <w:kern w:val="24"/>
              </w:rPr>
              <w:t>1</w:t>
            </w:r>
            <w:r w:rsidR="00633D59" w:rsidRPr="00F84B4A">
              <w:rPr>
                <w:i/>
                <w:iCs/>
                <w:color w:val="000000"/>
                <w:kern w:val="24"/>
              </w:rPr>
              <w:t xml:space="preserve"> </w:t>
            </w:r>
            <w:r w:rsidR="00EB7B24" w:rsidRPr="00F84B4A">
              <w:rPr>
                <w:i/>
                <w:iCs/>
                <w:color w:val="000000"/>
                <w:kern w:val="24"/>
              </w:rPr>
              <w:t>–</w:t>
            </w:r>
            <w:r w:rsidR="00633D59" w:rsidRPr="00F84B4A">
              <w:rPr>
                <w:i/>
                <w:iCs/>
                <w:color w:val="000000"/>
                <w:kern w:val="24"/>
              </w:rPr>
              <w:t xml:space="preserve"> </w:t>
            </w:r>
            <w:r w:rsidR="00EB7B24" w:rsidRPr="00F84B4A">
              <w:rPr>
                <w:i/>
                <w:iCs/>
                <w:color w:val="000000"/>
                <w:kern w:val="24"/>
              </w:rPr>
              <w:t>Très faible</w:t>
            </w:r>
          </w:p>
        </w:tc>
        <w:tc>
          <w:tcPr>
            <w:tcW w:w="859" w:type="pct"/>
            <w:tcBorders>
              <w:top w:val="single" w:sz="4" w:space="0" w:color="000000"/>
              <w:left w:val="single" w:sz="4" w:space="0" w:color="000000"/>
              <w:bottom w:val="single" w:sz="4" w:space="0" w:color="000000"/>
              <w:right w:val="single" w:sz="4" w:space="0" w:color="000000"/>
            </w:tcBorders>
            <w:shd w:val="clear" w:color="auto" w:fill="95B3D7"/>
            <w:tcMar>
              <w:top w:w="57" w:type="dxa"/>
              <w:left w:w="113" w:type="dxa"/>
              <w:bottom w:w="57" w:type="dxa"/>
              <w:right w:w="113" w:type="dxa"/>
            </w:tcMar>
            <w:vAlign w:val="center"/>
          </w:tcPr>
          <w:p w14:paraId="6B965A47" w14:textId="77777777" w:rsidR="00633D59" w:rsidRPr="00F84B4A" w:rsidRDefault="00633D59" w:rsidP="00633D59">
            <w:pPr>
              <w:pStyle w:val="CEAM"/>
              <w:jc w:val="center"/>
            </w:pPr>
            <w:r w:rsidRPr="00F84B4A">
              <w:t>1</w:t>
            </w:r>
          </w:p>
        </w:tc>
        <w:tc>
          <w:tcPr>
            <w:tcW w:w="642" w:type="pct"/>
            <w:tcBorders>
              <w:top w:val="single" w:sz="4" w:space="0" w:color="000000"/>
              <w:left w:val="single" w:sz="4" w:space="0" w:color="000000"/>
              <w:bottom w:val="single" w:sz="4" w:space="0" w:color="000000"/>
              <w:right w:val="single" w:sz="4" w:space="0" w:color="000000"/>
            </w:tcBorders>
            <w:shd w:val="clear" w:color="auto" w:fill="95B3D7"/>
            <w:tcMar>
              <w:top w:w="57" w:type="dxa"/>
              <w:left w:w="113" w:type="dxa"/>
              <w:bottom w:w="57" w:type="dxa"/>
              <w:right w:w="113" w:type="dxa"/>
            </w:tcMar>
            <w:vAlign w:val="center"/>
          </w:tcPr>
          <w:p w14:paraId="511F3AB7" w14:textId="77777777" w:rsidR="00633D59" w:rsidRPr="00F84B4A" w:rsidRDefault="00633D59" w:rsidP="00633D59">
            <w:pPr>
              <w:pStyle w:val="CEAM"/>
              <w:jc w:val="center"/>
            </w:pPr>
            <w:r w:rsidRPr="00F84B4A">
              <w:t>1</w:t>
            </w:r>
          </w:p>
        </w:tc>
        <w:tc>
          <w:tcPr>
            <w:tcW w:w="707" w:type="pct"/>
            <w:tcBorders>
              <w:top w:val="single" w:sz="4" w:space="0" w:color="000000"/>
              <w:left w:val="single" w:sz="4" w:space="0" w:color="000000"/>
              <w:bottom w:val="single" w:sz="4" w:space="0" w:color="000000"/>
              <w:right w:val="single" w:sz="4" w:space="0" w:color="000000"/>
            </w:tcBorders>
            <w:shd w:val="clear" w:color="auto" w:fill="95B3D7"/>
            <w:tcMar>
              <w:top w:w="57" w:type="dxa"/>
              <w:left w:w="113" w:type="dxa"/>
              <w:bottom w:w="57" w:type="dxa"/>
              <w:right w:w="113" w:type="dxa"/>
            </w:tcMar>
            <w:vAlign w:val="center"/>
          </w:tcPr>
          <w:p w14:paraId="39507054" w14:textId="77777777" w:rsidR="00633D59" w:rsidRPr="00F84B4A" w:rsidRDefault="00633D59" w:rsidP="00633D59">
            <w:pPr>
              <w:pStyle w:val="CEAM"/>
              <w:jc w:val="center"/>
            </w:pPr>
            <w:r w:rsidRPr="00F84B4A">
              <w:t>1</w:t>
            </w:r>
          </w:p>
        </w:tc>
        <w:tc>
          <w:tcPr>
            <w:tcW w:w="649" w:type="pct"/>
            <w:tcBorders>
              <w:top w:val="single" w:sz="4" w:space="0" w:color="000000"/>
              <w:left w:val="single" w:sz="4" w:space="0" w:color="000000"/>
              <w:bottom w:val="single" w:sz="4" w:space="0" w:color="000000"/>
              <w:right w:val="single" w:sz="4" w:space="0" w:color="000000"/>
            </w:tcBorders>
            <w:shd w:val="clear" w:color="auto" w:fill="DBE5F1"/>
            <w:tcMar>
              <w:top w:w="57" w:type="dxa"/>
              <w:left w:w="113" w:type="dxa"/>
              <w:bottom w:w="57" w:type="dxa"/>
              <w:right w:w="113" w:type="dxa"/>
            </w:tcMar>
            <w:vAlign w:val="center"/>
          </w:tcPr>
          <w:p w14:paraId="7B7EFE02" w14:textId="77777777" w:rsidR="00633D59" w:rsidRPr="00F84B4A" w:rsidRDefault="00633D59" w:rsidP="00633D59">
            <w:pPr>
              <w:pStyle w:val="CEAM"/>
              <w:jc w:val="center"/>
            </w:pPr>
            <w:r w:rsidRPr="00F84B4A">
              <w:t>0</w:t>
            </w:r>
          </w:p>
        </w:tc>
        <w:tc>
          <w:tcPr>
            <w:tcW w:w="727" w:type="pct"/>
            <w:tcBorders>
              <w:top w:val="single" w:sz="4" w:space="0" w:color="000000"/>
              <w:left w:val="single" w:sz="4" w:space="0" w:color="000000"/>
              <w:bottom w:val="single" w:sz="4" w:space="0" w:color="000000"/>
              <w:right w:val="single" w:sz="4" w:space="0" w:color="000000"/>
            </w:tcBorders>
            <w:shd w:val="clear" w:color="auto" w:fill="DBE5F1"/>
            <w:vAlign w:val="center"/>
          </w:tcPr>
          <w:p w14:paraId="33113584" w14:textId="77777777" w:rsidR="00633D59" w:rsidRPr="00F84B4A" w:rsidRDefault="00633D59" w:rsidP="00633D59">
            <w:pPr>
              <w:pStyle w:val="CEAM"/>
              <w:jc w:val="center"/>
            </w:pPr>
            <w:r w:rsidRPr="00F84B4A">
              <w:t>0</w:t>
            </w:r>
          </w:p>
        </w:tc>
      </w:tr>
    </w:tbl>
    <w:p w14:paraId="042C5D41" w14:textId="77777777" w:rsidR="00633D59" w:rsidRPr="00F84B4A" w:rsidRDefault="00633D59" w:rsidP="00B92F3E">
      <w:pPr>
        <w:pStyle w:val="TitreAnnexe"/>
        <w:rPr>
          <w:noProof w:val="0"/>
        </w:rPr>
        <w:sectPr w:rsidR="00633D59" w:rsidRPr="00F84B4A" w:rsidSect="003D2A30">
          <w:headerReference w:type="default" r:id="rId32"/>
          <w:pgSz w:w="11906" w:h="16838"/>
          <w:pgMar w:top="1332" w:right="964" w:bottom="964" w:left="1417" w:header="709" w:footer="709" w:gutter="0"/>
          <w:cols w:space="708"/>
          <w:docGrid w:linePitch="360"/>
        </w:sectPr>
      </w:pPr>
    </w:p>
    <w:p w14:paraId="310C2B04" w14:textId="39555DF2" w:rsidR="00633D59" w:rsidRPr="00F84B4A" w:rsidRDefault="00633D59" w:rsidP="00B92F3E">
      <w:pPr>
        <w:pStyle w:val="Corpsdetexte"/>
        <w:spacing w:after="120"/>
      </w:pPr>
      <w:r w:rsidRPr="00F84B4A">
        <w:lastRenderedPageBreak/>
        <w:t>2.</w:t>
      </w:r>
      <w:r w:rsidR="001A0170" w:rsidRPr="00F84B4A">
        <w:t>2</w:t>
      </w:r>
      <w:r w:rsidRPr="00F84B4A">
        <w:t xml:space="preserve"> </w:t>
      </w:r>
      <w:r w:rsidR="00A74BF5" w:rsidRPr="00F84B4A">
        <w:t>É</w:t>
      </w:r>
      <w:r w:rsidR="001A0170" w:rsidRPr="00F84B4A">
        <w:t xml:space="preserve">chelle de </w:t>
      </w:r>
      <w:r w:rsidR="00E95A9D" w:rsidRPr="00F84B4A">
        <w:t>vraisemblance</w:t>
      </w:r>
      <w:r w:rsidR="001A0170" w:rsidRPr="00F84B4A">
        <w:t xml:space="preserve"> d’un scénario opérationnel</w:t>
      </w:r>
    </w:p>
    <w:tbl>
      <w:tblPr>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left w:w="0" w:type="dxa"/>
          <w:right w:w="0" w:type="dxa"/>
        </w:tblCellMar>
        <w:tblLook w:val="0420" w:firstRow="1" w:lastRow="0" w:firstColumn="0" w:lastColumn="0" w:noHBand="0" w:noVBand="1"/>
      </w:tblPr>
      <w:tblGrid>
        <w:gridCol w:w="2405"/>
        <w:gridCol w:w="7100"/>
      </w:tblGrid>
      <w:tr w:rsidR="005B4743" w:rsidRPr="00F84B4A" w14:paraId="7196ADA8" w14:textId="77777777" w:rsidTr="009A798D">
        <w:trPr>
          <w:trHeight w:val="351"/>
        </w:trPr>
        <w:tc>
          <w:tcPr>
            <w:tcW w:w="1265" w:type="pct"/>
            <w:shd w:val="clear" w:color="auto" w:fill="auto"/>
            <w:tcMar>
              <w:top w:w="72" w:type="dxa"/>
              <w:left w:w="144" w:type="dxa"/>
              <w:bottom w:w="72" w:type="dxa"/>
              <w:right w:w="144" w:type="dxa"/>
            </w:tcMar>
            <w:vAlign w:val="center"/>
          </w:tcPr>
          <w:p w14:paraId="7A3C1BB2" w14:textId="77777777" w:rsidR="005B4743" w:rsidRPr="00F84B4A" w:rsidRDefault="005B4743" w:rsidP="005E6816">
            <w:pPr>
              <w:pStyle w:val="Corpsdetexte"/>
              <w:jc w:val="center"/>
              <w:rPr>
                <w:rFonts w:ascii="Arial" w:hAnsi="Arial"/>
                <w:b/>
                <w:bCs/>
                <w:sz w:val="36"/>
                <w:szCs w:val="36"/>
              </w:rPr>
            </w:pPr>
            <w:r w:rsidRPr="00F84B4A">
              <w:rPr>
                <w:b/>
                <w:bCs/>
              </w:rPr>
              <w:t>Échelle</w:t>
            </w:r>
          </w:p>
        </w:tc>
        <w:tc>
          <w:tcPr>
            <w:tcW w:w="3735" w:type="pct"/>
            <w:shd w:val="clear" w:color="auto" w:fill="auto"/>
            <w:tcMar>
              <w:top w:w="15" w:type="dxa"/>
              <w:left w:w="15" w:type="dxa"/>
              <w:bottom w:w="0" w:type="dxa"/>
              <w:right w:w="15" w:type="dxa"/>
            </w:tcMar>
            <w:vAlign w:val="center"/>
          </w:tcPr>
          <w:p w14:paraId="34E8A8B8" w14:textId="77777777" w:rsidR="005B4743" w:rsidRPr="00F84B4A" w:rsidRDefault="005B4743" w:rsidP="005E6816">
            <w:pPr>
              <w:pStyle w:val="Corpsdetexte"/>
              <w:jc w:val="center"/>
              <w:rPr>
                <w:rFonts w:ascii="Arial" w:hAnsi="Arial"/>
                <w:b/>
                <w:bCs/>
                <w:sz w:val="36"/>
                <w:szCs w:val="36"/>
              </w:rPr>
            </w:pPr>
            <w:r w:rsidRPr="00F84B4A">
              <w:rPr>
                <w:b/>
                <w:bCs/>
              </w:rPr>
              <w:t>Description</w:t>
            </w:r>
          </w:p>
        </w:tc>
      </w:tr>
      <w:tr w:rsidR="005B4743" w:rsidRPr="00F84B4A" w14:paraId="4A229113" w14:textId="77777777" w:rsidTr="009A798D">
        <w:trPr>
          <w:trHeight w:val="351"/>
        </w:trPr>
        <w:tc>
          <w:tcPr>
            <w:tcW w:w="1265" w:type="pct"/>
            <w:shd w:val="clear" w:color="auto" w:fill="1F497D" w:themeFill="text2"/>
            <w:tcMar>
              <w:top w:w="72" w:type="dxa"/>
              <w:left w:w="144" w:type="dxa"/>
              <w:bottom w:w="72" w:type="dxa"/>
              <w:right w:w="144" w:type="dxa"/>
            </w:tcMar>
            <w:vAlign w:val="center"/>
          </w:tcPr>
          <w:p w14:paraId="7210F558" w14:textId="42ECDF24" w:rsidR="005B4743" w:rsidRPr="00F84B4A" w:rsidRDefault="005B4743" w:rsidP="0059335A">
            <w:pPr>
              <w:pStyle w:val="Corpsdetexte"/>
            </w:pPr>
            <w:r w:rsidRPr="00F84B4A">
              <w:t>V</w:t>
            </w:r>
            <w:r w:rsidR="005E6816" w:rsidRPr="00F84B4A">
              <w:t>5</w:t>
            </w:r>
            <w:r w:rsidRPr="00F84B4A">
              <w:t xml:space="preserve"> - Quasi-certain</w:t>
            </w:r>
          </w:p>
        </w:tc>
        <w:tc>
          <w:tcPr>
            <w:tcW w:w="3735" w:type="pct"/>
            <w:shd w:val="clear" w:color="auto" w:fill="F2F2F2" w:themeFill="background1" w:themeFillShade="F2"/>
            <w:tcMar>
              <w:top w:w="15" w:type="dxa"/>
              <w:left w:w="15" w:type="dxa"/>
              <w:bottom w:w="0" w:type="dxa"/>
              <w:right w:w="15" w:type="dxa"/>
            </w:tcMar>
            <w:vAlign w:val="center"/>
          </w:tcPr>
          <w:p w14:paraId="299147E0" w14:textId="77777777" w:rsidR="005B4743" w:rsidRPr="00F84B4A" w:rsidRDefault="005B4743" w:rsidP="00B56984">
            <w:pPr>
              <w:pStyle w:val="Corpsdetexte"/>
            </w:pPr>
            <w:r w:rsidRPr="00F84B4A">
              <w:t>La source de risque va très certainement atteindre son objectif en empruntant l’un des modes opératoires envisagés.</w:t>
            </w:r>
          </w:p>
          <w:p w14:paraId="373AFF8B" w14:textId="77777777" w:rsidR="005B4743" w:rsidRPr="00F84B4A" w:rsidRDefault="005B4743" w:rsidP="00B56984">
            <w:pPr>
              <w:pStyle w:val="Corpsdetexte"/>
              <w:rPr>
                <w:rFonts w:ascii="Arial" w:hAnsi="Arial"/>
                <w:sz w:val="36"/>
                <w:szCs w:val="36"/>
              </w:rPr>
            </w:pPr>
            <w:r w:rsidRPr="00F84B4A">
              <w:t>La vraisemblance du scénario de risque est très élevée.</w:t>
            </w:r>
          </w:p>
        </w:tc>
      </w:tr>
      <w:tr w:rsidR="005B4743" w:rsidRPr="00F84B4A" w14:paraId="04A57CCE" w14:textId="77777777" w:rsidTr="009A798D">
        <w:trPr>
          <w:trHeight w:val="351"/>
        </w:trPr>
        <w:tc>
          <w:tcPr>
            <w:tcW w:w="1265" w:type="pct"/>
            <w:shd w:val="clear" w:color="auto" w:fill="365F91" w:themeFill="accent1" w:themeFillShade="BF"/>
            <w:tcMar>
              <w:top w:w="72" w:type="dxa"/>
              <w:left w:w="144" w:type="dxa"/>
              <w:bottom w:w="72" w:type="dxa"/>
              <w:right w:w="144" w:type="dxa"/>
            </w:tcMar>
            <w:vAlign w:val="center"/>
          </w:tcPr>
          <w:p w14:paraId="343CEA1B" w14:textId="14392DB1" w:rsidR="005B4743" w:rsidRPr="00F84B4A" w:rsidRDefault="005B4743" w:rsidP="0059335A">
            <w:pPr>
              <w:pStyle w:val="Corpsdetexte"/>
            </w:pPr>
            <w:r w:rsidRPr="00F84B4A">
              <w:t>V</w:t>
            </w:r>
            <w:r w:rsidR="005E6816" w:rsidRPr="00F84B4A">
              <w:t>4</w:t>
            </w:r>
            <w:r w:rsidRPr="00F84B4A">
              <w:t xml:space="preserve"> - Très vraisemblable</w:t>
            </w:r>
          </w:p>
        </w:tc>
        <w:tc>
          <w:tcPr>
            <w:tcW w:w="3735" w:type="pct"/>
            <w:shd w:val="clear" w:color="auto" w:fill="F2F2F2" w:themeFill="background1" w:themeFillShade="F2"/>
            <w:tcMar>
              <w:top w:w="15" w:type="dxa"/>
              <w:left w:w="15" w:type="dxa"/>
              <w:bottom w:w="0" w:type="dxa"/>
              <w:right w:w="15" w:type="dxa"/>
            </w:tcMar>
            <w:vAlign w:val="center"/>
          </w:tcPr>
          <w:p w14:paraId="0686CEB2" w14:textId="77777777" w:rsidR="005B4743" w:rsidRPr="00F84B4A" w:rsidRDefault="005B4743" w:rsidP="00B56984">
            <w:pPr>
              <w:pStyle w:val="Corpsdetexte"/>
            </w:pPr>
            <w:r w:rsidRPr="00F84B4A">
              <w:t>La source de risque va probablement atteindre son objectif en empruntant l’un des modes opératoires envisagés.</w:t>
            </w:r>
          </w:p>
          <w:p w14:paraId="4095AD4E" w14:textId="77777777" w:rsidR="005B4743" w:rsidRPr="00F84B4A" w:rsidRDefault="005B4743" w:rsidP="00B56984">
            <w:pPr>
              <w:pStyle w:val="Corpsdetexte"/>
              <w:rPr>
                <w:rFonts w:ascii="Arial" w:hAnsi="Arial"/>
                <w:sz w:val="36"/>
                <w:szCs w:val="36"/>
              </w:rPr>
            </w:pPr>
            <w:r w:rsidRPr="00F84B4A">
              <w:t>La vraisemblance du scénario de risque est élevée.</w:t>
            </w:r>
          </w:p>
        </w:tc>
      </w:tr>
      <w:tr w:rsidR="005B4743" w:rsidRPr="00F84B4A" w14:paraId="4E513E04" w14:textId="77777777" w:rsidTr="009A798D">
        <w:trPr>
          <w:trHeight w:val="351"/>
        </w:trPr>
        <w:tc>
          <w:tcPr>
            <w:tcW w:w="1265" w:type="pct"/>
            <w:tcBorders>
              <w:bottom w:val="single" w:sz="8" w:space="0" w:color="FFFFFF" w:themeColor="background1"/>
            </w:tcBorders>
            <w:shd w:val="clear" w:color="auto" w:fill="548DD4" w:themeFill="text2" w:themeFillTint="99"/>
            <w:tcMar>
              <w:top w:w="72" w:type="dxa"/>
              <w:left w:w="144" w:type="dxa"/>
              <w:bottom w:w="72" w:type="dxa"/>
              <w:right w:w="144" w:type="dxa"/>
            </w:tcMar>
            <w:vAlign w:val="center"/>
          </w:tcPr>
          <w:p w14:paraId="2300F4D4" w14:textId="709A88F5" w:rsidR="005B4743" w:rsidRPr="00F84B4A" w:rsidRDefault="005B4743" w:rsidP="0059335A">
            <w:pPr>
              <w:pStyle w:val="Corpsdetexte"/>
            </w:pPr>
            <w:r w:rsidRPr="00F84B4A">
              <w:t>V</w:t>
            </w:r>
            <w:r w:rsidR="005E6816" w:rsidRPr="00F84B4A">
              <w:t>3</w:t>
            </w:r>
            <w:r w:rsidRPr="00F84B4A">
              <w:t xml:space="preserve"> - Vraisemblable</w:t>
            </w:r>
          </w:p>
        </w:tc>
        <w:tc>
          <w:tcPr>
            <w:tcW w:w="3735" w:type="pct"/>
            <w:shd w:val="clear" w:color="auto" w:fill="F2F2F2" w:themeFill="background1" w:themeFillShade="F2"/>
            <w:tcMar>
              <w:top w:w="15" w:type="dxa"/>
              <w:left w:w="15" w:type="dxa"/>
              <w:bottom w:w="0" w:type="dxa"/>
              <w:right w:w="15" w:type="dxa"/>
            </w:tcMar>
            <w:vAlign w:val="center"/>
          </w:tcPr>
          <w:p w14:paraId="15938A37" w14:textId="77777777" w:rsidR="005B4743" w:rsidRPr="00F84B4A" w:rsidRDefault="005B4743" w:rsidP="00B56984">
            <w:pPr>
              <w:pStyle w:val="Corpsdetexte"/>
            </w:pPr>
            <w:r w:rsidRPr="00F84B4A">
              <w:t>La source de risque est susceptible d’atteindre son objectif en empruntant l’un des modes opératoires envisagés.</w:t>
            </w:r>
          </w:p>
          <w:p w14:paraId="60C429BA" w14:textId="77777777" w:rsidR="005B4743" w:rsidRPr="00F84B4A" w:rsidRDefault="005B4743" w:rsidP="00B56984">
            <w:pPr>
              <w:pStyle w:val="Corpsdetexte"/>
              <w:rPr>
                <w:rFonts w:ascii="Arial" w:hAnsi="Arial"/>
                <w:sz w:val="36"/>
                <w:szCs w:val="36"/>
              </w:rPr>
            </w:pPr>
            <w:r w:rsidRPr="00F84B4A">
              <w:t>La vraisemblance du scénario de risque est significative.</w:t>
            </w:r>
          </w:p>
        </w:tc>
      </w:tr>
      <w:tr w:rsidR="005B4743" w:rsidRPr="00F84B4A" w14:paraId="209B0A90" w14:textId="77777777" w:rsidTr="009A798D">
        <w:trPr>
          <w:trHeight w:val="351"/>
        </w:trPr>
        <w:tc>
          <w:tcPr>
            <w:tcW w:w="1265" w:type="pct"/>
            <w:tcBorders>
              <w:bottom w:val="single" w:sz="8" w:space="0" w:color="FFFFFF" w:themeColor="background1"/>
            </w:tcBorders>
            <w:shd w:val="clear" w:color="auto" w:fill="8DB3E2" w:themeFill="text2" w:themeFillTint="66"/>
            <w:tcMar>
              <w:top w:w="72" w:type="dxa"/>
              <w:left w:w="144" w:type="dxa"/>
              <w:bottom w:w="72" w:type="dxa"/>
              <w:right w:w="144" w:type="dxa"/>
            </w:tcMar>
            <w:vAlign w:val="center"/>
          </w:tcPr>
          <w:p w14:paraId="3E6FC5D0" w14:textId="73851EE7" w:rsidR="005B4743" w:rsidRPr="00F84B4A" w:rsidRDefault="005B4743" w:rsidP="0059335A">
            <w:pPr>
              <w:pStyle w:val="Corpsdetexte"/>
            </w:pPr>
            <w:r w:rsidRPr="00F84B4A">
              <w:t>V</w:t>
            </w:r>
            <w:r w:rsidR="005E6816" w:rsidRPr="00F84B4A">
              <w:t>2</w:t>
            </w:r>
            <w:r w:rsidRPr="00F84B4A">
              <w:t xml:space="preserve"> - Peu vraisemblable</w:t>
            </w:r>
          </w:p>
        </w:tc>
        <w:tc>
          <w:tcPr>
            <w:tcW w:w="3735" w:type="pct"/>
            <w:shd w:val="clear" w:color="auto" w:fill="F2F2F2" w:themeFill="background1" w:themeFillShade="F2"/>
            <w:tcMar>
              <w:top w:w="15" w:type="dxa"/>
              <w:left w:w="15" w:type="dxa"/>
              <w:bottom w:w="0" w:type="dxa"/>
              <w:right w:w="15" w:type="dxa"/>
            </w:tcMar>
            <w:vAlign w:val="center"/>
          </w:tcPr>
          <w:p w14:paraId="45146DE2" w14:textId="77777777" w:rsidR="005B4743" w:rsidRPr="00F84B4A" w:rsidRDefault="005B4743" w:rsidP="00B56984">
            <w:pPr>
              <w:pStyle w:val="Corpsdetexte"/>
            </w:pPr>
            <w:r w:rsidRPr="00F84B4A">
              <w:t>La source de risque a relativement peu de chances d’atteindre son objectif en empruntant l’un des modes opératoires envisagés.</w:t>
            </w:r>
          </w:p>
          <w:p w14:paraId="391A7F56" w14:textId="77777777" w:rsidR="005B4743" w:rsidRPr="00F84B4A" w:rsidRDefault="005B4743" w:rsidP="00B56984">
            <w:pPr>
              <w:pStyle w:val="Corpsdetexte"/>
              <w:rPr>
                <w:rFonts w:ascii="Arial" w:hAnsi="Arial"/>
                <w:sz w:val="36"/>
                <w:szCs w:val="36"/>
              </w:rPr>
            </w:pPr>
            <w:r w:rsidRPr="00F84B4A">
              <w:t>La vraisemblance du scénario de risque est faible.</w:t>
            </w:r>
          </w:p>
        </w:tc>
      </w:tr>
      <w:tr w:rsidR="005B4743" w:rsidRPr="00F84B4A" w14:paraId="787E2AB6" w14:textId="77777777" w:rsidTr="009A798D">
        <w:trPr>
          <w:trHeight w:val="351"/>
        </w:trPr>
        <w:tc>
          <w:tcPr>
            <w:tcW w:w="1265" w:type="pct"/>
            <w:shd w:val="clear" w:color="auto" w:fill="B8CCE4" w:themeFill="accent1" w:themeFillTint="66"/>
            <w:tcMar>
              <w:top w:w="72" w:type="dxa"/>
              <w:left w:w="144" w:type="dxa"/>
              <w:bottom w:w="72" w:type="dxa"/>
              <w:right w:w="144" w:type="dxa"/>
            </w:tcMar>
            <w:vAlign w:val="center"/>
          </w:tcPr>
          <w:p w14:paraId="68318408" w14:textId="54FF8684" w:rsidR="005B4743" w:rsidRPr="00F84B4A" w:rsidRDefault="06441BBB" w:rsidP="0059335A">
            <w:pPr>
              <w:pStyle w:val="Corpsdetexte"/>
            </w:pPr>
            <w:r w:rsidRPr="00F84B4A">
              <w:t>V</w:t>
            </w:r>
            <w:r w:rsidR="005E6816" w:rsidRPr="00F84B4A">
              <w:t>1</w:t>
            </w:r>
            <w:r w:rsidRPr="00F84B4A">
              <w:t xml:space="preserve"> - Invraisemblable</w:t>
            </w:r>
          </w:p>
        </w:tc>
        <w:tc>
          <w:tcPr>
            <w:tcW w:w="3735" w:type="pct"/>
            <w:shd w:val="clear" w:color="auto" w:fill="F2F2F2" w:themeFill="background1" w:themeFillShade="F2"/>
            <w:tcMar>
              <w:top w:w="15" w:type="dxa"/>
              <w:left w:w="15" w:type="dxa"/>
              <w:bottom w:w="0" w:type="dxa"/>
              <w:right w:w="15" w:type="dxa"/>
            </w:tcMar>
            <w:vAlign w:val="center"/>
          </w:tcPr>
          <w:p w14:paraId="0E3BA27A" w14:textId="77777777" w:rsidR="005B4743" w:rsidRPr="00F84B4A" w:rsidRDefault="005B4743" w:rsidP="00B56984">
            <w:pPr>
              <w:pStyle w:val="Corpsdetexte"/>
            </w:pPr>
            <w:r w:rsidRPr="00F84B4A">
              <w:t>La source de risque a très peu de chances d’atteindre son objectif visé en empruntant l’un des modes opératoires envisagés.</w:t>
            </w:r>
          </w:p>
          <w:p w14:paraId="6442ED69" w14:textId="77777777" w:rsidR="005B4743" w:rsidRPr="00F84B4A" w:rsidRDefault="005B4743" w:rsidP="00B56984">
            <w:pPr>
              <w:pStyle w:val="Corpsdetexte"/>
            </w:pPr>
            <w:r w:rsidRPr="00F84B4A">
              <w:t>La vraisemblance du scénario de risque est très faible.</w:t>
            </w:r>
          </w:p>
        </w:tc>
      </w:tr>
    </w:tbl>
    <w:p w14:paraId="4D2E12B8" w14:textId="77777777" w:rsidR="005B4743" w:rsidRPr="00F84B4A" w:rsidRDefault="005B4743" w:rsidP="0059335A">
      <w:pPr>
        <w:pStyle w:val="Corpsdetexte"/>
      </w:pPr>
    </w:p>
    <w:p w14:paraId="3B4B573C" w14:textId="75BCE481" w:rsidR="001A0170" w:rsidRPr="00F84B4A" w:rsidRDefault="001A0170" w:rsidP="00B92F3E">
      <w:pPr>
        <w:pStyle w:val="Corpsdetexte"/>
        <w:spacing w:after="120"/>
      </w:pPr>
    </w:p>
    <w:p w14:paraId="6F5CD9ED" w14:textId="77777777" w:rsidR="00633D59" w:rsidRPr="00F84B4A" w:rsidRDefault="00633D59" w:rsidP="0059335A">
      <w:pPr>
        <w:pStyle w:val="Corpsdetexte"/>
      </w:pPr>
    </w:p>
    <w:p w14:paraId="4EF7FBD7" w14:textId="77777777" w:rsidR="00633D59" w:rsidRPr="00F84B4A" w:rsidRDefault="00633D59" w:rsidP="00B92F3E">
      <w:pPr>
        <w:pStyle w:val="TitreAnnexe"/>
        <w:rPr>
          <w:noProof w:val="0"/>
        </w:rPr>
        <w:sectPr w:rsidR="00633D59" w:rsidRPr="00F84B4A" w:rsidSect="003D2A30">
          <w:pgSz w:w="11906" w:h="16838"/>
          <w:pgMar w:top="1332" w:right="964" w:bottom="964" w:left="1417" w:header="709" w:footer="709" w:gutter="0"/>
          <w:cols w:space="708"/>
          <w:docGrid w:linePitch="360"/>
        </w:sectPr>
      </w:pPr>
    </w:p>
    <w:p w14:paraId="1428F13F" w14:textId="240D88B3" w:rsidR="00825D20" w:rsidRPr="00F84B4A" w:rsidRDefault="00825D20" w:rsidP="00B92F3E">
      <w:pPr>
        <w:pStyle w:val="TitreAnnexe"/>
        <w:rPr>
          <w:noProof w:val="0"/>
        </w:rPr>
      </w:pPr>
      <w:bookmarkStart w:id="77" w:name="_Toc71624344"/>
      <w:bookmarkStart w:id="78" w:name="Appendice_VII"/>
      <w:r w:rsidRPr="00F84B4A">
        <w:rPr>
          <w:noProof w:val="0"/>
        </w:rPr>
        <w:lastRenderedPageBreak/>
        <w:t>A</w:t>
      </w:r>
      <w:r w:rsidR="00A01659" w:rsidRPr="00F84B4A">
        <w:rPr>
          <w:noProof w:val="0"/>
        </w:rPr>
        <w:t>ppendice</w:t>
      </w:r>
      <w:r w:rsidR="001B129D" w:rsidRPr="00F84B4A">
        <w:rPr>
          <w:noProof w:val="0"/>
        </w:rPr>
        <w:t xml:space="preserve"> </w:t>
      </w:r>
      <w:r w:rsidRPr="00F84B4A">
        <w:rPr>
          <w:noProof w:val="0"/>
        </w:rPr>
        <w:t>V</w:t>
      </w:r>
      <w:r w:rsidR="00117D7C" w:rsidRPr="00F84B4A">
        <w:rPr>
          <w:noProof w:val="0"/>
        </w:rPr>
        <w:t>I</w:t>
      </w:r>
      <w:r w:rsidR="007133A0">
        <w:rPr>
          <w:noProof w:val="0"/>
        </w:rPr>
        <w:t>I</w:t>
      </w:r>
      <w:r w:rsidR="00F9312A" w:rsidRPr="00F84B4A">
        <w:rPr>
          <w:noProof w:val="0"/>
        </w:rPr>
        <w:t> :</w:t>
      </w:r>
      <w:r w:rsidRPr="00F84B4A">
        <w:rPr>
          <w:noProof w:val="0"/>
        </w:rPr>
        <w:t xml:space="preserve"> Glossaire </w:t>
      </w:r>
      <w:bookmarkEnd w:id="76"/>
      <w:r w:rsidR="00F9312A" w:rsidRPr="00F84B4A">
        <w:rPr>
          <w:noProof w:val="0"/>
        </w:rPr>
        <w:t xml:space="preserve">méthode EBIOS </w:t>
      </w:r>
      <w:proofErr w:type="spellStart"/>
      <w:r w:rsidR="00F9312A" w:rsidRPr="00F84B4A">
        <w:rPr>
          <w:noProof w:val="0"/>
        </w:rPr>
        <w:t>Risk</w:t>
      </w:r>
      <w:proofErr w:type="spellEnd"/>
      <w:r w:rsidR="001B6457" w:rsidRPr="00F84B4A">
        <w:rPr>
          <w:noProof w:val="0"/>
        </w:rPr>
        <w:t xml:space="preserve"> Manager</w:t>
      </w:r>
      <w:bookmarkEnd w:id="77"/>
    </w:p>
    <w:bookmarkEnd w:id="78"/>
    <w:p w14:paraId="732E1C21" w14:textId="77777777" w:rsidR="00815741" w:rsidRPr="00F84B4A" w:rsidRDefault="00815741" w:rsidP="0059335A">
      <w:pPr>
        <w:pStyle w:val="Corpsdetexte"/>
        <w:rPr>
          <w:b/>
        </w:rPr>
      </w:pPr>
      <w:r w:rsidRPr="00F84B4A">
        <w:rPr>
          <w:b/>
        </w:rPr>
        <w:t xml:space="preserve">ANSSI : </w:t>
      </w:r>
      <w:r w:rsidRPr="00F84B4A">
        <w:t>Agence Nationale de la Sécurité et des Systèmes d’Information</w:t>
      </w:r>
    </w:p>
    <w:p w14:paraId="61DDCCDA" w14:textId="77777777" w:rsidR="00825D20" w:rsidRPr="00F84B4A" w:rsidRDefault="00825D20" w:rsidP="0059335A">
      <w:pPr>
        <w:pStyle w:val="Corpsdetexte"/>
      </w:pPr>
      <w:r w:rsidRPr="00F84B4A">
        <w:rPr>
          <w:b/>
        </w:rPr>
        <w:t xml:space="preserve">Action élémentaire : </w:t>
      </w:r>
      <w:r w:rsidRPr="00F84B4A">
        <w:t xml:space="preserve">action unitaire exécutée par une source de risque sur un bien support dans le cadre d’un scénario opérationnel. </w:t>
      </w:r>
    </w:p>
    <w:p w14:paraId="71824D0F" w14:textId="77777777" w:rsidR="00825D20" w:rsidRPr="00F84B4A" w:rsidRDefault="00825D20" w:rsidP="0059335A">
      <w:pPr>
        <w:pStyle w:val="Corpsdetexte"/>
      </w:pPr>
      <w:r w:rsidRPr="00F84B4A">
        <w:t>Exemples : exploiter une vulnérabilité, envoyer un mail piégé, effacer des traces, augmenter des privilèges.</w:t>
      </w:r>
    </w:p>
    <w:p w14:paraId="11D86A72" w14:textId="77777777" w:rsidR="00825D20" w:rsidRPr="00F84B4A" w:rsidRDefault="00825D20" w:rsidP="0059335A">
      <w:pPr>
        <w:pStyle w:val="Corpsdetexte"/>
      </w:pPr>
      <w:r w:rsidRPr="00F84B4A">
        <w:rPr>
          <w:b/>
        </w:rPr>
        <w:t xml:space="preserve">Besoins de sécurité : </w:t>
      </w:r>
      <w:r w:rsidRPr="00F84B4A">
        <w:t>propriété de sécurité à garantir pour une valeur métier. Elle traduit un enjeu de sécurité pour la valeur métier.</w:t>
      </w:r>
    </w:p>
    <w:p w14:paraId="3DDAAD24" w14:textId="77777777" w:rsidR="00825D20" w:rsidRPr="00F84B4A" w:rsidRDefault="00825D20" w:rsidP="0059335A">
      <w:pPr>
        <w:pStyle w:val="Corpsdetexte"/>
      </w:pPr>
      <w:r w:rsidRPr="00F84B4A">
        <w:t>Exemples : disponibilité, intégrité, confidentialité, traçabilité.</w:t>
      </w:r>
    </w:p>
    <w:p w14:paraId="2CA00F0D" w14:textId="77777777" w:rsidR="00825D20" w:rsidRPr="00F84B4A" w:rsidRDefault="00825D20" w:rsidP="0059335A">
      <w:pPr>
        <w:pStyle w:val="Corpsdetexte"/>
      </w:pPr>
      <w:r w:rsidRPr="00F84B4A">
        <w:rPr>
          <w:b/>
        </w:rPr>
        <w:t xml:space="preserve">Biens support : </w:t>
      </w:r>
      <w:r w:rsidRPr="00F84B4A">
        <w:t>composante du système d’information sur laquelle repose une ou plusieurs valeurs métier. Un bien support peut être de nature numérique, physique ou organisationnelle.</w:t>
      </w:r>
    </w:p>
    <w:p w14:paraId="135594EF" w14:textId="77777777" w:rsidR="00825D20" w:rsidRPr="00F84B4A" w:rsidRDefault="00825D20" w:rsidP="0059335A">
      <w:pPr>
        <w:pStyle w:val="Corpsdetexte"/>
      </w:pPr>
      <w:r w:rsidRPr="00F84B4A">
        <w:t>Exemples : serveur, local technique, dispositif de vidéo protection, administrateurs.</w:t>
      </w:r>
    </w:p>
    <w:p w14:paraId="5D60F751" w14:textId="77777777" w:rsidR="00825D20" w:rsidRPr="00F84B4A" w:rsidRDefault="00825D20" w:rsidP="0059335A">
      <w:pPr>
        <w:pStyle w:val="Corpsdetexte"/>
      </w:pPr>
      <w:r w:rsidRPr="00F84B4A">
        <w:rPr>
          <w:b/>
        </w:rPr>
        <w:t xml:space="preserve">Biens support critique : </w:t>
      </w:r>
      <w:r w:rsidRPr="00F84B4A">
        <w:t xml:space="preserve">bien support susceptible d’être ciblé par une source de risque pour atteindre son objectif. Les biens supports critiques sont ceux qui apparaissent dans les scénarios opérationnels.  </w:t>
      </w:r>
    </w:p>
    <w:p w14:paraId="3CE9F421" w14:textId="77777777" w:rsidR="00825D20" w:rsidRPr="00F84B4A" w:rsidRDefault="00825D20" w:rsidP="0059335A">
      <w:pPr>
        <w:pStyle w:val="Corpsdetexte"/>
      </w:pPr>
      <w:r w:rsidRPr="00F84B4A">
        <w:rPr>
          <w:b/>
        </w:rPr>
        <w:t xml:space="preserve">Cartographie de menace numérique de l’écosystème : </w:t>
      </w:r>
      <w:r w:rsidRPr="00F84B4A">
        <w:t>représentation visuelle du niveau de menace numérique des parties prenantes de l’écosystème vis-à-vis de l’objet étudié.</w:t>
      </w:r>
    </w:p>
    <w:p w14:paraId="6F826EC5" w14:textId="77777777" w:rsidR="00825D20" w:rsidRPr="00F84B4A" w:rsidRDefault="00825D20" w:rsidP="0059335A">
      <w:pPr>
        <w:pStyle w:val="Corpsdetexte"/>
      </w:pPr>
      <w:r w:rsidRPr="00F84B4A">
        <w:rPr>
          <w:b/>
        </w:rPr>
        <w:t xml:space="preserve">Cartographie du risque : </w:t>
      </w:r>
      <w:r w:rsidRPr="00F84B4A">
        <w:t>représentation visuelle des risques issus des activités d’appréciation du risque.</w:t>
      </w:r>
    </w:p>
    <w:p w14:paraId="182F487D" w14:textId="77777777" w:rsidR="00825D20" w:rsidRPr="00F84B4A" w:rsidRDefault="00825D20" w:rsidP="0059335A">
      <w:pPr>
        <w:pStyle w:val="Corpsdetexte"/>
      </w:pPr>
      <w:r w:rsidRPr="00F84B4A">
        <w:rPr>
          <w:b/>
        </w:rPr>
        <w:t>Chemin d’attaque :</w:t>
      </w:r>
      <w:r w:rsidRPr="00F84B4A">
        <w:t xml:space="preserve"> suite d’événements distincts que la source de risque devra probablement générer pour atteindre son objectif. Cette terminologie concerne les scénarios stratégiques.</w:t>
      </w:r>
    </w:p>
    <w:p w14:paraId="0E532A7C" w14:textId="77777777" w:rsidR="00825D20" w:rsidRPr="00F84B4A" w:rsidRDefault="00825D20" w:rsidP="0059335A">
      <w:pPr>
        <w:pStyle w:val="Corpsdetexte"/>
      </w:pPr>
      <w:r w:rsidRPr="00F84B4A">
        <w:rPr>
          <w:b/>
        </w:rPr>
        <w:t>Evénement intermédiaire</w:t>
      </w:r>
      <w:r w:rsidRPr="00F84B4A">
        <w:t> : dans la séquence d’un scénario stratégique, un événement intermédiaire peut être généré par la source de risque à l’égard d’une partie prenante de l’écosystème en vue de faciliter l’atteinte de son objectif.</w:t>
      </w:r>
    </w:p>
    <w:p w14:paraId="76F117AE" w14:textId="77777777" w:rsidR="00825D20" w:rsidRPr="00F84B4A" w:rsidRDefault="00825D20" w:rsidP="0059335A">
      <w:pPr>
        <w:pStyle w:val="Corpsdetexte"/>
      </w:pPr>
      <w:r w:rsidRPr="00F84B4A">
        <w:rPr>
          <w:b/>
        </w:rPr>
        <w:t>Evènement redouté :</w:t>
      </w:r>
      <w:r w:rsidRPr="00F84B4A">
        <w:t xml:space="preserve"> un événement redouté est associé à une valeur métier et porte atteinte à un critère ou besoin de sécurité de la valeur métier (exemple : indisponibilité d’un service, modification illégitime de données, divulgations de données classifiées). Les événements redoutés à exploiter sont ceux des scénarios stratégiques et se rapportent à l’impact d’une attaque sur une valeur métier. Chaque événement redouté est évalué selon le niveau de gravité des conséquences, à partir d’une métrique.</w:t>
      </w:r>
    </w:p>
    <w:p w14:paraId="70493A6A" w14:textId="2FAC06F5" w:rsidR="00825D20" w:rsidRPr="00F84B4A" w:rsidRDefault="00825D20" w:rsidP="0059335A">
      <w:pPr>
        <w:pStyle w:val="Corpsdetexte"/>
      </w:pPr>
      <w:r w:rsidRPr="00F84B4A">
        <w:rPr>
          <w:b/>
        </w:rPr>
        <w:t>Gravité :</w:t>
      </w:r>
      <w:r w:rsidRPr="00F84B4A">
        <w:t xml:space="preserve"> estimation du </w:t>
      </w:r>
      <w:r w:rsidR="00F65430" w:rsidRPr="00F84B4A">
        <w:t>niveau et</w:t>
      </w:r>
      <w:r w:rsidRPr="00F84B4A">
        <w:t xml:space="preserve"> de l’intensité des effets d’un risque. La gravité fournit une mesure des impacts préjudiciables perçus, qu’ils soient directs ou indirects.</w:t>
      </w:r>
    </w:p>
    <w:p w14:paraId="275646B6" w14:textId="77777777" w:rsidR="00825D20" w:rsidRPr="00F84B4A" w:rsidRDefault="00825D20" w:rsidP="0059335A">
      <w:pPr>
        <w:pStyle w:val="Corpsdetexte"/>
      </w:pPr>
      <w:r w:rsidRPr="00F84B4A">
        <w:rPr>
          <w:b/>
        </w:rPr>
        <w:t>Menace :</w:t>
      </w:r>
      <w:r w:rsidRPr="00F84B4A">
        <w:t xml:space="preserve"> terme générique utilisée pour désigner toute intention hostile de nuire dans le cyber espace. Une menace peut être ciblée ou non sur l’objet de l’étude.</w:t>
      </w:r>
    </w:p>
    <w:p w14:paraId="4098DFB6" w14:textId="77777777" w:rsidR="00825D20" w:rsidRPr="00F84B4A" w:rsidRDefault="00825D20" w:rsidP="0059335A">
      <w:pPr>
        <w:pStyle w:val="Corpsdetexte"/>
      </w:pPr>
      <w:r w:rsidRPr="00F84B4A">
        <w:rPr>
          <w:b/>
        </w:rPr>
        <w:t>Mesures de sécurité :</w:t>
      </w:r>
      <w:r w:rsidRPr="00F84B4A">
        <w:t xml:space="preserve"> moyen de traiter un risque prenant les formes de solutions ou d’exigences pouvant être inscrite dans un contrat.</w:t>
      </w:r>
    </w:p>
    <w:p w14:paraId="41420010" w14:textId="74C90DD1" w:rsidR="00825D20" w:rsidRPr="00F84B4A" w:rsidRDefault="00F65430" w:rsidP="0059335A">
      <w:pPr>
        <w:pStyle w:val="Corpsdetexte"/>
      </w:pPr>
      <w:r w:rsidRPr="00F84B4A">
        <w:t>Nota :</w:t>
      </w:r>
      <w:r w:rsidR="00825D20" w:rsidRPr="00F84B4A">
        <w:t xml:space="preserve"> une mesure peut être d’ordre fonctionnel, technique ou organisationnel ;</w:t>
      </w:r>
      <w:r w:rsidR="00AA254D" w:rsidRPr="00F84B4A">
        <w:t xml:space="preserve"> </w:t>
      </w:r>
      <w:r w:rsidR="00825D20" w:rsidRPr="00F84B4A">
        <w:t>elle peut agir sur une valeur métier, un bien support, une partie prenante de l’écosystème</w:t>
      </w:r>
      <w:r w:rsidR="00AA254D" w:rsidRPr="00F84B4A">
        <w:t xml:space="preserve">, </w:t>
      </w:r>
      <w:r w:rsidR="00825D20" w:rsidRPr="00F84B4A">
        <w:t>certaines mesures peuvent se renforcer mutuellement en agissant selon les axes complémentaires (gouvernance, protection, défense, résilience).</w:t>
      </w:r>
    </w:p>
    <w:p w14:paraId="0DEC2490" w14:textId="77777777" w:rsidR="00825D20" w:rsidRPr="00F84B4A" w:rsidRDefault="00825D20" w:rsidP="0059335A">
      <w:pPr>
        <w:pStyle w:val="Corpsdetexte"/>
        <w:rPr>
          <w:b/>
        </w:rPr>
      </w:pPr>
      <w:r w:rsidRPr="00F84B4A">
        <w:rPr>
          <w:b/>
        </w:rPr>
        <w:t xml:space="preserve">Mission : </w:t>
      </w:r>
      <w:r w:rsidRPr="00F84B4A">
        <w:t>fonction, finalité, raison d’être de l’objet de l’étude</w:t>
      </w:r>
    </w:p>
    <w:p w14:paraId="48C28A9E" w14:textId="77777777" w:rsidR="00825D20" w:rsidRPr="00F84B4A" w:rsidRDefault="00825D20" w:rsidP="0059335A">
      <w:pPr>
        <w:pStyle w:val="Corpsdetexte"/>
        <w:rPr>
          <w:b/>
        </w:rPr>
      </w:pPr>
      <w:r w:rsidRPr="00F84B4A">
        <w:rPr>
          <w:b/>
        </w:rPr>
        <w:t xml:space="preserve">Mode opératoire : </w:t>
      </w:r>
      <w:r w:rsidRPr="00F84B4A">
        <w:t>suite d’actions élémentaires que la source de risque devra probablement réaliser pour atteindre son objectif. Cette terminologie concerne les scénarios opérationnels.</w:t>
      </w:r>
    </w:p>
    <w:p w14:paraId="25004088" w14:textId="77777777" w:rsidR="00825D20" w:rsidRPr="00F84B4A" w:rsidRDefault="00825D20" w:rsidP="0059335A">
      <w:pPr>
        <w:pStyle w:val="Corpsdetexte"/>
        <w:rPr>
          <w:b/>
        </w:rPr>
      </w:pPr>
      <w:r w:rsidRPr="00F84B4A">
        <w:rPr>
          <w:b/>
        </w:rPr>
        <w:t xml:space="preserve">Niveau de menace d’une partie prenante : </w:t>
      </w:r>
      <w:r w:rsidRPr="00F84B4A">
        <w:t>donne une mesure du potentiel de risque que fait peser une partie prenante de l’écosystème sur l’objet de l’étude, compte tenu de son interaction avec lui, de sa vulnérabilité, de son exposition au risque, de sa fiabilité, etc.</w:t>
      </w:r>
    </w:p>
    <w:p w14:paraId="463A44C8" w14:textId="77777777" w:rsidR="00825D20" w:rsidRPr="00F84B4A" w:rsidRDefault="00825D20" w:rsidP="0059335A">
      <w:pPr>
        <w:pStyle w:val="Corpsdetexte"/>
        <w:rPr>
          <w:b/>
        </w:rPr>
      </w:pPr>
      <w:r w:rsidRPr="00F84B4A">
        <w:rPr>
          <w:b/>
        </w:rPr>
        <w:t xml:space="preserve">Objectif visé (OV) : </w:t>
      </w:r>
      <w:r w:rsidRPr="00F84B4A">
        <w:t>finalité visée par une source de risque, selon ses motivations.</w:t>
      </w:r>
    </w:p>
    <w:p w14:paraId="62DEF3A0" w14:textId="77777777" w:rsidR="00825D20" w:rsidRPr="00F84B4A" w:rsidRDefault="00825D20" w:rsidP="0059335A">
      <w:pPr>
        <w:pStyle w:val="Corpsdetexte"/>
      </w:pPr>
      <w:r w:rsidRPr="00F84B4A">
        <w:t>Exemples : voler des informations à des fins lucratives ou d’espionnage industriel, diffuser un message idéologique, se venger d’un organisme, générer une crise sanitaire.</w:t>
      </w:r>
    </w:p>
    <w:p w14:paraId="42DA0808" w14:textId="77777777" w:rsidR="00825D20" w:rsidRPr="00F84B4A" w:rsidRDefault="00825D20" w:rsidP="0059335A">
      <w:pPr>
        <w:pStyle w:val="Corpsdetexte"/>
        <w:rPr>
          <w:b/>
        </w:rPr>
      </w:pPr>
      <w:r w:rsidRPr="00F84B4A">
        <w:rPr>
          <w:b/>
        </w:rPr>
        <w:t xml:space="preserve">Partie prenante : </w:t>
      </w:r>
      <w:r w:rsidRPr="00F84B4A">
        <w:t xml:space="preserve">élément de l’écosystème (personne, système d’information ou organisation) qui peut être </w:t>
      </w:r>
      <w:r w:rsidRPr="00F84B4A">
        <w:rPr>
          <w:u w:val="single"/>
        </w:rPr>
        <w:t>interne</w:t>
      </w:r>
      <w:r w:rsidRPr="00F84B4A">
        <w:t xml:space="preserve"> ou </w:t>
      </w:r>
      <w:r w:rsidRPr="00F84B4A">
        <w:rPr>
          <w:u w:val="single"/>
        </w:rPr>
        <w:t>externe</w:t>
      </w:r>
      <w:r w:rsidRPr="00F84B4A">
        <w:t xml:space="preserve"> à l’organisation de l’objet de l’étude.</w:t>
      </w:r>
    </w:p>
    <w:p w14:paraId="09574191" w14:textId="77777777" w:rsidR="00825D20" w:rsidRPr="00F84B4A" w:rsidRDefault="00825D20" w:rsidP="0059335A">
      <w:pPr>
        <w:pStyle w:val="Corpsdetexte"/>
      </w:pPr>
      <w:r w:rsidRPr="00F84B4A">
        <w:lastRenderedPageBreak/>
        <w:t>Exemples : partenaire, prestataire, client, fournisseur, filiale, service connexe support.</w:t>
      </w:r>
    </w:p>
    <w:p w14:paraId="015067E5" w14:textId="77777777" w:rsidR="00825D20" w:rsidRPr="00F84B4A" w:rsidRDefault="00825D20" w:rsidP="0059335A">
      <w:pPr>
        <w:pStyle w:val="Corpsdetexte"/>
      </w:pPr>
      <w:r w:rsidRPr="00F84B4A">
        <w:rPr>
          <w:b/>
        </w:rPr>
        <w:t xml:space="preserve">Partie prenante critique : </w:t>
      </w:r>
      <w:r w:rsidRPr="00F84B4A">
        <w:t>partie prenante de l’écosystème susceptible de constituer un vecteur d’attaque privilégié, du fait par exemple de son accès numérique privilégié à l’objet de l’étude, de sa vulnérabilité ou de son exposition au risque. Les parties prenantes critiques sont identifiées dans la cartographie de menace numérique de l’écosystème.</w:t>
      </w:r>
    </w:p>
    <w:p w14:paraId="52A4D55B" w14:textId="77777777" w:rsidR="00825D20" w:rsidRPr="00F84B4A" w:rsidRDefault="00825D20" w:rsidP="0059335A">
      <w:pPr>
        <w:pStyle w:val="Corpsdetexte"/>
      </w:pPr>
      <w:r w:rsidRPr="00F84B4A">
        <w:rPr>
          <w:b/>
        </w:rPr>
        <w:t xml:space="preserve">Risque initial : </w:t>
      </w:r>
      <w:r w:rsidRPr="00F84B4A">
        <w:t>scénario de risque évalué avant application de la stratégie de traitement du risque. Cette évaluation repose sur la gravité et la vraisemblance du risque.</w:t>
      </w:r>
    </w:p>
    <w:p w14:paraId="65DCF0F3" w14:textId="77777777" w:rsidR="00825D20" w:rsidRPr="00F84B4A" w:rsidRDefault="00825D20" w:rsidP="0059335A">
      <w:pPr>
        <w:pStyle w:val="Corpsdetexte"/>
      </w:pPr>
      <w:r w:rsidRPr="00F84B4A">
        <w:rPr>
          <w:b/>
        </w:rPr>
        <w:t xml:space="preserve">Risque résiduel : </w:t>
      </w:r>
      <w:r w:rsidRPr="00F84B4A">
        <w:t>scénario de risque subsistant après application de la stratégie de traitement du risque. Cette évaluation repose sur la gravité et la vraisemblance du risque.</w:t>
      </w:r>
    </w:p>
    <w:p w14:paraId="7F3C879E" w14:textId="77777777" w:rsidR="00825D20" w:rsidRPr="00F84B4A" w:rsidRDefault="00825D20" w:rsidP="0059335A">
      <w:pPr>
        <w:pStyle w:val="Corpsdetexte"/>
      </w:pPr>
      <w:r w:rsidRPr="00F84B4A">
        <w:rPr>
          <w:b/>
        </w:rPr>
        <w:t xml:space="preserve">Scénarios de risque : </w:t>
      </w:r>
      <w:r w:rsidRPr="00F84B4A">
        <w:t xml:space="preserve">scénario complet, allant de la source de risque à l’objectif visé par elle, décrivant un chemin d’attaque et le scénario opérationnel associé. </w:t>
      </w:r>
    </w:p>
    <w:p w14:paraId="4BE23E79" w14:textId="1B01EC9A" w:rsidR="00825D20" w:rsidRPr="00F84B4A" w:rsidRDefault="003C4768" w:rsidP="0059335A">
      <w:pPr>
        <w:pStyle w:val="Corpsdetexte"/>
      </w:pPr>
      <w:r w:rsidRPr="00F84B4A">
        <w:t>Nota</w:t>
      </w:r>
      <w:r w:rsidR="00825D20" w:rsidRPr="00F84B4A">
        <w:t xml:space="preserve"> : dans la méthode EBIOS </w:t>
      </w:r>
      <w:proofErr w:type="spellStart"/>
      <w:r w:rsidR="00825D20" w:rsidRPr="00F84B4A">
        <w:t>R</w:t>
      </w:r>
      <w:r w:rsidRPr="00F84B4A">
        <w:t>isk</w:t>
      </w:r>
      <w:proofErr w:type="spellEnd"/>
      <w:r w:rsidRPr="00F84B4A">
        <w:t xml:space="preserve"> </w:t>
      </w:r>
      <w:r w:rsidR="00825D20" w:rsidRPr="00F84B4A">
        <w:t>M</w:t>
      </w:r>
      <w:r w:rsidRPr="00F84B4A">
        <w:t>anager</w:t>
      </w:r>
      <w:r w:rsidR="00825D20" w:rsidRPr="00F84B4A">
        <w:t xml:space="preserve"> </w:t>
      </w:r>
      <w:r w:rsidR="00A74BF5" w:rsidRPr="00F84B4A">
        <w:t>son</w:t>
      </w:r>
      <w:r w:rsidR="00825D20" w:rsidRPr="00F84B4A">
        <w:t>t considéré</w:t>
      </w:r>
      <w:r w:rsidR="00A74BF5" w:rsidRPr="00F84B4A">
        <w:t>s</w:t>
      </w:r>
      <w:r w:rsidR="00825D20" w:rsidRPr="00F84B4A">
        <w:t xml:space="preserve"> uniquement les scénarios de risque numérique intentionnel.</w:t>
      </w:r>
    </w:p>
    <w:p w14:paraId="487A7EEA" w14:textId="33DE81B3" w:rsidR="00825D20" w:rsidRPr="00F84B4A" w:rsidRDefault="00F65430" w:rsidP="0059335A">
      <w:pPr>
        <w:pStyle w:val="Corpsdetexte"/>
      </w:pPr>
      <w:r w:rsidRPr="00F84B4A">
        <w:rPr>
          <w:b/>
        </w:rPr>
        <w:t>Scénario opérationnel</w:t>
      </w:r>
      <w:r w:rsidR="00825D20" w:rsidRPr="00F84B4A">
        <w:rPr>
          <w:b/>
        </w:rPr>
        <w:t xml:space="preserve"> : </w:t>
      </w:r>
      <w:r w:rsidR="00825D20" w:rsidRPr="00F84B4A">
        <w:t>encha</w:t>
      </w:r>
      <w:r w:rsidR="00A74BF5" w:rsidRPr="00F84B4A">
        <w:t>î</w:t>
      </w:r>
      <w:r w:rsidR="00825D20" w:rsidRPr="00F84B4A">
        <w:t>nement d’actions élémentaires portées sur les biens supports de l’objet étudié ou de son écosystème. Planifiés par la source de risque en vue d’atteindre un objectif déterminé, les scénarios opérationnels sont évalués en termes de vraisemblance.</w:t>
      </w:r>
    </w:p>
    <w:p w14:paraId="6BA96116" w14:textId="390B3229" w:rsidR="00825D20" w:rsidRPr="00F84B4A" w:rsidRDefault="00F65430" w:rsidP="0059335A">
      <w:pPr>
        <w:pStyle w:val="Corpsdetexte"/>
      </w:pPr>
      <w:r w:rsidRPr="00F84B4A">
        <w:rPr>
          <w:b/>
        </w:rPr>
        <w:t>Scénario stratégique :</w:t>
      </w:r>
      <w:r w:rsidR="00825D20" w:rsidRPr="00F84B4A">
        <w:rPr>
          <w:b/>
        </w:rPr>
        <w:t xml:space="preserve"> </w:t>
      </w:r>
      <w:r w:rsidR="00825D20" w:rsidRPr="00F84B4A">
        <w:t>chemins d’attaque allant d’une source de risque à un objectif visé en passant par l’écosystème et les valeurs métier de l’objet étudié. Les scénarios stratégiques sont évalués en termes de gravité.</w:t>
      </w:r>
    </w:p>
    <w:p w14:paraId="1DE1E839" w14:textId="77777777" w:rsidR="00825D20" w:rsidRPr="00F84B4A" w:rsidRDefault="00825D20" w:rsidP="0059335A">
      <w:pPr>
        <w:pStyle w:val="Corpsdetexte"/>
      </w:pPr>
      <w:r w:rsidRPr="00F84B4A">
        <w:rPr>
          <w:b/>
        </w:rPr>
        <w:t xml:space="preserve">Sources de risque : </w:t>
      </w:r>
      <w:r w:rsidRPr="00F84B4A">
        <w:t>élément, personne, groupe de personnes ou organisation susceptible d’engendrer un risque. Une source de risque peut être caractérisée par sa motivation, ses ressources, ses compétences, ses modes opératoires (de prédilection).</w:t>
      </w:r>
    </w:p>
    <w:p w14:paraId="4DAC3B30" w14:textId="77777777" w:rsidR="00825D20" w:rsidRPr="00F84B4A" w:rsidRDefault="00825D20" w:rsidP="0059335A">
      <w:pPr>
        <w:pStyle w:val="Corpsdetexte"/>
      </w:pPr>
      <w:r w:rsidRPr="00F84B4A">
        <w:t xml:space="preserve">Exemples : services étatiques, </w:t>
      </w:r>
      <w:proofErr w:type="spellStart"/>
      <w:r w:rsidRPr="00F84B4A">
        <w:t>hacktivistes</w:t>
      </w:r>
      <w:proofErr w:type="spellEnd"/>
      <w:r w:rsidRPr="00F84B4A">
        <w:t>, concurrents, employés vengeurs.</w:t>
      </w:r>
    </w:p>
    <w:p w14:paraId="5F9E5E17" w14:textId="7A227AE1" w:rsidR="00825D20" w:rsidRPr="00F84B4A" w:rsidRDefault="00825D20" w:rsidP="0059335A">
      <w:pPr>
        <w:pStyle w:val="Corpsdetexte"/>
      </w:pPr>
      <w:r w:rsidRPr="00F84B4A">
        <w:rPr>
          <w:b/>
        </w:rPr>
        <w:t xml:space="preserve">Stratégie de traitement du risque : </w:t>
      </w:r>
      <w:r w:rsidRPr="00F84B4A">
        <w:t>la stratégie de traitement du risque formalise les seuils d’acceptation du risque et un niveau de sécurité à atteindre en cas de non</w:t>
      </w:r>
      <w:r w:rsidR="00A74BF5" w:rsidRPr="00F84B4A">
        <w:t>-</w:t>
      </w:r>
      <w:r w:rsidRPr="00F84B4A">
        <w:t>acceptation. Elle se réalise à partir de la cartographie du risque initial : pour chaque risque issu des activités d’appréciation du risque, la stratégie de traitement doit définir l’acceptabilité du risque (ex : inacceptable, tolérable, acceptable). Habituellement l’acceptabilité est directement déduite du niveau de risque et la stratégie en est la simple formalisation. Le rôle de la stratégie de traitement du risque est de décider de l’acceptation de chaque risque à la lumière des activités d’appréciations.</w:t>
      </w:r>
    </w:p>
    <w:p w14:paraId="2E602540" w14:textId="77777777" w:rsidR="00825D20" w:rsidRPr="00F84B4A" w:rsidRDefault="00825D20" w:rsidP="0059335A">
      <w:pPr>
        <w:pStyle w:val="Corpsdetexte"/>
      </w:pPr>
      <w:r w:rsidRPr="00F84B4A">
        <w:rPr>
          <w:b/>
        </w:rPr>
        <w:t xml:space="preserve">Surface d’attaque : </w:t>
      </w:r>
      <w:r w:rsidRPr="00F84B4A">
        <w:t>concept utilisé pour évaluer le caractère avéré d’une vulnérabilité et la probabilité qu’elle soit exploitée par un attaquant.</w:t>
      </w:r>
    </w:p>
    <w:p w14:paraId="597D133E" w14:textId="77777777" w:rsidR="00825D20" w:rsidRPr="00F84B4A" w:rsidRDefault="00825D20" w:rsidP="0059335A">
      <w:pPr>
        <w:pStyle w:val="Corpsdetexte"/>
        <w:rPr>
          <w:b/>
        </w:rPr>
      </w:pPr>
      <w:r w:rsidRPr="00F84B4A">
        <w:rPr>
          <w:b/>
        </w:rPr>
        <w:t xml:space="preserve">Valeur métier : </w:t>
      </w:r>
      <w:r w:rsidRPr="00F84B4A">
        <w:t>dans le cadre de l’étude composante importante pour l’organisation dans l’accomplissement de sa mission. Cela peut être un service, une fonction support, une étape dans un projet ou toute information ou savoir-faire associé.</w:t>
      </w:r>
    </w:p>
    <w:p w14:paraId="0B584414" w14:textId="17D0F530" w:rsidR="00825D20" w:rsidRPr="00F84B4A" w:rsidRDefault="5357D28F" w:rsidP="0059335A">
      <w:pPr>
        <w:pStyle w:val="Corpsdetexte"/>
      </w:pPr>
      <w:r w:rsidRPr="00F84B4A">
        <w:t>Nota : les valeurs métier représentent le patrimoine informationnel qu’une source de risque aurait intérêt à attaquer pour porter atteinte à l’objet de l’étude.</w:t>
      </w:r>
    </w:p>
    <w:p w14:paraId="7E0AC41E" w14:textId="465AF832" w:rsidR="00825D20" w:rsidRPr="00F84B4A" w:rsidRDefault="00825D20" w:rsidP="0059335A">
      <w:pPr>
        <w:pStyle w:val="Corpsdetexte"/>
      </w:pPr>
      <w:r w:rsidRPr="00F84B4A">
        <w:rPr>
          <w:b/>
        </w:rPr>
        <w:t xml:space="preserve">Vraisemblance : </w:t>
      </w:r>
      <w:r w:rsidRPr="00F84B4A">
        <w:t xml:space="preserve">estimation de la faisabilité ou de la probabilité qu’un risque se réalise, selon l’échelle adoptée (très faible, peu </w:t>
      </w:r>
      <w:r w:rsidR="00F65430" w:rsidRPr="00F84B4A">
        <w:t>vraisemblable ...</w:t>
      </w:r>
      <w:r w:rsidRPr="00F84B4A">
        <w:t>).</w:t>
      </w:r>
    </w:p>
    <w:p w14:paraId="7D5343FA" w14:textId="2AF07420" w:rsidR="00825D20" w:rsidRPr="00F84B4A" w:rsidRDefault="00825D20" w:rsidP="0059335A">
      <w:pPr>
        <w:pStyle w:val="Corpsdetexte"/>
      </w:pPr>
      <w:r w:rsidRPr="00F84B4A">
        <w:rPr>
          <w:b/>
        </w:rPr>
        <w:t xml:space="preserve">Vraisemblance élémentaire : </w:t>
      </w:r>
      <w:r w:rsidRPr="00F84B4A">
        <w:t>vraisemblance d’une action élémentaire identifiée dans un scénario opérationnel. Elle peut être jugement d’un expert ou à l’aide d’échelles. L’évaluation confronte d’une part les ressources et la motivation présumée des sources de risque et d’autre part le socle de sécurité de l’objet étudié et le niveau de vulnérabilité de l’écosystème (surface d’attaque exposée, vulnérabilités structurelles et organisationnelles, capacité de détection et de réaction …).</w:t>
      </w:r>
    </w:p>
    <w:p w14:paraId="33DF7F27" w14:textId="025A7831" w:rsidR="00825D20" w:rsidRPr="00F84B4A" w:rsidRDefault="00825D20" w:rsidP="0059335A">
      <w:pPr>
        <w:pStyle w:val="Corpsdetexte"/>
      </w:pPr>
      <w:r w:rsidRPr="00F84B4A">
        <w:rPr>
          <w:b/>
        </w:rPr>
        <w:t xml:space="preserve">Vulnérabilité : </w:t>
      </w:r>
      <w:r w:rsidRPr="00F84B4A">
        <w:t>faute, par malveillance ou maladresse, dans les spécifications, la conception, la réalisation, l’installation ou la configuration d’un système, ou dans la façon de l’utiliser. Une vulnérabilité peut être utilisée par un code d’exploitation et conduire à une intrusion dans le système.</w:t>
      </w:r>
    </w:p>
    <w:sectPr w:rsidR="00825D20" w:rsidRPr="00F84B4A" w:rsidSect="003D2A30">
      <w:pgSz w:w="11906" w:h="16838"/>
      <w:pgMar w:top="1332" w:right="964" w:bottom="96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A1386E" w14:textId="77777777" w:rsidR="00230927" w:rsidRDefault="00230927" w:rsidP="00D46EDC">
      <w:pPr>
        <w:spacing w:after="0" w:line="240" w:lineRule="auto"/>
      </w:pPr>
      <w:r>
        <w:separator/>
      </w:r>
    </w:p>
  </w:endnote>
  <w:endnote w:type="continuationSeparator" w:id="0">
    <w:p w14:paraId="117D7F32" w14:textId="77777777" w:rsidR="00230927" w:rsidRDefault="00230927" w:rsidP="00D46EDC">
      <w:pPr>
        <w:spacing w:after="0" w:line="240" w:lineRule="auto"/>
      </w:pPr>
      <w:r>
        <w:continuationSeparator/>
      </w:r>
    </w:p>
  </w:endnote>
  <w:endnote w:type="continuationNotice" w:id="1">
    <w:p w14:paraId="14C4E0FA" w14:textId="77777777" w:rsidR="00230927" w:rsidRDefault="002309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rianne">
    <w:altName w:val="Times New Roman"/>
    <w:panose1 w:val="00000000000000000000"/>
    <w:charset w:val="00"/>
    <w:family w:val="modern"/>
    <w:notTrueType/>
    <w:pitch w:val="variable"/>
    <w:sig w:usb0="00000001"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Marianne Light">
    <w:altName w:val="Times New Roman"/>
    <w:panose1 w:val="00000000000000000000"/>
    <w:charset w:val="00"/>
    <w:family w:val="modern"/>
    <w:notTrueType/>
    <w:pitch w:val="variable"/>
    <w:sig w:usb0="00000001" w:usb1="00000000" w:usb2="00000000" w:usb3="00000000" w:csb0="00000003"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4ED08" w14:textId="4F7936D8" w:rsidR="003959B9" w:rsidRPr="00EA0433" w:rsidRDefault="003959B9" w:rsidP="0059335A">
    <w:pPr>
      <w:pStyle w:val="ZRdac"/>
    </w:pPr>
    <w:r>
      <w:tab/>
    </w:r>
    <w:r>
      <w:tab/>
    </w:r>
    <w:r>
      <w:tab/>
    </w:r>
    <w:r>
      <w:tab/>
    </w:r>
    <w:r>
      <w:tab/>
    </w:r>
    <w:r>
      <w:tab/>
    </w:r>
    <w:r>
      <w:tab/>
    </w:r>
    <w:r>
      <w:tab/>
    </w:r>
    <w:r>
      <w:tab/>
    </w:r>
    <w:r>
      <w:tab/>
    </w:r>
    <w:r>
      <w:tab/>
    </w:r>
    <w:r>
      <w:tab/>
    </w:r>
    <w:r w:rsidRPr="00EA0433">
      <w:tab/>
    </w:r>
    <w:sdt>
      <w:sdtPr>
        <w:id w:val="-1448072140"/>
        <w:docPartObj>
          <w:docPartGallery w:val="Page Numbers (Bottom of Page)"/>
          <w:docPartUnique/>
        </w:docPartObj>
      </w:sdtPr>
      <w:sdtEndPr/>
      <w:sdtContent>
        <w:sdt>
          <w:sdtPr>
            <w:id w:val="491921818"/>
            <w:docPartObj>
              <w:docPartGallery w:val="Page Numbers (Bottom of Page)"/>
              <w:docPartUnique/>
            </w:docPartObj>
          </w:sdtPr>
          <w:sdtEndPr/>
          <w:sdtContent>
            <w:r w:rsidRPr="00EA0433">
              <w:fldChar w:fldCharType="begin"/>
            </w:r>
            <w:r w:rsidRPr="00EA0433">
              <w:instrText xml:space="preserve"> PAGE   \* MERGEFORMAT </w:instrText>
            </w:r>
            <w:r w:rsidRPr="00EA0433">
              <w:fldChar w:fldCharType="separate"/>
            </w:r>
            <w:r w:rsidR="0047018D">
              <w:rPr>
                <w:noProof/>
              </w:rPr>
              <w:t>1</w:t>
            </w:r>
            <w:r w:rsidRPr="00EA0433">
              <w:fldChar w:fldCharType="end"/>
            </w:r>
          </w:sdtContent>
        </w:sdt>
        <w:r w:rsidRPr="00EA0433">
          <w:t>/</w:t>
        </w:r>
        <w:fldSimple w:instr="NUMPAGES   \* MERGEFORMAT">
          <w:r w:rsidR="0047018D">
            <w:rPr>
              <w:noProof/>
            </w:rPr>
            <w:t>28</w:t>
          </w:r>
        </w:fldSimple>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ADD31" w14:textId="4D3063F5" w:rsidR="003959B9" w:rsidRPr="007D3C26" w:rsidRDefault="00230927" w:rsidP="00612820">
    <w:pPr>
      <w:pStyle w:val="Pieddepage"/>
      <w:tabs>
        <w:tab w:val="clear" w:pos="4536"/>
        <w:tab w:val="clear" w:pos="9072"/>
        <w:tab w:val="right" w:pos="9923"/>
      </w:tabs>
      <w:jc w:val="right"/>
      <w:rPr>
        <w:rFonts w:ascii="Marianne" w:hAnsi="Marianne" w:cs="Arial"/>
        <w:sz w:val="16"/>
        <w:szCs w:val="16"/>
      </w:rPr>
    </w:pPr>
    <w:sdt>
      <w:sdtPr>
        <w:rPr>
          <w:rFonts w:ascii="Marianne" w:hAnsi="Marianne"/>
        </w:rPr>
        <w:id w:val="-846869639"/>
        <w:docPartObj>
          <w:docPartGallery w:val="Page Numbers (Bottom of Page)"/>
          <w:docPartUnique/>
        </w:docPartObj>
      </w:sdtPr>
      <w:sdtEndPr>
        <w:rPr>
          <w:rFonts w:cs="Arial"/>
          <w:sz w:val="16"/>
          <w:szCs w:val="16"/>
        </w:rPr>
      </w:sdtEndPr>
      <w:sdtContent>
        <w:sdt>
          <w:sdtPr>
            <w:rPr>
              <w:rFonts w:ascii="Marianne" w:hAnsi="Marianne"/>
            </w:rPr>
            <w:id w:val="1076939186"/>
            <w:docPartObj>
              <w:docPartGallery w:val="Page Numbers (Bottom of Page)"/>
              <w:docPartUnique/>
            </w:docPartObj>
          </w:sdtPr>
          <w:sdtEndPr>
            <w:rPr>
              <w:rFonts w:cs="Arial"/>
              <w:sz w:val="16"/>
              <w:szCs w:val="16"/>
            </w:rPr>
          </w:sdtEndPr>
          <w:sdtContent>
            <w:r w:rsidR="003959B9" w:rsidRPr="007D3C26">
              <w:rPr>
                <w:rFonts w:ascii="Marianne" w:hAnsi="Marianne" w:cs="Arial"/>
                <w:sz w:val="16"/>
                <w:szCs w:val="16"/>
              </w:rPr>
              <w:fldChar w:fldCharType="begin"/>
            </w:r>
            <w:r w:rsidR="003959B9" w:rsidRPr="007D3C26">
              <w:rPr>
                <w:rFonts w:ascii="Marianne" w:hAnsi="Marianne" w:cs="Arial"/>
                <w:sz w:val="16"/>
                <w:szCs w:val="16"/>
              </w:rPr>
              <w:instrText>PAGE   \* MERGEFORMAT</w:instrText>
            </w:r>
            <w:r w:rsidR="003959B9" w:rsidRPr="007D3C26">
              <w:rPr>
                <w:rFonts w:ascii="Marianne" w:hAnsi="Marianne" w:cs="Arial"/>
                <w:sz w:val="16"/>
                <w:szCs w:val="16"/>
              </w:rPr>
              <w:fldChar w:fldCharType="separate"/>
            </w:r>
            <w:r w:rsidR="0047018D">
              <w:rPr>
                <w:rFonts w:ascii="Marianne" w:hAnsi="Marianne" w:cs="Arial"/>
                <w:noProof/>
                <w:sz w:val="16"/>
                <w:szCs w:val="16"/>
              </w:rPr>
              <w:t>3</w:t>
            </w:r>
            <w:r w:rsidR="003959B9" w:rsidRPr="007D3C26">
              <w:rPr>
                <w:rFonts w:ascii="Marianne" w:hAnsi="Marianne" w:cs="Arial"/>
                <w:sz w:val="16"/>
                <w:szCs w:val="16"/>
              </w:rPr>
              <w:fldChar w:fldCharType="end"/>
            </w:r>
          </w:sdtContent>
        </w:sdt>
        <w:r w:rsidR="003959B9" w:rsidRPr="007D3C26">
          <w:rPr>
            <w:rFonts w:ascii="Marianne" w:hAnsi="Marianne" w:cs="Arial"/>
            <w:sz w:val="16"/>
            <w:szCs w:val="16"/>
          </w:rPr>
          <w:t>/</w:t>
        </w:r>
        <w:fldSimple w:instr="NUMPAGES   \* MERGEFORMAT">
          <w:r w:rsidR="0047018D" w:rsidRPr="0047018D">
            <w:rPr>
              <w:rFonts w:ascii="Marianne" w:hAnsi="Marianne" w:cs="Arial"/>
              <w:noProof/>
              <w:sz w:val="16"/>
              <w:szCs w:val="16"/>
            </w:rPr>
            <w:t>28</w:t>
          </w:r>
        </w:fldSimple>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34A4C" w14:textId="583F75FB" w:rsidR="003959B9" w:rsidRPr="007D3C26" w:rsidRDefault="00230927" w:rsidP="00612820">
    <w:pPr>
      <w:pStyle w:val="Pieddepage"/>
      <w:tabs>
        <w:tab w:val="clear" w:pos="4536"/>
        <w:tab w:val="clear" w:pos="9072"/>
        <w:tab w:val="right" w:pos="9923"/>
      </w:tabs>
      <w:jc w:val="right"/>
      <w:rPr>
        <w:rFonts w:ascii="Marianne" w:hAnsi="Marianne" w:cs="Arial"/>
        <w:sz w:val="16"/>
        <w:szCs w:val="16"/>
      </w:rPr>
    </w:pPr>
    <w:sdt>
      <w:sdtPr>
        <w:rPr>
          <w:rFonts w:ascii="Marianne" w:hAnsi="Marianne"/>
        </w:rPr>
        <w:id w:val="-1679027637"/>
        <w:docPartObj>
          <w:docPartGallery w:val="Page Numbers (Bottom of Page)"/>
          <w:docPartUnique/>
        </w:docPartObj>
      </w:sdtPr>
      <w:sdtEndPr>
        <w:rPr>
          <w:rFonts w:cs="Arial"/>
          <w:sz w:val="16"/>
          <w:szCs w:val="16"/>
        </w:rPr>
      </w:sdtEndPr>
      <w:sdtContent>
        <w:sdt>
          <w:sdtPr>
            <w:rPr>
              <w:rFonts w:ascii="Marianne" w:hAnsi="Marianne"/>
            </w:rPr>
            <w:id w:val="128050993"/>
            <w:docPartObj>
              <w:docPartGallery w:val="Page Numbers (Bottom of Page)"/>
              <w:docPartUnique/>
            </w:docPartObj>
          </w:sdtPr>
          <w:sdtEndPr>
            <w:rPr>
              <w:rFonts w:cs="Arial"/>
              <w:sz w:val="16"/>
              <w:szCs w:val="16"/>
            </w:rPr>
          </w:sdtEndPr>
          <w:sdtContent>
            <w:sdt>
              <w:sdtPr>
                <w:rPr>
                  <w:rFonts w:ascii="Marianne" w:hAnsi="Marianne"/>
                </w:rPr>
                <w:id w:val="-1684813457"/>
                <w:docPartObj>
                  <w:docPartGallery w:val="Page Numbers (Bottom of Page)"/>
                  <w:docPartUnique/>
                </w:docPartObj>
              </w:sdtPr>
              <w:sdtEndPr>
                <w:rPr>
                  <w:rFonts w:cs="Arial"/>
                  <w:sz w:val="16"/>
                  <w:szCs w:val="16"/>
                </w:rPr>
              </w:sdtEndPr>
              <w:sdtContent>
                <w:r w:rsidR="003959B9" w:rsidRPr="000910FA">
                  <w:rPr>
                    <w:rFonts w:ascii="Marianne" w:hAnsi="Marianne" w:cs="Arial"/>
                    <w:sz w:val="16"/>
                    <w:szCs w:val="16"/>
                  </w:rPr>
                  <w:fldChar w:fldCharType="begin"/>
                </w:r>
                <w:r w:rsidR="003959B9" w:rsidRPr="000910FA">
                  <w:rPr>
                    <w:rFonts w:ascii="Marianne" w:hAnsi="Marianne" w:cs="Arial"/>
                    <w:sz w:val="16"/>
                    <w:szCs w:val="16"/>
                  </w:rPr>
                  <w:instrText>PAGE   \* MERGEFORMAT</w:instrText>
                </w:r>
                <w:r w:rsidR="003959B9" w:rsidRPr="000910FA">
                  <w:rPr>
                    <w:rFonts w:ascii="Marianne" w:hAnsi="Marianne" w:cs="Arial"/>
                    <w:sz w:val="16"/>
                    <w:szCs w:val="16"/>
                  </w:rPr>
                  <w:fldChar w:fldCharType="separate"/>
                </w:r>
                <w:r w:rsidR="0047018D">
                  <w:rPr>
                    <w:rFonts w:ascii="Marianne" w:hAnsi="Marianne" w:cs="Arial"/>
                    <w:noProof/>
                    <w:sz w:val="16"/>
                    <w:szCs w:val="16"/>
                  </w:rPr>
                  <w:t>25</w:t>
                </w:r>
                <w:r w:rsidR="003959B9" w:rsidRPr="000910FA">
                  <w:rPr>
                    <w:rFonts w:ascii="Marianne" w:hAnsi="Marianne" w:cs="Arial"/>
                    <w:sz w:val="16"/>
                    <w:szCs w:val="16"/>
                  </w:rPr>
                  <w:fldChar w:fldCharType="end"/>
                </w:r>
              </w:sdtContent>
            </w:sdt>
            <w:r w:rsidR="003959B9" w:rsidRPr="000910FA">
              <w:rPr>
                <w:rFonts w:ascii="Marianne" w:hAnsi="Marianne" w:cs="Arial"/>
                <w:sz w:val="16"/>
                <w:szCs w:val="16"/>
              </w:rPr>
              <w:t>/</w:t>
            </w:r>
            <w:fldSimple w:instr="NUMPAGES   \* MERGEFORMAT">
              <w:r w:rsidR="0047018D" w:rsidRPr="0047018D">
                <w:rPr>
                  <w:rFonts w:ascii="Marianne" w:hAnsi="Marianne" w:cs="Arial"/>
                  <w:noProof/>
                  <w:sz w:val="16"/>
                  <w:szCs w:val="16"/>
                </w:rPr>
                <w:t>28</w:t>
              </w:r>
            </w:fldSimple>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817511" w14:textId="77777777" w:rsidR="00230927" w:rsidRDefault="00230927" w:rsidP="000D700C">
      <w:pPr>
        <w:spacing w:after="0" w:line="240" w:lineRule="auto"/>
      </w:pPr>
      <w:r>
        <w:separator/>
      </w:r>
    </w:p>
  </w:footnote>
  <w:footnote w:type="continuationSeparator" w:id="0">
    <w:p w14:paraId="3B4867B7" w14:textId="77777777" w:rsidR="00230927" w:rsidRDefault="00230927" w:rsidP="00D46EDC">
      <w:pPr>
        <w:spacing w:after="0" w:line="240" w:lineRule="auto"/>
      </w:pPr>
      <w:r>
        <w:continuationSeparator/>
      </w:r>
    </w:p>
  </w:footnote>
  <w:footnote w:type="continuationNotice" w:id="1">
    <w:p w14:paraId="49B2431A" w14:textId="77777777" w:rsidR="00230927" w:rsidRDefault="00230927">
      <w:pPr>
        <w:spacing w:after="0" w:line="240" w:lineRule="auto"/>
      </w:pPr>
    </w:p>
  </w:footnote>
  <w:footnote w:id="2">
    <w:p w14:paraId="72D90BB2" w14:textId="27CB522C" w:rsidR="003959B9" w:rsidRPr="0086094A" w:rsidRDefault="003959B9">
      <w:pPr>
        <w:pStyle w:val="Notedebasdepage"/>
      </w:pPr>
      <w:r w:rsidRPr="0086094A">
        <w:rPr>
          <w:rStyle w:val="Appelnotedebasdep"/>
        </w:rPr>
        <w:footnoteRef/>
      </w:r>
      <w:r w:rsidRPr="0086094A">
        <w:t xml:space="preserve"> </w:t>
      </w:r>
      <w:r w:rsidRPr="0086094A">
        <w:rPr>
          <w:rFonts w:ascii="MS Mincho" w:eastAsia="MS Mincho" w:hAnsi="MS Mincho" w:cs="MS Mincho" w:hint="eastAsia"/>
        </w:rPr>
        <w:t xml:space="preserve">☑ </w:t>
      </w:r>
      <w:r w:rsidRPr="0086094A">
        <w:t xml:space="preserve">Retenu ou </w:t>
      </w:r>
      <w:r w:rsidRPr="0086094A">
        <w:rPr>
          <w:rFonts w:ascii="MS Mincho" w:eastAsia="MS Mincho" w:hAnsi="MS Mincho" w:cs="MS Mincho" w:hint="eastAsia"/>
        </w:rPr>
        <w:t>☐</w:t>
      </w:r>
      <w:r w:rsidRPr="0086094A">
        <w:rPr>
          <w:rFonts w:ascii="MS Mincho" w:eastAsia="MS Mincho" w:hAnsi="MS Mincho" w:cs="MS Mincho"/>
        </w:rPr>
        <w:t xml:space="preserve"> </w:t>
      </w:r>
      <w:r w:rsidRPr="0086094A">
        <w:t>Non retenu pour l’élaboration des scénarios stratégiques</w:t>
      </w:r>
    </w:p>
  </w:footnote>
  <w:footnote w:id="3">
    <w:p w14:paraId="4187C348" w14:textId="4D95972A" w:rsidR="003959B9" w:rsidRDefault="003959B9">
      <w:pPr>
        <w:pStyle w:val="Notedebasdepage"/>
      </w:pPr>
      <w:r w:rsidRPr="0086094A">
        <w:rPr>
          <w:rStyle w:val="Appelnotedebasdep"/>
        </w:rPr>
        <w:footnoteRef/>
      </w:r>
      <w:r w:rsidRPr="0086094A">
        <w:t xml:space="preserve"> Afin de pouvoir apprécier la gravité, la description de l’</w:t>
      </w:r>
      <w:r>
        <w:t>événement redouté</w:t>
      </w:r>
      <w:r w:rsidRPr="0086094A">
        <w:t xml:space="preserve"> doit permettre d’évaluer la nature et l’ampleur des impacts potentiels de celui-ci sur la ou les missions assurées par le système</w:t>
      </w:r>
      <w:r>
        <w:t>.</w:t>
      </w:r>
    </w:p>
  </w:footnote>
  <w:footnote w:id="4">
    <w:p w14:paraId="0431B8D3" w14:textId="7224BC59" w:rsidR="005628E5" w:rsidRDefault="005628E5" w:rsidP="000A101C">
      <w:pPr>
        <w:pStyle w:val="Notedebasdepage"/>
      </w:pPr>
      <w:r>
        <w:rPr>
          <w:rStyle w:val="Appelnotedebasdep"/>
        </w:rPr>
        <w:footnoteRef/>
      </w:r>
      <w:r>
        <w:t xml:space="preserve"> Eléments du système (biens supports voire parties prenantes dans certains cas) </w:t>
      </w:r>
    </w:p>
  </w:footnote>
  <w:footnote w:id="5">
    <w:p w14:paraId="2CC0D354" w14:textId="7CA59DF6" w:rsidR="003959B9" w:rsidRDefault="003959B9" w:rsidP="009E1CAC">
      <w:pPr>
        <w:pStyle w:val="Notedebasdepage"/>
      </w:pPr>
      <w:r>
        <w:rPr>
          <w:rStyle w:val="Appelnotedebasdep"/>
        </w:rPr>
        <w:footnoteRef/>
      </w:r>
      <w:r>
        <w:t xml:space="preserve"> </w:t>
      </w:r>
      <w:r>
        <w:rPr>
          <w:rFonts w:ascii="MS Mincho" w:eastAsia="MS Mincho" w:hAnsi="MS Mincho" w:cs="MS Mincho" w:hint="eastAsia"/>
        </w:rPr>
        <w:t>☑</w:t>
      </w:r>
      <w:r>
        <w:t xml:space="preserve"> Retenu - </w:t>
      </w:r>
      <w:r>
        <w:rPr>
          <w:rFonts w:ascii="MS Mincho" w:eastAsia="MS Mincho" w:hAnsi="MS Mincho" w:cs="MS Mincho" w:hint="eastAsia"/>
        </w:rPr>
        <w:t>☐</w:t>
      </w:r>
      <w:r>
        <w:rPr>
          <w:rFonts w:ascii="MS Mincho" w:eastAsia="MS Mincho" w:hAnsi="MS Mincho" w:cs="MS Mincho"/>
        </w:rPr>
        <w:t xml:space="preserve"> </w:t>
      </w:r>
      <w:r>
        <w:t>Non retenu</w:t>
      </w:r>
    </w:p>
  </w:footnote>
  <w:footnote w:id="6">
    <w:p w14:paraId="0A799B85" w14:textId="06515A24" w:rsidR="003959B9" w:rsidRDefault="003959B9">
      <w:pPr>
        <w:pStyle w:val="Notedebasdepage"/>
      </w:pPr>
      <w:r>
        <w:rPr>
          <w:rStyle w:val="Appelnotedebasdep"/>
        </w:rPr>
        <w:footnoteRef/>
      </w:r>
      <w:r>
        <w:t xml:space="preserve"> </w:t>
      </w:r>
      <w:r w:rsidRPr="0086094A">
        <w:t>L’ensemble des phases de vie du système est à prendre en compte (cf. exploitation, maintenance, …)</w:t>
      </w:r>
    </w:p>
  </w:footnote>
  <w:footnote w:id="7">
    <w:p w14:paraId="38A95104" w14:textId="7D821107" w:rsidR="003959B9" w:rsidRDefault="003959B9" w:rsidP="00D40098">
      <w:pPr>
        <w:pStyle w:val="Notedebasdepage"/>
      </w:pPr>
      <w:r>
        <w:rPr>
          <w:rStyle w:val="Appelnotedebasdep"/>
        </w:rPr>
        <w:footnoteRef/>
      </w:r>
      <w:r>
        <w:t xml:space="preserve"> </w:t>
      </w:r>
      <w:r>
        <w:rPr>
          <w:rFonts w:ascii="MS Mincho" w:eastAsia="MS Mincho" w:hAnsi="MS Mincho" w:cs="MS Mincho" w:hint="eastAsia"/>
        </w:rPr>
        <w:t>☑</w:t>
      </w:r>
      <w:r>
        <w:t xml:space="preserve"> Retenu - </w:t>
      </w:r>
      <w:r>
        <w:rPr>
          <w:rFonts w:ascii="MS Mincho" w:eastAsia="MS Mincho" w:hAnsi="MS Mincho" w:cs="MS Mincho" w:hint="eastAsia"/>
        </w:rPr>
        <w:t>☐</w:t>
      </w:r>
      <w:r>
        <w:rPr>
          <w:rFonts w:ascii="MS Mincho" w:eastAsia="MS Mincho" w:hAnsi="MS Mincho" w:cs="MS Mincho"/>
        </w:rPr>
        <w:t xml:space="preserve"> </w:t>
      </w:r>
      <w:r>
        <w:t xml:space="preserve">Non retenu au regard de la menace représentée par la partie prenante </w:t>
      </w:r>
    </w:p>
  </w:footnote>
  <w:footnote w:id="8">
    <w:p w14:paraId="52BCCDC7" w14:textId="6BFD13B5" w:rsidR="003959B9" w:rsidRDefault="003959B9" w:rsidP="00A00CE3">
      <w:pPr>
        <w:pStyle w:val="Notedebasdepage"/>
      </w:pPr>
      <w:r>
        <w:rPr>
          <w:rStyle w:val="Appelnotedebasdep"/>
        </w:rPr>
        <w:footnoteRef/>
      </w:r>
      <w:r>
        <w:t xml:space="preserve"> </w:t>
      </w:r>
      <w:r w:rsidRPr="00433329">
        <w:rPr>
          <w:rFonts w:ascii="MS Mincho" w:eastAsia="MS Mincho" w:hAnsi="MS Mincho" w:cs="MS Mincho" w:hint="eastAsia"/>
        </w:rPr>
        <w:t>☑</w:t>
      </w:r>
      <w:r w:rsidRPr="00E95AAD">
        <w:rPr>
          <w:rFonts w:ascii="MS Mincho" w:eastAsia="MS Mincho" w:hAnsi="MS Mincho" w:cs="MS Mincho" w:hint="eastAsia"/>
          <w:color w:val="0000FF"/>
        </w:rPr>
        <w:t xml:space="preserve"> </w:t>
      </w:r>
      <w:r w:rsidRPr="00E95AAD">
        <w:rPr>
          <w:rFonts w:eastAsia="MS Mincho"/>
        </w:rPr>
        <w:t>R</w:t>
      </w:r>
      <w:r>
        <w:t xml:space="preserve">etenu - </w:t>
      </w:r>
      <w:r>
        <w:rPr>
          <w:rFonts w:ascii="MS Mincho" w:eastAsia="MS Mincho" w:hAnsi="MS Mincho" w:cs="MS Mincho" w:hint="eastAsia"/>
        </w:rPr>
        <w:t>☐</w:t>
      </w:r>
      <w:r>
        <w:rPr>
          <w:rFonts w:ascii="MS Mincho" w:eastAsia="MS Mincho" w:hAnsi="MS Mincho" w:cs="MS Mincho"/>
        </w:rPr>
        <w:t xml:space="preserve"> </w:t>
      </w:r>
      <w:r w:rsidRPr="00863482">
        <w:rPr>
          <w:rFonts w:eastAsia="MS Mincho"/>
        </w:rPr>
        <w:t>N</w:t>
      </w:r>
      <w:r>
        <w:t>on retenu</w:t>
      </w:r>
    </w:p>
  </w:footnote>
  <w:footnote w:id="9">
    <w:p w14:paraId="74381439" w14:textId="268EA237" w:rsidR="003959B9" w:rsidRDefault="003959B9">
      <w:pPr>
        <w:pStyle w:val="Notedebasdepage"/>
      </w:pPr>
      <w:r>
        <w:rPr>
          <w:rStyle w:val="Appelnotedebasdep"/>
        </w:rPr>
        <w:footnoteRef/>
      </w:r>
      <w:r>
        <w:t xml:space="preserve"> Bien support, partie prenante et/ou valeur métier</w:t>
      </w:r>
    </w:p>
  </w:footnote>
  <w:footnote w:id="10">
    <w:p w14:paraId="074E2CE2" w14:textId="14DBE95C" w:rsidR="003959B9" w:rsidRPr="0025542C" w:rsidRDefault="003959B9">
      <w:pPr>
        <w:pStyle w:val="Notedebasdepage"/>
        <w:rPr>
          <w:rFonts w:ascii="Marianne" w:hAnsi="Marianne"/>
        </w:rPr>
      </w:pPr>
      <w:r>
        <w:rPr>
          <w:rStyle w:val="Appelnotedebasdep"/>
        </w:rPr>
        <w:footnoteRef/>
      </w:r>
      <w:r>
        <w:t xml:space="preserve"> </w:t>
      </w:r>
      <w:r>
        <w:rPr>
          <w:rFonts w:ascii="Marianne" w:hAnsi="Marianne"/>
        </w:rPr>
        <w:t>Sources de risque / Objectifs visés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C2B7B" w14:textId="77777777" w:rsidR="003959B9" w:rsidRPr="005C47D2" w:rsidRDefault="003959B9" w:rsidP="009E0572">
    <w:pPr>
      <w:pStyle w:val="En-tte"/>
      <w:tabs>
        <w:tab w:val="clear" w:pos="4536"/>
        <w:tab w:val="clear" w:pos="9072"/>
        <w:tab w:val="center" w:pos="1701"/>
        <w:tab w:val="right" w:pos="7371"/>
      </w:tabs>
      <w:jc w:val="right"/>
      <w:rPr>
        <w:b/>
        <w:bCs/>
      </w:rPr>
    </w:pPr>
    <w:r w:rsidRPr="005C47D2">
      <w:rPr>
        <w:b/>
        <w:bCs/>
        <w:noProof/>
        <w:lang w:eastAsia="fr-FR"/>
      </w:rPr>
      <w:t xml:space="preserve"> </w:t>
    </w:r>
    <w:r w:rsidRPr="005C47D2">
      <w:rPr>
        <w:b/>
        <w:bCs/>
        <w:noProof/>
        <w:lang w:eastAsia="fr-FR"/>
      </w:rPr>
      <mc:AlternateContent>
        <mc:Choice Requires="wps">
          <w:drawing>
            <wp:anchor distT="0" distB="0" distL="114300" distR="114300" simplePos="0" relativeHeight="251664896" behindDoc="0" locked="0" layoutInCell="1" allowOverlap="1" wp14:anchorId="529CF8D5" wp14:editId="6B02D37A">
              <wp:simplePos x="0" y="0"/>
              <wp:positionH relativeFrom="margin">
                <wp:align>left</wp:align>
              </wp:positionH>
              <wp:positionV relativeFrom="margin">
                <wp:posOffset>-396240</wp:posOffset>
              </wp:positionV>
              <wp:extent cx="2054299" cy="346075"/>
              <wp:effectExtent l="19050" t="19050" r="22225" b="15875"/>
              <wp:wrapNone/>
              <wp:docPr id="15"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4299" cy="346075"/>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4A2789" w14:textId="77777777" w:rsidR="003959B9" w:rsidRPr="005E0292" w:rsidRDefault="003959B9" w:rsidP="00AE3A72">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txbxContent>
                    </wps:txbx>
                    <wps:bodyPr rot="0" vert="horz" wrap="square" lIns="54000" tIns="36000" rIns="54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9CF8D5" id="_x0000_t202" coordsize="21600,21600" o:spt="202" path="m,l,21600r21600,l21600,xe">
              <v:stroke joinstyle="miter"/>
              <v:path gradientshapeok="t" o:connecttype="rect"/>
            </v:shapetype>
            <v:shape id="Zone de texte 15" o:spid="_x0000_s1180" type="#_x0000_t202" style="position:absolute;left:0;text-align:left;margin-left:0;margin-top:-31.2pt;width:161.75pt;height:27.25pt;z-index:25166489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" filled="f" strokecolor="red" strokeweight="2.5pt">
              <v:textbox inset="1.5mm,1mm,1.5mm,1mm">
                <w:txbxContent>
                  <w:p w14:paraId="7A4A2789" w14:textId="77777777" w:rsidR="003959B9" w:rsidRPr="005E0292" w:rsidRDefault="003959B9" w:rsidP="00AE3A72">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txbxContent>
              </v:textbox>
              <w10:wrap anchorx="margin" anchory="margin"/>
            </v:shape>
          </w:pict>
        </mc:Fallback>
      </mc:AlternateContent>
    </w:r>
    <w:r>
      <w:rPr>
        <w:b/>
        <w:bCs/>
        <w:noProof/>
        <w:lang w:eastAsia="fr-FR"/>
      </w:rPr>
      <w:drawing>
        <wp:inline distT="0" distB="0" distL="0" distR="0" wp14:anchorId="6677CFD3" wp14:editId="1D6CD00F">
          <wp:extent cx="1000125" cy="349919"/>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a:extLst>
                      <a:ext uri="{28A0092B-C50C-407E-A947-70E740481C1C}">
                        <a14:useLocalDpi xmlns:a14="http://schemas.microsoft.com/office/drawing/2010/main" val="0"/>
                      </a:ext>
                    </a:extLst>
                  </a:blip>
                  <a:stretch>
                    <a:fillRect/>
                  </a:stretch>
                </pic:blipFill>
                <pic:spPr>
                  <a:xfrm>
                    <a:off x="0" y="0"/>
                    <a:ext cx="1000125" cy="34991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34E13D" w14:textId="1D6CD371" w:rsidR="003959B9" w:rsidRDefault="003959B9" w:rsidP="009E0572">
    <w:pPr>
      <w:pStyle w:val="En-tte"/>
      <w:jc w:val="right"/>
    </w:pPr>
    <w:r>
      <w:rPr>
        <w:noProof/>
        <w:lang w:eastAsia="fr-FR"/>
      </w:rPr>
      <mc:AlternateContent>
        <mc:Choice Requires="wps">
          <w:drawing>
            <wp:anchor distT="0" distB="0" distL="114300" distR="114300" simplePos="0" relativeHeight="251654656" behindDoc="1" locked="0" layoutInCell="1" allowOverlap="1" wp14:anchorId="05BE9DB7" wp14:editId="76373DE5">
              <wp:simplePos x="0" y="0"/>
              <wp:positionH relativeFrom="margin">
                <wp:align>left</wp:align>
              </wp:positionH>
              <wp:positionV relativeFrom="margin">
                <wp:posOffset>-492760</wp:posOffset>
              </wp:positionV>
              <wp:extent cx="2011769" cy="373380"/>
              <wp:effectExtent l="19050" t="19050" r="26670" b="2667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769" cy="373380"/>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5E497F7" w14:textId="77777777" w:rsidR="003959B9" w:rsidRPr="005E0292" w:rsidRDefault="003959B9"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p w14:paraId="2FDB2029" w14:textId="7592A583" w:rsidR="003959B9" w:rsidRPr="005E0292" w:rsidRDefault="003959B9" w:rsidP="00485388">
                          <w:pPr>
                            <w:spacing w:after="0" w:line="240" w:lineRule="auto"/>
                            <w:jc w:val="center"/>
                            <w:rPr>
                              <w:rFonts w:ascii="Arial" w:hAnsi="Arial" w:cs="Arial"/>
                              <w:b/>
                              <w:color w:val="FF0000"/>
                              <w:sz w:val="32"/>
                              <w:szCs w:val="28"/>
                            </w:rPr>
                          </w:pPr>
                        </w:p>
                      </w:txbxContent>
                    </wps:txbx>
                    <wps:bodyPr rot="0" vert="horz" wrap="square" lIns="54000" tIns="36000" rIns="54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BE9DB7" id="_x0000_t202" coordsize="21600,21600" o:spt="202" path="m,l,21600r21600,l21600,xe">
              <v:stroke joinstyle="miter"/>
              <v:path gradientshapeok="t" o:connecttype="rect"/>
            </v:shapetype>
            <v:shape id="Zone de texte 4" o:spid="_x0000_s1181" type="#_x0000_t202" style="position:absolute;left:0;text-align:left;margin-left:0;margin-top:-38.8pt;width:158.4pt;height:29.4pt;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" filled="f" strokecolor="red" strokeweight="2.5pt">
              <v:textbox inset="1.5mm,1mm,1.5mm,1mm">
                <w:txbxContent>
                  <w:p w14:paraId="15E497F7" w14:textId="77777777" w:rsidR="003959B9" w:rsidRPr="005E0292" w:rsidRDefault="003959B9"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p w14:paraId="2FDB2029" w14:textId="7592A583" w:rsidR="003959B9" w:rsidRPr="005E0292" w:rsidRDefault="003959B9" w:rsidP="00485388">
                    <w:pPr>
                      <w:spacing w:after="0" w:line="240" w:lineRule="auto"/>
                      <w:jc w:val="center"/>
                      <w:rPr>
                        <w:rFonts w:ascii="Arial" w:hAnsi="Arial" w:cs="Arial"/>
                        <w:b/>
                        <w:color w:val="FF0000"/>
                        <w:sz w:val="32"/>
                        <w:szCs w:val="28"/>
                      </w:rPr>
                    </w:pPr>
                  </w:p>
                </w:txbxContent>
              </v:textbox>
              <w10:wrap anchorx="margin" anchory="margin"/>
            </v:shape>
          </w:pict>
        </mc:Fallback>
      </mc:AlternateContent>
    </w:r>
    <w:r>
      <w:rPr>
        <w:b/>
        <w:bCs/>
        <w:noProof/>
        <w:lang w:eastAsia="fr-FR"/>
      </w:rPr>
      <w:drawing>
        <wp:inline distT="0" distB="0" distL="0" distR="0" wp14:anchorId="69BE8007" wp14:editId="42489820">
          <wp:extent cx="1000125" cy="349919"/>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a:extLst>
                      <a:ext uri="{28A0092B-C50C-407E-A947-70E740481C1C}">
                        <a14:useLocalDpi xmlns:a14="http://schemas.microsoft.com/office/drawing/2010/main" val="0"/>
                      </a:ext>
                    </a:extLst>
                  </a:blip>
                  <a:stretch>
                    <a:fillRect/>
                  </a:stretch>
                </pic:blipFill>
                <pic:spPr>
                  <a:xfrm>
                    <a:off x="0" y="0"/>
                    <a:ext cx="1000125" cy="34991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E7DD2" w14:textId="61FB6421" w:rsidR="003959B9" w:rsidRDefault="003959B9" w:rsidP="007602FF">
    <w:pPr>
      <w:pStyle w:val="En-tte"/>
      <w:jc w:val="right"/>
    </w:pPr>
    <w:r>
      <w:rPr>
        <w:noProof/>
        <w:lang w:eastAsia="fr-FR"/>
      </w:rPr>
      <mc:AlternateContent>
        <mc:Choice Requires="wps">
          <w:drawing>
            <wp:anchor distT="0" distB="0" distL="114300" distR="114300" simplePos="0" relativeHeight="251659776" behindDoc="1" locked="0" layoutInCell="1" allowOverlap="1" wp14:anchorId="1D82B34B" wp14:editId="1DD970A8">
              <wp:simplePos x="0" y="0"/>
              <wp:positionH relativeFrom="margin">
                <wp:align>left</wp:align>
              </wp:positionH>
              <wp:positionV relativeFrom="margin">
                <wp:posOffset>-502285</wp:posOffset>
              </wp:positionV>
              <wp:extent cx="1831015" cy="373380"/>
              <wp:effectExtent l="19050" t="19050" r="17145" b="26670"/>
              <wp:wrapNone/>
              <wp:docPr id="4183" name="Zone de texte 4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1015" cy="373380"/>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4FA18D2" w14:textId="5A750637" w:rsidR="003959B9" w:rsidRPr="0038589B" w:rsidRDefault="003959B9"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txbxContent>
                    </wps:txbx>
                    <wps:bodyPr rot="0" vert="horz" wrap="square" lIns="54000" tIns="36000" rIns="54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82B34B" id="_x0000_t202" coordsize="21600,21600" o:spt="202" path="m,l,21600r21600,l21600,xe">
              <v:stroke joinstyle="miter"/>
              <v:path gradientshapeok="t" o:connecttype="rect"/>
            </v:shapetype>
            <v:shape id="Zone de texte 4183" o:spid="_x0000_s1182" type="#_x0000_t202" style="position:absolute;left:0;text-align:left;margin-left:0;margin-top:-39.55pt;width:144.15pt;height:29.4pt;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" filled="f" strokecolor="red" strokeweight="2.5pt">
              <v:textbox inset="1.5mm,1mm,1.5mm,1mm">
                <w:txbxContent>
                  <w:p w14:paraId="44FA18D2" w14:textId="5A750637" w:rsidR="003959B9" w:rsidRPr="0038589B" w:rsidRDefault="003959B9"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txbxContent>
              </v:textbox>
              <w10:wrap anchorx="margin" anchory="margin"/>
            </v:shape>
          </w:pict>
        </mc:Fallback>
      </mc:AlternateContent>
    </w:r>
    <w:r>
      <w:rPr>
        <w:b/>
        <w:bCs/>
        <w:noProof/>
        <w:lang w:eastAsia="fr-FR"/>
      </w:rPr>
      <w:drawing>
        <wp:inline distT="0" distB="0" distL="0" distR="0" wp14:anchorId="043D2DFE" wp14:editId="7CAC321A">
          <wp:extent cx="1000125" cy="349919"/>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a:extLst>
                      <a:ext uri="{28A0092B-C50C-407E-A947-70E740481C1C}">
                        <a14:useLocalDpi xmlns:a14="http://schemas.microsoft.com/office/drawing/2010/main" val="0"/>
                      </a:ext>
                    </a:extLst>
                  </a:blip>
                  <a:stretch>
                    <a:fillRect/>
                  </a:stretch>
                </pic:blipFill>
                <pic:spPr>
                  <a:xfrm>
                    <a:off x="0" y="0"/>
                    <a:ext cx="1000125" cy="349919"/>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1BA83" w14:textId="61D837DE" w:rsidR="003959B9" w:rsidRDefault="003959B9" w:rsidP="009E0572">
    <w:pPr>
      <w:pStyle w:val="En-tte"/>
      <w:jc w:val="right"/>
    </w:pPr>
    <w:r>
      <w:rPr>
        <w:noProof/>
        <w:lang w:eastAsia="fr-FR"/>
      </w:rPr>
      <mc:AlternateContent>
        <mc:Choice Requires="wps">
          <w:drawing>
            <wp:anchor distT="0" distB="0" distL="114300" distR="114300" simplePos="0" relativeHeight="251661824" behindDoc="1" locked="0" layoutInCell="1" allowOverlap="1" wp14:anchorId="11AD2545" wp14:editId="3EE43489">
              <wp:simplePos x="0" y="0"/>
              <wp:positionH relativeFrom="margin">
                <wp:align>left</wp:align>
              </wp:positionH>
              <wp:positionV relativeFrom="margin">
                <wp:posOffset>-478155</wp:posOffset>
              </wp:positionV>
              <wp:extent cx="2054299" cy="373380"/>
              <wp:effectExtent l="19050" t="19050" r="22225" b="26670"/>
              <wp:wrapNone/>
              <wp:docPr id="65" name="Zone de texte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4299" cy="373380"/>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82D0D2A" w14:textId="53026416" w:rsidR="003959B9" w:rsidRPr="0038589B" w:rsidRDefault="003959B9"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txbxContent>
                    </wps:txbx>
                    <wps:bodyPr rot="0" vert="horz" wrap="square" lIns="54000" tIns="36000" rIns="54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AD2545" id="_x0000_t202" coordsize="21600,21600" o:spt="202" path="m,l,21600r21600,l21600,xe">
              <v:stroke joinstyle="miter"/>
              <v:path gradientshapeok="t" o:connecttype="rect"/>
            </v:shapetype>
            <v:shape id="Zone de texte 65" o:spid="_x0000_s1183" type="#_x0000_t202" style="position:absolute;left:0;text-align:left;margin-left:0;margin-top:-37.65pt;width:161.75pt;height:29.4pt;z-index:-25165465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" filled="f" strokecolor="red" strokeweight="2.5pt">
              <v:textbox inset="1.5mm,1mm,1.5mm,1mm">
                <w:txbxContent>
                  <w:p w14:paraId="182D0D2A" w14:textId="53026416" w:rsidR="003959B9" w:rsidRPr="0038589B" w:rsidRDefault="003959B9"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txbxContent>
              </v:textbox>
              <w10:wrap anchorx="margin" anchory="margin"/>
            </v:shape>
          </w:pict>
        </mc:Fallback>
      </mc:AlternateContent>
    </w:r>
    <w:r>
      <w:rPr>
        <w:b/>
        <w:bCs/>
        <w:noProof/>
        <w:lang w:eastAsia="fr-FR"/>
      </w:rPr>
      <w:drawing>
        <wp:inline distT="0" distB="0" distL="0" distR="0" wp14:anchorId="1C53CFA3" wp14:editId="08A9D66F">
          <wp:extent cx="1000125" cy="349919"/>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a:extLst>
                      <a:ext uri="{28A0092B-C50C-407E-A947-70E740481C1C}">
                        <a14:useLocalDpi xmlns:a14="http://schemas.microsoft.com/office/drawing/2010/main" val="0"/>
                      </a:ext>
                    </a:extLst>
                  </a:blip>
                  <a:stretch>
                    <a:fillRect/>
                  </a:stretch>
                </pic:blipFill>
                <pic:spPr>
                  <a:xfrm>
                    <a:off x="0" y="0"/>
                    <a:ext cx="1000125" cy="349919"/>
                  </a:xfrm>
                  <a:prstGeom prst="rect">
                    <a:avLst/>
                  </a:prstGeom>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5FEEA" w14:textId="145ACFE7" w:rsidR="003959B9" w:rsidRDefault="003959B9" w:rsidP="009E0572">
    <w:pPr>
      <w:pStyle w:val="En-tte"/>
      <w:jc w:val="right"/>
    </w:pPr>
    <w:r>
      <w:rPr>
        <w:noProof/>
        <w:lang w:eastAsia="fr-FR"/>
      </w:rPr>
      <mc:AlternateContent>
        <mc:Choice Requires="wps">
          <w:drawing>
            <wp:anchor distT="0" distB="0" distL="114300" distR="114300" simplePos="0" relativeHeight="251655680" behindDoc="1" locked="0" layoutInCell="1" allowOverlap="1" wp14:anchorId="493BE5FF" wp14:editId="3DDB4B03">
              <wp:simplePos x="0" y="0"/>
              <wp:positionH relativeFrom="page">
                <wp:posOffset>858520</wp:posOffset>
              </wp:positionH>
              <wp:positionV relativeFrom="margin">
                <wp:posOffset>-405130</wp:posOffset>
              </wp:positionV>
              <wp:extent cx="1916076" cy="331470"/>
              <wp:effectExtent l="19050" t="19050" r="27305" b="11430"/>
              <wp:wrapNone/>
              <wp:docPr id="4161" name="Zone de texte 4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6076" cy="331470"/>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03343EF" w14:textId="77777777" w:rsidR="003959B9" w:rsidRPr="0038589B" w:rsidRDefault="003959B9"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p w14:paraId="5F0CBBA0" w14:textId="63982E40" w:rsidR="003959B9" w:rsidRPr="0038589B" w:rsidRDefault="003959B9" w:rsidP="00B14D76">
                          <w:pPr>
                            <w:spacing w:after="0" w:line="240" w:lineRule="auto"/>
                            <w:jc w:val="center"/>
                            <w:rPr>
                              <w:rFonts w:ascii="Arial" w:hAnsi="Arial" w:cs="Arial"/>
                              <w:b/>
                              <w:color w:val="FF0000"/>
                              <w:sz w:val="32"/>
                              <w:szCs w:val="28"/>
                            </w:rPr>
                          </w:pPr>
                        </w:p>
                      </w:txbxContent>
                    </wps:txbx>
                    <wps:bodyPr rot="0" vert="horz" wrap="square" lIns="54000" tIns="36000" rIns="54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3BE5FF" id="_x0000_t202" coordsize="21600,21600" o:spt="202" path="m,l,21600r21600,l21600,xe">
              <v:stroke joinstyle="miter"/>
              <v:path gradientshapeok="t" o:connecttype="rect"/>
            </v:shapetype>
            <v:shape id="Zone de texte 4161" o:spid="_x0000_s1184" type="#_x0000_t202" style="position:absolute;left:0;text-align:left;margin-left:67.6pt;margin-top:-31.9pt;width:150.85pt;height:26.1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" filled="f" strokecolor="red" strokeweight="2.5pt">
              <v:textbox inset="1.5mm,1mm,1.5mm,1mm">
                <w:txbxContent>
                  <w:p w14:paraId="603343EF" w14:textId="77777777" w:rsidR="003959B9" w:rsidRPr="0038589B" w:rsidRDefault="003959B9"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p w14:paraId="5F0CBBA0" w14:textId="63982E40" w:rsidR="003959B9" w:rsidRPr="0038589B" w:rsidRDefault="003959B9" w:rsidP="00B14D76">
                    <w:pPr>
                      <w:spacing w:after="0" w:line="240" w:lineRule="auto"/>
                      <w:jc w:val="center"/>
                      <w:rPr>
                        <w:rFonts w:ascii="Arial" w:hAnsi="Arial" w:cs="Arial"/>
                        <w:b/>
                        <w:color w:val="FF0000"/>
                        <w:sz w:val="32"/>
                        <w:szCs w:val="28"/>
                      </w:rPr>
                    </w:pPr>
                  </w:p>
                </w:txbxContent>
              </v:textbox>
              <w10:wrap anchorx="page" anchory="margin"/>
            </v:shape>
          </w:pict>
        </mc:Fallback>
      </mc:AlternateContent>
    </w:r>
    <w:r>
      <w:rPr>
        <w:b/>
        <w:bCs/>
        <w:noProof/>
        <w:lang w:eastAsia="fr-FR"/>
      </w:rPr>
      <w:drawing>
        <wp:inline distT="0" distB="0" distL="0" distR="0" wp14:anchorId="38F2B94D" wp14:editId="0BE89BEF">
          <wp:extent cx="1000125" cy="34991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a:extLst>
                      <a:ext uri="{28A0092B-C50C-407E-A947-70E740481C1C}">
                        <a14:useLocalDpi xmlns:a14="http://schemas.microsoft.com/office/drawing/2010/main" val="0"/>
                      </a:ext>
                    </a:extLst>
                  </a:blip>
                  <a:stretch>
                    <a:fillRect/>
                  </a:stretch>
                </pic:blipFill>
                <pic:spPr>
                  <a:xfrm>
                    <a:off x="0" y="0"/>
                    <a:ext cx="1000125" cy="349919"/>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AD1875" w14:textId="1B3B6FF6" w:rsidR="003959B9" w:rsidRDefault="003959B9" w:rsidP="009E0572">
    <w:pPr>
      <w:pStyle w:val="En-tte"/>
      <w:jc w:val="right"/>
    </w:pPr>
    <w:r>
      <w:rPr>
        <w:noProof/>
        <w:lang w:eastAsia="fr-FR"/>
      </w:rPr>
      <mc:AlternateContent>
        <mc:Choice Requires="wps">
          <w:drawing>
            <wp:anchor distT="0" distB="0" distL="114300" distR="114300" simplePos="0" relativeHeight="251656704" behindDoc="1" locked="0" layoutInCell="1" allowOverlap="1" wp14:anchorId="7A290DDA" wp14:editId="34FD3BD9">
              <wp:simplePos x="0" y="0"/>
              <wp:positionH relativeFrom="page">
                <wp:posOffset>601345</wp:posOffset>
              </wp:positionH>
              <wp:positionV relativeFrom="margin">
                <wp:posOffset>-464185</wp:posOffset>
              </wp:positionV>
              <wp:extent cx="1947973" cy="373380"/>
              <wp:effectExtent l="19050" t="19050" r="14605" b="26670"/>
              <wp:wrapNone/>
              <wp:docPr id="4163" name="Zone de texte 4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7973" cy="373380"/>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748F81" w14:textId="1B2B1D96" w:rsidR="003959B9" w:rsidRPr="0038589B" w:rsidRDefault="003959B9"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txbxContent>
                    </wps:txbx>
                    <wps:bodyPr rot="0" vert="horz" wrap="square" lIns="54000" tIns="36000" rIns="54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290DDA" id="_x0000_t202" coordsize="21600,21600" o:spt="202" path="m,l,21600r21600,l21600,xe">
              <v:stroke joinstyle="miter"/>
              <v:path gradientshapeok="t" o:connecttype="rect"/>
            </v:shapetype>
            <v:shape id="Zone de texte 4163" o:spid="_x0000_s1185" type="#_x0000_t202" style="position:absolute;left:0;text-align:left;margin-left:47.35pt;margin-top:-36.55pt;width:153.4pt;height:29.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" filled="f" strokecolor="red" strokeweight="2.5pt">
              <v:textbox inset="1.5mm,1mm,1.5mm,1mm">
                <w:txbxContent>
                  <w:p w14:paraId="33748F81" w14:textId="1B2B1D96" w:rsidR="003959B9" w:rsidRPr="0038589B" w:rsidRDefault="003959B9"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txbxContent>
              </v:textbox>
              <w10:wrap anchorx="page" anchory="margin"/>
            </v:shape>
          </w:pict>
        </mc:Fallback>
      </mc:AlternateContent>
    </w:r>
    <w:r>
      <w:rPr>
        <w:b/>
        <w:bCs/>
        <w:noProof/>
        <w:lang w:eastAsia="fr-FR"/>
      </w:rPr>
      <w:drawing>
        <wp:inline distT="0" distB="0" distL="0" distR="0" wp14:anchorId="4F631250" wp14:editId="59A35CF9">
          <wp:extent cx="1000125" cy="349919"/>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a:extLst>
                      <a:ext uri="{28A0092B-C50C-407E-A947-70E740481C1C}">
                        <a14:useLocalDpi xmlns:a14="http://schemas.microsoft.com/office/drawing/2010/main" val="0"/>
                      </a:ext>
                    </a:extLst>
                  </a:blip>
                  <a:stretch>
                    <a:fillRect/>
                  </a:stretch>
                </pic:blipFill>
                <pic:spPr>
                  <a:xfrm>
                    <a:off x="0" y="0"/>
                    <a:ext cx="1000125" cy="349919"/>
                  </a:xfrm>
                  <a:prstGeom prst="rect">
                    <a:avLst/>
                  </a:prstGeom>
                </pic:spPr>
              </pic:pic>
            </a:graphicData>
          </a:graphic>
        </wp:inline>
      </w:drawing>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F317E" w14:textId="6A70CF8B" w:rsidR="003959B9" w:rsidRDefault="003959B9" w:rsidP="009E0572">
    <w:pPr>
      <w:pStyle w:val="En-tte"/>
      <w:jc w:val="right"/>
    </w:pPr>
    <w:r>
      <w:rPr>
        <w:noProof/>
        <w:lang w:eastAsia="fr-FR"/>
      </w:rPr>
      <mc:AlternateContent>
        <mc:Choice Requires="wps">
          <w:drawing>
            <wp:anchor distT="0" distB="0" distL="114300" distR="114300" simplePos="0" relativeHeight="251657728" behindDoc="1" locked="0" layoutInCell="1" allowOverlap="1" wp14:anchorId="6BBD5915" wp14:editId="57F8A643">
              <wp:simplePos x="0" y="0"/>
              <wp:positionH relativeFrom="page">
                <wp:posOffset>887095</wp:posOffset>
              </wp:positionH>
              <wp:positionV relativeFrom="margin">
                <wp:posOffset>-462280</wp:posOffset>
              </wp:positionV>
              <wp:extent cx="1937341" cy="373380"/>
              <wp:effectExtent l="19050" t="19050" r="25400" b="26670"/>
              <wp:wrapNone/>
              <wp:docPr id="4165" name="Zone de texte 4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7341" cy="373380"/>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2FE183" w14:textId="58F79CFB" w:rsidR="003959B9" w:rsidRPr="008644D7" w:rsidRDefault="003959B9"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txbxContent>
                    </wps:txbx>
                    <wps:bodyPr rot="0" vert="horz" wrap="square" lIns="54000" tIns="36000" rIns="54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BD5915" id="_x0000_t202" coordsize="21600,21600" o:spt="202" path="m,l,21600r21600,l21600,xe">
              <v:stroke joinstyle="miter"/>
              <v:path gradientshapeok="t" o:connecttype="rect"/>
            </v:shapetype>
            <v:shape id="Zone de texte 4165" o:spid="_x0000_s1186" type="#_x0000_t202" style="position:absolute;left:0;text-align:left;margin-left:69.85pt;margin-top:-36.4pt;width:152.55pt;height:29.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" filled="f" strokecolor="red" strokeweight="2.5pt">
              <v:textbox inset="1.5mm,1mm,1.5mm,1mm">
                <w:txbxContent>
                  <w:p w14:paraId="172FE183" w14:textId="58F79CFB" w:rsidR="003959B9" w:rsidRPr="008644D7" w:rsidRDefault="003959B9"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txbxContent>
              </v:textbox>
              <w10:wrap anchorx="page" anchory="margin"/>
            </v:shape>
          </w:pict>
        </mc:Fallback>
      </mc:AlternateContent>
    </w:r>
    <w:r>
      <w:rPr>
        <w:b/>
        <w:bCs/>
        <w:noProof/>
        <w:lang w:eastAsia="fr-FR"/>
      </w:rPr>
      <w:drawing>
        <wp:inline distT="0" distB="0" distL="0" distR="0" wp14:anchorId="04D70694" wp14:editId="482411A4">
          <wp:extent cx="1000125" cy="349919"/>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a:extLst>
                      <a:ext uri="{28A0092B-C50C-407E-A947-70E740481C1C}">
                        <a14:useLocalDpi xmlns:a14="http://schemas.microsoft.com/office/drawing/2010/main" val="0"/>
                      </a:ext>
                    </a:extLst>
                  </a:blip>
                  <a:stretch>
                    <a:fillRect/>
                  </a:stretch>
                </pic:blipFill>
                <pic:spPr>
                  <a:xfrm>
                    <a:off x="0" y="0"/>
                    <a:ext cx="1000125" cy="34991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951E4"/>
    <w:multiLevelType w:val="multilevel"/>
    <w:tmpl w:val="49327364"/>
    <w:lvl w:ilvl="0">
      <w:start w:val="1"/>
      <w:numFmt w:val="decimal"/>
      <w:lvlText w:val="%1."/>
      <w:lvlJc w:val="left"/>
      <w:pPr>
        <w:ind w:left="76"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 w15:restartNumberingAfterBreak="0">
    <w:nsid w:val="0B8357A8"/>
    <w:multiLevelType w:val="hybridMultilevel"/>
    <w:tmpl w:val="922E9C8A"/>
    <w:lvl w:ilvl="0" w:tplc="6CBA9138">
      <w:numFmt w:val="bullet"/>
      <w:lvlText w:val="-"/>
      <w:lvlJc w:val="left"/>
      <w:pPr>
        <w:ind w:left="2912" w:hanging="360"/>
      </w:pPr>
      <w:rPr>
        <w:rFonts w:ascii="Times New Roman" w:eastAsia="Times New Roman" w:hAnsi="Times New Roman" w:cs="Times New Roman" w:hint="default"/>
      </w:rPr>
    </w:lvl>
    <w:lvl w:ilvl="1" w:tplc="040C0003" w:tentative="1">
      <w:start w:val="1"/>
      <w:numFmt w:val="bullet"/>
      <w:lvlText w:val="o"/>
      <w:lvlJc w:val="left"/>
      <w:pPr>
        <w:ind w:left="3632" w:hanging="360"/>
      </w:pPr>
      <w:rPr>
        <w:rFonts w:ascii="Courier New" w:hAnsi="Courier New" w:cs="Courier New" w:hint="default"/>
      </w:rPr>
    </w:lvl>
    <w:lvl w:ilvl="2" w:tplc="040C0005" w:tentative="1">
      <w:start w:val="1"/>
      <w:numFmt w:val="bullet"/>
      <w:lvlText w:val=""/>
      <w:lvlJc w:val="left"/>
      <w:pPr>
        <w:ind w:left="4352" w:hanging="360"/>
      </w:pPr>
      <w:rPr>
        <w:rFonts w:ascii="Wingdings" w:hAnsi="Wingdings" w:hint="default"/>
      </w:rPr>
    </w:lvl>
    <w:lvl w:ilvl="3" w:tplc="040C0001" w:tentative="1">
      <w:start w:val="1"/>
      <w:numFmt w:val="bullet"/>
      <w:lvlText w:val=""/>
      <w:lvlJc w:val="left"/>
      <w:pPr>
        <w:ind w:left="5072" w:hanging="360"/>
      </w:pPr>
      <w:rPr>
        <w:rFonts w:ascii="Symbol" w:hAnsi="Symbol" w:hint="default"/>
      </w:rPr>
    </w:lvl>
    <w:lvl w:ilvl="4" w:tplc="040C0003" w:tentative="1">
      <w:start w:val="1"/>
      <w:numFmt w:val="bullet"/>
      <w:lvlText w:val="o"/>
      <w:lvlJc w:val="left"/>
      <w:pPr>
        <w:ind w:left="5792" w:hanging="360"/>
      </w:pPr>
      <w:rPr>
        <w:rFonts w:ascii="Courier New" w:hAnsi="Courier New" w:cs="Courier New" w:hint="default"/>
      </w:rPr>
    </w:lvl>
    <w:lvl w:ilvl="5" w:tplc="040C0005" w:tentative="1">
      <w:start w:val="1"/>
      <w:numFmt w:val="bullet"/>
      <w:lvlText w:val=""/>
      <w:lvlJc w:val="left"/>
      <w:pPr>
        <w:ind w:left="6512" w:hanging="360"/>
      </w:pPr>
      <w:rPr>
        <w:rFonts w:ascii="Wingdings" w:hAnsi="Wingdings" w:hint="default"/>
      </w:rPr>
    </w:lvl>
    <w:lvl w:ilvl="6" w:tplc="040C0001" w:tentative="1">
      <w:start w:val="1"/>
      <w:numFmt w:val="bullet"/>
      <w:lvlText w:val=""/>
      <w:lvlJc w:val="left"/>
      <w:pPr>
        <w:ind w:left="7232" w:hanging="360"/>
      </w:pPr>
      <w:rPr>
        <w:rFonts w:ascii="Symbol" w:hAnsi="Symbol" w:hint="default"/>
      </w:rPr>
    </w:lvl>
    <w:lvl w:ilvl="7" w:tplc="040C0003" w:tentative="1">
      <w:start w:val="1"/>
      <w:numFmt w:val="bullet"/>
      <w:lvlText w:val="o"/>
      <w:lvlJc w:val="left"/>
      <w:pPr>
        <w:ind w:left="7952" w:hanging="360"/>
      </w:pPr>
      <w:rPr>
        <w:rFonts w:ascii="Courier New" w:hAnsi="Courier New" w:cs="Courier New" w:hint="default"/>
      </w:rPr>
    </w:lvl>
    <w:lvl w:ilvl="8" w:tplc="040C0005" w:tentative="1">
      <w:start w:val="1"/>
      <w:numFmt w:val="bullet"/>
      <w:lvlText w:val=""/>
      <w:lvlJc w:val="left"/>
      <w:pPr>
        <w:ind w:left="8672" w:hanging="360"/>
      </w:pPr>
      <w:rPr>
        <w:rFonts w:ascii="Wingdings" w:hAnsi="Wingdings" w:hint="default"/>
      </w:rPr>
    </w:lvl>
  </w:abstractNum>
  <w:abstractNum w:abstractNumId="2" w15:restartNumberingAfterBreak="0">
    <w:nsid w:val="0CA60044"/>
    <w:multiLevelType w:val="hybridMultilevel"/>
    <w:tmpl w:val="A46C61E2"/>
    <w:lvl w:ilvl="0" w:tplc="8110D15E">
      <w:start w:val="1"/>
      <w:numFmt w:val="bullet"/>
      <w:pStyle w:val="PN2"/>
      <w:lvlText w:val=""/>
      <w:lvlJc w:val="left"/>
      <w:pPr>
        <w:tabs>
          <w:tab w:val="num" w:pos="992"/>
        </w:tabs>
        <w:ind w:left="992" w:hanging="425"/>
      </w:pPr>
      <w:rPr>
        <w:rFonts w:ascii="Symbol" w:hAnsi="Symbol" w:hint="default"/>
      </w:rPr>
    </w:lvl>
    <w:lvl w:ilvl="1" w:tplc="85CED21E">
      <w:start w:val="1"/>
      <w:numFmt w:val="bullet"/>
      <w:pStyle w:val="PN3"/>
      <w:lvlText w:val=""/>
      <w:lvlJc w:val="left"/>
      <w:pPr>
        <w:tabs>
          <w:tab w:val="num" w:pos="1440"/>
        </w:tabs>
        <w:ind w:left="1440" w:hanging="360"/>
      </w:pPr>
      <w:rPr>
        <w:rFonts w:ascii="Wingdings" w:hAnsi="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F40AD"/>
    <w:multiLevelType w:val="hybridMultilevel"/>
    <w:tmpl w:val="FDAAFFE6"/>
    <w:lvl w:ilvl="0" w:tplc="CF80EC8E">
      <w:numFmt w:val="bullet"/>
      <w:lvlText w:val="-"/>
      <w:lvlJc w:val="left"/>
      <w:pPr>
        <w:ind w:left="643" w:hanging="360"/>
      </w:pPr>
      <w:rPr>
        <w:rFonts w:ascii="Times New Roman" w:eastAsia="Calibri" w:hAnsi="Times New Roman" w:cs="Times New Roman"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4761F3"/>
    <w:multiLevelType w:val="multilevel"/>
    <w:tmpl w:val="0CE619B6"/>
    <w:lvl w:ilvl="0">
      <w:start w:val="1"/>
      <w:numFmt w:val="none"/>
      <w:lvlText w:val="%1"/>
      <w:lvlJc w:val="left"/>
      <w:pPr>
        <w:ind w:left="360" w:hanging="360"/>
      </w:pPr>
      <w:rPr>
        <w:rFonts w:hint="default"/>
      </w:rPr>
    </w:lvl>
    <w:lvl w:ilvl="1">
      <w:start w:val="1"/>
      <w:numFmt w:val="decimal"/>
      <w:pStyle w:val="CEAMTitre2"/>
      <w:lvlText w:val="%2."/>
      <w:lvlJc w:val="left"/>
      <w:pPr>
        <w:ind w:left="720" w:hanging="1287"/>
      </w:pPr>
      <w:rPr>
        <w:rFonts w:hint="default"/>
      </w:rPr>
    </w:lvl>
    <w:lvl w:ilvl="2">
      <w:start w:val="1"/>
      <w:numFmt w:val="decimal"/>
      <w:pStyle w:val="CEAMTitre3"/>
      <w:lvlText w:val="%2.%3."/>
      <w:lvlJc w:val="left"/>
      <w:pPr>
        <w:ind w:left="1931" w:hanging="1931"/>
      </w:pPr>
      <w:rPr>
        <w:rFonts w:hint="default"/>
      </w:rPr>
    </w:lvl>
    <w:lvl w:ilvl="3">
      <w:start w:val="1"/>
      <w:numFmt w:val="decimal"/>
      <w:pStyle w:val="CEAMTitre4"/>
      <w:lvlText w:val="%2.%3.%4."/>
      <w:lvlJc w:val="left"/>
      <w:pPr>
        <w:ind w:left="3799" w:hanging="3515"/>
      </w:pPr>
      <w:rPr>
        <w:rFonts w:hint="default"/>
      </w:rPr>
    </w:lvl>
    <w:lvl w:ilvl="4">
      <w:start w:val="1"/>
      <w:numFmt w:val="decimal"/>
      <w:pStyle w:val="CEAMTitre5"/>
      <w:lvlText w:val="%2.%3.%4.%5"/>
      <w:lvlJc w:val="left"/>
      <w:pPr>
        <w:ind w:left="1701" w:hanging="1701"/>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4372C9"/>
    <w:multiLevelType w:val="multilevel"/>
    <w:tmpl w:val="6016B9F0"/>
    <w:lvl w:ilvl="0">
      <w:start w:val="1"/>
      <w:numFmt w:val="decimal"/>
      <w:pStyle w:val="Titre1"/>
      <w:lvlText w:val="%1."/>
      <w:lvlJc w:val="left"/>
      <w:pPr>
        <w:tabs>
          <w:tab w:val="num" w:pos="28"/>
        </w:tabs>
        <w:ind w:left="28" w:hanging="567"/>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itre2"/>
      <w:lvlText w:val="%1.%2."/>
      <w:lvlJc w:val="left"/>
      <w:pPr>
        <w:tabs>
          <w:tab w:val="num" w:pos="879"/>
        </w:tabs>
        <w:ind w:left="604"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1.%2.%3."/>
      <w:lvlJc w:val="left"/>
      <w:pPr>
        <w:tabs>
          <w:tab w:val="num" w:pos="1419"/>
        </w:tabs>
        <w:ind w:left="1288" w:hanging="720"/>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itre4"/>
      <w:lvlText w:val="%1.%2.%3.%4."/>
      <w:lvlJc w:val="left"/>
      <w:pPr>
        <w:tabs>
          <w:tab w:val="num" w:pos="1162"/>
        </w:tabs>
        <w:ind w:left="892" w:hanging="864"/>
      </w:pPr>
      <w:rPr>
        <w:rFonts w:hint="default"/>
        <w:b w:val="0"/>
        <w:b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36"/>
        </w:tabs>
        <w:ind w:left="1036" w:hanging="1008"/>
      </w:pPr>
      <w:rPr>
        <w:rFonts w:hint="default"/>
        <w:b w:val="0"/>
        <w:i w:val="0"/>
        <w:caps w:val="0"/>
        <w:smallCaps w:val="0"/>
        <w:strike w:val="0"/>
        <w:dstrike w:val="0"/>
        <w:vanish w:val="0"/>
        <w:color w:val="000000"/>
        <w:sz w:val="20"/>
        <w:u w:val="none"/>
        <w:vertAlign w:val="baseline"/>
      </w:rPr>
    </w:lvl>
    <w:lvl w:ilvl="5">
      <w:start w:val="1"/>
      <w:numFmt w:val="decimal"/>
      <w:lvlText w:val="%1.%2.%3.%4.%5.%6"/>
      <w:lvlJc w:val="left"/>
      <w:pPr>
        <w:tabs>
          <w:tab w:val="num" w:pos="1180"/>
        </w:tabs>
        <w:ind w:left="1180" w:hanging="1152"/>
      </w:pPr>
      <w:rPr>
        <w:rFonts w:hint="default"/>
        <w:b w:val="0"/>
        <w:i w:val="0"/>
        <w:caps w:val="0"/>
        <w:smallCaps w:val="0"/>
        <w:strike w:val="0"/>
        <w:dstrike w:val="0"/>
        <w:vanish w:val="0"/>
        <w:color w:val="000000"/>
        <w:sz w:val="20"/>
        <w:u w:val="none"/>
        <w:vertAlign w:val="baseline"/>
      </w:rPr>
    </w:lvl>
    <w:lvl w:ilvl="6">
      <w:start w:val="1"/>
      <w:numFmt w:val="decimal"/>
      <w:lvlText w:val="%1.%2.%3.%4.%5.%6.%7"/>
      <w:lvlJc w:val="left"/>
      <w:pPr>
        <w:tabs>
          <w:tab w:val="num" w:pos="1324"/>
        </w:tabs>
        <w:ind w:left="1324" w:hanging="1296"/>
      </w:pPr>
      <w:rPr>
        <w:rFonts w:hint="default"/>
        <w:b w:val="0"/>
        <w:i w:val="0"/>
        <w:caps w:val="0"/>
        <w:smallCaps w:val="0"/>
        <w:strike w:val="0"/>
        <w:dstrike w:val="0"/>
        <w:vanish w:val="0"/>
        <w:color w:val="000000"/>
        <w:sz w:val="20"/>
        <w:u w:val="none"/>
        <w:vertAlign w:val="baseline"/>
      </w:rPr>
    </w:lvl>
    <w:lvl w:ilvl="7">
      <w:start w:val="1"/>
      <w:numFmt w:val="decimal"/>
      <w:lvlText w:val="%1.%2.%3.%4.%5.%6.%7.%8"/>
      <w:lvlJc w:val="left"/>
      <w:pPr>
        <w:tabs>
          <w:tab w:val="num" w:pos="1468"/>
        </w:tabs>
        <w:ind w:left="1468" w:hanging="1440"/>
      </w:pPr>
      <w:rPr>
        <w:rFonts w:hint="default"/>
        <w:b w:val="0"/>
        <w:i w:val="0"/>
        <w:caps w:val="0"/>
        <w:smallCaps w:val="0"/>
        <w:strike w:val="0"/>
        <w:dstrike w:val="0"/>
        <w:vanish w:val="0"/>
        <w:color w:val="000000"/>
        <w:sz w:val="20"/>
        <w:u w:val="none"/>
        <w:vertAlign w:val="baseline"/>
      </w:rPr>
    </w:lvl>
    <w:lvl w:ilvl="8">
      <w:start w:val="1"/>
      <w:numFmt w:val="decimal"/>
      <w:lvlText w:val="%1.%2.%3.%4.%5.%6.%7.%8.%9"/>
      <w:lvlJc w:val="left"/>
      <w:pPr>
        <w:tabs>
          <w:tab w:val="num" w:pos="1612"/>
        </w:tabs>
        <w:ind w:left="1612" w:hanging="1584"/>
      </w:pPr>
      <w:rPr>
        <w:rFonts w:hint="default"/>
        <w:b w:val="0"/>
        <w:i w:val="0"/>
        <w:caps w:val="0"/>
        <w:smallCaps w:val="0"/>
        <w:strike w:val="0"/>
        <w:dstrike w:val="0"/>
        <w:vanish w:val="0"/>
        <w:color w:val="000000"/>
        <w:sz w:val="20"/>
        <w:u w:val="none"/>
        <w:vertAlign w:val="baseline"/>
      </w:rPr>
    </w:lvl>
  </w:abstractNum>
  <w:abstractNum w:abstractNumId="6" w15:restartNumberingAfterBreak="0">
    <w:nsid w:val="4CBD3D81"/>
    <w:multiLevelType w:val="hybridMultilevel"/>
    <w:tmpl w:val="28F2401A"/>
    <w:lvl w:ilvl="0" w:tplc="D1F66076">
      <w:numFmt w:val="bullet"/>
      <w:lvlText w:val=""/>
      <w:lvlJc w:val="left"/>
      <w:pPr>
        <w:ind w:left="2912" w:hanging="360"/>
      </w:pPr>
      <w:rPr>
        <w:rFonts w:ascii="Wingdings" w:eastAsia="Times New Roman" w:hAnsi="Wingdings" w:cs="Times New Roman" w:hint="default"/>
      </w:rPr>
    </w:lvl>
    <w:lvl w:ilvl="1" w:tplc="040C0003" w:tentative="1">
      <w:start w:val="1"/>
      <w:numFmt w:val="bullet"/>
      <w:lvlText w:val="o"/>
      <w:lvlJc w:val="left"/>
      <w:pPr>
        <w:ind w:left="3632" w:hanging="360"/>
      </w:pPr>
      <w:rPr>
        <w:rFonts w:ascii="Courier New" w:hAnsi="Courier New" w:cs="Courier New" w:hint="default"/>
      </w:rPr>
    </w:lvl>
    <w:lvl w:ilvl="2" w:tplc="040C0005" w:tentative="1">
      <w:start w:val="1"/>
      <w:numFmt w:val="bullet"/>
      <w:lvlText w:val=""/>
      <w:lvlJc w:val="left"/>
      <w:pPr>
        <w:ind w:left="4352" w:hanging="360"/>
      </w:pPr>
      <w:rPr>
        <w:rFonts w:ascii="Wingdings" w:hAnsi="Wingdings" w:hint="default"/>
      </w:rPr>
    </w:lvl>
    <w:lvl w:ilvl="3" w:tplc="040C0001" w:tentative="1">
      <w:start w:val="1"/>
      <w:numFmt w:val="bullet"/>
      <w:lvlText w:val=""/>
      <w:lvlJc w:val="left"/>
      <w:pPr>
        <w:ind w:left="5072" w:hanging="360"/>
      </w:pPr>
      <w:rPr>
        <w:rFonts w:ascii="Symbol" w:hAnsi="Symbol" w:hint="default"/>
      </w:rPr>
    </w:lvl>
    <w:lvl w:ilvl="4" w:tplc="040C0003" w:tentative="1">
      <w:start w:val="1"/>
      <w:numFmt w:val="bullet"/>
      <w:lvlText w:val="o"/>
      <w:lvlJc w:val="left"/>
      <w:pPr>
        <w:ind w:left="5792" w:hanging="360"/>
      </w:pPr>
      <w:rPr>
        <w:rFonts w:ascii="Courier New" w:hAnsi="Courier New" w:cs="Courier New" w:hint="default"/>
      </w:rPr>
    </w:lvl>
    <w:lvl w:ilvl="5" w:tplc="040C0005" w:tentative="1">
      <w:start w:val="1"/>
      <w:numFmt w:val="bullet"/>
      <w:lvlText w:val=""/>
      <w:lvlJc w:val="left"/>
      <w:pPr>
        <w:ind w:left="6512" w:hanging="360"/>
      </w:pPr>
      <w:rPr>
        <w:rFonts w:ascii="Wingdings" w:hAnsi="Wingdings" w:hint="default"/>
      </w:rPr>
    </w:lvl>
    <w:lvl w:ilvl="6" w:tplc="040C0001" w:tentative="1">
      <w:start w:val="1"/>
      <w:numFmt w:val="bullet"/>
      <w:lvlText w:val=""/>
      <w:lvlJc w:val="left"/>
      <w:pPr>
        <w:ind w:left="7232" w:hanging="360"/>
      </w:pPr>
      <w:rPr>
        <w:rFonts w:ascii="Symbol" w:hAnsi="Symbol" w:hint="default"/>
      </w:rPr>
    </w:lvl>
    <w:lvl w:ilvl="7" w:tplc="040C0003" w:tentative="1">
      <w:start w:val="1"/>
      <w:numFmt w:val="bullet"/>
      <w:lvlText w:val="o"/>
      <w:lvlJc w:val="left"/>
      <w:pPr>
        <w:ind w:left="7952" w:hanging="360"/>
      </w:pPr>
      <w:rPr>
        <w:rFonts w:ascii="Courier New" w:hAnsi="Courier New" w:cs="Courier New" w:hint="default"/>
      </w:rPr>
    </w:lvl>
    <w:lvl w:ilvl="8" w:tplc="040C0005" w:tentative="1">
      <w:start w:val="1"/>
      <w:numFmt w:val="bullet"/>
      <w:lvlText w:val=""/>
      <w:lvlJc w:val="left"/>
      <w:pPr>
        <w:ind w:left="8672" w:hanging="360"/>
      </w:pPr>
      <w:rPr>
        <w:rFonts w:ascii="Wingdings" w:hAnsi="Wingdings" w:hint="default"/>
      </w:rPr>
    </w:lvl>
  </w:abstractNum>
  <w:abstractNum w:abstractNumId="7" w15:restartNumberingAfterBreak="0">
    <w:nsid w:val="52CF085B"/>
    <w:multiLevelType w:val="hybridMultilevel"/>
    <w:tmpl w:val="1750C006"/>
    <w:lvl w:ilvl="0" w:tplc="5D006212">
      <w:start w:val="1"/>
      <w:numFmt w:val="bullet"/>
      <w:pStyle w:val="tirets"/>
      <w:lvlText w:val="-"/>
      <w:lvlJc w:val="left"/>
      <w:pPr>
        <w:ind w:left="1065" w:hanging="360"/>
      </w:pPr>
      <w:rPr>
        <w:rFonts w:ascii="Calibri" w:eastAsia="Calibri" w:hAnsi="Calibri" w:cs="Times New Roman" w:hint="default"/>
        <w:color w:val="auto"/>
      </w:rPr>
    </w:lvl>
    <w:lvl w:ilvl="1" w:tplc="040C0001">
      <w:start w:val="1"/>
      <w:numFmt w:val="bullet"/>
      <w:lvlText w:val=""/>
      <w:lvlJc w:val="left"/>
      <w:pPr>
        <w:ind w:left="1785" w:hanging="360"/>
      </w:pPr>
      <w:rPr>
        <w:rFonts w:ascii="Symbol" w:hAnsi="Symbol" w:hint="default"/>
      </w:rPr>
    </w:lvl>
    <w:lvl w:ilvl="2" w:tplc="040C0005">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8" w15:restartNumberingAfterBreak="0">
    <w:nsid w:val="58CE191A"/>
    <w:multiLevelType w:val="multilevel"/>
    <w:tmpl w:val="7220A4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3DE6A15"/>
    <w:multiLevelType w:val="hybridMultilevel"/>
    <w:tmpl w:val="6958B238"/>
    <w:lvl w:ilvl="0" w:tplc="6324CCB2">
      <w:numFmt w:val="bullet"/>
      <w:lvlText w:val=""/>
      <w:lvlJc w:val="left"/>
      <w:pPr>
        <w:ind w:left="2912" w:hanging="360"/>
      </w:pPr>
      <w:rPr>
        <w:rFonts w:ascii="Wingdings" w:eastAsia="Times New Roman" w:hAnsi="Wingdings" w:cs="Times New Roman" w:hint="default"/>
      </w:rPr>
    </w:lvl>
    <w:lvl w:ilvl="1" w:tplc="040C0003">
      <w:start w:val="1"/>
      <w:numFmt w:val="bullet"/>
      <w:lvlText w:val="o"/>
      <w:lvlJc w:val="left"/>
      <w:pPr>
        <w:ind w:left="3632" w:hanging="360"/>
      </w:pPr>
      <w:rPr>
        <w:rFonts w:ascii="Courier New" w:hAnsi="Courier New" w:cs="Courier New" w:hint="default"/>
      </w:rPr>
    </w:lvl>
    <w:lvl w:ilvl="2" w:tplc="040C0005" w:tentative="1">
      <w:start w:val="1"/>
      <w:numFmt w:val="bullet"/>
      <w:lvlText w:val=""/>
      <w:lvlJc w:val="left"/>
      <w:pPr>
        <w:ind w:left="4352" w:hanging="360"/>
      </w:pPr>
      <w:rPr>
        <w:rFonts w:ascii="Wingdings" w:hAnsi="Wingdings" w:hint="default"/>
      </w:rPr>
    </w:lvl>
    <w:lvl w:ilvl="3" w:tplc="040C0001" w:tentative="1">
      <w:start w:val="1"/>
      <w:numFmt w:val="bullet"/>
      <w:lvlText w:val=""/>
      <w:lvlJc w:val="left"/>
      <w:pPr>
        <w:ind w:left="5072" w:hanging="360"/>
      </w:pPr>
      <w:rPr>
        <w:rFonts w:ascii="Symbol" w:hAnsi="Symbol" w:hint="default"/>
      </w:rPr>
    </w:lvl>
    <w:lvl w:ilvl="4" w:tplc="040C0003" w:tentative="1">
      <w:start w:val="1"/>
      <w:numFmt w:val="bullet"/>
      <w:lvlText w:val="o"/>
      <w:lvlJc w:val="left"/>
      <w:pPr>
        <w:ind w:left="5792" w:hanging="360"/>
      </w:pPr>
      <w:rPr>
        <w:rFonts w:ascii="Courier New" w:hAnsi="Courier New" w:cs="Courier New" w:hint="default"/>
      </w:rPr>
    </w:lvl>
    <w:lvl w:ilvl="5" w:tplc="040C0005" w:tentative="1">
      <w:start w:val="1"/>
      <w:numFmt w:val="bullet"/>
      <w:lvlText w:val=""/>
      <w:lvlJc w:val="left"/>
      <w:pPr>
        <w:ind w:left="6512" w:hanging="360"/>
      </w:pPr>
      <w:rPr>
        <w:rFonts w:ascii="Wingdings" w:hAnsi="Wingdings" w:hint="default"/>
      </w:rPr>
    </w:lvl>
    <w:lvl w:ilvl="6" w:tplc="040C0001" w:tentative="1">
      <w:start w:val="1"/>
      <w:numFmt w:val="bullet"/>
      <w:lvlText w:val=""/>
      <w:lvlJc w:val="left"/>
      <w:pPr>
        <w:ind w:left="7232" w:hanging="360"/>
      </w:pPr>
      <w:rPr>
        <w:rFonts w:ascii="Symbol" w:hAnsi="Symbol" w:hint="default"/>
      </w:rPr>
    </w:lvl>
    <w:lvl w:ilvl="7" w:tplc="040C0003" w:tentative="1">
      <w:start w:val="1"/>
      <w:numFmt w:val="bullet"/>
      <w:lvlText w:val="o"/>
      <w:lvlJc w:val="left"/>
      <w:pPr>
        <w:ind w:left="7952" w:hanging="360"/>
      </w:pPr>
      <w:rPr>
        <w:rFonts w:ascii="Courier New" w:hAnsi="Courier New" w:cs="Courier New" w:hint="default"/>
      </w:rPr>
    </w:lvl>
    <w:lvl w:ilvl="8" w:tplc="040C0005" w:tentative="1">
      <w:start w:val="1"/>
      <w:numFmt w:val="bullet"/>
      <w:lvlText w:val=""/>
      <w:lvlJc w:val="left"/>
      <w:pPr>
        <w:ind w:left="8672" w:hanging="360"/>
      </w:pPr>
      <w:rPr>
        <w:rFonts w:ascii="Wingdings" w:hAnsi="Wingdings" w:hint="default"/>
      </w:rPr>
    </w:lvl>
  </w:abstractNum>
  <w:abstractNum w:abstractNumId="10" w15:restartNumberingAfterBreak="0">
    <w:nsid w:val="77B65525"/>
    <w:multiLevelType w:val="hybridMultilevel"/>
    <w:tmpl w:val="12FCB576"/>
    <w:lvl w:ilvl="0" w:tplc="D65ABF08">
      <w:start w:val="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C79755D"/>
    <w:multiLevelType w:val="hybridMultilevel"/>
    <w:tmpl w:val="B5C82FDC"/>
    <w:lvl w:ilvl="0" w:tplc="6B4CCEA6">
      <w:start w:val="1"/>
      <w:numFmt w:val="bullet"/>
      <w:pStyle w:val="PN1"/>
      <w:lvlText w:val="-"/>
      <w:lvlJc w:val="left"/>
      <w:pPr>
        <w:tabs>
          <w:tab w:val="num" w:pos="1037"/>
        </w:tabs>
        <w:ind w:left="1037" w:hanging="340"/>
      </w:pPr>
      <w:rPr>
        <w:rFonts w:ascii="Palatino" w:hAnsi="Palatino" w:hint="default"/>
      </w:rPr>
    </w:lvl>
    <w:lvl w:ilvl="1" w:tplc="FFFFFFFF">
      <w:start w:val="1"/>
      <w:numFmt w:val="bullet"/>
      <w:lvlText w:val="o"/>
      <w:lvlJc w:val="left"/>
      <w:pPr>
        <w:tabs>
          <w:tab w:val="num" w:pos="1797"/>
        </w:tabs>
        <w:ind w:left="1797" w:hanging="360"/>
      </w:pPr>
      <w:rPr>
        <w:rFonts w:ascii="Courier New" w:hAnsi="Courier New" w:cs="Courier New" w:hint="default"/>
      </w:rPr>
    </w:lvl>
    <w:lvl w:ilvl="2" w:tplc="FFFFFFFF" w:tentative="1">
      <w:start w:val="1"/>
      <w:numFmt w:val="bullet"/>
      <w:lvlText w:val=""/>
      <w:lvlJc w:val="left"/>
      <w:pPr>
        <w:tabs>
          <w:tab w:val="num" w:pos="2517"/>
        </w:tabs>
        <w:ind w:left="2517" w:hanging="360"/>
      </w:pPr>
      <w:rPr>
        <w:rFonts w:ascii="Wingdings" w:hAnsi="Wingdings" w:hint="default"/>
      </w:rPr>
    </w:lvl>
    <w:lvl w:ilvl="3" w:tplc="FFFFFFFF" w:tentative="1">
      <w:start w:val="1"/>
      <w:numFmt w:val="bullet"/>
      <w:lvlText w:val=""/>
      <w:lvlJc w:val="left"/>
      <w:pPr>
        <w:tabs>
          <w:tab w:val="num" w:pos="3237"/>
        </w:tabs>
        <w:ind w:left="3237" w:hanging="360"/>
      </w:pPr>
      <w:rPr>
        <w:rFonts w:ascii="Symbol" w:hAnsi="Symbol" w:hint="default"/>
      </w:rPr>
    </w:lvl>
    <w:lvl w:ilvl="4" w:tplc="FFFFFFFF" w:tentative="1">
      <w:start w:val="1"/>
      <w:numFmt w:val="bullet"/>
      <w:lvlText w:val="o"/>
      <w:lvlJc w:val="left"/>
      <w:pPr>
        <w:tabs>
          <w:tab w:val="num" w:pos="3957"/>
        </w:tabs>
        <w:ind w:left="3957" w:hanging="360"/>
      </w:pPr>
      <w:rPr>
        <w:rFonts w:ascii="Courier New" w:hAnsi="Courier New" w:cs="Courier New" w:hint="default"/>
      </w:rPr>
    </w:lvl>
    <w:lvl w:ilvl="5" w:tplc="FFFFFFFF" w:tentative="1">
      <w:start w:val="1"/>
      <w:numFmt w:val="bullet"/>
      <w:lvlText w:val=""/>
      <w:lvlJc w:val="left"/>
      <w:pPr>
        <w:tabs>
          <w:tab w:val="num" w:pos="4677"/>
        </w:tabs>
        <w:ind w:left="4677" w:hanging="360"/>
      </w:pPr>
      <w:rPr>
        <w:rFonts w:ascii="Wingdings" w:hAnsi="Wingdings" w:hint="default"/>
      </w:rPr>
    </w:lvl>
    <w:lvl w:ilvl="6" w:tplc="FFFFFFFF" w:tentative="1">
      <w:start w:val="1"/>
      <w:numFmt w:val="bullet"/>
      <w:lvlText w:val=""/>
      <w:lvlJc w:val="left"/>
      <w:pPr>
        <w:tabs>
          <w:tab w:val="num" w:pos="5397"/>
        </w:tabs>
        <w:ind w:left="5397" w:hanging="360"/>
      </w:pPr>
      <w:rPr>
        <w:rFonts w:ascii="Symbol" w:hAnsi="Symbol" w:hint="default"/>
      </w:rPr>
    </w:lvl>
    <w:lvl w:ilvl="7" w:tplc="FFFFFFFF" w:tentative="1">
      <w:start w:val="1"/>
      <w:numFmt w:val="bullet"/>
      <w:lvlText w:val="o"/>
      <w:lvlJc w:val="left"/>
      <w:pPr>
        <w:tabs>
          <w:tab w:val="num" w:pos="6117"/>
        </w:tabs>
        <w:ind w:left="6117" w:hanging="360"/>
      </w:pPr>
      <w:rPr>
        <w:rFonts w:ascii="Courier New" w:hAnsi="Courier New" w:cs="Courier New" w:hint="default"/>
      </w:rPr>
    </w:lvl>
    <w:lvl w:ilvl="8" w:tplc="FFFFFFFF" w:tentative="1">
      <w:start w:val="1"/>
      <w:numFmt w:val="bullet"/>
      <w:lvlText w:val=""/>
      <w:lvlJc w:val="left"/>
      <w:pPr>
        <w:tabs>
          <w:tab w:val="num" w:pos="6837"/>
        </w:tabs>
        <w:ind w:left="6837" w:hanging="360"/>
      </w:pPr>
      <w:rPr>
        <w:rFonts w:ascii="Wingdings" w:hAnsi="Wingdings" w:hint="default"/>
      </w:rPr>
    </w:lvl>
  </w:abstractNum>
  <w:num w:numId="1">
    <w:abstractNumId w:val="0"/>
  </w:num>
  <w:num w:numId="2">
    <w:abstractNumId w:val="5"/>
  </w:num>
  <w:num w:numId="3">
    <w:abstractNumId w:val="2"/>
  </w:num>
  <w:num w:numId="4">
    <w:abstractNumId w:val="11"/>
  </w:num>
  <w:num w:numId="5">
    <w:abstractNumId w:val="7"/>
  </w:num>
  <w:num w:numId="6">
    <w:abstractNumId w:val="3"/>
  </w:num>
  <w:num w:numId="7">
    <w:abstractNumId w:val="4"/>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9"/>
  </w:num>
  <w:num w:numId="14">
    <w:abstractNumId w:val="6"/>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82B"/>
    <w:rsid w:val="00000705"/>
    <w:rsid w:val="0000075F"/>
    <w:rsid w:val="0000177E"/>
    <w:rsid w:val="00002EE0"/>
    <w:rsid w:val="00003833"/>
    <w:rsid w:val="000047E3"/>
    <w:rsid w:val="00005B4C"/>
    <w:rsid w:val="00006A3B"/>
    <w:rsid w:val="00010811"/>
    <w:rsid w:val="000108B4"/>
    <w:rsid w:val="000119E9"/>
    <w:rsid w:val="000125CA"/>
    <w:rsid w:val="00015159"/>
    <w:rsid w:val="00015458"/>
    <w:rsid w:val="0002051B"/>
    <w:rsid w:val="0002213E"/>
    <w:rsid w:val="000224AB"/>
    <w:rsid w:val="000235FE"/>
    <w:rsid w:val="000238B2"/>
    <w:rsid w:val="00024BA9"/>
    <w:rsid w:val="000276B4"/>
    <w:rsid w:val="0002798F"/>
    <w:rsid w:val="00031E59"/>
    <w:rsid w:val="00032555"/>
    <w:rsid w:val="00032A4A"/>
    <w:rsid w:val="000332E9"/>
    <w:rsid w:val="0003712B"/>
    <w:rsid w:val="00043533"/>
    <w:rsid w:val="000455DC"/>
    <w:rsid w:val="00046310"/>
    <w:rsid w:val="00046FB0"/>
    <w:rsid w:val="0005263A"/>
    <w:rsid w:val="000535A7"/>
    <w:rsid w:val="00054CBF"/>
    <w:rsid w:val="000565EF"/>
    <w:rsid w:val="00057205"/>
    <w:rsid w:val="00057B47"/>
    <w:rsid w:val="00057CD2"/>
    <w:rsid w:val="00060D75"/>
    <w:rsid w:val="00062CDA"/>
    <w:rsid w:val="00064B35"/>
    <w:rsid w:val="000655E7"/>
    <w:rsid w:val="00070577"/>
    <w:rsid w:val="00071D8E"/>
    <w:rsid w:val="00072C03"/>
    <w:rsid w:val="000731DC"/>
    <w:rsid w:val="00075050"/>
    <w:rsid w:val="00076F52"/>
    <w:rsid w:val="00076FAD"/>
    <w:rsid w:val="0008070A"/>
    <w:rsid w:val="000814A4"/>
    <w:rsid w:val="000818CB"/>
    <w:rsid w:val="00081DF7"/>
    <w:rsid w:val="00082662"/>
    <w:rsid w:val="0008388B"/>
    <w:rsid w:val="00086A4E"/>
    <w:rsid w:val="00086BE3"/>
    <w:rsid w:val="00090DFD"/>
    <w:rsid w:val="000910FA"/>
    <w:rsid w:val="00091560"/>
    <w:rsid w:val="00094616"/>
    <w:rsid w:val="00096E23"/>
    <w:rsid w:val="00096E76"/>
    <w:rsid w:val="000A0EFA"/>
    <w:rsid w:val="000A101C"/>
    <w:rsid w:val="000A1A9E"/>
    <w:rsid w:val="000A3E21"/>
    <w:rsid w:val="000A3EB8"/>
    <w:rsid w:val="000A4074"/>
    <w:rsid w:val="000A40E4"/>
    <w:rsid w:val="000A5492"/>
    <w:rsid w:val="000A5E05"/>
    <w:rsid w:val="000A7584"/>
    <w:rsid w:val="000B1F5A"/>
    <w:rsid w:val="000B23F7"/>
    <w:rsid w:val="000B27BB"/>
    <w:rsid w:val="000B4227"/>
    <w:rsid w:val="000B5636"/>
    <w:rsid w:val="000B56D4"/>
    <w:rsid w:val="000B6A5E"/>
    <w:rsid w:val="000B762A"/>
    <w:rsid w:val="000C03E7"/>
    <w:rsid w:val="000C0932"/>
    <w:rsid w:val="000C2996"/>
    <w:rsid w:val="000C31DB"/>
    <w:rsid w:val="000C7214"/>
    <w:rsid w:val="000D04D6"/>
    <w:rsid w:val="000D0E22"/>
    <w:rsid w:val="000D1A03"/>
    <w:rsid w:val="000D2158"/>
    <w:rsid w:val="000D2A0C"/>
    <w:rsid w:val="000D31A8"/>
    <w:rsid w:val="000D4332"/>
    <w:rsid w:val="000D4EE8"/>
    <w:rsid w:val="000D6046"/>
    <w:rsid w:val="000D700C"/>
    <w:rsid w:val="000D7209"/>
    <w:rsid w:val="000D7D3B"/>
    <w:rsid w:val="000E0911"/>
    <w:rsid w:val="000E140F"/>
    <w:rsid w:val="000E2308"/>
    <w:rsid w:val="000E3857"/>
    <w:rsid w:val="000E57FD"/>
    <w:rsid w:val="000E6FDA"/>
    <w:rsid w:val="000E75F1"/>
    <w:rsid w:val="000F0C78"/>
    <w:rsid w:val="000F1829"/>
    <w:rsid w:val="000F28B7"/>
    <w:rsid w:val="000F2901"/>
    <w:rsid w:val="000F3EF3"/>
    <w:rsid w:val="000F3F5B"/>
    <w:rsid w:val="000F41A5"/>
    <w:rsid w:val="000F58AB"/>
    <w:rsid w:val="000F617F"/>
    <w:rsid w:val="0010171C"/>
    <w:rsid w:val="00102989"/>
    <w:rsid w:val="00103B61"/>
    <w:rsid w:val="00103BC5"/>
    <w:rsid w:val="00103C09"/>
    <w:rsid w:val="001045B9"/>
    <w:rsid w:val="001061DD"/>
    <w:rsid w:val="00106AED"/>
    <w:rsid w:val="00107C60"/>
    <w:rsid w:val="00111A05"/>
    <w:rsid w:val="0011474B"/>
    <w:rsid w:val="001148C7"/>
    <w:rsid w:val="0011539E"/>
    <w:rsid w:val="001168E5"/>
    <w:rsid w:val="00117D7C"/>
    <w:rsid w:val="00121554"/>
    <w:rsid w:val="00121A61"/>
    <w:rsid w:val="00122267"/>
    <w:rsid w:val="00123A4B"/>
    <w:rsid w:val="00124C6E"/>
    <w:rsid w:val="001262DB"/>
    <w:rsid w:val="0013073B"/>
    <w:rsid w:val="0013107D"/>
    <w:rsid w:val="001320BB"/>
    <w:rsid w:val="00132829"/>
    <w:rsid w:val="00132FF3"/>
    <w:rsid w:val="00134EEE"/>
    <w:rsid w:val="001363D4"/>
    <w:rsid w:val="001408CD"/>
    <w:rsid w:val="0014141D"/>
    <w:rsid w:val="0014145C"/>
    <w:rsid w:val="00141A11"/>
    <w:rsid w:val="00142530"/>
    <w:rsid w:val="0014321E"/>
    <w:rsid w:val="00144071"/>
    <w:rsid w:val="00146184"/>
    <w:rsid w:val="00146F07"/>
    <w:rsid w:val="00147D35"/>
    <w:rsid w:val="0015122D"/>
    <w:rsid w:val="001520BA"/>
    <w:rsid w:val="00152E55"/>
    <w:rsid w:val="00153509"/>
    <w:rsid w:val="00153F32"/>
    <w:rsid w:val="001541F7"/>
    <w:rsid w:val="00155472"/>
    <w:rsid w:val="001554CC"/>
    <w:rsid w:val="00156BEB"/>
    <w:rsid w:val="0016129F"/>
    <w:rsid w:val="00161E04"/>
    <w:rsid w:val="0016211D"/>
    <w:rsid w:val="001640DB"/>
    <w:rsid w:val="0016674C"/>
    <w:rsid w:val="0016679A"/>
    <w:rsid w:val="00166915"/>
    <w:rsid w:val="0016712C"/>
    <w:rsid w:val="001676CC"/>
    <w:rsid w:val="001715DB"/>
    <w:rsid w:val="00172EB5"/>
    <w:rsid w:val="00173563"/>
    <w:rsid w:val="001742A7"/>
    <w:rsid w:val="00176874"/>
    <w:rsid w:val="00177319"/>
    <w:rsid w:val="0018023E"/>
    <w:rsid w:val="00180A66"/>
    <w:rsid w:val="00182F66"/>
    <w:rsid w:val="00183450"/>
    <w:rsid w:val="00186516"/>
    <w:rsid w:val="00186DEF"/>
    <w:rsid w:val="00190AEA"/>
    <w:rsid w:val="00190F9A"/>
    <w:rsid w:val="00191401"/>
    <w:rsid w:val="001918B1"/>
    <w:rsid w:val="00191AB5"/>
    <w:rsid w:val="00192448"/>
    <w:rsid w:val="00194B29"/>
    <w:rsid w:val="001A00D7"/>
    <w:rsid w:val="001A0170"/>
    <w:rsid w:val="001A029B"/>
    <w:rsid w:val="001A180A"/>
    <w:rsid w:val="001A1A34"/>
    <w:rsid w:val="001A492A"/>
    <w:rsid w:val="001A5B08"/>
    <w:rsid w:val="001A5B5F"/>
    <w:rsid w:val="001A63EB"/>
    <w:rsid w:val="001A701F"/>
    <w:rsid w:val="001B0CCC"/>
    <w:rsid w:val="001B119B"/>
    <w:rsid w:val="001B129D"/>
    <w:rsid w:val="001B361E"/>
    <w:rsid w:val="001B56D8"/>
    <w:rsid w:val="001B6457"/>
    <w:rsid w:val="001C0DD4"/>
    <w:rsid w:val="001C0EB1"/>
    <w:rsid w:val="001C27D9"/>
    <w:rsid w:val="001C405E"/>
    <w:rsid w:val="001C4A3E"/>
    <w:rsid w:val="001C5FFD"/>
    <w:rsid w:val="001C6B74"/>
    <w:rsid w:val="001C7C2C"/>
    <w:rsid w:val="001D140B"/>
    <w:rsid w:val="001D239A"/>
    <w:rsid w:val="001D2712"/>
    <w:rsid w:val="001D2C3D"/>
    <w:rsid w:val="001D3426"/>
    <w:rsid w:val="001D34E6"/>
    <w:rsid w:val="001D7665"/>
    <w:rsid w:val="001E1626"/>
    <w:rsid w:val="001E18F0"/>
    <w:rsid w:val="001E39C5"/>
    <w:rsid w:val="001E471F"/>
    <w:rsid w:val="001E4C63"/>
    <w:rsid w:val="001E4C97"/>
    <w:rsid w:val="001E5EF9"/>
    <w:rsid w:val="001F0055"/>
    <w:rsid w:val="001F00E3"/>
    <w:rsid w:val="001F0734"/>
    <w:rsid w:val="001F07DB"/>
    <w:rsid w:val="001F0E64"/>
    <w:rsid w:val="001F18BB"/>
    <w:rsid w:val="001F30A0"/>
    <w:rsid w:val="001F34D0"/>
    <w:rsid w:val="001F512F"/>
    <w:rsid w:val="001F533B"/>
    <w:rsid w:val="0020198E"/>
    <w:rsid w:val="00203A09"/>
    <w:rsid w:val="00205B1F"/>
    <w:rsid w:val="00205D18"/>
    <w:rsid w:val="00206207"/>
    <w:rsid w:val="002119E4"/>
    <w:rsid w:val="0021298D"/>
    <w:rsid w:val="0021322F"/>
    <w:rsid w:val="002133CB"/>
    <w:rsid w:val="002134DC"/>
    <w:rsid w:val="00216347"/>
    <w:rsid w:val="002214EA"/>
    <w:rsid w:val="00221BD7"/>
    <w:rsid w:val="002222D1"/>
    <w:rsid w:val="0022341F"/>
    <w:rsid w:val="00224B2D"/>
    <w:rsid w:val="002257E5"/>
    <w:rsid w:val="0022729D"/>
    <w:rsid w:val="00227785"/>
    <w:rsid w:val="00230927"/>
    <w:rsid w:val="00230938"/>
    <w:rsid w:val="002309BA"/>
    <w:rsid w:val="002309F7"/>
    <w:rsid w:val="00231D46"/>
    <w:rsid w:val="002330F4"/>
    <w:rsid w:val="00233D9C"/>
    <w:rsid w:val="002344A4"/>
    <w:rsid w:val="00235435"/>
    <w:rsid w:val="0023569E"/>
    <w:rsid w:val="00236E0B"/>
    <w:rsid w:val="00240C24"/>
    <w:rsid w:val="002411F5"/>
    <w:rsid w:val="002418CB"/>
    <w:rsid w:val="00241C58"/>
    <w:rsid w:val="00241FB1"/>
    <w:rsid w:val="00242637"/>
    <w:rsid w:val="00243729"/>
    <w:rsid w:val="0024486D"/>
    <w:rsid w:val="002453FD"/>
    <w:rsid w:val="00245439"/>
    <w:rsid w:val="002456E3"/>
    <w:rsid w:val="0024672A"/>
    <w:rsid w:val="002467DB"/>
    <w:rsid w:val="00252317"/>
    <w:rsid w:val="00254D29"/>
    <w:rsid w:val="0025542C"/>
    <w:rsid w:val="0025716F"/>
    <w:rsid w:val="00264B70"/>
    <w:rsid w:val="00264DF0"/>
    <w:rsid w:val="00264E6A"/>
    <w:rsid w:val="00265C58"/>
    <w:rsid w:val="0027046F"/>
    <w:rsid w:val="00271187"/>
    <w:rsid w:val="00272CDC"/>
    <w:rsid w:val="002732AE"/>
    <w:rsid w:val="00274133"/>
    <w:rsid w:val="002761FD"/>
    <w:rsid w:val="00276CF5"/>
    <w:rsid w:val="00280735"/>
    <w:rsid w:val="00285966"/>
    <w:rsid w:val="00285E94"/>
    <w:rsid w:val="0028782B"/>
    <w:rsid w:val="00290213"/>
    <w:rsid w:val="00290E3A"/>
    <w:rsid w:val="00290EDF"/>
    <w:rsid w:val="00291D33"/>
    <w:rsid w:val="00291DD4"/>
    <w:rsid w:val="00294371"/>
    <w:rsid w:val="00295691"/>
    <w:rsid w:val="00295F36"/>
    <w:rsid w:val="00297518"/>
    <w:rsid w:val="00297CA8"/>
    <w:rsid w:val="002A0605"/>
    <w:rsid w:val="002A2D53"/>
    <w:rsid w:val="002A3BAB"/>
    <w:rsid w:val="002A4603"/>
    <w:rsid w:val="002A54A6"/>
    <w:rsid w:val="002A54FD"/>
    <w:rsid w:val="002A67B5"/>
    <w:rsid w:val="002A73D6"/>
    <w:rsid w:val="002A7480"/>
    <w:rsid w:val="002B066B"/>
    <w:rsid w:val="002B1468"/>
    <w:rsid w:val="002B2B26"/>
    <w:rsid w:val="002B6037"/>
    <w:rsid w:val="002B6804"/>
    <w:rsid w:val="002C0AA9"/>
    <w:rsid w:val="002C33C9"/>
    <w:rsid w:val="002C56D6"/>
    <w:rsid w:val="002C5CC1"/>
    <w:rsid w:val="002C611D"/>
    <w:rsid w:val="002C66ED"/>
    <w:rsid w:val="002C6A15"/>
    <w:rsid w:val="002D1E09"/>
    <w:rsid w:val="002D21C2"/>
    <w:rsid w:val="002D336F"/>
    <w:rsid w:val="002D3BB2"/>
    <w:rsid w:val="002D3D7D"/>
    <w:rsid w:val="002D6186"/>
    <w:rsid w:val="002E0D40"/>
    <w:rsid w:val="002E16AC"/>
    <w:rsid w:val="002E2FB5"/>
    <w:rsid w:val="002E4BA6"/>
    <w:rsid w:val="002F0201"/>
    <w:rsid w:val="002F0692"/>
    <w:rsid w:val="002F0B67"/>
    <w:rsid w:val="002F173F"/>
    <w:rsid w:val="002F1A86"/>
    <w:rsid w:val="002F362E"/>
    <w:rsid w:val="002F5C47"/>
    <w:rsid w:val="002F5D0B"/>
    <w:rsid w:val="00300052"/>
    <w:rsid w:val="00300174"/>
    <w:rsid w:val="00301D25"/>
    <w:rsid w:val="0030246D"/>
    <w:rsid w:val="003031B0"/>
    <w:rsid w:val="00305616"/>
    <w:rsid w:val="003072C4"/>
    <w:rsid w:val="00307392"/>
    <w:rsid w:val="003108FE"/>
    <w:rsid w:val="0031235C"/>
    <w:rsid w:val="0031236B"/>
    <w:rsid w:val="00312CA2"/>
    <w:rsid w:val="00313D53"/>
    <w:rsid w:val="003147C5"/>
    <w:rsid w:val="00314B43"/>
    <w:rsid w:val="00320492"/>
    <w:rsid w:val="00321795"/>
    <w:rsid w:val="00322214"/>
    <w:rsid w:val="00324235"/>
    <w:rsid w:val="00324B1F"/>
    <w:rsid w:val="00324E18"/>
    <w:rsid w:val="0032564D"/>
    <w:rsid w:val="00325AFE"/>
    <w:rsid w:val="00325D2B"/>
    <w:rsid w:val="0033239D"/>
    <w:rsid w:val="00332C17"/>
    <w:rsid w:val="00332C98"/>
    <w:rsid w:val="00333B7E"/>
    <w:rsid w:val="00333D8C"/>
    <w:rsid w:val="00334308"/>
    <w:rsid w:val="0033443A"/>
    <w:rsid w:val="00334E6D"/>
    <w:rsid w:val="0033507A"/>
    <w:rsid w:val="003353C9"/>
    <w:rsid w:val="003355A4"/>
    <w:rsid w:val="00336362"/>
    <w:rsid w:val="0034079B"/>
    <w:rsid w:val="00340AA4"/>
    <w:rsid w:val="003424AC"/>
    <w:rsid w:val="0034319C"/>
    <w:rsid w:val="00343D87"/>
    <w:rsid w:val="00343EE4"/>
    <w:rsid w:val="00346156"/>
    <w:rsid w:val="003474DC"/>
    <w:rsid w:val="0034794A"/>
    <w:rsid w:val="0035024D"/>
    <w:rsid w:val="00350573"/>
    <w:rsid w:val="003507B2"/>
    <w:rsid w:val="00351ED0"/>
    <w:rsid w:val="003525FE"/>
    <w:rsid w:val="00353C2D"/>
    <w:rsid w:val="003576C4"/>
    <w:rsid w:val="00360206"/>
    <w:rsid w:val="003616F4"/>
    <w:rsid w:val="00363B32"/>
    <w:rsid w:val="00364ADE"/>
    <w:rsid w:val="00364CA8"/>
    <w:rsid w:val="003651C7"/>
    <w:rsid w:val="00365257"/>
    <w:rsid w:val="00366D70"/>
    <w:rsid w:val="0036790E"/>
    <w:rsid w:val="00370973"/>
    <w:rsid w:val="00370D46"/>
    <w:rsid w:val="00371935"/>
    <w:rsid w:val="00371C52"/>
    <w:rsid w:val="00372CA6"/>
    <w:rsid w:val="00374CDF"/>
    <w:rsid w:val="00376B88"/>
    <w:rsid w:val="003771D4"/>
    <w:rsid w:val="00377407"/>
    <w:rsid w:val="003816FF"/>
    <w:rsid w:val="00381C99"/>
    <w:rsid w:val="0038505D"/>
    <w:rsid w:val="0038564D"/>
    <w:rsid w:val="0038589B"/>
    <w:rsid w:val="0038742A"/>
    <w:rsid w:val="003874AB"/>
    <w:rsid w:val="00387CF7"/>
    <w:rsid w:val="00390292"/>
    <w:rsid w:val="00390E7D"/>
    <w:rsid w:val="00391664"/>
    <w:rsid w:val="00391B37"/>
    <w:rsid w:val="00393D4B"/>
    <w:rsid w:val="003944D2"/>
    <w:rsid w:val="003959B9"/>
    <w:rsid w:val="00395E58"/>
    <w:rsid w:val="003977E9"/>
    <w:rsid w:val="003A2F32"/>
    <w:rsid w:val="003A30C1"/>
    <w:rsid w:val="003A3B6A"/>
    <w:rsid w:val="003A4745"/>
    <w:rsid w:val="003A4930"/>
    <w:rsid w:val="003A4BB7"/>
    <w:rsid w:val="003A5B94"/>
    <w:rsid w:val="003A6060"/>
    <w:rsid w:val="003B0579"/>
    <w:rsid w:val="003B140D"/>
    <w:rsid w:val="003B140F"/>
    <w:rsid w:val="003B2F51"/>
    <w:rsid w:val="003B35CD"/>
    <w:rsid w:val="003B4E64"/>
    <w:rsid w:val="003B5A26"/>
    <w:rsid w:val="003C03EE"/>
    <w:rsid w:val="003C1FE3"/>
    <w:rsid w:val="003C2E6C"/>
    <w:rsid w:val="003C387E"/>
    <w:rsid w:val="003C426E"/>
    <w:rsid w:val="003C4768"/>
    <w:rsid w:val="003C4C37"/>
    <w:rsid w:val="003C5D63"/>
    <w:rsid w:val="003D01E5"/>
    <w:rsid w:val="003D02FC"/>
    <w:rsid w:val="003D04A8"/>
    <w:rsid w:val="003D1507"/>
    <w:rsid w:val="003D2A30"/>
    <w:rsid w:val="003D4CF8"/>
    <w:rsid w:val="003D596A"/>
    <w:rsid w:val="003D5BAA"/>
    <w:rsid w:val="003D7EB3"/>
    <w:rsid w:val="003E18E4"/>
    <w:rsid w:val="003E2B47"/>
    <w:rsid w:val="003E378F"/>
    <w:rsid w:val="003E3965"/>
    <w:rsid w:val="003E455B"/>
    <w:rsid w:val="003E4DC6"/>
    <w:rsid w:val="003E53CE"/>
    <w:rsid w:val="003E6207"/>
    <w:rsid w:val="003E621E"/>
    <w:rsid w:val="003E6D98"/>
    <w:rsid w:val="003E7C99"/>
    <w:rsid w:val="003F0563"/>
    <w:rsid w:val="003F1388"/>
    <w:rsid w:val="003F4593"/>
    <w:rsid w:val="003F4872"/>
    <w:rsid w:val="003F6A00"/>
    <w:rsid w:val="003F6A55"/>
    <w:rsid w:val="00400141"/>
    <w:rsid w:val="0040111D"/>
    <w:rsid w:val="00401395"/>
    <w:rsid w:val="00401CD0"/>
    <w:rsid w:val="00404405"/>
    <w:rsid w:val="00405499"/>
    <w:rsid w:val="0040745D"/>
    <w:rsid w:val="00410D9F"/>
    <w:rsid w:val="0041164A"/>
    <w:rsid w:val="00411CF8"/>
    <w:rsid w:val="00412BC2"/>
    <w:rsid w:val="00414C8C"/>
    <w:rsid w:val="00416955"/>
    <w:rsid w:val="004228EB"/>
    <w:rsid w:val="0042296F"/>
    <w:rsid w:val="00424355"/>
    <w:rsid w:val="00430057"/>
    <w:rsid w:val="00432493"/>
    <w:rsid w:val="00433329"/>
    <w:rsid w:val="004340C5"/>
    <w:rsid w:val="004349CD"/>
    <w:rsid w:val="00437268"/>
    <w:rsid w:val="00440EB2"/>
    <w:rsid w:val="00441844"/>
    <w:rsid w:val="00444DE9"/>
    <w:rsid w:val="00446538"/>
    <w:rsid w:val="004500C6"/>
    <w:rsid w:val="00452462"/>
    <w:rsid w:val="004533F9"/>
    <w:rsid w:val="004543F6"/>
    <w:rsid w:val="00455232"/>
    <w:rsid w:val="00455FC0"/>
    <w:rsid w:val="00456392"/>
    <w:rsid w:val="00460D93"/>
    <w:rsid w:val="0046149A"/>
    <w:rsid w:val="004622B8"/>
    <w:rsid w:val="004629EC"/>
    <w:rsid w:val="00464422"/>
    <w:rsid w:val="00464993"/>
    <w:rsid w:val="00465C8A"/>
    <w:rsid w:val="00465F6B"/>
    <w:rsid w:val="00467868"/>
    <w:rsid w:val="004678BE"/>
    <w:rsid w:val="0047018D"/>
    <w:rsid w:val="00470812"/>
    <w:rsid w:val="00471A1F"/>
    <w:rsid w:val="00471F6D"/>
    <w:rsid w:val="00473332"/>
    <w:rsid w:val="00473433"/>
    <w:rsid w:val="0047367D"/>
    <w:rsid w:val="00474003"/>
    <w:rsid w:val="00481371"/>
    <w:rsid w:val="00481627"/>
    <w:rsid w:val="0048271A"/>
    <w:rsid w:val="004830BD"/>
    <w:rsid w:val="00485101"/>
    <w:rsid w:val="00485388"/>
    <w:rsid w:val="0048732B"/>
    <w:rsid w:val="0049082B"/>
    <w:rsid w:val="00491A55"/>
    <w:rsid w:val="00495D4F"/>
    <w:rsid w:val="00495E38"/>
    <w:rsid w:val="00497CB4"/>
    <w:rsid w:val="00497F99"/>
    <w:rsid w:val="004A0AEB"/>
    <w:rsid w:val="004A0B93"/>
    <w:rsid w:val="004A16A6"/>
    <w:rsid w:val="004A1775"/>
    <w:rsid w:val="004A27EE"/>
    <w:rsid w:val="004A2F5B"/>
    <w:rsid w:val="004A2FBC"/>
    <w:rsid w:val="004A3BA1"/>
    <w:rsid w:val="004A4587"/>
    <w:rsid w:val="004A4C4C"/>
    <w:rsid w:val="004B18A5"/>
    <w:rsid w:val="004B3184"/>
    <w:rsid w:val="004B3565"/>
    <w:rsid w:val="004B3E16"/>
    <w:rsid w:val="004B4791"/>
    <w:rsid w:val="004B786D"/>
    <w:rsid w:val="004B7D9B"/>
    <w:rsid w:val="004C0CD0"/>
    <w:rsid w:val="004C1287"/>
    <w:rsid w:val="004C1C6E"/>
    <w:rsid w:val="004C2CA2"/>
    <w:rsid w:val="004C40AD"/>
    <w:rsid w:val="004C4857"/>
    <w:rsid w:val="004C4BB2"/>
    <w:rsid w:val="004C66E2"/>
    <w:rsid w:val="004C6FA2"/>
    <w:rsid w:val="004C6FBF"/>
    <w:rsid w:val="004C71C6"/>
    <w:rsid w:val="004C7414"/>
    <w:rsid w:val="004C76BC"/>
    <w:rsid w:val="004C7717"/>
    <w:rsid w:val="004D13DC"/>
    <w:rsid w:val="004D1A90"/>
    <w:rsid w:val="004D1C01"/>
    <w:rsid w:val="004D29A5"/>
    <w:rsid w:val="004D3C9E"/>
    <w:rsid w:val="004D5433"/>
    <w:rsid w:val="004D597E"/>
    <w:rsid w:val="004D67B1"/>
    <w:rsid w:val="004D7AEB"/>
    <w:rsid w:val="004E031E"/>
    <w:rsid w:val="004E0988"/>
    <w:rsid w:val="004E3705"/>
    <w:rsid w:val="004E37BE"/>
    <w:rsid w:val="004E462C"/>
    <w:rsid w:val="004E5024"/>
    <w:rsid w:val="004E511A"/>
    <w:rsid w:val="004E55E7"/>
    <w:rsid w:val="004E682B"/>
    <w:rsid w:val="004E6A93"/>
    <w:rsid w:val="004E7375"/>
    <w:rsid w:val="004F076E"/>
    <w:rsid w:val="004F3DDF"/>
    <w:rsid w:val="004F4B40"/>
    <w:rsid w:val="004F505F"/>
    <w:rsid w:val="004F7E22"/>
    <w:rsid w:val="005017A2"/>
    <w:rsid w:val="00501AE8"/>
    <w:rsid w:val="00501E56"/>
    <w:rsid w:val="00502DFF"/>
    <w:rsid w:val="0050318D"/>
    <w:rsid w:val="005034A2"/>
    <w:rsid w:val="00504703"/>
    <w:rsid w:val="00505BC6"/>
    <w:rsid w:val="005064BB"/>
    <w:rsid w:val="00507276"/>
    <w:rsid w:val="00510410"/>
    <w:rsid w:val="005108E3"/>
    <w:rsid w:val="005124D9"/>
    <w:rsid w:val="00513D1D"/>
    <w:rsid w:val="00516424"/>
    <w:rsid w:val="0051673F"/>
    <w:rsid w:val="00516AC1"/>
    <w:rsid w:val="005177CC"/>
    <w:rsid w:val="00522C32"/>
    <w:rsid w:val="00524FA9"/>
    <w:rsid w:val="005253AA"/>
    <w:rsid w:val="00525A8C"/>
    <w:rsid w:val="00525E99"/>
    <w:rsid w:val="00526C26"/>
    <w:rsid w:val="00526D60"/>
    <w:rsid w:val="005302CE"/>
    <w:rsid w:val="00530D1A"/>
    <w:rsid w:val="0053210B"/>
    <w:rsid w:val="005326E0"/>
    <w:rsid w:val="0053318B"/>
    <w:rsid w:val="00541C33"/>
    <w:rsid w:val="0054208C"/>
    <w:rsid w:val="00543556"/>
    <w:rsid w:val="005453B7"/>
    <w:rsid w:val="005464A2"/>
    <w:rsid w:val="005469F0"/>
    <w:rsid w:val="005501A6"/>
    <w:rsid w:val="0055318C"/>
    <w:rsid w:val="00553492"/>
    <w:rsid w:val="005535F6"/>
    <w:rsid w:val="00553DBD"/>
    <w:rsid w:val="00554373"/>
    <w:rsid w:val="00555074"/>
    <w:rsid w:val="00555597"/>
    <w:rsid w:val="0055572F"/>
    <w:rsid w:val="00555810"/>
    <w:rsid w:val="00556398"/>
    <w:rsid w:val="00556410"/>
    <w:rsid w:val="005600F4"/>
    <w:rsid w:val="005613D1"/>
    <w:rsid w:val="00562732"/>
    <w:rsid w:val="005628E5"/>
    <w:rsid w:val="005630B3"/>
    <w:rsid w:val="0056314D"/>
    <w:rsid w:val="0056636D"/>
    <w:rsid w:val="00574877"/>
    <w:rsid w:val="0057728A"/>
    <w:rsid w:val="005803FC"/>
    <w:rsid w:val="00580B55"/>
    <w:rsid w:val="00587112"/>
    <w:rsid w:val="00587809"/>
    <w:rsid w:val="00590CF2"/>
    <w:rsid w:val="005919D0"/>
    <w:rsid w:val="00591E0A"/>
    <w:rsid w:val="0059335A"/>
    <w:rsid w:val="00593D0A"/>
    <w:rsid w:val="00593FFB"/>
    <w:rsid w:val="0059422B"/>
    <w:rsid w:val="0059460D"/>
    <w:rsid w:val="00594ADD"/>
    <w:rsid w:val="0059667E"/>
    <w:rsid w:val="005966AA"/>
    <w:rsid w:val="0059784F"/>
    <w:rsid w:val="005A043B"/>
    <w:rsid w:val="005A172F"/>
    <w:rsid w:val="005A3757"/>
    <w:rsid w:val="005A3A32"/>
    <w:rsid w:val="005A4AC7"/>
    <w:rsid w:val="005A4B1A"/>
    <w:rsid w:val="005A5BD7"/>
    <w:rsid w:val="005B07B9"/>
    <w:rsid w:val="005B0940"/>
    <w:rsid w:val="005B1355"/>
    <w:rsid w:val="005B17F9"/>
    <w:rsid w:val="005B1BA7"/>
    <w:rsid w:val="005B1F7D"/>
    <w:rsid w:val="005B22CE"/>
    <w:rsid w:val="005B4743"/>
    <w:rsid w:val="005B4EA7"/>
    <w:rsid w:val="005B543C"/>
    <w:rsid w:val="005B73B3"/>
    <w:rsid w:val="005B7905"/>
    <w:rsid w:val="005C0E70"/>
    <w:rsid w:val="005C25CF"/>
    <w:rsid w:val="005C27DD"/>
    <w:rsid w:val="005C47D2"/>
    <w:rsid w:val="005C4E75"/>
    <w:rsid w:val="005C547D"/>
    <w:rsid w:val="005C5775"/>
    <w:rsid w:val="005C6225"/>
    <w:rsid w:val="005C66AD"/>
    <w:rsid w:val="005C6A7E"/>
    <w:rsid w:val="005C72BD"/>
    <w:rsid w:val="005D0D81"/>
    <w:rsid w:val="005D1BBB"/>
    <w:rsid w:val="005D3C18"/>
    <w:rsid w:val="005D43C4"/>
    <w:rsid w:val="005D5221"/>
    <w:rsid w:val="005D57E7"/>
    <w:rsid w:val="005D5FA4"/>
    <w:rsid w:val="005D667D"/>
    <w:rsid w:val="005D6BFC"/>
    <w:rsid w:val="005D6D10"/>
    <w:rsid w:val="005D7B84"/>
    <w:rsid w:val="005D7F8B"/>
    <w:rsid w:val="005E0292"/>
    <w:rsid w:val="005E10A8"/>
    <w:rsid w:val="005E21B8"/>
    <w:rsid w:val="005E22BC"/>
    <w:rsid w:val="005E2368"/>
    <w:rsid w:val="005E414A"/>
    <w:rsid w:val="005E435F"/>
    <w:rsid w:val="005E6816"/>
    <w:rsid w:val="005E7445"/>
    <w:rsid w:val="005E784E"/>
    <w:rsid w:val="005E7EBA"/>
    <w:rsid w:val="005F1DB5"/>
    <w:rsid w:val="005F20AD"/>
    <w:rsid w:val="005F2362"/>
    <w:rsid w:val="005F2820"/>
    <w:rsid w:val="005F4358"/>
    <w:rsid w:val="005F4518"/>
    <w:rsid w:val="005F4CC3"/>
    <w:rsid w:val="005F518B"/>
    <w:rsid w:val="006000C0"/>
    <w:rsid w:val="0060067F"/>
    <w:rsid w:val="00601589"/>
    <w:rsid w:val="00602CF1"/>
    <w:rsid w:val="00603588"/>
    <w:rsid w:val="00603592"/>
    <w:rsid w:val="00606A57"/>
    <w:rsid w:val="00606D97"/>
    <w:rsid w:val="0060718F"/>
    <w:rsid w:val="00610E21"/>
    <w:rsid w:val="00611FEF"/>
    <w:rsid w:val="00612820"/>
    <w:rsid w:val="00612EFC"/>
    <w:rsid w:val="0061352A"/>
    <w:rsid w:val="006139E6"/>
    <w:rsid w:val="006151F5"/>
    <w:rsid w:val="006203BF"/>
    <w:rsid w:val="0062095C"/>
    <w:rsid w:val="00620E3F"/>
    <w:rsid w:val="00621652"/>
    <w:rsid w:val="00621691"/>
    <w:rsid w:val="006245F1"/>
    <w:rsid w:val="00624EED"/>
    <w:rsid w:val="00625625"/>
    <w:rsid w:val="00625814"/>
    <w:rsid w:val="00631C76"/>
    <w:rsid w:val="00631CAC"/>
    <w:rsid w:val="0063214E"/>
    <w:rsid w:val="006329E7"/>
    <w:rsid w:val="00633BA6"/>
    <w:rsid w:val="00633D59"/>
    <w:rsid w:val="006344FA"/>
    <w:rsid w:val="0064183F"/>
    <w:rsid w:val="00643069"/>
    <w:rsid w:val="00645BA4"/>
    <w:rsid w:val="006468B0"/>
    <w:rsid w:val="00647183"/>
    <w:rsid w:val="006471CF"/>
    <w:rsid w:val="0064775F"/>
    <w:rsid w:val="00647E9D"/>
    <w:rsid w:val="00654665"/>
    <w:rsid w:val="00654CA5"/>
    <w:rsid w:val="0065524C"/>
    <w:rsid w:val="00660122"/>
    <w:rsid w:val="0066326B"/>
    <w:rsid w:val="00663A46"/>
    <w:rsid w:val="00665AA1"/>
    <w:rsid w:val="00670FD6"/>
    <w:rsid w:val="00672788"/>
    <w:rsid w:val="00672CEA"/>
    <w:rsid w:val="006747D4"/>
    <w:rsid w:val="00674F6C"/>
    <w:rsid w:val="00676302"/>
    <w:rsid w:val="00676447"/>
    <w:rsid w:val="0067665B"/>
    <w:rsid w:val="00680230"/>
    <w:rsid w:val="006811A9"/>
    <w:rsid w:val="00681FFF"/>
    <w:rsid w:val="00682231"/>
    <w:rsid w:val="006833BD"/>
    <w:rsid w:val="00683762"/>
    <w:rsid w:val="00683FE2"/>
    <w:rsid w:val="00684AC2"/>
    <w:rsid w:val="00684C83"/>
    <w:rsid w:val="0068725C"/>
    <w:rsid w:val="006876DB"/>
    <w:rsid w:val="006905EC"/>
    <w:rsid w:val="00691217"/>
    <w:rsid w:val="006914FC"/>
    <w:rsid w:val="00691B62"/>
    <w:rsid w:val="00694E3F"/>
    <w:rsid w:val="00697AE8"/>
    <w:rsid w:val="006A0125"/>
    <w:rsid w:val="006A086F"/>
    <w:rsid w:val="006A148A"/>
    <w:rsid w:val="006A1B42"/>
    <w:rsid w:val="006A1DD2"/>
    <w:rsid w:val="006A1FC2"/>
    <w:rsid w:val="006A2970"/>
    <w:rsid w:val="006A2B2C"/>
    <w:rsid w:val="006A3717"/>
    <w:rsid w:val="006A50B2"/>
    <w:rsid w:val="006A5BC0"/>
    <w:rsid w:val="006A60AF"/>
    <w:rsid w:val="006A64D2"/>
    <w:rsid w:val="006A651D"/>
    <w:rsid w:val="006A6897"/>
    <w:rsid w:val="006A6C72"/>
    <w:rsid w:val="006B5242"/>
    <w:rsid w:val="006B58CA"/>
    <w:rsid w:val="006B5A37"/>
    <w:rsid w:val="006B6C45"/>
    <w:rsid w:val="006B77D0"/>
    <w:rsid w:val="006C12C1"/>
    <w:rsid w:val="006C2A02"/>
    <w:rsid w:val="006C3226"/>
    <w:rsid w:val="006C345B"/>
    <w:rsid w:val="006C36D1"/>
    <w:rsid w:val="006C3C1C"/>
    <w:rsid w:val="006C3FCB"/>
    <w:rsid w:val="006C7979"/>
    <w:rsid w:val="006D1B81"/>
    <w:rsid w:val="006D20BD"/>
    <w:rsid w:val="006D261F"/>
    <w:rsid w:val="006D3637"/>
    <w:rsid w:val="006D3DEB"/>
    <w:rsid w:val="006D589F"/>
    <w:rsid w:val="006D7552"/>
    <w:rsid w:val="006E0293"/>
    <w:rsid w:val="006E1118"/>
    <w:rsid w:val="006E1C94"/>
    <w:rsid w:val="006E3BB6"/>
    <w:rsid w:val="006E3FEE"/>
    <w:rsid w:val="006E416E"/>
    <w:rsid w:val="006E420B"/>
    <w:rsid w:val="006E490D"/>
    <w:rsid w:val="006E4944"/>
    <w:rsid w:val="006E4B1A"/>
    <w:rsid w:val="006E68D1"/>
    <w:rsid w:val="006E6B45"/>
    <w:rsid w:val="006F1A40"/>
    <w:rsid w:val="006F3A24"/>
    <w:rsid w:val="006F5B0C"/>
    <w:rsid w:val="006F6094"/>
    <w:rsid w:val="006F67D7"/>
    <w:rsid w:val="006F754B"/>
    <w:rsid w:val="00700DCF"/>
    <w:rsid w:val="0070278E"/>
    <w:rsid w:val="00703800"/>
    <w:rsid w:val="007045C8"/>
    <w:rsid w:val="00704DF2"/>
    <w:rsid w:val="007056F1"/>
    <w:rsid w:val="00707BA4"/>
    <w:rsid w:val="0071038D"/>
    <w:rsid w:val="007118A8"/>
    <w:rsid w:val="00711958"/>
    <w:rsid w:val="00713090"/>
    <w:rsid w:val="007133A0"/>
    <w:rsid w:val="00714802"/>
    <w:rsid w:val="00714C4D"/>
    <w:rsid w:val="007152B9"/>
    <w:rsid w:val="00715A67"/>
    <w:rsid w:val="00715B65"/>
    <w:rsid w:val="00715C08"/>
    <w:rsid w:val="00717C6F"/>
    <w:rsid w:val="00717E4E"/>
    <w:rsid w:val="007203DB"/>
    <w:rsid w:val="00721A4D"/>
    <w:rsid w:val="00721FC9"/>
    <w:rsid w:val="00723929"/>
    <w:rsid w:val="00723EB9"/>
    <w:rsid w:val="00723FA6"/>
    <w:rsid w:val="00725B2F"/>
    <w:rsid w:val="00726F83"/>
    <w:rsid w:val="00732F13"/>
    <w:rsid w:val="007344F5"/>
    <w:rsid w:val="0073451E"/>
    <w:rsid w:val="00735AD2"/>
    <w:rsid w:val="007363BC"/>
    <w:rsid w:val="0073696E"/>
    <w:rsid w:val="00736E86"/>
    <w:rsid w:val="00736F7D"/>
    <w:rsid w:val="00737E88"/>
    <w:rsid w:val="007400FA"/>
    <w:rsid w:val="0074391E"/>
    <w:rsid w:val="007447FE"/>
    <w:rsid w:val="0074638F"/>
    <w:rsid w:val="00753CE0"/>
    <w:rsid w:val="0075429A"/>
    <w:rsid w:val="00755D1F"/>
    <w:rsid w:val="007565A3"/>
    <w:rsid w:val="007602FF"/>
    <w:rsid w:val="007626A4"/>
    <w:rsid w:val="007630B9"/>
    <w:rsid w:val="007669D7"/>
    <w:rsid w:val="00767A23"/>
    <w:rsid w:val="007705D7"/>
    <w:rsid w:val="00770666"/>
    <w:rsid w:val="0077299B"/>
    <w:rsid w:val="0077367E"/>
    <w:rsid w:val="00773995"/>
    <w:rsid w:val="00774FEA"/>
    <w:rsid w:val="007751B1"/>
    <w:rsid w:val="00777C92"/>
    <w:rsid w:val="007812AF"/>
    <w:rsid w:val="00783306"/>
    <w:rsid w:val="00783472"/>
    <w:rsid w:val="00783868"/>
    <w:rsid w:val="00783AFB"/>
    <w:rsid w:val="00784C44"/>
    <w:rsid w:val="00785325"/>
    <w:rsid w:val="00791583"/>
    <w:rsid w:val="00791FFC"/>
    <w:rsid w:val="0079377C"/>
    <w:rsid w:val="00793A42"/>
    <w:rsid w:val="007945C1"/>
    <w:rsid w:val="007973D9"/>
    <w:rsid w:val="007A0D78"/>
    <w:rsid w:val="007A17DF"/>
    <w:rsid w:val="007A3065"/>
    <w:rsid w:val="007A390C"/>
    <w:rsid w:val="007A493F"/>
    <w:rsid w:val="007A5320"/>
    <w:rsid w:val="007A7173"/>
    <w:rsid w:val="007B0040"/>
    <w:rsid w:val="007B5512"/>
    <w:rsid w:val="007B60CD"/>
    <w:rsid w:val="007B6437"/>
    <w:rsid w:val="007B652D"/>
    <w:rsid w:val="007B6603"/>
    <w:rsid w:val="007C1D6A"/>
    <w:rsid w:val="007C2C75"/>
    <w:rsid w:val="007C49C3"/>
    <w:rsid w:val="007C4C5F"/>
    <w:rsid w:val="007C5118"/>
    <w:rsid w:val="007C6428"/>
    <w:rsid w:val="007C70F1"/>
    <w:rsid w:val="007D12D8"/>
    <w:rsid w:val="007D3C26"/>
    <w:rsid w:val="007D3CB2"/>
    <w:rsid w:val="007D4235"/>
    <w:rsid w:val="007D5D6B"/>
    <w:rsid w:val="007D60F7"/>
    <w:rsid w:val="007D63A7"/>
    <w:rsid w:val="007D7C28"/>
    <w:rsid w:val="007D7EBB"/>
    <w:rsid w:val="007E302E"/>
    <w:rsid w:val="007E30C0"/>
    <w:rsid w:val="007E422B"/>
    <w:rsid w:val="007E58A3"/>
    <w:rsid w:val="007E6574"/>
    <w:rsid w:val="007E7742"/>
    <w:rsid w:val="007F0113"/>
    <w:rsid w:val="007F25BD"/>
    <w:rsid w:val="007F6069"/>
    <w:rsid w:val="007F6B74"/>
    <w:rsid w:val="007F6B79"/>
    <w:rsid w:val="007F7838"/>
    <w:rsid w:val="007F7915"/>
    <w:rsid w:val="00800223"/>
    <w:rsid w:val="00802393"/>
    <w:rsid w:val="0080281B"/>
    <w:rsid w:val="00802828"/>
    <w:rsid w:val="00805738"/>
    <w:rsid w:val="0080576A"/>
    <w:rsid w:val="00806654"/>
    <w:rsid w:val="0080711E"/>
    <w:rsid w:val="0081053C"/>
    <w:rsid w:val="0081164E"/>
    <w:rsid w:val="0081201A"/>
    <w:rsid w:val="00812764"/>
    <w:rsid w:val="00814139"/>
    <w:rsid w:val="00815741"/>
    <w:rsid w:val="00816138"/>
    <w:rsid w:val="00820D12"/>
    <w:rsid w:val="0082142C"/>
    <w:rsid w:val="00821B4F"/>
    <w:rsid w:val="00822C1C"/>
    <w:rsid w:val="008232D4"/>
    <w:rsid w:val="008237DB"/>
    <w:rsid w:val="008247AC"/>
    <w:rsid w:val="00825D20"/>
    <w:rsid w:val="00825DC8"/>
    <w:rsid w:val="008269BE"/>
    <w:rsid w:val="00830581"/>
    <w:rsid w:val="00830CF4"/>
    <w:rsid w:val="00830EB8"/>
    <w:rsid w:val="00831500"/>
    <w:rsid w:val="008334E7"/>
    <w:rsid w:val="0083400F"/>
    <w:rsid w:val="00835885"/>
    <w:rsid w:val="00836AC5"/>
    <w:rsid w:val="008370A6"/>
    <w:rsid w:val="00840CD0"/>
    <w:rsid w:val="00840ECA"/>
    <w:rsid w:val="008425E8"/>
    <w:rsid w:val="0084485E"/>
    <w:rsid w:val="00846777"/>
    <w:rsid w:val="00847BC4"/>
    <w:rsid w:val="00850C62"/>
    <w:rsid w:val="0085212F"/>
    <w:rsid w:val="008523FA"/>
    <w:rsid w:val="00852657"/>
    <w:rsid w:val="00852F8E"/>
    <w:rsid w:val="00853DD1"/>
    <w:rsid w:val="008566C7"/>
    <w:rsid w:val="00856ED4"/>
    <w:rsid w:val="00857A73"/>
    <w:rsid w:val="0086094A"/>
    <w:rsid w:val="00860A19"/>
    <w:rsid w:val="0086129C"/>
    <w:rsid w:val="00861F2D"/>
    <w:rsid w:val="008633FD"/>
    <w:rsid w:val="00863482"/>
    <w:rsid w:val="00863DBF"/>
    <w:rsid w:val="008644D7"/>
    <w:rsid w:val="00864A72"/>
    <w:rsid w:val="0086614A"/>
    <w:rsid w:val="00866449"/>
    <w:rsid w:val="00870F23"/>
    <w:rsid w:val="00871888"/>
    <w:rsid w:val="00871DEA"/>
    <w:rsid w:val="00871E0F"/>
    <w:rsid w:val="008724C9"/>
    <w:rsid w:val="008729AE"/>
    <w:rsid w:val="00872D33"/>
    <w:rsid w:val="00875763"/>
    <w:rsid w:val="0087628E"/>
    <w:rsid w:val="0087673A"/>
    <w:rsid w:val="00880F2C"/>
    <w:rsid w:val="00881C6C"/>
    <w:rsid w:val="00882626"/>
    <w:rsid w:val="008826FE"/>
    <w:rsid w:val="00882E38"/>
    <w:rsid w:val="0088541C"/>
    <w:rsid w:val="008855DC"/>
    <w:rsid w:val="00885D2F"/>
    <w:rsid w:val="0088693D"/>
    <w:rsid w:val="00886C31"/>
    <w:rsid w:val="008874EA"/>
    <w:rsid w:val="00890160"/>
    <w:rsid w:val="00892B74"/>
    <w:rsid w:val="00893245"/>
    <w:rsid w:val="0089358B"/>
    <w:rsid w:val="0089363E"/>
    <w:rsid w:val="00894536"/>
    <w:rsid w:val="008945A4"/>
    <w:rsid w:val="00894C88"/>
    <w:rsid w:val="0089581F"/>
    <w:rsid w:val="00896209"/>
    <w:rsid w:val="0089708D"/>
    <w:rsid w:val="008978C1"/>
    <w:rsid w:val="008A0981"/>
    <w:rsid w:val="008A0E98"/>
    <w:rsid w:val="008A30D1"/>
    <w:rsid w:val="008A5E23"/>
    <w:rsid w:val="008A65BA"/>
    <w:rsid w:val="008B069F"/>
    <w:rsid w:val="008B16B6"/>
    <w:rsid w:val="008B195A"/>
    <w:rsid w:val="008B2BF7"/>
    <w:rsid w:val="008B323B"/>
    <w:rsid w:val="008B366C"/>
    <w:rsid w:val="008B3A45"/>
    <w:rsid w:val="008B5154"/>
    <w:rsid w:val="008B56E3"/>
    <w:rsid w:val="008B6261"/>
    <w:rsid w:val="008B797F"/>
    <w:rsid w:val="008B7AE4"/>
    <w:rsid w:val="008C0507"/>
    <w:rsid w:val="008C1036"/>
    <w:rsid w:val="008C2508"/>
    <w:rsid w:val="008C2706"/>
    <w:rsid w:val="008C28B0"/>
    <w:rsid w:val="008C3304"/>
    <w:rsid w:val="008C37C7"/>
    <w:rsid w:val="008C38EF"/>
    <w:rsid w:val="008D167F"/>
    <w:rsid w:val="008D1706"/>
    <w:rsid w:val="008D211F"/>
    <w:rsid w:val="008D3574"/>
    <w:rsid w:val="008D3AD7"/>
    <w:rsid w:val="008D4D7D"/>
    <w:rsid w:val="008D4DEC"/>
    <w:rsid w:val="008D66C8"/>
    <w:rsid w:val="008D78AF"/>
    <w:rsid w:val="008E0293"/>
    <w:rsid w:val="008E03CE"/>
    <w:rsid w:val="008E1FD8"/>
    <w:rsid w:val="008E327D"/>
    <w:rsid w:val="008E52AB"/>
    <w:rsid w:val="008E6DC3"/>
    <w:rsid w:val="008E7B2C"/>
    <w:rsid w:val="008F0A15"/>
    <w:rsid w:val="008F1613"/>
    <w:rsid w:val="008F3556"/>
    <w:rsid w:val="008F5759"/>
    <w:rsid w:val="008F66B4"/>
    <w:rsid w:val="008F6F9E"/>
    <w:rsid w:val="008F7495"/>
    <w:rsid w:val="008F7773"/>
    <w:rsid w:val="00901103"/>
    <w:rsid w:val="00902108"/>
    <w:rsid w:val="00902540"/>
    <w:rsid w:val="00907BBB"/>
    <w:rsid w:val="00907BFB"/>
    <w:rsid w:val="00910AB6"/>
    <w:rsid w:val="00911E20"/>
    <w:rsid w:val="00912322"/>
    <w:rsid w:val="0091524A"/>
    <w:rsid w:val="00916438"/>
    <w:rsid w:val="009166D0"/>
    <w:rsid w:val="00916FC2"/>
    <w:rsid w:val="00920021"/>
    <w:rsid w:val="009215E4"/>
    <w:rsid w:val="00922E78"/>
    <w:rsid w:val="00923C3B"/>
    <w:rsid w:val="00924171"/>
    <w:rsid w:val="00927760"/>
    <w:rsid w:val="00927BEA"/>
    <w:rsid w:val="00927CE5"/>
    <w:rsid w:val="00933FF3"/>
    <w:rsid w:val="009343ED"/>
    <w:rsid w:val="00935289"/>
    <w:rsid w:val="00935BA8"/>
    <w:rsid w:val="00937738"/>
    <w:rsid w:val="00937B57"/>
    <w:rsid w:val="009407BB"/>
    <w:rsid w:val="0094090F"/>
    <w:rsid w:val="00940939"/>
    <w:rsid w:val="009409AE"/>
    <w:rsid w:val="00942AB7"/>
    <w:rsid w:val="00943051"/>
    <w:rsid w:val="0094455E"/>
    <w:rsid w:val="00947B03"/>
    <w:rsid w:val="009505D7"/>
    <w:rsid w:val="00951829"/>
    <w:rsid w:val="00955BC6"/>
    <w:rsid w:val="00956324"/>
    <w:rsid w:val="00960591"/>
    <w:rsid w:val="00961909"/>
    <w:rsid w:val="00962C50"/>
    <w:rsid w:val="00963440"/>
    <w:rsid w:val="00964A5C"/>
    <w:rsid w:val="00966C7D"/>
    <w:rsid w:val="0096703D"/>
    <w:rsid w:val="0096754C"/>
    <w:rsid w:val="00970252"/>
    <w:rsid w:val="0097041C"/>
    <w:rsid w:val="0097153A"/>
    <w:rsid w:val="00972006"/>
    <w:rsid w:val="00972D1A"/>
    <w:rsid w:val="009730BD"/>
    <w:rsid w:val="00975228"/>
    <w:rsid w:val="00975BEF"/>
    <w:rsid w:val="00975F60"/>
    <w:rsid w:val="009778DC"/>
    <w:rsid w:val="0098390C"/>
    <w:rsid w:val="00984D39"/>
    <w:rsid w:val="0098792F"/>
    <w:rsid w:val="00991A25"/>
    <w:rsid w:val="00991E23"/>
    <w:rsid w:val="00992469"/>
    <w:rsid w:val="00992591"/>
    <w:rsid w:val="00992CCB"/>
    <w:rsid w:val="00993F94"/>
    <w:rsid w:val="00994352"/>
    <w:rsid w:val="009956BE"/>
    <w:rsid w:val="0099591B"/>
    <w:rsid w:val="00995F04"/>
    <w:rsid w:val="009A0B20"/>
    <w:rsid w:val="009A0B5C"/>
    <w:rsid w:val="009A14C7"/>
    <w:rsid w:val="009A1964"/>
    <w:rsid w:val="009A1E0A"/>
    <w:rsid w:val="009A2283"/>
    <w:rsid w:val="009A23C8"/>
    <w:rsid w:val="009A3438"/>
    <w:rsid w:val="009A3898"/>
    <w:rsid w:val="009A49A4"/>
    <w:rsid w:val="009A56B9"/>
    <w:rsid w:val="009A5E48"/>
    <w:rsid w:val="009A798D"/>
    <w:rsid w:val="009A7CDD"/>
    <w:rsid w:val="009B0369"/>
    <w:rsid w:val="009B2F9D"/>
    <w:rsid w:val="009B3421"/>
    <w:rsid w:val="009B4DDD"/>
    <w:rsid w:val="009B4EA5"/>
    <w:rsid w:val="009B64CF"/>
    <w:rsid w:val="009B69B6"/>
    <w:rsid w:val="009B6A9F"/>
    <w:rsid w:val="009B6DEA"/>
    <w:rsid w:val="009B7673"/>
    <w:rsid w:val="009C5C54"/>
    <w:rsid w:val="009D098F"/>
    <w:rsid w:val="009D0998"/>
    <w:rsid w:val="009D09E7"/>
    <w:rsid w:val="009D0EFF"/>
    <w:rsid w:val="009D2765"/>
    <w:rsid w:val="009D4395"/>
    <w:rsid w:val="009D4847"/>
    <w:rsid w:val="009D48D1"/>
    <w:rsid w:val="009D4E2C"/>
    <w:rsid w:val="009E0572"/>
    <w:rsid w:val="009E1CAC"/>
    <w:rsid w:val="009E1FD1"/>
    <w:rsid w:val="009E2051"/>
    <w:rsid w:val="009E2B1F"/>
    <w:rsid w:val="009E3DA1"/>
    <w:rsid w:val="009E5988"/>
    <w:rsid w:val="009E5D0B"/>
    <w:rsid w:val="009E6750"/>
    <w:rsid w:val="009E76F8"/>
    <w:rsid w:val="009F0026"/>
    <w:rsid w:val="009F0079"/>
    <w:rsid w:val="009F1379"/>
    <w:rsid w:val="009F48AB"/>
    <w:rsid w:val="009F546D"/>
    <w:rsid w:val="009F56ED"/>
    <w:rsid w:val="009F616A"/>
    <w:rsid w:val="009F61AA"/>
    <w:rsid w:val="009F63BC"/>
    <w:rsid w:val="00A00342"/>
    <w:rsid w:val="00A00CE3"/>
    <w:rsid w:val="00A01659"/>
    <w:rsid w:val="00A01CC0"/>
    <w:rsid w:val="00A03011"/>
    <w:rsid w:val="00A03291"/>
    <w:rsid w:val="00A03DD2"/>
    <w:rsid w:val="00A0441E"/>
    <w:rsid w:val="00A066DD"/>
    <w:rsid w:val="00A06873"/>
    <w:rsid w:val="00A0699E"/>
    <w:rsid w:val="00A07D33"/>
    <w:rsid w:val="00A10838"/>
    <w:rsid w:val="00A125A6"/>
    <w:rsid w:val="00A132D9"/>
    <w:rsid w:val="00A1366A"/>
    <w:rsid w:val="00A15E1F"/>
    <w:rsid w:val="00A16F3D"/>
    <w:rsid w:val="00A2055E"/>
    <w:rsid w:val="00A21AE3"/>
    <w:rsid w:val="00A22D95"/>
    <w:rsid w:val="00A23581"/>
    <w:rsid w:val="00A24B80"/>
    <w:rsid w:val="00A25180"/>
    <w:rsid w:val="00A25836"/>
    <w:rsid w:val="00A2587E"/>
    <w:rsid w:val="00A25DF4"/>
    <w:rsid w:val="00A268E0"/>
    <w:rsid w:val="00A268F0"/>
    <w:rsid w:val="00A27377"/>
    <w:rsid w:val="00A27A44"/>
    <w:rsid w:val="00A30815"/>
    <w:rsid w:val="00A30A00"/>
    <w:rsid w:val="00A33430"/>
    <w:rsid w:val="00A341E1"/>
    <w:rsid w:val="00A37C37"/>
    <w:rsid w:val="00A40CBC"/>
    <w:rsid w:val="00A41AFE"/>
    <w:rsid w:val="00A42460"/>
    <w:rsid w:val="00A42750"/>
    <w:rsid w:val="00A43C93"/>
    <w:rsid w:val="00A44BB0"/>
    <w:rsid w:val="00A44FCC"/>
    <w:rsid w:val="00A45F0A"/>
    <w:rsid w:val="00A461E2"/>
    <w:rsid w:val="00A4689C"/>
    <w:rsid w:val="00A468D5"/>
    <w:rsid w:val="00A46BEB"/>
    <w:rsid w:val="00A51BF1"/>
    <w:rsid w:val="00A537A2"/>
    <w:rsid w:val="00A54195"/>
    <w:rsid w:val="00A549BD"/>
    <w:rsid w:val="00A55448"/>
    <w:rsid w:val="00A5654F"/>
    <w:rsid w:val="00A57512"/>
    <w:rsid w:val="00A6092E"/>
    <w:rsid w:val="00A613F0"/>
    <w:rsid w:val="00A6286A"/>
    <w:rsid w:val="00A63D0A"/>
    <w:rsid w:val="00A65286"/>
    <w:rsid w:val="00A66CB4"/>
    <w:rsid w:val="00A67768"/>
    <w:rsid w:val="00A7096F"/>
    <w:rsid w:val="00A7203A"/>
    <w:rsid w:val="00A723B1"/>
    <w:rsid w:val="00A728FF"/>
    <w:rsid w:val="00A745A8"/>
    <w:rsid w:val="00A74BF5"/>
    <w:rsid w:val="00A7513F"/>
    <w:rsid w:val="00A7514D"/>
    <w:rsid w:val="00A76217"/>
    <w:rsid w:val="00A76E30"/>
    <w:rsid w:val="00A76F31"/>
    <w:rsid w:val="00A77E5F"/>
    <w:rsid w:val="00A81A0C"/>
    <w:rsid w:val="00A82501"/>
    <w:rsid w:val="00A83098"/>
    <w:rsid w:val="00A8311B"/>
    <w:rsid w:val="00A90395"/>
    <w:rsid w:val="00A91204"/>
    <w:rsid w:val="00A917E2"/>
    <w:rsid w:val="00A924B9"/>
    <w:rsid w:val="00A93572"/>
    <w:rsid w:val="00A93705"/>
    <w:rsid w:val="00A9451B"/>
    <w:rsid w:val="00A95C2A"/>
    <w:rsid w:val="00AA0676"/>
    <w:rsid w:val="00AA0EE0"/>
    <w:rsid w:val="00AA224F"/>
    <w:rsid w:val="00AA254D"/>
    <w:rsid w:val="00AA4653"/>
    <w:rsid w:val="00AA52DD"/>
    <w:rsid w:val="00AA5B5F"/>
    <w:rsid w:val="00AB0C79"/>
    <w:rsid w:val="00AB1AD8"/>
    <w:rsid w:val="00AB3AA5"/>
    <w:rsid w:val="00AB6B15"/>
    <w:rsid w:val="00AB7FE5"/>
    <w:rsid w:val="00AC049D"/>
    <w:rsid w:val="00AC5D75"/>
    <w:rsid w:val="00AC7475"/>
    <w:rsid w:val="00AD14FF"/>
    <w:rsid w:val="00AD1629"/>
    <w:rsid w:val="00AD1D70"/>
    <w:rsid w:val="00AD370D"/>
    <w:rsid w:val="00AD3C03"/>
    <w:rsid w:val="00AD5641"/>
    <w:rsid w:val="00AD5BD0"/>
    <w:rsid w:val="00AD6042"/>
    <w:rsid w:val="00AD6915"/>
    <w:rsid w:val="00AD6F42"/>
    <w:rsid w:val="00AD758C"/>
    <w:rsid w:val="00AD75BE"/>
    <w:rsid w:val="00AE1ABE"/>
    <w:rsid w:val="00AE2779"/>
    <w:rsid w:val="00AE28D3"/>
    <w:rsid w:val="00AE3257"/>
    <w:rsid w:val="00AE3A72"/>
    <w:rsid w:val="00AE4696"/>
    <w:rsid w:val="00AE52B7"/>
    <w:rsid w:val="00AE6813"/>
    <w:rsid w:val="00AE6D7F"/>
    <w:rsid w:val="00AE7A4C"/>
    <w:rsid w:val="00AE7CB4"/>
    <w:rsid w:val="00AF0309"/>
    <w:rsid w:val="00AF1861"/>
    <w:rsid w:val="00AF299A"/>
    <w:rsid w:val="00AF3BA8"/>
    <w:rsid w:val="00AF4AD1"/>
    <w:rsid w:val="00AF53B6"/>
    <w:rsid w:val="00AF6F11"/>
    <w:rsid w:val="00B0026F"/>
    <w:rsid w:val="00B0364C"/>
    <w:rsid w:val="00B04456"/>
    <w:rsid w:val="00B045D2"/>
    <w:rsid w:val="00B0621D"/>
    <w:rsid w:val="00B067D8"/>
    <w:rsid w:val="00B113EF"/>
    <w:rsid w:val="00B133F1"/>
    <w:rsid w:val="00B14199"/>
    <w:rsid w:val="00B14524"/>
    <w:rsid w:val="00B14D76"/>
    <w:rsid w:val="00B156F3"/>
    <w:rsid w:val="00B204F6"/>
    <w:rsid w:val="00B20C8C"/>
    <w:rsid w:val="00B21DAF"/>
    <w:rsid w:val="00B21EDD"/>
    <w:rsid w:val="00B21F57"/>
    <w:rsid w:val="00B2291E"/>
    <w:rsid w:val="00B236E5"/>
    <w:rsid w:val="00B24BF7"/>
    <w:rsid w:val="00B25B03"/>
    <w:rsid w:val="00B265D4"/>
    <w:rsid w:val="00B27F03"/>
    <w:rsid w:val="00B301ED"/>
    <w:rsid w:val="00B31516"/>
    <w:rsid w:val="00B3205B"/>
    <w:rsid w:val="00B329CD"/>
    <w:rsid w:val="00B33CB7"/>
    <w:rsid w:val="00B33CD4"/>
    <w:rsid w:val="00B34374"/>
    <w:rsid w:val="00B349C5"/>
    <w:rsid w:val="00B34E7A"/>
    <w:rsid w:val="00B375C4"/>
    <w:rsid w:val="00B37DDF"/>
    <w:rsid w:val="00B40C7D"/>
    <w:rsid w:val="00B42C9D"/>
    <w:rsid w:val="00B43342"/>
    <w:rsid w:val="00B4429C"/>
    <w:rsid w:val="00B44866"/>
    <w:rsid w:val="00B47087"/>
    <w:rsid w:val="00B50243"/>
    <w:rsid w:val="00B50DFF"/>
    <w:rsid w:val="00B51937"/>
    <w:rsid w:val="00B52D2F"/>
    <w:rsid w:val="00B52F39"/>
    <w:rsid w:val="00B545D0"/>
    <w:rsid w:val="00B56984"/>
    <w:rsid w:val="00B57933"/>
    <w:rsid w:val="00B57A47"/>
    <w:rsid w:val="00B60942"/>
    <w:rsid w:val="00B60D14"/>
    <w:rsid w:val="00B61538"/>
    <w:rsid w:val="00B61913"/>
    <w:rsid w:val="00B6360A"/>
    <w:rsid w:val="00B641A5"/>
    <w:rsid w:val="00B6420E"/>
    <w:rsid w:val="00B643F9"/>
    <w:rsid w:val="00B67BA4"/>
    <w:rsid w:val="00B67E78"/>
    <w:rsid w:val="00B712F9"/>
    <w:rsid w:val="00B71856"/>
    <w:rsid w:val="00B72737"/>
    <w:rsid w:val="00B72DD8"/>
    <w:rsid w:val="00B74DA8"/>
    <w:rsid w:val="00B74EBD"/>
    <w:rsid w:val="00B7515E"/>
    <w:rsid w:val="00B75626"/>
    <w:rsid w:val="00B767C5"/>
    <w:rsid w:val="00B77A52"/>
    <w:rsid w:val="00B80B80"/>
    <w:rsid w:val="00B814E1"/>
    <w:rsid w:val="00B815AF"/>
    <w:rsid w:val="00B8267D"/>
    <w:rsid w:val="00B861AE"/>
    <w:rsid w:val="00B8657C"/>
    <w:rsid w:val="00B87008"/>
    <w:rsid w:val="00B878B6"/>
    <w:rsid w:val="00B87AB9"/>
    <w:rsid w:val="00B9061C"/>
    <w:rsid w:val="00B9099B"/>
    <w:rsid w:val="00B91143"/>
    <w:rsid w:val="00B92F3E"/>
    <w:rsid w:val="00B941B7"/>
    <w:rsid w:val="00B9445E"/>
    <w:rsid w:val="00B9573E"/>
    <w:rsid w:val="00B964F1"/>
    <w:rsid w:val="00B964F9"/>
    <w:rsid w:val="00B966AC"/>
    <w:rsid w:val="00B97DAB"/>
    <w:rsid w:val="00BA0134"/>
    <w:rsid w:val="00BA0169"/>
    <w:rsid w:val="00BA08AE"/>
    <w:rsid w:val="00BA1286"/>
    <w:rsid w:val="00BA1DC0"/>
    <w:rsid w:val="00BA1F23"/>
    <w:rsid w:val="00BA31BF"/>
    <w:rsid w:val="00BA344F"/>
    <w:rsid w:val="00BA4C2B"/>
    <w:rsid w:val="00BA5F63"/>
    <w:rsid w:val="00BB0D5B"/>
    <w:rsid w:val="00BB112B"/>
    <w:rsid w:val="00BB1FB9"/>
    <w:rsid w:val="00BB6235"/>
    <w:rsid w:val="00BC556A"/>
    <w:rsid w:val="00BC7960"/>
    <w:rsid w:val="00BD22D8"/>
    <w:rsid w:val="00BD4783"/>
    <w:rsid w:val="00BD75CC"/>
    <w:rsid w:val="00BE0A84"/>
    <w:rsid w:val="00BE13E2"/>
    <w:rsid w:val="00BE182D"/>
    <w:rsid w:val="00BE2F99"/>
    <w:rsid w:val="00BE4B6F"/>
    <w:rsid w:val="00BE62C0"/>
    <w:rsid w:val="00BE753B"/>
    <w:rsid w:val="00BF0CE3"/>
    <w:rsid w:val="00BF14BF"/>
    <w:rsid w:val="00BF165A"/>
    <w:rsid w:val="00BF3349"/>
    <w:rsid w:val="00BF6942"/>
    <w:rsid w:val="00BF7383"/>
    <w:rsid w:val="00BF74B1"/>
    <w:rsid w:val="00BF75D2"/>
    <w:rsid w:val="00BF7884"/>
    <w:rsid w:val="00C00F81"/>
    <w:rsid w:val="00C01153"/>
    <w:rsid w:val="00C064B7"/>
    <w:rsid w:val="00C07FE4"/>
    <w:rsid w:val="00C10DAF"/>
    <w:rsid w:val="00C12231"/>
    <w:rsid w:val="00C1566B"/>
    <w:rsid w:val="00C15F03"/>
    <w:rsid w:val="00C1691F"/>
    <w:rsid w:val="00C16D3E"/>
    <w:rsid w:val="00C22645"/>
    <w:rsid w:val="00C2416C"/>
    <w:rsid w:val="00C25002"/>
    <w:rsid w:val="00C2552D"/>
    <w:rsid w:val="00C25628"/>
    <w:rsid w:val="00C25B07"/>
    <w:rsid w:val="00C30638"/>
    <w:rsid w:val="00C34D09"/>
    <w:rsid w:val="00C34FAF"/>
    <w:rsid w:val="00C35A76"/>
    <w:rsid w:val="00C4033D"/>
    <w:rsid w:val="00C40822"/>
    <w:rsid w:val="00C40C65"/>
    <w:rsid w:val="00C45B43"/>
    <w:rsid w:val="00C460D1"/>
    <w:rsid w:val="00C46B41"/>
    <w:rsid w:val="00C526FE"/>
    <w:rsid w:val="00C52970"/>
    <w:rsid w:val="00C53BDF"/>
    <w:rsid w:val="00C54380"/>
    <w:rsid w:val="00C5597A"/>
    <w:rsid w:val="00C565C5"/>
    <w:rsid w:val="00C5698D"/>
    <w:rsid w:val="00C61352"/>
    <w:rsid w:val="00C6474C"/>
    <w:rsid w:val="00C67DBE"/>
    <w:rsid w:val="00C705F7"/>
    <w:rsid w:val="00C70BE7"/>
    <w:rsid w:val="00C73604"/>
    <w:rsid w:val="00C73853"/>
    <w:rsid w:val="00C738E0"/>
    <w:rsid w:val="00C76488"/>
    <w:rsid w:val="00C76AA7"/>
    <w:rsid w:val="00C77AD4"/>
    <w:rsid w:val="00C80C0B"/>
    <w:rsid w:val="00C83EB1"/>
    <w:rsid w:val="00C85241"/>
    <w:rsid w:val="00C86716"/>
    <w:rsid w:val="00C90DA9"/>
    <w:rsid w:val="00C913CB"/>
    <w:rsid w:val="00C925F6"/>
    <w:rsid w:val="00C930FD"/>
    <w:rsid w:val="00C96429"/>
    <w:rsid w:val="00C967F2"/>
    <w:rsid w:val="00C968D0"/>
    <w:rsid w:val="00C97305"/>
    <w:rsid w:val="00C97425"/>
    <w:rsid w:val="00CA03A6"/>
    <w:rsid w:val="00CA0B52"/>
    <w:rsid w:val="00CA1172"/>
    <w:rsid w:val="00CA2B8C"/>
    <w:rsid w:val="00CA2E40"/>
    <w:rsid w:val="00CA4E61"/>
    <w:rsid w:val="00CA53DB"/>
    <w:rsid w:val="00CA5761"/>
    <w:rsid w:val="00CA5E6E"/>
    <w:rsid w:val="00CA5F42"/>
    <w:rsid w:val="00CA6646"/>
    <w:rsid w:val="00CA6A83"/>
    <w:rsid w:val="00CA71B5"/>
    <w:rsid w:val="00CB0056"/>
    <w:rsid w:val="00CB0F8D"/>
    <w:rsid w:val="00CB1F8A"/>
    <w:rsid w:val="00CB232F"/>
    <w:rsid w:val="00CB36FF"/>
    <w:rsid w:val="00CB39C2"/>
    <w:rsid w:val="00CB75EE"/>
    <w:rsid w:val="00CB7A22"/>
    <w:rsid w:val="00CB7F8C"/>
    <w:rsid w:val="00CC4598"/>
    <w:rsid w:val="00CC45FB"/>
    <w:rsid w:val="00CC5450"/>
    <w:rsid w:val="00CC5F48"/>
    <w:rsid w:val="00CC6364"/>
    <w:rsid w:val="00CD36D8"/>
    <w:rsid w:val="00CD4FBC"/>
    <w:rsid w:val="00CD6E36"/>
    <w:rsid w:val="00CD7C17"/>
    <w:rsid w:val="00CE033C"/>
    <w:rsid w:val="00CE0DDF"/>
    <w:rsid w:val="00CE316B"/>
    <w:rsid w:val="00CE3FBE"/>
    <w:rsid w:val="00CE4597"/>
    <w:rsid w:val="00CE4D05"/>
    <w:rsid w:val="00CE5C1C"/>
    <w:rsid w:val="00CE5FD8"/>
    <w:rsid w:val="00CE6BA2"/>
    <w:rsid w:val="00CE7547"/>
    <w:rsid w:val="00CE76CF"/>
    <w:rsid w:val="00CE7D42"/>
    <w:rsid w:val="00CF0140"/>
    <w:rsid w:val="00CF1DF2"/>
    <w:rsid w:val="00CF21D7"/>
    <w:rsid w:val="00CF309F"/>
    <w:rsid w:val="00CF403F"/>
    <w:rsid w:val="00CF59A9"/>
    <w:rsid w:val="00CF5C22"/>
    <w:rsid w:val="00CF74BA"/>
    <w:rsid w:val="00CF7EEC"/>
    <w:rsid w:val="00CF7F7F"/>
    <w:rsid w:val="00D001EF"/>
    <w:rsid w:val="00D018C1"/>
    <w:rsid w:val="00D01B63"/>
    <w:rsid w:val="00D02A86"/>
    <w:rsid w:val="00D0328B"/>
    <w:rsid w:val="00D037CE"/>
    <w:rsid w:val="00D05855"/>
    <w:rsid w:val="00D123BA"/>
    <w:rsid w:val="00D128D7"/>
    <w:rsid w:val="00D12ECE"/>
    <w:rsid w:val="00D15E1E"/>
    <w:rsid w:val="00D16651"/>
    <w:rsid w:val="00D16875"/>
    <w:rsid w:val="00D16AC6"/>
    <w:rsid w:val="00D21342"/>
    <w:rsid w:val="00D24A35"/>
    <w:rsid w:val="00D25E97"/>
    <w:rsid w:val="00D27497"/>
    <w:rsid w:val="00D27AE0"/>
    <w:rsid w:val="00D27D76"/>
    <w:rsid w:val="00D331D0"/>
    <w:rsid w:val="00D33C39"/>
    <w:rsid w:val="00D3563F"/>
    <w:rsid w:val="00D37528"/>
    <w:rsid w:val="00D40098"/>
    <w:rsid w:val="00D41D51"/>
    <w:rsid w:val="00D43073"/>
    <w:rsid w:val="00D43855"/>
    <w:rsid w:val="00D44AD1"/>
    <w:rsid w:val="00D44AE9"/>
    <w:rsid w:val="00D44F4F"/>
    <w:rsid w:val="00D4575C"/>
    <w:rsid w:val="00D45E49"/>
    <w:rsid w:val="00D46EDC"/>
    <w:rsid w:val="00D474B3"/>
    <w:rsid w:val="00D474BB"/>
    <w:rsid w:val="00D4789A"/>
    <w:rsid w:val="00D50776"/>
    <w:rsid w:val="00D50DD5"/>
    <w:rsid w:val="00D50FD7"/>
    <w:rsid w:val="00D51483"/>
    <w:rsid w:val="00D5177B"/>
    <w:rsid w:val="00D52408"/>
    <w:rsid w:val="00D52BB9"/>
    <w:rsid w:val="00D53965"/>
    <w:rsid w:val="00D56C99"/>
    <w:rsid w:val="00D56D91"/>
    <w:rsid w:val="00D57726"/>
    <w:rsid w:val="00D60AC6"/>
    <w:rsid w:val="00D61BF2"/>
    <w:rsid w:val="00D62128"/>
    <w:rsid w:val="00D636F7"/>
    <w:rsid w:val="00D63E16"/>
    <w:rsid w:val="00D67FEF"/>
    <w:rsid w:val="00D71A0D"/>
    <w:rsid w:val="00D72288"/>
    <w:rsid w:val="00D72D56"/>
    <w:rsid w:val="00D72E7F"/>
    <w:rsid w:val="00D73B08"/>
    <w:rsid w:val="00D75E06"/>
    <w:rsid w:val="00D76B4F"/>
    <w:rsid w:val="00D77149"/>
    <w:rsid w:val="00D77239"/>
    <w:rsid w:val="00D77693"/>
    <w:rsid w:val="00D83451"/>
    <w:rsid w:val="00D84B5F"/>
    <w:rsid w:val="00D85121"/>
    <w:rsid w:val="00D85E1A"/>
    <w:rsid w:val="00D8669D"/>
    <w:rsid w:val="00D86BA7"/>
    <w:rsid w:val="00D87B43"/>
    <w:rsid w:val="00D93492"/>
    <w:rsid w:val="00D941C6"/>
    <w:rsid w:val="00D946C4"/>
    <w:rsid w:val="00D94D27"/>
    <w:rsid w:val="00D953D6"/>
    <w:rsid w:val="00D954D2"/>
    <w:rsid w:val="00D96EDB"/>
    <w:rsid w:val="00DA0E78"/>
    <w:rsid w:val="00DA16C8"/>
    <w:rsid w:val="00DA1C01"/>
    <w:rsid w:val="00DA25F5"/>
    <w:rsid w:val="00DA309C"/>
    <w:rsid w:val="00DA553B"/>
    <w:rsid w:val="00DA5BDB"/>
    <w:rsid w:val="00DA68B8"/>
    <w:rsid w:val="00DB092A"/>
    <w:rsid w:val="00DB1FF8"/>
    <w:rsid w:val="00DB32EF"/>
    <w:rsid w:val="00DB360E"/>
    <w:rsid w:val="00DB4867"/>
    <w:rsid w:val="00DB710F"/>
    <w:rsid w:val="00DB767E"/>
    <w:rsid w:val="00DB7F15"/>
    <w:rsid w:val="00DC403E"/>
    <w:rsid w:val="00DC598E"/>
    <w:rsid w:val="00DC5F5B"/>
    <w:rsid w:val="00DC727D"/>
    <w:rsid w:val="00DD10C8"/>
    <w:rsid w:val="00DD22BD"/>
    <w:rsid w:val="00DD2B20"/>
    <w:rsid w:val="00DD2DD5"/>
    <w:rsid w:val="00DD53D8"/>
    <w:rsid w:val="00DD5578"/>
    <w:rsid w:val="00DD5DD2"/>
    <w:rsid w:val="00DD5FBE"/>
    <w:rsid w:val="00DD74AE"/>
    <w:rsid w:val="00DE101C"/>
    <w:rsid w:val="00DE2677"/>
    <w:rsid w:val="00DE4C1F"/>
    <w:rsid w:val="00DE62D1"/>
    <w:rsid w:val="00DE67B0"/>
    <w:rsid w:val="00DF033C"/>
    <w:rsid w:val="00DF2011"/>
    <w:rsid w:val="00DF29A4"/>
    <w:rsid w:val="00DF2D32"/>
    <w:rsid w:val="00E01374"/>
    <w:rsid w:val="00E01499"/>
    <w:rsid w:val="00E01AC6"/>
    <w:rsid w:val="00E02959"/>
    <w:rsid w:val="00E04609"/>
    <w:rsid w:val="00E04EB5"/>
    <w:rsid w:val="00E070E5"/>
    <w:rsid w:val="00E07F4B"/>
    <w:rsid w:val="00E1213F"/>
    <w:rsid w:val="00E12A1C"/>
    <w:rsid w:val="00E135D8"/>
    <w:rsid w:val="00E13D2E"/>
    <w:rsid w:val="00E144BD"/>
    <w:rsid w:val="00E154EF"/>
    <w:rsid w:val="00E15606"/>
    <w:rsid w:val="00E171AF"/>
    <w:rsid w:val="00E1781C"/>
    <w:rsid w:val="00E17EAE"/>
    <w:rsid w:val="00E20E75"/>
    <w:rsid w:val="00E221E8"/>
    <w:rsid w:val="00E223E2"/>
    <w:rsid w:val="00E23466"/>
    <w:rsid w:val="00E24C82"/>
    <w:rsid w:val="00E24E60"/>
    <w:rsid w:val="00E25B7B"/>
    <w:rsid w:val="00E26C14"/>
    <w:rsid w:val="00E26D33"/>
    <w:rsid w:val="00E32CB6"/>
    <w:rsid w:val="00E334BD"/>
    <w:rsid w:val="00E33FD9"/>
    <w:rsid w:val="00E34399"/>
    <w:rsid w:val="00E3479B"/>
    <w:rsid w:val="00E35109"/>
    <w:rsid w:val="00E353A6"/>
    <w:rsid w:val="00E35F0F"/>
    <w:rsid w:val="00E35FE4"/>
    <w:rsid w:val="00E37132"/>
    <w:rsid w:val="00E37279"/>
    <w:rsid w:val="00E40581"/>
    <w:rsid w:val="00E44CE5"/>
    <w:rsid w:val="00E45290"/>
    <w:rsid w:val="00E458B5"/>
    <w:rsid w:val="00E463DE"/>
    <w:rsid w:val="00E46C97"/>
    <w:rsid w:val="00E47F02"/>
    <w:rsid w:val="00E5054E"/>
    <w:rsid w:val="00E50EE7"/>
    <w:rsid w:val="00E51BD6"/>
    <w:rsid w:val="00E52DEF"/>
    <w:rsid w:val="00E53A6B"/>
    <w:rsid w:val="00E54FAB"/>
    <w:rsid w:val="00E566BF"/>
    <w:rsid w:val="00E57026"/>
    <w:rsid w:val="00E60765"/>
    <w:rsid w:val="00E61606"/>
    <w:rsid w:val="00E61BF7"/>
    <w:rsid w:val="00E62063"/>
    <w:rsid w:val="00E64489"/>
    <w:rsid w:val="00E64D68"/>
    <w:rsid w:val="00E6556C"/>
    <w:rsid w:val="00E67B7A"/>
    <w:rsid w:val="00E72E4E"/>
    <w:rsid w:val="00E738DB"/>
    <w:rsid w:val="00E7440F"/>
    <w:rsid w:val="00E75B3E"/>
    <w:rsid w:val="00E75F21"/>
    <w:rsid w:val="00E76F62"/>
    <w:rsid w:val="00E7762C"/>
    <w:rsid w:val="00E8302C"/>
    <w:rsid w:val="00E86EDE"/>
    <w:rsid w:val="00E91226"/>
    <w:rsid w:val="00E9581F"/>
    <w:rsid w:val="00E95A56"/>
    <w:rsid w:val="00E95A9D"/>
    <w:rsid w:val="00E95AAD"/>
    <w:rsid w:val="00E96D09"/>
    <w:rsid w:val="00EA0433"/>
    <w:rsid w:val="00EA0BDA"/>
    <w:rsid w:val="00EA1033"/>
    <w:rsid w:val="00EA2DBA"/>
    <w:rsid w:val="00EA3C56"/>
    <w:rsid w:val="00EA593B"/>
    <w:rsid w:val="00EA5AF8"/>
    <w:rsid w:val="00EA6B22"/>
    <w:rsid w:val="00EB16BB"/>
    <w:rsid w:val="00EB2BEE"/>
    <w:rsid w:val="00EB4FE5"/>
    <w:rsid w:val="00EB566D"/>
    <w:rsid w:val="00EB592E"/>
    <w:rsid w:val="00EB7B24"/>
    <w:rsid w:val="00EC07A8"/>
    <w:rsid w:val="00EC0F3D"/>
    <w:rsid w:val="00EC47BF"/>
    <w:rsid w:val="00EC4D97"/>
    <w:rsid w:val="00ED0FE4"/>
    <w:rsid w:val="00ED5C42"/>
    <w:rsid w:val="00ED6749"/>
    <w:rsid w:val="00ED725D"/>
    <w:rsid w:val="00EE014B"/>
    <w:rsid w:val="00EE05CB"/>
    <w:rsid w:val="00EE0A46"/>
    <w:rsid w:val="00EE31BA"/>
    <w:rsid w:val="00EE329B"/>
    <w:rsid w:val="00EE349C"/>
    <w:rsid w:val="00EE63C6"/>
    <w:rsid w:val="00EE6F45"/>
    <w:rsid w:val="00EF0D3E"/>
    <w:rsid w:val="00EF1A51"/>
    <w:rsid w:val="00EF3A98"/>
    <w:rsid w:val="00EF5B9B"/>
    <w:rsid w:val="00EF5BF2"/>
    <w:rsid w:val="00EF700D"/>
    <w:rsid w:val="00F00542"/>
    <w:rsid w:val="00F01124"/>
    <w:rsid w:val="00F06E62"/>
    <w:rsid w:val="00F077C5"/>
    <w:rsid w:val="00F11625"/>
    <w:rsid w:val="00F1202B"/>
    <w:rsid w:val="00F122FE"/>
    <w:rsid w:val="00F12BD9"/>
    <w:rsid w:val="00F13946"/>
    <w:rsid w:val="00F13C42"/>
    <w:rsid w:val="00F14534"/>
    <w:rsid w:val="00F15345"/>
    <w:rsid w:val="00F15627"/>
    <w:rsid w:val="00F16A8F"/>
    <w:rsid w:val="00F2161C"/>
    <w:rsid w:val="00F21A65"/>
    <w:rsid w:val="00F23B36"/>
    <w:rsid w:val="00F273B8"/>
    <w:rsid w:val="00F30D14"/>
    <w:rsid w:val="00F312D8"/>
    <w:rsid w:val="00F317AB"/>
    <w:rsid w:val="00F350E7"/>
    <w:rsid w:val="00F35CC2"/>
    <w:rsid w:val="00F3679E"/>
    <w:rsid w:val="00F40571"/>
    <w:rsid w:val="00F41ECC"/>
    <w:rsid w:val="00F42A77"/>
    <w:rsid w:val="00F435E1"/>
    <w:rsid w:val="00F43C29"/>
    <w:rsid w:val="00F44140"/>
    <w:rsid w:val="00F44232"/>
    <w:rsid w:val="00F46FFA"/>
    <w:rsid w:val="00F50010"/>
    <w:rsid w:val="00F5255F"/>
    <w:rsid w:val="00F527C0"/>
    <w:rsid w:val="00F52BA0"/>
    <w:rsid w:val="00F52DED"/>
    <w:rsid w:val="00F53E8A"/>
    <w:rsid w:val="00F57C8F"/>
    <w:rsid w:val="00F60BFB"/>
    <w:rsid w:val="00F61964"/>
    <w:rsid w:val="00F61E4F"/>
    <w:rsid w:val="00F630B4"/>
    <w:rsid w:val="00F64884"/>
    <w:rsid w:val="00F64BA4"/>
    <w:rsid w:val="00F65430"/>
    <w:rsid w:val="00F706B2"/>
    <w:rsid w:val="00F716E8"/>
    <w:rsid w:val="00F75DDE"/>
    <w:rsid w:val="00F77C64"/>
    <w:rsid w:val="00F77FD8"/>
    <w:rsid w:val="00F80A6B"/>
    <w:rsid w:val="00F80BA3"/>
    <w:rsid w:val="00F81ECE"/>
    <w:rsid w:val="00F83BE5"/>
    <w:rsid w:val="00F84B4A"/>
    <w:rsid w:val="00F85D11"/>
    <w:rsid w:val="00F86FDD"/>
    <w:rsid w:val="00F871AE"/>
    <w:rsid w:val="00F8748C"/>
    <w:rsid w:val="00F908CF"/>
    <w:rsid w:val="00F9256C"/>
    <w:rsid w:val="00F92789"/>
    <w:rsid w:val="00F927D6"/>
    <w:rsid w:val="00F927E4"/>
    <w:rsid w:val="00F9312A"/>
    <w:rsid w:val="00F949BB"/>
    <w:rsid w:val="00F94B25"/>
    <w:rsid w:val="00F94E77"/>
    <w:rsid w:val="00F94F51"/>
    <w:rsid w:val="00F95394"/>
    <w:rsid w:val="00F966F7"/>
    <w:rsid w:val="00F96D21"/>
    <w:rsid w:val="00FA1902"/>
    <w:rsid w:val="00FA1DFC"/>
    <w:rsid w:val="00FA41C5"/>
    <w:rsid w:val="00FA42B9"/>
    <w:rsid w:val="00FA48D6"/>
    <w:rsid w:val="00FA50D3"/>
    <w:rsid w:val="00FA5A62"/>
    <w:rsid w:val="00FA601E"/>
    <w:rsid w:val="00FA72B2"/>
    <w:rsid w:val="00FA733C"/>
    <w:rsid w:val="00FA7511"/>
    <w:rsid w:val="00FB2529"/>
    <w:rsid w:val="00FB306B"/>
    <w:rsid w:val="00FB52F7"/>
    <w:rsid w:val="00FB5D53"/>
    <w:rsid w:val="00FB7B2E"/>
    <w:rsid w:val="00FB7D1E"/>
    <w:rsid w:val="00FC027F"/>
    <w:rsid w:val="00FC2CCC"/>
    <w:rsid w:val="00FC3007"/>
    <w:rsid w:val="00FC3259"/>
    <w:rsid w:val="00FC3E47"/>
    <w:rsid w:val="00FC4831"/>
    <w:rsid w:val="00FD00BF"/>
    <w:rsid w:val="00FD02F3"/>
    <w:rsid w:val="00FD0663"/>
    <w:rsid w:val="00FD3382"/>
    <w:rsid w:val="00FD35CC"/>
    <w:rsid w:val="00FD41B9"/>
    <w:rsid w:val="00FD43A3"/>
    <w:rsid w:val="00FD5A9C"/>
    <w:rsid w:val="00FD5B4F"/>
    <w:rsid w:val="00FD6522"/>
    <w:rsid w:val="00FD6A30"/>
    <w:rsid w:val="00FE1915"/>
    <w:rsid w:val="00FE2CA5"/>
    <w:rsid w:val="00FE2D3D"/>
    <w:rsid w:val="00FE36F5"/>
    <w:rsid w:val="00FE48EA"/>
    <w:rsid w:val="00FE4A47"/>
    <w:rsid w:val="00FE522D"/>
    <w:rsid w:val="00FE62D9"/>
    <w:rsid w:val="00FF0F16"/>
    <w:rsid w:val="00FF1C1A"/>
    <w:rsid w:val="00FF273A"/>
    <w:rsid w:val="00FF2841"/>
    <w:rsid w:val="00FF3446"/>
    <w:rsid w:val="00FF73B4"/>
    <w:rsid w:val="035B12A3"/>
    <w:rsid w:val="06441BBB"/>
    <w:rsid w:val="075CA1ED"/>
    <w:rsid w:val="134EB63B"/>
    <w:rsid w:val="13806FBB"/>
    <w:rsid w:val="142AE468"/>
    <w:rsid w:val="16751B41"/>
    <w:rsid w:val="1A083201"/>
    <w:rsid w:val="1CB47320"/>
    <w:rsid w:val="1F84A7D3"/>
    <w:rsid w:val="238C7F52"/>
    <w:rsid w:val="2A271456"/>
    <w:rsid w:val="33370693"/>
    <w:rsid w:val="3C4F53D9"/>
    <w:rsid w:val="43319EE6"/>
    <w:rsid w:val="451FD09E"/>
    <w:rsid w:val="469AA9F9"/>
    <w:rsid w:val="4C9EE180"/>
    <w:rsid w:val="4F22F05B"/>
    <w:rsid w:val="5357D28F"/>
    <w:rsid w:val="5394C4A5"/>
    <w:rsid w:val="597F3C8F"/>
    <w:rsid w:val="639CEF51"/>
    <w:rsid w:val="6F533104"/>
    <w:rsid w:val="7E5A70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478B7"/>
  <w15:docId w15:val="{4E9A70B2-5E6D-4516-A569-0B5CD5E70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iPriority="0"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6F5"/>
  </w:style>
  <w:style w:type="paragraph" w:styleId="Titre1">
    <w:name w:val="heading 1"/>
    <w:aliases w:val="*TN1"/>
    <w:basedOn w:val="Normal"/>
    <w:next w:val="Normal"/>
    <w:link w:val="Titre1Car"/>
    <w:qFormat/>
    <w:rsid w:val="006468B0"/>
    <w:pPr>
      <w:numPr>
        <w:numId w:val="2"/>
      </w:numPr>
      <w:spacing w:before="360" w:after="0" w:line="240" w:lineRule="auto"/>
      <w:jc w:val="both"/>
      <w:outlineLvl w:val="0"/>
    </w:pPr>
    <w:rPr>
      <w:rFonts w:ascii="Times New Roman" w:eastAsiaTheme="majorEastAsia" w:hAnsi="Times New Roman" w:cs="Times New Roman"/>
      <w:color w:val="000000"/>
      <w:lang w:eastAsia="fr-FR"/>
    </w:rPr>
  </w:style>
  <w:style w:type="paragraph" w:styleId="Titre2">
    <w:name w:val="heading 2"/>
    <w:aliases w:val="*TN2"/>
    <w:basedOn w:val="Normal"/>
    <w:next w:val="Normal"/>
    <w:link w:val="Titre2Car"/>
    <w:unhideWhenUsed/>
    <w:qFormat/>
    <w:rsid w:val="006468B0"/>
    <w:pPr>
      <w:numPr>
        <w:ilvl w:val="1"/>
        <w:numId w:val="2"/>
      </w:numPr>
      <w:spacing w:before="240" w:after="0" w:line="240" w:lineRule="auto"/>
      <w:jc w:val="both"/>
      <w:outlineLvl w:val="1"/>
    </w:pPr>
    <w:rPr>
      <w:rFonts w:ascii="Times New Roman" w:eastAsiaTheme="majorEastAsia" w:hAnsi="Times New Roman" w:cs="Times New Roman"/>
      <w:b/>
    </w:rPr>
  </w:style>
  <w:style w:type="paragraph" w:styleId="Titre3">
    <w:name w:val="heading 3"/>
    <w:aliases w:val="*TN3"/>
    <w:basedOn w:val="Normal"/>
    <w:next w:val="Normal"/>
    <w:link w:val="Titre3Car"/>
    <w:unhideWhenUsed/>
    <w:qFormat/>
    <w:rsid w:val="006468B0"/>
    <w:pPr>
      <w:keepNext/>
      <w:numPr>
        <w:ilvl w:val="2"/>
        <w:numId w:val="2"/>
      </w:numPr>
      <w:spacing w:before="240" w:after="0" w:line="240" w:lineRule="auto"/>
      <w:jc w:val="both"/>
      <w:outlineLvl w:val="2"/>
    </w:pPr>
    <w:rPr>
      <w:rFonts w:ascii="Times New Roman" w:eastAsiaTheme="majorEastAsia" w:hAnsi="Times New Roman" w:cs="Times New Roman"/>
      <w:b/>
      <w:i/>
    </w:rPr>
  </w:style>
  <w:style w:type="paragraph" w:styleId="Titre4">
    <w:name w:val="heading 4"/>
    <w:aliases w:val="*TN4"/>
    <w:basedOn w:val="Normal"/>
    <w:next w:val="Normal"/>
    <w:link w:val="Titre4Car"/>
    <w:unhideWhenUsed/>
    <w:qFormat/>
    <w:rsid w:val="00E23466"/>
    <w:pPr>
      <w:keepNext/>
      <w:keepLines/>
      <w:numPr>
        <w:ilvl w:val="3"/>
        <w:numId w:val="2"/>
      </w:numPr>
      <w:spacing w:before="120" w:after="120" w:line="240" w:lineRule="auto"/>
      <w:outlineLvl w:val="3"/>
    </w:pPr>
    <w:rPr>
      <w:rFonts w:ascii="Times New Roman" w:eastAsiaTheme="majorEastAsia" w:hAnsi="Times New Roman" w:cs="Times New Roman"/>
      <w:i/>
      <w:iCs/>
    </w:rPr>
  </w:style>
  <w:style w:type="paragraph" w:styleId="Titre5">
    <w:name w:val="heading 5"/>
    <w:basedOn w:val="Normal"/>
    <w:next w:val="Normal"/>
    <w:link w:val="Titre5Car"/>
    <w:uiPriority w:val="9"/>
    <w:semiHidden/>
    <w:unhideWhenUsed/>
    <w:qFormat/>
    <w:rsid w:val="0088693D"/>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88693D"/>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88693D"/>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88693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8693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nhideWhenUsed/>
    <w:rsid w:val="00555810"/>
    <w:pPr>
      <w:tabs>
        <w:tab w:val="center" w:pos="4536"/>
        <w:tab w:val="right" w:pos="9072"/>
      </w:tabs>
      <w:spacing w:after="0" w:line="240" w:lineRule="auto"/>
    </w:pPr>
  </w:style>
  <w:style w:type="character" w:customStyle="1" w:styleId="PieddepageCar">
    <w:name w:val="Pied de page Car"/>
    <w:basedOn w:val="Policepardfaut"/>
    <w:link w:val="Pieddepage"/>
    <w:rsid w:val="00555810"/>
  </w:style>
  <w:style w:type="paragraph" w:styleId="En-tte">
    <w:name w:val="header"/>
    <w:aliases w:val="En-tête EMAA"/>
    <w:basedOn w:val="Normal"/>
    <w:link w:val="En-tteCar"/>
    <w:unhideWhenUsed/>
    <w:rsid w:val="00D46EDC"/>
    <w:pPr>
      <w:tabs>
        <w:tab w:val="center" w:pos="4536"/>
        <w:tab w:val="right" w:pos="9072"/>
      </w:tabs>
      <w:spacing w:after="0" w:line="240" w:lineRule="auto"/>
    </w:pPr>
  </w:style>
  <w:style w:type="character" w:customStyle="1" w:styleId="En-tteCar">
    <w:name w:val="En-tête Car"/>
    <w:aliases w:val="En-tête EMAA Car"/>
    <w:basedOn w:val="Policepardfaut"/>
    <w:link w:val="En-tte"/>
    <w:uiPriority w:val="99"/>
    <w:rsid w:val="00D46EDC"/>
  </w:style>
  <w:style w:type="paragraph" w:styleId="Textedebulles">
    <w:name w:val="Balloon Text"/>
    <w:basedOn w:val="Normal"/>
    <w:link w:val="TextedebullesCar"/>
    <w:uiPriority w:val="99"/>
    <w:semiHidden/>
    <w:unhideWhenUsed/>
    <w:rsid w:val="00947B0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47B03"/>
    <w:rPr>
      <w:rFonts w:ascii="Tahoma" w:hAnsi="Tahoma" w:cs="Tahoma"/>
      <w:sz w:val="16"/>
      <w:szCs w:val="16"/>
    </w:rPr>
  </w:style>
  <w:style w:type="paragraph" w:styleId="Corpsdetexte">
    <w:name w:val="Body Text"/>
    <w:aliases w:val="*C2Texte"/>
    <w:basedOn w:val="Normal"/>
    <w:link w:val="CorpsdetexteCar"/>
    <w:qFormat/>
    <w:rsid w:val="0059335A"/>
    <w:pPr>
      <w:spacing w:before="120" w:after="0" w:line="240" w:lineRule="auto"/>
      <w:jc w:val="both"/>
    </w:pPr>
    <w:rPr>
      <w:rFonts w:ascii="Times New Roman" w:eastAsia="Times New Roman" w:hAnsi="Times New Roman" w:cs="Times New Roman"/>
      <w:lang w:eastAsia="fr-FR"/>
    </w:rPr>
  </w:style>
  <w:style w:type="character" w:customStyle="1" w:styleId="CorpsdetexteCar">
    <w:name w:val="Corps de texte Car"/>
    <w:aliases w:val="*C2Texte Car"/>
    <w:basedOn w:val="Policepardfaut"/>
    <w:link w:val="Corpsdetexte"/>
    <w:rsid w:val="0059335A"/>
    <w:rPr>
      <w:rFonts w:ascii="Times New Roman" w:eastAsia="Times New Roman" w:hAnsi="Times New Roman" w:cs="Times New Roman"/>
      <w:lang w:eastAsia="fr-FR"/>
    </w:rPr>
  </w:style>
  <w:style w:type="character" w:customStyle="1" w:styleId="Titre1Car">
    <w:name w:val="Titre 1 Car"/>
    <w:aliases w:val="*TN1 Car"/>
    <w:basedOn w:val="Policepardfaut"/>
    <w:link w:val="Titre1"/>
    <w:rsid w:val="006468B0"/>
    <w:rPr>
      <w:rFonts w:ascii="Times New Roman" w:eastAsiaTheme="majorEastAsia" w:hAnsi="Times New Roman" w:cs="Times New Roman"/>
      <w:color w:val="000000"/>
      <w:lang w:eastAsia="fr-FR"/>
    </w:rPr>
  </w:style>
  <w:style w:type="character" w:customStyle="1" w:styleId="Titre2Car">
    <w:name w:val="Titre 2 Car"/>
    <w:aliases w:val="*TN2 Car"/>
    <w:basedOn w:val="Policepardfaut"/>
    <w:link w:val="Titre2"/>
    <w:rsid w:val="006468B0"/>
    <w:rPr>
      <w:rFonts w:ascii="Times New Roman" w:eastAsiaTheme="majorEastAsia" w:hAnsi="Times New Roman" w:cs="Times New Roman"/>
      <w:b/>
    </w:rPr>
  </w:style>
  <w:style w:type="character" w:customStyle="1" w:styleId="Titre3Car">
    <w:name w:val="Titre 3 Car"/>
    <w:aliases w:val="*TN3 Car"/>
    <w:basedOn w:val="Policepardfaut"/>
    <w:link w:val="Titre3"/>
    <w:rsid w:val="006468B0"/>
    <w:rPr>
      <w:rFonts w:ascii="Times New Roman" w:eastAsiaTheme="majorEastAsia" w:hAnsi="Times New Roman" w:cs="Times New Roman"/>
      <w:b/>
      <w:i/>
    </w:rPr>
  </w:style>
  <w:style w:type="character" w:customStyle="1" w:styleId="Titre4Car">
    <w:name w:val="Titre 4 Car"/>
    <w:aliases w:val="*TN4 Car"/>
    <w:basedOn w:val="Policepardfaut"/>
    <w:link w:val="Titre4"/>
    <w:rsid w:val="00E23466"/>
    <w:rPr>
      <w:rFonts w:ascii="Times New Roman" w:eastAsiaTheme="majorEastAsia" w:hAnsi="Times New Roman" w:cs="Times New Roman"/>
      <w:i/>
      <w:iCs/>
    </w:rPr>
  </w:style>
  <w:style w:type="character" w:customStyle="1" w:styleId="Titre5Car">
    <w:name w:val="Titre 5 Car"/>
    <w:basedOn w:val="Policepardfaut"/>
    <w:link w:val="Titre5"/>
    <w:uiPriority w:val="9"/>
    <w:semiHidden/>
    <w:rsid w:val="0088693D"/>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88693D"/>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88693D"/>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88693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8693D"/>
    <w:rPr>
      <w:rFonts w:asciiTheme="majorHAnsi" w:eastAsiaTheme="majorEastAsia" w:hAnsiTheme="majorHAnsi" w:cstheme="majorBidi"/>
      <w:i/>
      <w:iCs/>
      <w:color w:val="272727" w:themeColor="text1" w:themeTint="D8"/>
      <w:sz w:val="21"/>
      <w:szCs w:val="21"/>
    </w:rPr>
  </w:style>
  <w:style w:type="paragraph" w:customStyle="1" w:styleId="PN1">
    <w:name w:val="*PN1"/>
    <w:basedOn w:val="Corpsdetexte"/>
    <w:link w:val="PN1Car"/>
    <w:qFormat/>
    <w:rsid w:val="00606D97"/>
    <w:pPr>
      <w:numPr>
        <w:numId w:val="4"/>
      </w:numPr>
      <w:spacing w:before="60"/>
      <w:ind w:left="284" w:hanging="284"/>
    </w:pPr>
  </w:style>
  <w:style w:type="character" w:customStyle="1" w:styleId="PN1Car">
    <w:name w:val="*PN1 Car"/>
    <w:link w:val="PN1"/>
    <w:rsid w:val="00606D97"/>
    <w:rPr>
      <w:rFonts w:ascii="Times New Roman" w:eastAsia="Times New Roman" w:hAnsi="Times New Roman" w:cs="Times New Roman"/>
      <w:lang w:eastAsia="fr-FR"/>
    </w:rPr>
  </w:style>
  <w:style w:type="paragraph" w:customStyle="1" w:styleId="PN2">
    <w:name w:val="*PN2"/>
    <w:basedOn w:val="Normal"/>
    <w:qFormat/>
    <w:rsid w:val="00606D97"/>
    <w:pPr>
      <w:numPr>
        <w:numId w:val="3"/>
      </w:numPr>
      <w:tabs>
        <w:tab w:val="clear" w:pos="992"/>
      </w:tabs>
      <w:spacing w:before="60" w:after="0" w:line="240" w:lineRule="auto"/>
      <w:ind w:left="567" w:hanging="283"/>
      <w:jc w:val="both"/>
    </w:pPr>
    <w:rPr>
      <w:rFonts w:ascii="Times New Roman" w:eastAsia="Times New Roman" w:hAnsi="Times New Roman" w:cs="Times New Roman"/>
      <w:noProof/>
      <w:szCs w:val="24"/>
      <w:lang w:eastAsia="fr-FR"/>
    </w:rPr>
  </w:style>
  <w:style w:type="paragraph" w:styleId="Paragraphedeliste">
    <w:name w:val="List Paragraph"/>
    <w:basedOn w:val="Normal"/>
    <w:uiPriority w:val="34"/>
    <w:qFormat/>
    <w:rsid w:val="00606D97"/>
    <w:pPr>
      <w:ind w:left="720"/>
      <w:contextualSpacing/>
    </w:pPr>
  </w:style>
  <w:style w:type="paragraph" w:customStyle="1" w:styleId="Prambule">
    <w:name w:val="*Préambule"/>
    <w:basedOn w:val="Corpsdetexte"/>
    <w:qFormat/>
    <w:rsid w:val="00F8748C"/>
    <w:pPr>
      <w:spacing w:before="960"/>
    </w:pPr>
  </w:style>
  <w:style w:type="paragraph" w:customStyle="1" w:styleId="ZRdac">
    <w:name w:val="*ZRédac"/>
    <w:basedOn w:val="Corpsdetexte"/>
    <w:link w:val="ZRdacCar"/>
    <w:qFormat/>
    <w:rsid w:val="00D83451"/>
    <w:pPr>
      <w:pBdr>
        <w:top w:val="single" w:sz="4" w:space="1" w:color="auto"/>
      </w:pBdr>
    </w:pPr>
    <w:rPr>
      <w:sz w:val="17"/>
      <w:szCs w:val="17"/>
    </w:rPr>
  </w:style>
  <w:style w:type="character" w:customStyle="1" w:styleId="ZRdacCar">
    <w:name w:val="*ZRédac Car"/>
    <w:basedOn w:val="CorpsdetexteCar"/>
    <w:link w:val="ZRdac"/>
    <w:rsid w:val="00D83451"/>
    <w:rPr>
      <w:rFonts w:ascii="Marianne" w:eastAsia="Times New Roman" w:hAnsi="Marianne" w:cs="Times New Roman"/>
      <w:noProof/>
      <w:sz w:val="17"/>
      <w:szCs w:val="17"/>
      <w:lang w:eastAsia="fr-FR"/>
    </w:rPr>
  </w:style>
  <w:style w:type="table" w:styleId="Grilledutableau">
    <w:name w:val="Table Grid"/>
    <w:basedOn w:val="TableauNormal"/>
    <w:uiPriority w:val="59"/>
    <w:rsid w:val="00970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N3">
    <w:name w:val="*PN3"/>
    <w:basedOn w:val="PN2"/>
    <w:qFormat/>
    <w:rsid w:val="00076F52"/>
    <w:pPr>
      <w:numPr>
        <w:ilvl w:val="1"/>
      </w:numPr>
      <w:tabs>
        <w:tab w:val="clear" w:pos="1440"/>
      </w:tabs>
      <w:ind w:left="851" w:hanging="284"/>
    </w:pPr>
    <w:rPr>
      <w:rFonts w:ascii="Marianne" w:hAnsi="Marianne"/>
      <w:sz w:val="20"/>
      <w:szCs w:val="20"/>
    </w:rPr>
  </w:style>
  <w:style w:type="paragraph" w:customStyle="1" w:styleId="ZEmetteur">
    <w:name w:val="*ZEmetteur"/>
    <w:basedOn w:val="Normal"/>
    <w:qFormat/>
    <w:rsid w:val="00B878B6"/>
    <w:pPr>
      <w:spacing w:after="0" w:line="240" w:lineRule="auto"/>
      <w:jc w:val="right"/>
    </w:pPr>
    <w:rPr>
      <w:rFonts w:ascii="Marianne" w:hAnsi="Marianne" w:cs="Arial"/>
      <w:b/>
      <w:noProof/>
      <w:sz w:val="24"/>
      <w:szCs w:val="24"/>
      <w:lang w:eastAsia="fr-FR"/>
    </w:rPr>
  </w:style>
  <w:style w:type="paragraph" w:customStyle="1" w:styleId="ZTimbre">
    <w:name w:val="*ZTimbre"/>
    <w:basedOn w:val="Normal"/>
    <w:qFormat/>
    <w:rsid w:val="00FD43A3"/>
    <w:pPr>
      <w:tabs>
        <w:tab w:val="left" w:pos="7230"/>
      </w:tabs>
      <w:spacing w:before="480" w:after="480" w:line="240" w:lineRule="auto"/>
    </w:pPr>
    <w:rPr>
      <w:rFonts w:ascii="Marianne" w:hAnsi="Marianne" w:cs="Arial"/>
      <w:lang w:eastAsia="fr-FR"/>
    </w:rPr>
  </w:style>
  <w:style w:type="paragraph" w:customStyle="1" w:styleId="TitreDoc">
    <w:name w:val="*TitreDoc"/>
    <w:basedOn w:val="Normal"/>
    <w:qFormat/>
    <w:rsid w:val="00FD43A3"/>
    <w:pPr>
      <w:spacing w:before="480" w:after="840" w:line="240" w:lineRule="auto"/>
      <w:jc w:val="center"/>
    </w:pPr>
    <w:rPr>
      <w:rFonts w:ascii="Marianne" w:hAnsi="Marianne" w:cs="Arial"/>
      <w:b/>
      <w:lang w:eastAsia="fr-FR"/>
    </w:rPr>
  </w:style>
  <w:style w:type="paragraph" w:customStyle="1" w:styleId="ZEts">
    <w:name w:val="*ZEts"/>
    <w:basedOn w:val="Normal"/>
    <w:qFormat/>
    <w:rsid w:val="00FD43A3"/>
    <w:pPr>
      <w:tabs>
        <w:tab w:val="left" w:pos="1701"/>
        <w:tab w:val="left" w:pos="1843"/>
      </w:tabs>
      <w:spacing w:before="120" w:after="0" w:line="240" w:lineRule="auto"/>
      <w:jc w:val="both"/>
    </w:pPr>
    <w:rPr>
      <w:rFonts w:ascii="Marianne" w:hAnsi="Marianne" w:cs="Arial"/>
      <w:lang w:eastAsia="fr-FR"/>
    </w:rPr>
  </w:style>
  <w:style w:type="paragraph" w:customStyle="1" w:styleId="AttSignature">
    <w:name w:val="*AttSignature"/>
    <w:basedOn w:val="Normal"/>
    <w:qFormat/>
    <w:rsid w:val="00955BC6"/>
    <w:pPr>
      <w:tabs>
        <w:tab w:val="center" w:pos="8222"/>
      </w:tabs>
      <w:spacing w:before="360" w:after="2160" w:line="240" w:lineRule="auto"/>
      <w:jc w:val="both"/>
    </w:pPr>
    <w:rPr>
      <w:rFonts w:ascii="Marianne" w:hAnsi="Marianne" w:cs="Arial"/>
      <w:noProof/>
      <w:lang w:eastAsia="fr-FR"/>
    </w:rPr>
  </w:style>
  <w:style w:type="paragraph" w:customStyle="1" w:styleId="TitreAnnexe">
    <w:name w:val="*TitreAnnexe"/>
    <w:basedOn w:val="Normal"/>
    <w:qFormat/>
    <w:rsid w:val="00B92F3E"/>
    <w:pPr>
      <w:spacing w:before="120" w:after="240" w:line="240" w:lineRule="auto"/>
      <w:jc w:val="center"/>
      <w:outlineLvl w:val="0"/>
    </w:pPr>
    <w:rPr>
      <w:rFonts w:ascii="Times New Roman" w:hAnsi="Times New Roman" w:cs="Times New Roman"/>
      <w:b/>
      <w:noProof/>
      <w:lang w:eastAsia="fr-FR"/>
    </w:rPr>
  </w:style>
  <w:style w:type="paragraph" w:customStyle="1" w:styleId="LDiffusion">
    <w:name w:val="*LDiffusion"/>
    <w:basedOn w:val="Normal"/>
    <w:link w:val="LDiffusionCar"/>
    <w:qFormat/>
    <w:rsid w:val="00183450"/>
    <w:pPr>
      <w:tabs>
        <w:tab w:val="left" w:pos="2268"/>
      </w:tabs>
      <w:spacing w:before="240" w:after="0" w:line="240" w:lineRule="auto"/>
      <w:jc w:val="both"/>
    </w:pPr>
    <w:rPr>
      <w:rFonts w:ascii="Marianne" w:hAnsi="Marianne" w:cs="Arial"/>
      <w:noProof/>
      <w:lang w:eastAsia="fr-FR"/>
    </w:rPr>
  </w:style>
  <w:style w:type="character" w:customStyle="1" w:styleId="LDiffusionCar">
    <w:name w:val="*LDiffusion Car"/>
    <w:basedOn w:val="Policepardfaut"/>
    <w:link w:val="LDiffusion"/>
    <w:rsid w:val="00183450"/>
    <w:rPr>
      <w:rFonts w:ascii="Marianne" w:hAnsi="Marianne" w:cs="Arial"/>
      <w:noProof/>
      <w:lang w:eastAsia="fr-FR"/>
    </w:rPr>
  </w:style>
  <w:style w:type="character" w:styleId="Lienhypertexte">
    <w:name w:val="Hyperlink"/>
    <w:basedOn w:val="Policepardfaut"/>
    <w:uiPriority w:val="99"/>
    <w:unhideWhenUsed/>
    <w:rsid w:val="000A101C"/>
    <w:rPr>
      <w:color w:val="4F81BD"/>
      <w:u w:val="single"/>
    </w:rPr>
  </w:style>
  <w:style w:type="paragraph" w:styleId="Notedebasdepage">
    <w:name w:val="footnote text"/>
    <w:aliases w:val="Note de bas de page EMAA"/>
    <w:basedOn w:val="Normal"/>
    <w:link w:val="NotedebasdepageCar"/>
    <w:autoRedefine/>
    <w:rsid w:val="00FD5B4F"/>
    <w:pPr>
      <w:spacing w:after="120" w:line="240" w:lineRule="auto"/>
      <w:contextualSpacing/>
      <w:jc w:val="both"/>
    </w:pPr>
    <w:rPr>
      <w:rFonts w:ascii="Times New Roman" w:eastAsia="Times New Roman" w:hAnsi="Times New Roman" w:cs="Times New Roman"/>
      <w:sz w:val="18"/>
      <w:szCs w:val="20"/>
      <w:lang w:eastAsia="fr-FR"/>
    </w:rPr>
  </w:style>
  <w:style w:type="character" w:customStyle="1" w:styleId="NotedebasdepageCar">
    <w:name w:val="Note de bas de page Car"/>
    <w:aliases w:val="Note de bas de page EMAA Car"/>
    <w:basedOn w:val="Policepardfaut"/>
    <w:link w:val="Notedebasdepage"/>
    <w:rsid w:val="00FD5B4F"/>
    <w:rPr>
      <w:rFonts w:ascii="Times New Roman" w:eastAsia="Times New Roman" w:hAnsi="Times New Roman" w:cs="Times New Roman"/>
      <w:sz w:val="18"/>
      <w:szCs w:val="20"/>
      <w:lang w:eastAsia="fr-FR"/>
    </w:rPr>
  </w:style>
  <w:style w:type="character" w:styleId="Appelnotedebasdep">
    <w:name w:val="footnote reference"/>
    <w:rsid w:val="00FD5B4F"/>
    <w:rPr>
      <w:vertAlign w:val="superscript"/>
    </w:rPr>
  </w:style>
  <w:style w:type="paragraph" w:styleId="NormalWeb">
    <w:name w:val="Normal (Web)"/>
    <w:basedOn w:val="Normal"/>
    <w:uiPriority w:val="99"/>
    <w:rsid w:val="00FD5B4F"/>
    <w:pPr>
      <w:spacing w:after="0" w:line="240" w:lineRule="auto"/>
      <w:ind w:left="2552"/>
    </w:pPr>
    <w:rPr>
      <w:rFonts w:ascii="Times New Roman" w:eastAsia="Times New Roman" w:hAnsi="Times New Roman" w:cs="Times New Roman"/>
      <w:szCs w:val="20"/>
      <w:lang w:eastAsia="fr-FR"/>
    </w:rPr>
  </w:style>
  <w:style w:type="paragraph" w:styleId="En-ttedetabledesmatires">
    <w:name w:val="TOC Heading"/>
    <w:basedOn w:val="Titre1"/>
    <w:next w:val="Normal"/>
    <w:uiPriority w:val="39"/>
    <w:semiHidden/>
    <w:unhideWhenUsed/>
    <w:qFormat/>
    <w:rsid w:val="006A1DD2"/>
    <w:pPr>
      <w:keepNext/>
      <w:keepLines/>
      <w:numPr>
        <w:numId w:val="0"/>
      </w:numPr>
      <w:spacing w:before="480" w:line="276" w:lineRule="auto"/>
      <w:jc w:val="left"/>
      <w:outlineLvl w:val="9"/>
    </w:pPr>
    <w:rPr>
      <w:rFonts w:asciiTheme="majorHAnsi" w:hAnsiTheme="majorHAnsi"/>
      <w:b/>
      <w:bCs/>
      <w:color w:val="365F91" w:themeColor="accent1" w:themeShade="BF"/>
      <w:sz w:val="28"/>
      <w:szCs w:val="28"/>
    </w:rPr>
  </w:style>
  <w:style w:type="paragraph" w:styleId="TM1">
    <w:name w:val="toc 1"/>
    <w:basedOn w:val="Normal"/>
    <w:next w:val="Normal"/>
    <w:autoRedefine/>
    <w:uiPriority w:val="39"/>
    <w:unhideWhenUsed/>
    <w:qFormat/>
    <w:rsid w:val="000818CB"/>
    <w:pPr>
      <w:spacing w:after="80"/>
    </w:pPr>
    <w:rPr>
      <w:rFonts w:ascii="Marianne Light" w:hAnsi="Marianne Light"/>
    </w:rPr>
  </w:style>
  <w:style w:type="paragraph" w:styleId="TM2">
    <w:name w:val="toc 2"/>
    <w:basedOn w:val="Normal"/>
    <w:next w:val="Normal"/>
    <w:autoRedefine/>
    <w:uiPriority w:val="39"/>
    <w:unhideWhenUsed/>
    <w:qFormat/>
    <w:rsid w:val="006A1DD2"/>
    <w:pPr>
      <w:spacing w:after="100"/>
      <w:ind w:left="220"/>
    </w:pPr>
  </w:style>
  <w:style w:type="paragraph" w:styleId="TM3">
    <w:name w:val="toc 3"/>
    <w:basedOn w:val="Normal"/>
    <w:next w:val="Normal"/>
    <w:autoRedefine/>
    <w:uiPriority w:val="39"/>
    <w:unhideWhenUsed/>
    <w:qFormat/>
    <w:rsid w:val="006A1DD2"/>
    <w:pPr>
      <w:spacing w:after="100"/>
      <w:ind w:left="440"/>
    </w:pPr>
  </w:style>
  <w:style w:type="paragraph" w:customStyle="1" w:styleId="CEAM">
    <w:name w:val="CEAM"/>
    <w:basedOn w:val="Normal"/>
    <w:link w:val="CEAMCar"/>
    <w:rsid w:val="00B14D76"/>
    <w:pPr>
      <w:spacing w:before="120" w:after="0" w:line="240" w:lineRule="auto"/>
      <w:jc w:val="both"/>
    </w:pPr>
    <w:rPr>
      <w:rFonts w:ascii="Times New Roman" w:eastAsia="Times New Roman" w:hAnsi="Times New Roman" w:cs="Times New Roman"/>
      <w:lang w:eastAsia="fr-FR"/>
    </w:rPr>
  </w:style>
  <w:style w:type="character" w:customStyle="1" w:styleId="CEAMCar">
    <w:name w:val="CEAM Car"/>
    <w:link w:val="CEAM"/>
    <w:rsid w:val="00B14D76"/>
    <w:rPr>
      <w:rFonts w:ascii="Times New Roman" w:eastAsia="Times New Roman" w:hAnsi="Times New Roman" w:cs="Times New Roman"/>
      <w:lang w:eastAsia="fr-FR"/>
    </w:rPr>
  </w:style>
  <w:style w:type="paragraph" w:styleId="Commentaire">
    <w:name w:val="annotation text"/>
    <w:basedOn w:val="Normal"/>
    <w:link w:val="CommentaireCar"/>
    <w:semiHidden/>
    <w:rsid w:val="00DF29A4"/>
    <w:pPr>
      <w:spacing w:after="0" w:line="240" w:lineRule="auto"/>
      <w:ind w:left="2552"/>
    </w:pPr>
    <w:rPr>
      <w:rFonts w:ascii="Times New Roman" w:eastAsia="Times New Roman" w:hAnsi="Times New Roman" w:cs="Times New Roman"/>
      <w:sz w:val="20"/>
      <w:szCs w:val="20"/>
      <w:lang w:eastAsia="fr-FR"/>
    </w:rPr>
  </w:style>
  <w:style w:type="character" w:customStyle="1" w:styleId="CommentaireCar">
    <w:name w:val="Commentaire Car"/>
    <w:basedOn w:val="Policepardfaut"/>
    <w:link w:val="Commentaire"/>
    <w:semiHidden/>
    <w:rsid w:val="00DF29A4"/>
    <w:rPr>
      <w:rFonts w:ascii="Times New Roman" w:eastAsia="Times New Roman" w:hAnsi="Times New Roman" w:cs="Times New Roman"/>
      <w:sz w:val="20"/>
      <w:szCs w:val="20"/>
      <w:lang w:eastAsia="fr-FR"/>
    </w:rPr>
  </w:style>
  <w:style w:type="character" w:styleId="Marquedecommentaire">
    <w:name w:val="annotation reference"/>
    <w:semiHidden/>
    <w:rsid w:val="00DF29A4"/>
    <w:rPr>
      <w:sz w:val="16"/>
      <w:szCs w:val="16"/>
    </w:rPr>
  </w:style>
  <w:style w:type="paragraph" w:customStyle="1" w:styleId="paragraphe">
    <w:name w:val="@paragraphe"/>
    <w:basedOn w:val="Normal"/>
    <w:link w:val="paragrapheCar"/>
    <w:qFormat/>
    <w:rsid w:val="00DF29A4"/>
    <w:pPr>
      <w:spacing w:before="120" w:after="0" w:line="240" w:lineRule="auto"/>
      <w:jc w:val="both"/>
    </w:pPr>
    <w:rPr>
      <w:rFonts w:ascii="Times New Roman" w:eastAsia="Times New Roman" w:hAnsi="Times New Roman" w:cs="Times New Roman"/>
      <w:szCs w:val="20"/>
    </w:rPr>
  </w:style>
  <w:style w:type="character" w:customStyle="1" w:styleId="paragrapheCar">
    <w:name w:val="@paragraphe Car"/>
    <w:link w:val="paragraphe"/>
    <w:rsid w:val="00DF29A4"/>
    <w:rPr>
      <w:rFonts w:ascii="Times New Roman" w:eastAsia="Times New Roman" w:hAnsi="Times New Roman" w:cs="Times New Roman"/>
      <w:szCs w:val="20"/>
    </w:rPr>
  </w:style>
  <w:style w:type="paragraph" w:customStyle="1" w:styleId="tirets">
    <w:name w:val="@tirets"/>
    <w:basedOn w:val="Normal"/>
    <w:link w:val="tiretsCar"/>
    <w:qFormat/>
    <w:rsid w:val="00DF29A4"/>
    <w:pPr>
      <w:numPr>
        <w:numId w:val="5"/>
      </w:numPr>
      <w:tabs>
        <w:tab w:val="left" w:pos="425"/>
      </w:tabs>
      <w:spacing w:before="60" w:after="0" w:line="240" w:lineRule="auto"/>
      <w:ind w:left="426" w:right="284" w:hanging="426"/>
      <w:jc w:val="both"/>
    </w:pPr>
    <w:rPr>
      <w:rFonts w:ascii="Times New Roman" w:eastAsia="Times New Roman" w:hAnsi="Times New Roman" w:cs="Times New Roman"/>
    </w:rPr>
  </w:style>
  <w:style w:type="character" w:customStyle="1" w:styleId="tiretsCar">
    <w:name w:val="@tirets Car"/>
    <w:link w:val="tirets"/>
    <w:rsid w:val="00DF29A4"/>
    <w:rPr>
      <w:rFonts w:ascii="Times New Roman" w:eastAsia="Times New Roman" w:hAnsi="Times New Roman" w:cs="Times New Roman"/>
    </w:rPr>
  </w:style>
  <w:style w:type="paragraph" w:customStyle="1" w:styleId="EMAA05Styleautresparagraphes">
    <w:name w:val="EMAA 05 Style autres paragraphes"/>
    <w:basedOn w:val="Normal"/>
    <w:link w:val="EMAA05StyleautresparagraphesCar"/>
    <w:uiPriority w:val="99"/>
    <w:rsid w:val="00CB39C2"/>
    <w:pPr>
      <w:spacing w:before="120" w:after="120" w:line="240" w:lineRule="auto"/>
      <w:jc w:val="both"/>
    </w:pPr>
    <w:rPr>
      <w:rFonts w:ascii="Times New Roman" w:eastAsia="Times New Roman" w:hAnsi="Times New Roman" w:cs="Times New Roman"/>
      <w:szCs w:val="24"/>
      <w:lang w:eastAsia="fr-FR"/>
    </w:rPr>
  </w:style>
  <w:style w:type="character" w:customStyle="1" w:styleId="EMAA05StyleautresparagraphesCar">
    <w:name w:val="EMAA 05 Style autres paragraphes Car"/>
    <w:link w:val="EMAA05Styleautresparagraphes"/>
    <w:uiPriority w:val="99"/>
    <w:rsid w:val="00CB39C2"/>
    <w:rPr>
      <w:rFonts w:ascii="Times New Roman" w:eastAsia="Times New Roman" w:hAnsi="Times New Roman" w:cs="Times New Roman"/>
      <w:szCs w:val="24"/>
      <w:lang w:eastAsia="fr-FR"/>
    </w:rPr>
  </w:style>
  <w:style w:type="paragraph" w:styleId="Objetducommentaire">
    <w:name w:val="annotation subject"/>
    <w:basedOn w:val="Commentaire"/>
    <w:next w:val="Commentaire"/>
    <w:link w:val="ObjetducommentaireCar"/>
    <w:uiPriority w:val="99"/>
    <w:semiHidden/>
    <w:unhideWhenUsed/>
    <w:rsid w:val="00B34E7A"/>
    <w:pPr>
      <w:spacing w:after="200"/>
      <w:ind w:left="0"/>
    </w:pPr>
    <w:rPr>
      <w:rFonts w:asciiTheme="minorHAnsi" w:eastAsiaTheme="minorHAnsi" w:hAnsiTheme="minorHAnsi" w:cstheme="minorBidi"/>
      <w:b/>
      <w:bCs/>
      <w:lang w:eastAsia="en-US"/>
    </w:rPr>
  </w:style>
  <w:style w:type="character" w:customStyle="1" w:styleId="ObjetducommentaireCar">
    <w:name w:val="Objet du commentaire Car"/>
    <w:basedOn w:val="CommentaireCar"/>
    <w:link w:val="Objetducommentaire"/>
    <w:uiPriority w:val="99"/>
    <w:semiHidden/>
    <w:rsid w:val="00B34E7A"/>
    <w:rPr>
      <w:rFonts w:ascii="Times New Roman" w:eastAsia="Times New Roman" w:hAnsi="Times New Roman" w:cs="Times New Roman"/>
      <w:b/>
      <w:bCs/>
      <w:sz w:val="20"/>
      <w:szCs w:val="20"/>
      <w:lang w:eastAsia="fr-FR"/>
    </w:rPr>
  </w:style>
  <w:style w:type="character" w:styleId="ExempleHTML">
    <w:name w:val="HTML Sample"/>
    <w:rsid w:val="00B34E7A"/>
    <w:rPr>
      <w:rFonts w:ascii="Courier New" w:hAnsi="Courier New" w:cs="Courier New"/>
    </w:rPr>
  </w:style>
  <w:style w:type="paragraph" w:customStyle="1" w:styleId="CEAMTitre2">
    <w:name w:val="CEAM Titre 2"/>
    <w:basedOn w:val="Normal"/>
    <w:autoRedefine/>
    <w:rsid w:val="00715A67"/>
    <w:pPr>
      <w:numPr>
        <w:ilvl w:val="1"/>
        <w:numId w:val="7"/>
      </w:numPr>
      <w:spacing w:before="240" w:after="240" w:line="240" w:lineRule="auto"/>
    </w:pPr>
    <w:rPr>
      <w:rFonts w:ascii="Times New Roman" w:eastAsia="Calibri" w:hAnsi="Times New Roman" w:cs="Times New Roman"/>
      <w:b/>
      <w:caps/>
      <w:szCs w:val="20"/>
    </w:rPr>
  </w:style>
  <w:style w:type="paragraph" w:customStyle="1" w:styleId="CEAMTitre3">
    <w:name w:val="CEAM Titre 3"/>
    <w:basedOn w:val="Normal"/>
    <w:autoRedefine/>
    <w:rsid w:val="00715A67"/>
    <w:pPr>
      <w:numPr>
        <w:ilvl w:val="2"/>
        <w:numId w:val="7"/>
      </w:numPr>
      <w:spacing w:before="240" w:after="120" w:line="240" w:lineRule="auto"/>
    </w:pPr>
    <w:rPr>
      <w:rFonts w:ascii="Times New Roman" w:eastAsia="Calibri" w:hAnsi="Times New Roman" w:cs="Times New Roman"/>
      <w:b/>
      <w:szCs w:val="20"/>
    </w:rPr>
  </w:style>
  <w:style w:type="paragraph" w:customStyle="1" w:styleId="CEAMTitre4">
    <w:name w:val="CEAM Titre 4"/>
    <w:basedOn w:val="Normal"/>
    <w:autoRedefine/>
    <w:rsid w:val="00715A67"/>
    <w:pPr>
      <w:numPr>
        <w:ilvl w:val="3"/>
        <w:numId w:val="7"/>
      </w:numPr>
      <w:tabs>
        <w:tab w:val="left" w:pos="1134"/>
      </w:tabs>
      <w:spacing w:before="120" w:after="120" w:line="240" w:lineRule="auto"/>
      <w:jc w:val="both"/>
    </w:pPr>
    <w:rPr>
      <w:rFonts w:ascii="Times New Roman" w:eastAsia="Calibri" w:hAnsi="Times New Roman" w:cs="Times New Roman"/>
      <w:b/>
      <w:i/>
      <w:szCs w:val="20"/>
    </w:rPr>
  </w:style>
  <w:style w:type="paragraph" w:customStyle="1" w:styleId="CEAMTitre5">
    <w:name w:val="CEAM Titre 5"/>
    <w:basedOn w:val="CEAMTitre4"/>
    <w:autoRedefine/>
    <w:qFormat/>
    <w:rsid w:val="00715A67"/>
    <w:pPr>
      <w:numPr>
        <w:ilvl w:val="4"/>
      </w:numPr>
    </w:pPr>
    <w:rPr>
      <w:b w:val="0"/>
    </w:rPr>
  </w:style>
  <w:style w:type="paragraph" w:styleId="TM4">
    <w:name w:val="toc 4"/>
    <w:basedOn w:val="Normal"/>
    <w:next w:val="Normal"/>
    <w:autoRedefine/>
    <w:uiPriority w:val="39"/>
    <w:unhideWhenUsed/>
    <w:rsid w:val="000818CB"/>
    <w:pPr>
      <w:spacing w:after="100"/>
      <w:ind w:left="660"/>
    </w:pPr>
  </w:style>
  <w:style w:type="character" w:styleId="Lienhypertextesuivivisit">
    <w:name w:val="FollowedHyperlink"/>
    <w:basedOn w:val="Policepardfaut"/>
    <w:uiPriority w:val="99"/>
    <w:semiHidden/>
    <w:unhideWhenUsed/>
    <w:rsid w:val="00F9312A"/>
    <w:rPr>
      <w:color w:val="800080" w:themeColor="followedHyperlink"/>
      <w:u w:val="single"/>
    </w:rPr>
  </w:style>
  <w:style w:type="character" w:styleId="Numrodepage">
    <w:name w:val="page number"/>
    <w:basedOn w:val="Policepardfaut"/>
    <w:semiHidden/>
    <w:rsid w:val="00404405"/>
  </w:style>
  <w:style w:type="paragraph" w:customStyle="1" w:styleId="WW-Corpsdetexte3">
    <w:name w:val="WW-Corps de texte 3"/>
    <w:basedOn w:val="Normal"/>
    <w:rsid w:val="00404405"/>
    <w:pPr>
      <w:suppressAutoHyphens/>
      <w:spacing w:after="0" w:line="240" w:lineRule="auto"/>
      <w:jc w:val="both"/>
    </w:pPr>
    <w:rPr>
      <w:rFonts w:ascii="Arial" w:eastAsia="Times New Roman" w:hAnsi="Arial" w:cs="Arial"/>
      <w:sz w:val="20"/>
      <w:szCs w:val="20"/>
      <w:u w:val="single"/>
      <w:lang w:val="fr-CA" w:eastAsia="ar-SA"/>
    </w:rPr>
  </w:style>
  <w:style w:type="character" w:styleId="Textedelespacerserv">
    <w:name w:val="Placeholder Text"/>
    <w:basedOn w:val="Policepardfaut"/>
    <w:uiPriority w:val="99"/>
    <w:semiHidden/>
    <w:rsid w:val="00404405"/>
    <w:rPr>
      <w:color w:val="808080"/>
    </w:rPr>
  </w:style>
  <w:style w:type="paragraph" w:styleId="Adresseexpditeur">
    <w:name w:val="envelope return"/>
    <w:basedOn w:val="Normal"/>
    <w:semiHidden/>
    <w:rsid w:val="00D474BB"/>
    <w:pPr>
      <w:suppressAutoHyphens/>
      <w:spacing w:after="0" w:line="240" w:lineRule="auto"/>
      <w:jc w:val="both"/>
    </w:pPr>
    <w:rPr>
      <w:rFonts w:ascii="Arial" w:eastAsia="Times New Roman" w:hAnsi="Arial" w:cs="Arial"/>
      <w:sz w:val="20"/>
      <w:szCs w:val="20"/>
      <w:lang w:eastAsia="ar-SA"/>
    </w:rPr>
  </w:style>
  <w:style w:type="character" w:customStyle="1" w:styleId="Mentionnonrsolue1">
    <w:name w:val="Mention non résolue1"/>
    <w:basedOn w:val="Policepardfaut"/>
    <w:uiPriority w:val="99"/>
    <w:semiHidden/>
    <w:unhideWhenUsed/>
    <w:rsid w:val="00995F04"/>
    <w:rPr>
      <w:color w:val="605E5C"/>
      <w:shd w:val="clear" w:color="auto" w:fill="E1DFDD"/>
    </w:rPr>
  </w:style>
  <w:style w:type="paragraph" w:styleId="Lgende">
    <w:name w:val="caption"/>
    <w:basedOn w:val="Normal"/>
    <w:next w:val="Normal"/>
    <w:uiPriority w:val="35"/>
    <w:unhideWhenUsed/>
    <w:qFormat/>
    <w:rsid w:val="00412BC2"/>
    <w:pPr>
      <w:spacing w:line="240" w:lineRule="auto"/>
      <w:jc w:val="center"/>
    </w:pPr>
    <w:rPr>
      <w:i/>
      <w:iCs/>
      <w:color w:val="1F497D" w:themeColor="text2"/>
      <w:sz w:val="18"/>
      <w:szCs w:val="18"/>
    </w:rPr>
  </w:style>
  <w:style w:type="paragraph" w:styleId="Rvision">
    <w:name w:val="Revision"/>
    <w:hidden/>
    <w:uiPriority w:val="99"/>
    <w:semiHidden/>
    <w:rsid w:val="00FD3382"/>
    <w:pPr>
      <w:spacing w:after="0" w:line="240" w:lineRule="auto"/>
    </w:pPr>
  </w:style>
  <w:style w:type="character" w:customStyle="1" w:styleId="Mentionnonrsolue2">
    <w:name w:val="Mention non résolue2"/>
    <w:basedOn w:val="Policepardfaut"/>
    <w:uiPriority w:val="99"/>
    <w:semiHidden/>
    <w:unhideWhenUsed/>
    <w:rsid w:val="00B814E1"/>
    <w:rPr>
      <w:color w:val="605E5C"/>
      <w:shd w:val="clear" w:color="auto" w:fill="E1DFDD"/>
    </w:rPr>
  </w:style>
  <w:style w:type="paragraph" w:customStyle="1" w:styleId="Figure">
    <w:name w:val="Figure"/>
    <w:basedOn w:val="Corpsdetexte"/>
    <w:link w:val="FigureCar"/>
    <w:rsid w:val="009F61AA"/>
    <w:pPr>
      <w:keepNext/>
      <w:jc w:val="center"/>
    </w:pPr>
  </w:style>
  <w:style w:type="paragraph" w:customStyle="1" w:styleId="Tableau">
    <w:name w:val="Tableau"/>
    <w:basedOn w:val="Titre2"/>
    <w:link w:val="TableauCar"/>
    <w:rsid w:val="002411F5"/>
  </w:style>
  <w:style w:type="paragraph" w:customStyle="1" w:styleId="FigureEBIOS">
    <w:name w:val="Figure EBIOS"/>
    <w:basedOn w:val="Figure"/>
    <w:link w:val="FigureEBIOSCar"/>
    <w:qFormat/>
    <w:rsid w:val="00927CE5"/>
    <w:pPr>
      <w:spacing w:after="120"/>
    </w:pPr>
    <w:rPr>
      <w:noProof/>
    </w:rPr>
  </w:style>
  <w:style w:type="character" w:customStyle="1" w:styleId="TableauCar">
    <w:name w:val="Tableau Car"/>
    <w:basedOn w:val="Titre2Car"/>
    <w:link w:val="Tableau"/>
    <w:rsid w:val="002411F5"/>
    <w:rPr>
      <w:rFonts w:ascii="Times New Roman" w:eastAsiaTheme="majorEastAsia" w:hAnsi="Times New Roman" w:cs="Times New Roman"/>
      <w:b/>
    </w:rPr>
  </w:style>
  <w:style w:type="character" w:customStyle="1" w:styleId="FigureCar">
    <w:name w:val="Figure Car"/>
    <w:basedOn w:val="CorpsdetexteCar"/>
    <w:link w:val="Figure"/>
    <w:rsid w:val="00927CE5"/>
    <w:rPr>
      <w:rFonts w:ascii="Times New Roman" w:eastAsia="Times New Roman" w:hAnsi="Times New Roman" w:cs="Times New Roman"/>
      <w:lang w:eastAsia="fr-FR"/>
    </w:rPr>
  </w:style>
  <w:style w:type="character" w:customStyle="1" w:styleId="FigureEBIOSCar">
    <w:name w:val="Figure EBIOS Car"/>
    <w:basedOn w:val="FigureCar"/>
    <w:link w:val="FigureEBIOS"/>
    <w:rsid w:val="00927CE5"/>
    <w:rPr>
      <w:rFonts w:ascii="Times New Roman" w:eastAsia="Times New Roman" w:hAnsi="Times New Roman" w:cs="Times New Roman"/>
      <w:noProof/>
      <w:lang w:eastAsia="fr-FR"/>
    </w:rPr>
  </w:style>
  <w:style w:type="character" w:customStyle="1" w:styleId="Mentionnonrsolue3">
    <w:name w:val="Mention non résolue3"/>
    <w:basedOn w:val="Policepardfaut"/>
    <w:uiPriority w:val="99"/>
    <w:semiHidden/>
    <w:unhideWhenUsed/>
    <w:rsid w:val="009D09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6.emf"/><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9.emf"/><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emf"/><Relationship Id="rId32"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1.emf"/><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7.emf"/><Relationship Id="rId31"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10.emf"/><Relationship Id="rId27" Type="http://schemas.openxmlformats.org/officeDocument/2006/relationships/footer" Target="footer3.xml"/><Relationship Id="rId30" Type="http://schemas.openxmlformats.org/officeDocument/2006/relationships/header" Target="header5.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guillot1\Downloads\doc_base_DR-SF.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oKeywords0 xmlns="38d83462-3e66-4a3b-9d0c-bf4c62899b62">
      <Terms xmlns="http://schemas.microsoft.com/office/infopath/2007/PartnerControls"/>
    </poKeywords0>
    <poConformiteNommage xmlns="38d83462-3e66-4a3b-9d0c-bf4c62899b62">Non</poConformiteNommage>
    <Classification xmlns="38d83462-3e66-4a3b-9d0c-bf4c62899b62">NON PROTEGE</Classification>
    <poSyntheseConformite xmlns="38d83462-3e66-4a3b-9d0c-bf4c62899b62">Non</poSyntheseConformite>
    <RelTo xmlns="38d83462-3e66-4a3b-9d0c-bf4c62899b62" xsi:nil="true"/>
    <poTitus xmlns="38d83462-3e66-4a3b-9d0c-bf4c62899b62">false</poTitus>
    <poThematique xmlns="38d83462-3e66-4a3b-9d0c-bf4c62899b62">Document DRAFT</poThematique>
    <poConformiteClassification xmlns="38d83462-3e66-4a3b-9d0c-bf4c62899b62">Oui</poConformiteClassification>
    <TaxCatchAll xmlns="38d83462-3e66-4a3b-9d0c-bf4c62899b62"/>
    <poCommentairesSyntheseConformite xmlns="38d83462-3e66-4a3b-9d0c-bf4c62899b62">Nom : Champs requis manquants. Le nom du document ne respecte pas les r&amp;#232;gles de nommage associ&amp;#233;es aux documents num&amp;#233;riques d&amp;#233;finies par le minist&amp;#232;re de la d&amp;#233;fense</poCommentairesSyntheseConformite>
    <poOperation xmlns="38d83462-3e66-4a3b-9d0c-bf4c62899b62" xsi:nil="true"/>
    <poUniteServiceBureau0 xmlns="38d83462-3e66-4a3b-9d0c-bf4c62899b62">
      <Terms xmlns="http://schemas.microsoft.com/office/infopath/2007/PartnerControls"/>
    </poUniteServiceBureau0>
    <poCommentairesEParapheur xmlns="38d83462-3e66-4a3b-9d0c-bf4c62899b62" xsi:nil="true"/>
    <poPays0 xmlns="38d83462-3e66-4a3b-9d0c-bf4c62899b62">
      <Terms xmlns="http://schemas.microsoft.com/office/infopath/2007/PartnerControls"/>
    </poPays0>
    <poTheatreOperations0 xmlns="38d83462-3e66-4a3b-9d0c-bf4c62899b62">
      <Terms xmlns="http://schemas.microsoft.com/office/infopath/2007/PartnerControls"/>
    </poTheatreOperations0>
    <poMotCleOrganisme0 xmlns="38d83462-3e66-4a3b-9d0c-bf4c62899b62">
      <Terms xmlns="http://schemas.microsoft.com/office/infopath/2007/PartnerControls"/>
    </poMotCleOrganisme0>
    <poTypeDocument0 xmlns="38d83462-3e66-4a3b-9d0c-bf4c62899b62">
      <Terms xmlns="http://schemas.microsoft.com/office/infopath/2007/PartnerControls"/>
    </poTypeDocument0>
    <Classe xmlns="e5d13194-7c23-45a9-8105-f587159accf0">Modèles EMA</Classe>
  </documentManagement>
</p:properties>
</file>

<file path=customXml/item3.xml><?xml version="1.0" encoding="utf-8"?>
<ct:contentTypeSchema xmlns:ct="http://schemas.microsoft.com/office/2006/metadata/contentType" xmlns:ma="http://schemas.microsoft.com/office/2006/metadata/properties/metaAttributes" ct:_="" ma:_="" ma:contentTypeName="Document Défense" ma:contentTypeID="0x010100CBCEF5CF0A2F4D1E9E981FDBD68CBC8B0061453AFA35AFBA4F8DFADB4446F85C42" ma:contentTypeVersion="5" ma:contentTypeDescription="Document racine de la taxonomie du portail opérationnel" ma:contentTypeScope="" ma:versionID="8d099e9f5215b8c2c17eeba8952317e2">
  <xsd:schema xmlns:xsd="http://www.w3.org/2001/XMLSchema" xmlns:xs="http://www.w3.org/2001/XMLSchema" xmlns:p="http://schemas.microsoft.com/office/2006/metadata/properties" xmlns:ns2="38d83462-3e66-4a3b-9d0c-bf4c62899b62" xmlns:ns3="e5d13194-7c23-45a9-8105-f587159accf0" targetNamespace="http://schemas.microsoft.com/office/2006/metadata/properties" ma:root="true" ma:fieldsID="5ad10344a72e44969b4605a4a072f1e4" ns2:_="" ns3:_="">
    <xsd:import namespace="38d83462-3e66-4a3b-9d0c-bf4c62899b62"/>
    <xsd:import namespace="e5d13194-7c23-45a9-8105-f587159accf0"/>
    <xsd:element name="properties">
      <xsd:complexType>
        <xsd:sequence>
          <xsd:element name="documentManagement">
            <xsd:complexType>
              <xsd:all>
                <xsd:element ref="ns2:Classification"/>
                <xsd:element ref="ns2:RelTo" minOccurs="0"/>
                <xsd:element ref="ns2:poTitus" minOccurs="0"/>
                <xsd:element ref="ns2:poThematique" minOccurs="0"/>
                <xsd:element ref="ns2:poKeywords0" minOccurs="0"/>
                <xsd:element ref="ns2:poSyntheseConformite" minOccurs="0"/>
                <xsd:element ref="ns2:poCommentairesSyntheseConformite" minOccurs="0"/>
                <xsd:element ref="ns2:poConformiteNommage" minOccurs="0"/>
                <xsd:element ref="ns2:poConformiteClassification" minOccurs="0"/>
                <xsd:element ref="ns2:TaxCatchAll" minOccurs="0"/>
                <xsd:element ref="ns2:TaxCatchAllLabel" minOccurs="0"/>
                <xsd:element ref="ns3:Classe" minOccurs="0"/>
                <xsd:element ref="ns2:SharedWithUsers" minOccurs="0"/>
                <xsd:element ref="ns2:poTypeDocument0" minOccurs="0"/>
                <xsd:element ref="ns2:poMotCleOrganisme0" minOccurs="0"/>
                <xsd:element ref="ns2:poTheatreOperations0" minOccurs="0"/>
                <xsd:element ref="ns2:poOperation" minOccurs="0"/>
                <xsd:element ref="ns2:poPays0" minOccurs="0"/>
                <xsd:element ref="ns2:poUniteServiceBureau0" minOccurs="0"/>
                <xsd:element ref="ns2:poCommentairesEParapheu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d83462-3e66-4a3b-9d0c-bf4c62899b62" elementFormDefault="qualified">
    <xsd:import namespace="http://schemas.microsoft.com/office/2006/documentManagement/types"/>
    <xsd:import namespace="http://schemas.microsoft.com/office/infopath/2007/PartnerControls"/>
    <xsd:element name="Classification" ma:index="2" ma:displayName="Classification" ma:default="DIFFUSION RESTREINTE" ma:description="Niveau de protection ou de classification du document." ma:internalName="Classification">
      <xsd:simpleType>
        <xsd:restriction base="dms:Choice">
          <xsd:enumeration value="NON PROTEGE"/>
          <xsd:enumeration value="DIFFUSION RESTREINTE"/>
          <xsd:enumeration value="DIFFUSION RESTREINTE - SPECIAL FRANCE"/>
        </xsd:restriction>
      </xsd:simpleType>
    </xsd:element>
    <xsd:element name="RelTo" ma:index="3" nillable="true" ma:displayName="RelTo" ma:description="Liste des nations ou coalitions autorisées à prendre connaissance du document." ma:internalName="RelTo">
      <xsd:simpleType>
        <xsd:restriction base="dms:Text"/>
      </xsd:simpleType>
    </xsd:element>
    <xsd:element name="poTitus" ma:index="4" nillable="true" ma:displayName="Titus" ma:description="Permet d'identifier si le document est marqué Titus" ma:internalName="poTitus">
      <xsd:simpleType>
        <xsd:restriction base="dms:Boolean"/>
      </xsd:simpleType>
    </xsd:element>
    <xsd:element name="poThematique" ma:index="5" nillable="true" ma:displayName="Thématique" ma:default="Défense" ma:description="Domaine principal du document." ma:internalName="poThematique">
      <xsd:simpleType>
        <xsd:restriction base="dms:Choice">
          <xsd:enumeration value="Administration"/>
          <xsd:enumeration value="Air"/>
          <xsd:enumeration value="Annuaire"/>
          <xsd:enumeration value="Briefing"/>
          <xsd:enumeration value="Capacitaire"/>
          <xsd:enumeration value="Carte"/>
          <xsd:enumeration value="Chancellerie"/>
          <xsd:enumeration value="Ciblage"/>
          <xsd:enumeration value="CMI"/>
          <xsd:enumeration value="Commandement"/>
          <xsd:enumeration value="Communication"/>
          <xsd:enumeration value="Compte-rendu E-parapheur"/>
          <xsd:enumeration value="CONDIPERS"/>
          <xsd:enumeration value="Conduite"/>
          <xsd:enumeration value="Contrôle"/>
          <xsd:enumeration value="Coopération"/>
          <xsd:enumeration value="COS"/>
          <xsd:enumeration value="CR"/>
          <xsd:enumeration value="Cyber"/>
          <xsd:enumeration value="Défense"/>
          <xsd:enumeration value="DEFSEC"/>
          <xsd:enumeration value="Doctrine"/>
          <xsd:enumeration value="Document DRAFT"/>
          <xsd:enumeration value="Document JFAC"/>
          <xsd:enumeration value="DRM"/>
          <xsd:enumeration value="Economie"/>
          <xsd:enumeration value="Effectifs"/>
          <xsd:enumeration value="Emploi"/>
          <xsd:enumeration value="Entrainement"/>
          <xsd:enumeration value="Equipement"/>
          <xsd:enumeration value="Etudes"/>
          <xsd:enumeration value="Evènement"/>
          <xsd:enumeration value="Exercice"/>
          <xsd:enumeration value="Expérimentations"/>
          <xsd:enumeration value="Fichette"/>
          <xsd:enumeration value="Fichiers internes"/>
          <xsd:enumeration value="Fil de discussion"/>
          <xsd:enumeration value="Finances"/>
          <xsd:enumeration value="Fonctionnement"/>
          <xsd:enumeration value="Fonctions OPS"/>
          <xsd:enumeration value="Fondamentaux"/>
          <xsd:enumeration value="Formation"/>
          <xsd:enumeration value="Gouvernance"/>
          <xsd:enumeration value="Histoire"/>
          <xsd:enumeration value="Image"/>
          <xsd:enumeration value="Industrie"/>
          <xsd:enumeration value="Infrastructure"/>
          <xsd:enumeration value="Innovation"/>
          <xsd:enumeration value="Inspection"/>
          <xsd:enumeration value="Juridique"/>
          <xsd:enumeration value="Jx"/>
          <xsd:enumeration value="Logistique"/>
          <xsd:enumeration value="Marine"/>
          <xsd:enumeration value="MCO"/>
          <xsd:enumeration value="Menaces"/>
          <xsd:enumeration value="Message"/>
          <xsd:enumeration value="Modèle de document"/>
          <xsd:enumeration value="Note E-parapheur"/>
          <xsd:enumeration value="Numérique"/>
          <xsd:enumeration value="OME"/>
          <xsd:enumeration value="Opération en cours"/>
          <xsd:enumeration value="Opérations"/>
          <xsd:enumeration value="OPEX"/>
          <xsd:enumeration value="Ordre ou Directive"/>
          <xsd:enumeration value="Organisation"/>
          <xsd:enumeration value="Patrimoine"/>
          <xsd:enumeration value="Performance"/>
          <xsd:enumeration value="Planification"/>
          <xsd:enumeration value="PMR"/>
          <xsd:enumeration value="Politique"/>
          <xsd:enumeration value="Presse"/>
          <xsd:enumeration value="Programmation"/>
          <xsd:enumeration value="Programmes d'armement"/>
          <xsd:enumeration value="Recrutement"/>
          <xsd:enumeration value="Relations parlementaires"/>
          <xsd:enumeration value="Relations publiques"/>
          <xsd:enumeration value="Renseignement"/>
          <xsd:enumeration value="Réserve"/>
          <xsd:enumeration value="RETEX"/>
          <xsd:enumeration value="RH"/>
          <xsd:enumeration value="RI"/>
          <xsd:enumeration value="Risques"/>
          <xsd:enumeration value="Santé"/>
          <xsd:enumeration value="Sciences"/>
          <xsd:enumeration value="Services"/>
          <xsd:enumeration value="SIC"/>
          <xsd:enumeration value="Soutien"/>
          <xsd:enumeration value="Stationnement"/>
          <xsd:enumeration value="Stratégie"/>
          <xsd:enumeration value="Synthèse"/>
          <xsd:enumeration value="Synthèse de la situation"/>
          <xsd:enumeration value="Tactique"/>
          <xsd:enumeration value="Technique"/>
          <xsd:enumeration value="Terre"/>
          <xsd:enumeration value="Théâtre national"/>
          <xsd:enumeration value="Transformation"/>
          <xsd:enumeration value="Vie courante"/>
        </xsd:restriction>
      </xsd:simpleType>
    </xsd:element>
    <xsd:element name="poKeywords0" ma:index="7" nillable="true" ma:taxonomy="true" ma:internalName="poKeywords0" ma:taxonomyFieldName="poKeywords" ma:displayName="Mot(s) clef(s) Défense" ma:fieldId="{679307a6-9626-43ea-85ca-30dce0c2e701}" ma:taxonomyMulti="true" ma:sspId="54843339-79c1-4c32-8cde-95bc3b6485f5" ma:termSetId="15a2517c-37da-4b42-967a-1ebc121da7c4" ma:anchorId="00000000-0000-0000-0000-000000000000" ma:open="false" ma:isKeyword="false">
      <xsd:complexType>
        <xsd:sequence>
          <xsd:element ref="pc:Terms" minOccurs="0" maxOccurs="1"/>
        </xsd:sequence>
      </xsd:complexType>
    </xsd:element>
    <xsd:element name="poSyntheseConformite" ma:index="8" nillable="true" ma:displayName="Synthèse conformité" ma:default="Non vérifiée" ma:description="Indique si la classification et la nommage sont conformes" ma:internalName="poSyntheseConformite">
      <xsd:simpleType>
        <xsd:restriction base="dms:Choice">
          <xsd:enumeration value="Non vérifiée"/>
          <xsd:enumeration value="Oui"/>
          <xsd:enumeration value="Non"/>
        </xsd:restriction>
      </xsd:simpleType>
    </xsd:element>
    <xsd:element name="poCommentairesSyntheseConformite" ma:index="9" nillable="true" ma:displayName="Commentaires conformité" ma:description="Détails de non conformité" ma:internalName="poCommentairesSyntheseConformite">
      <xsd:simpleType>
        <xsd:restriction base="dms:Note">
          <xsd:maxLength value="255"/>
        </xsd:restriction>
      </xsd:simpleType>
    </xsd:element>
    <xsd:element name="poConformiteNommage" ma:index="10" nillable="true" ma:displayName="Conformité nommage" ma:default="" ma:description="Indique si la nommage est conforme" ma:internalName="poConformiteNommage">
      <xsd:simpleType>
        <xsd:restriction base="dms:Choice">
          <xsd:enumeration value=""/>
          <xsd:enumeration value="Oui"/>
          <xsd:enumeration value="Non"/>
        </xsd:restriction>
      </xsd:simpleType>
    </xsd:element>
    <xsd:element name="poConformiteClassification" ma:index="11" nillable="true" ma:displayName="Conformité classification" ma:default="" ma:description="Indique si la classification est conforme" ma:internalName="poConformiteClassification">
      <xsd:simpleType>
        <xsd:restriction base="dms:Choice">
          <xsd:enumeration value=""/>
          <xsd:enumeration value="Oui"/>
          <xsd:enumeration value="Non"/>
        </xsd:restriction>
      </xsd:simpleType>
    </xsd:element>
    <xsd:element name="TaxCatchAll" ma:index="12" nillable="true" ma:displayName="Colonne Attraper tout de Taxonomie" ma:hidden="true" ma:list="{8da71539-dd14-4933-b7a7-d062f0070d4c}" ma:internalName="TaxCatchAll" ma:showField="CatchAllData" ma:web="38d83462-3e66-4a3b-9d0c-bf4c62899b62">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Colonne Attraper tout de Taxonomie1" ma:hidden="true" ma:list="{8da71539-dd14-4933-b7a7-d062f0070d4c}" ma:internalName="TaxCatchAllLabel" ma:readOnly="true" ma:showField="CatchAllDataLabel" ma:web="38d83462-3e66-4a3b-9d0c-bf4c62899b62">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oTypeDocument0" ma:index="22" nillable="true" ma:taxonomy="true" ma:internalName="poTypeDocument0" ma:taxonomyFieldName="poTypeDocument" ma:displayName="Type de document" ma:fieldId="{dec360e6-e6b6-4790-a60e-9043e0258d19}" ma:sspId="54843339-79c1-4c32-8cde-95bc3b6485f5" ma:termSetId="33caf991-6883-427e-9123-a1fc5152a7e0" ma:anchorId="00000000-0000-0000-0000-000000000000" ma:open="false" ma:isKeyword="false">
      <xsd:complexType>
        <xsd:sequence>
          <xsd:element ref="pc:Terms" minOccurs="0" maxOccurs="1"/>
        </xsd:sequence>
      </xsd:complexType>
    </xsd:element>
    <xsd:element name="poMotCleOrganisme0" ma:index="24" nillable="true" ma:taxonomy="true" ma:internalName="poMotCleOrganisme0" ma:taxonomyFieldName="poMotCleOrganisme" ma:displayName="Mot clé organisme" ma:fieldId="{294eca4a-b82a-4ab9-af6b-ab11824d62eb}" ma:sspId="54843339-79c1-4c32-8cde-95bc3b6485f5" ma:termSetId="2093c40f-f071-464b-a83a-61687bfc4a58" ma:anchorId="00000000-0000-0000-0000-000000000000" ma:open="false" ma:isKeyword="false">
      <xsd:complexType>
        <xsd:sequence>
          <xsd:element ref="pc:Terms" minOccurs="0" maxOccurs="1"/>
        </xsd:sequence>
      </xsd:complexType>
    </xsd:element>
    <xsd:element name="poTheatreOperations0" ma:index="26" nillable="true" ma:taxonomy="true" ma:internalName="poTheatreOperations0" ma:taxonomyFieldName="poTheatreOperations" ma:displayName="Théâtre d'opérations" ma:fieldId="{ae1c8d46-b149-42c8-b41f-28c3fa15e2ba}" ma:sspId="54843339-79c1-4c32-8cde-95bc3b6485f5" ma:termSetId="eb86b75d-5d4f-4da5-8221-bf9d3cb622fe" ma:anchorId="00000000-0000-0000-0000-000000000000" ma:open="false" ma:isKeyword="false">
      <xsd:complexType>
        <xsd:sequence>
          <xsd:element ref="pc:Terms" minOccurs="0" maxOccurs="1"/>
        </xsd:sequence>
      </xsd:complexType>
    </xsd:element>
    <xsd:element name="poOperation" ma:index="28" nillable="true" ma:displayName="Opération" ma:description="" ma:internalName="poOperation">
      <xsd:simpleType>
        <xsd:union memberTypes="dms:Text">
          <xsd:simpleType>
            <xsd:restriction base="dms:Choice">
              <xsd:enumeration value="Liste à renseigner"/>
            </xsd:restriction>
          </xsd:simpleType>
        </xsd:union>
      </xsd:simpleType>
    </xsd:element>
    <xsd:element name="poPays0" ma:index="29" nillable="true" ma:taxonomy="true" ma:internalName="poPays0" ma:taxonomyFieldName="poPays" ma:displayName="Pays" ma:fieldId="{8728e5fc-9695-4028-8b98-7a0b163fa623}" ma:sspId="54843339-79c1-4c32-8cde-95bc3b6485f5" ma:termSetId="f09eb14b-c465-4ede-badf-66ce3c0aab87" ma:anchorId="00000000-0000-0000-0000-000000000000" ma:open="false" ma:isKeyword="false">
      <xsd:complexType>
        <xsd:sequence>
          <xsd:element ref="pc:Terms" minOccurs="0" maxOccurs="1"/>
        </xsd:sequence>
      </xsd:complexType>
    </xsd:element>
    <xsd:element name="poUniteServiceBureau0" ma:index="31" nillable="true" ma:taxonomy="true" ma:internalName="poUniteServiceBureau0" ma:taxonomyFieldName="poUniteServiceBureau" ma:displayName="Unité, Service, Bureau" ma:fieldId="{e05abeee-7a55-4002-bb85-8560e42dad81}" ma:sspId="54843339-79c1-4c32-8cde-95bc3b6485f5" ma:termSetId="8f121827-1c84-40f2-9cb4-c80520ab8000" ma:anchorId="00000000-0000-0000-0000-000000000000" ma:open="false" ma:isKeyword="false">
      <xsd:complexType>
        <xsd:sequence>
          <xsd:element ref="pc:Terms" minOccurs="0" maxOccurs="1"/>
        </xsd:sequence>
      </xsd:complexType>
    </xsd:element>
    <xsd:element name="poCommentairesEParapheur" ma:index="33" nillable="true" ma:displayName="Commentaires" ma:description="" ma:internalName="poCommentairesEParapheu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d13194-7c23-45a9-8105-f587159accf0" elementFormDefault="qualified">
    <xsd:import namespace="http://schemas.microsoft.com/office/2006/documentManagement/types"/>
    <xsd:import namespace="http://schemas.microsoft.com/office/infopath/2007/PartnerControls"/>
    <xsd:element name="Classe" ma:index="20" nillable="true" ma:displayName="Classe" ma:format="Dropdown" ma:internalName="Classe">
      <xsd:simpleType>
        <xsd:restriction base="dms:Choice">
          <xsd:enumeration value="Directives"/>
          <xsd:enumeration value="Modèles"/>
          <xsd:enumeration value="Modèles EMA"/>
          <xsd:enumeration value="Fiches technique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9"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77D73-DC87-46BF-A7A2-43954C024855}">
  <ds:schemaRefs>
    <ds:schemaRef ds:uri="http://schemas.microsoft.com/sharepoint/v3/contenttype/forms"/>
  </ds:schemaRefs>
</ds:datastoreItem>
</file>

<file path=customXml/itemProps2.xml><?xml version="1.0" encoding="utf-8"?>
<ds:datastoreItem xmlns:ds="http://schemas.openxmlformats.org/officeDocument/2006/customXml" ds:itemID="{0631782C-4606-477C-AA43-C72D1A851350}">
  <ds:schemaRefs>
    <ds:schemaRef ds:uri="http://schemas.microsoft.com/office/2006/metadata/properties"/>
    <ds:schemaRef ds:uri="http://schemas.microsoft.com/office/infopath/2007/PartnerControls"/>
    <ds:schemaRef ds:uri="38d83462-3e66-4a3b-9d0c-bf4c62899b62"/>
    <ds:schemaRef ds:uri="e5d13194-7c23-45a9-8105-f587159accf0"/>
  </ds:schemaRefs>
</ds:datastoreItem>
</file>

<file path=customXml/itemProps3.xml><?xml version="1.0" encoding="utf-8"?>
<ds:datastoreItem xmlns:ds="http://schemas.openxmlformats.org/officeDocument/2006/customXml" ds:itemID="{2AD4CBAF-EA6B-4509-A6D9-C695319B37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d83462-3e66-4a3b-9d0c-bf4c62899b62"/>
    <ds:schemaRef ds:uri="e5d13194-7c23-45a9-8105-f587159acc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272185-76FD-459A-98E5-561C8F8F9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doc_base_DR-SF.dotx</Template>
  <TotalTime>237</TotalTime>
  <Pages>28</Pages>
  <Words>5694</Words>
  <Characters>31318</Characters>
  <Application>Microsoft Office Word</Application>
  <DocSecurity>0</DocSecurity>
  <Lines>260</Lines>
  <Paragraphs>73</Paragraphs>
  <ScaleCrop>false</ScaleCrop>
  <HeadingPairs>
    <vt:vector size="2" baseType="variant">
      <vt:variant>
        <vt:lpstr>Titre</vt:lpstr>
      </vt:variant>
      <vt:variant>
        <vt:i4>1</vt:i4>
      </vt:variant>
    </vt:vector>
  </HeadingPairs>
  <TitlesOfParts>
    <vt:vector size="1" baseType="lpstr">
      <vt:lpstr>Matrice de rapport de sortie</vt:lpstr>
    </vt:vector>
  </TitlesOfParts>
  <Company>DC DIRISI SCOE DIV-OPS</Company>
  <LinksUpToDate>false</LinksUpToDate>
  <CharactersWithSpaces>36939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Matrice de rapport de sortie</dc:title>
  <dc:subject>Réalisation d’un exemple de matrice de rapport de sortie</dc:subject>
  <dc:creator>GUILLOT Vincent – Armée de l’Air et de l’espace</dc:creator>
  <cp:keywords>19/01/2021</cp:keywords>
  <cp:lastModifiedBy>Sébastien REY</cp:lastModifiedBy>
  <cp:revision>56</cp:revision>
  <cp:lastPrinted>2020-06-02T15:27:00Z</cp:lastPrinted>
  <dcterms:created xsi:type="dcterms:W3CDTF">2021-01-19T18:08:00Z</dcterms:created>
  <dcterms:modified xsi:type="dcterms:W3CDTF">2021-05-11T16:02:00Z</dcterms:modified>
  <cp:category>NON PROTEGE</cp:category>
  <cp:contentStatus>en cours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0x010100CBCEF5CF0A2F4D1E9E981FDBD68CBC8B0061453AFA35AFBA4F8DFADB4446F85C42</vt:lpwstr>
  </property>
  <property fmtid="{D5CDD505-2E9C-101B-9397-08002B2CF9AE}" pid="3" name="poKeywords">
    <vt:lpwstr/>
  </property>
  <property fmtid="{D5CDD505-2E9C-101B-9397-08002B2CF9AE}" pid="4" name="poTheatreOperations">
    <vt:lpwstr/>
  </property>
  <property fmtid="{D5CDD505-2E9C-101B-9397-08002B2CF9AE}" pid="5" name="poMotCleOrganisme">
    <vt:lpwstr/>
  </property>
  <property fmtid="{D5CDD505-2E9C-101B-9397-08002B2CF9AE}" pid="6" name="poUniteServiceBureau">
    <vt:lpwstr/>
  </property>
  <property fmtid="{D5CDD505-2E9C-101B-9397-08002B2CF9AE}" pid="7" name="poPays">
    <vt:lpwstr/>
  </property>
  <property fmtid="{D5CDD505-2E9C-101B-9397-08002B2CF9AE}" pid="8" name="poTypeDocument">
    <vt:lpwstr/>
  </property>
</Properties>
</file>